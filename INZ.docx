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8B6E96" w14:textId="77777777" w:rsidR="00DB6710" w:rsidRPr="00D528FB" w:rsidRDefault="00DB6710" w:rsidP="00DB6710">
      <w:pPr>
        <w:pStyle w:val="STTytupracy"/>
        <w:spacing w:after="0" w:line="480" w:lineRule="exact"/>
        <w:rPr>
          <w:sz w:val="44"/>
        </w:rPr>
      </w:pPr>
      <w:r w:rsidRPr="00D528FB">
        <w:rPr>
          <w:sz w:val="44"/>
        </w:rPr>
        <w:t>POLITECHNIKA</w:t>
      </w:r>
      <w:r w:rsidR="00D42FEE">
        <w:rPr>
          <w:sz w:val="44"/>
        </w:rPr>
        <w:t xml:space="preserve"> </w:t>
      </w:r>
      <w:r w:rsidRPr="00D528FB">
        <w:rPr>
          <w:sz w:val="44"/>
        </w:rPr>
        <w:t>WROCŁAWSKA</w:t>
      </w:r>
    </w:p>
    <w:p w14:paraId="391E3BCC" w14:textId="77777777" w:rsidR="005139EB" w:rsidRPr="00D528FB" w:rsidRDefault="00DB6710" w:rsidP="005139EB">
      <w:pPr>
        <w:pStyle w:val="STTytupracy"/>
        <w:pBdr>
          <w:bottom w:val="single" w:sz="6" w:space="1" w:color="auto"/>
        </w:pBdr>
        <w:spacing w:after="0" w:line="480" w:lineRule="exact"/>
        <w:rPr>
          <w:sz w:val="44"/>
          <w:szCs w:val="44"/>
        </w:rPr>
      </w:pPr>
      <w:r w:rsidRPr="00D528FB">
        <w:rPr>
          <w:sz w:val="44"/>
          <w:szCs w:val="44"/>
        </w:rPr>
        <w:t>WYDZIAŁ</w:t>
      </w:r>
      <w:r w:rsidR="00D42FEE">
        <w:rPr>
          <w:sz w:val="44"/>
          <w:szCs w:val="44"/>
        </w:rPr>
        <w:t xml:space="preserve"> </w:t>
      </w:r>
      <w:r w:rsidRPr="00D528FB">
        <w:rPr>
          <w:sz w:val="44"/>
          <w:szCs w:val="44"/>
        </w:rPr>
        <w:t>ELEKTRONIKI</w:t>
      </w:r>
    </w:p>
    <w:p w14:paraId="57E8C9A4" w14:textId="77777777" w:rsidR="00DB6710" w:rsidRPr="00D528FB" w:rsidRDefault="00DB6710" w:rsidP="0065629E">
      <w:pPr>
        <w:pStyle w:val="STTytupracy"/>
        <w:tabs>
          <w:tab w:val="left" w:pos="1985"/>
        </w:tabs>
        <w:spacing w:before="120" w:line="320" w:lineRule="exact"/>
        <w:jc w:val="left"/>
        <w:rPr>
          <w:kern w:val="28"/>
          <w:sz w:val="28"/>
        </w:rPr>
      </w:pPr>
      <w:r w:rsidRPr="00D528FB">
        <w:rPr>
          <w:kern w:val="28"/>
          <w:sz w:val="28"/>
        </w:rPr>
        <w:t>KIERUNEK:</w:t>
      </w:r>
      <w:r w:rsidRPr="00D528FB">
        <w:rPr>
          <w:kern w:val="28"/>
          <w:sz w:val="28"/>
        </w:rPr>
        <w:tab/>
        <w:t>INFORMATYKA (INF)</w:t>
      </w:r>
    </w:p>
    <w:p w14:paraId="188C6BD4" w14:textId="77777777" w:rsidR="00DB6710" w:rsidRPr="00D528FB" w:rsidRDefault="00DB6710" w:rsidP="00D42FEE">
      <w:pPr>
        <w:pStyle w:val="STTytupracy"/>
        <w:tabs>
          <w:tab w:val="left" w:pos="1985"/>
        </w:tabs>
        <w:spacing w:after="480" w:line="320" w:lineRule="exact"/>
        <w:jc w:val="left"/>
        <w:rPr>
          <w:kern w:val="28"/>
          <w:sz w:val="28"/>
        </w:rPr>
      </w:pPr>
      <w:r w:rsidRPr="00D528FB">
        <w:rPr>
          <w:kern w:val="28"/>
          <w:sz w:val="28"/>
        </w:rPr>
        <w:t>SPECJALNO</w:t>
      </w:r>
      <w:r w:rsidR="00D42FEE">
        <w:rPr>
          <w:kern w:val="28"/>
          <w:sz w:val="28"/>
        </w:rPr>
        <w:t>ŚĆ</w:t>
      </w:r>
      <w:r w:rsidRPr="00D528FB">
        <w:rPr>
          <w:kern w:val="28"/>
          <w:sz w:val="28"/>
        </w:rPr>
        <w:t>:</w:t>
      </w:r>
      <w:r w:rsidRPr="00D528FB">
        <w:rPr>
          <w:kern w:val="28"/>
          <w:sz w:val="28"/>
        </w:rPr>
        <w:tab/>
        <w:t>INŻYNIERIA SYSTEMÓW INFORMATYCZNYCH (INS)</w:t>
      </w:r>
    </w:p>
    <w:p w14:paraId="5E114FEC" w14:textId="77777777" w:rsidR="00DB6710" w:rsidRPr="00D528FB" w:rsidRDefault="00DB6710" w:rsidP="00092C06">
      <w:pPr>
        <w:pStyle w:val="STTytupracy"/>
        <w:spacing w:line="520" w:lineRule="exact"/>
        <w:rPr>
          <w:sz w:val="48"/>
          <w:szCs w:val="48"/>
        </w:rPr>
      </w:pPr>
      <w:r w:rsidRPr="00D528FB">
        <w:rPr>
          <w:sz w:val="48"/>
          <w:szCs w:val="48"/>
        </w:rPr>
        <w:t>PRACA DYPLOMOWA</w:t>
      </w:r>
    </w:p>
    <w:p w14:paraId="5933FB82" w14:textId="77777777" w:rsidR="00DB6710" w:rsidRPr="00D528FB" w:rsidRDefault="00290799" w:rsidP="000F50E5">
      <w:pPr>
        <w:pStyle w:val="STTytupracy"/>
        <w:spacing w:after="1560" w:line="520" w:lineRule="exact"/>
        <w:rPr>
          <w:sz w:val="48"/>
          <w:szCs w:val="48"/>
        </w:rPr>
      </w:pPr>
      <w:r>
        <w:rPr>
          <w:noProof/>
          <w:sz w:val="48"/>
          <w:szCs w:val="48"/>
          <w:lang w:eastAsia="pl-P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50CB91" wp14:editId="5D9E5084">
                <wp:simplePos x="0" y="0"/>
                <wp:positionH relativeFrom="column">
                  <wp:posOffset>1800225</wp:posOffset>
                </wp:positionH>
                <wp:positionV relativeFrom="paragraph">
                  <wp:posOffset>1296670</wp:posOffset>
                </wp:positionV>
                <wp:extent cx="4140200" cy="1440180"/>
                <wp:effectExtent l="4445" t="0" r="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200" cy="1440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7FA0DE" w14:textId="77777777" w:rsidR="006B2E24" w:rsidRPr="00C92CF8" w:rsidRDefault="006B2E24" w:rsidP="0085464F">
                            <w:pPr>
                              <w:jc w:val="center"/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Wirtualna kwiaciarnia – interaktywny system sprzedaży kwiatów</w:t>
                            </w:r>
                          </w:p>
                          <w:p w14:paraId="454B3220" w14:textId="77777777" w:rsidR="006B2E24" w:rsidRPr="00E451E1" w:rsidRDefault="006B2E24" w:rsidP="0085464F">
                            <w:pPr>
                              <w:pStyle w:val="STTytupracy"/>
                              <w:tabs>
                                <w:tab w:val="center" w:pos="5387"/>
                              </w:tabs>
                              <w:spacing w:after="1320"/>
                              <w:rPr>
                                <w:lang w:val="en-US"/>
                              </w:rPr>
                            </w:pPr>
                            <w:r w:rsidRPr="00E451E1">
                              <w:rPr>
                                <w:szCs w:val="32"/>
                                <w:lang w:val="en-US"/>
                              </w:rPr>
                              <w:t>Virtual florist – an interactive system f</w:t>
                            </w:r>
                            <w:r>
                              <w:rPr>
                                <w:szCs w:val="32"/>
                                <w:lang w:val="en-US"/>
                              </w:rPr>
                              <w:t>or selling flowers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50CB9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41.75pt;margin-top:102.1pt;width:326pt;height:113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" stroked="f" strokecolor="#0d0d0d [3069]">
                <v:textbox>
                  <w:txbxContent>
                    <w:p w14:paraId="127FA0DE" w14:textId="77777777" w:rsidR="006B2E24" w:rsidRPr="00C92CF8" w:rsidRDefault="006B2E24" w:rsidP="0085464F">
                      <w:pPr>
                        <w:jc w:val="center"/>
                        <w:rPr>
                          <w:rFonts w:ascii="Garamond" w:hAnsi="Garamond"/>
                          <w:sz w:val="32"/>
                          <w:szCs w:val="32"/>
                        </w:rPr>
                      </w:pPr>
                      <w:r>
                        <w:rPr>
                          <w:rFonts w:ascii="Garamond" w:hAnsi="Garamond"/>
                          <w:sz w:val="32"/>
                          <w:szCs w:val="32"/>
                        </w:rPr>
                        <w:t>Wirtualna kwiaciarnia – interaktywny system sprzedaży kwiatów</w:t>
                      </w:r>
                    </w:p>
                    <w:p w14:paraId="454B3220" w14:textId="77777777" w:rsidR="006B2E24" w:rsidRPr="00E451E1" w:rsidRDefault="006B2E24" w:rsidP="0085464F">
                      <w:pPr>
                        <w:pStyle w:val="STTytupracy"/>
                        <w:tabs>
                          <w:tab w:val="center" w:pos="5387"/>
                        </w:tabs>
                        <w:spacing w:after="1320"/>
                        <w:rPr>
                          <w:lang w:val="en-US"/>
                        </w:rPr>
                      </w:pPr>
                      <w:r w:rsidRPr="00E451E1">
                        <w:rPr>
                          <w:szCs w:val="32"/>
                          <w:lang w:val="en-US"/>
                        </w:rPr>
                        <w:t>Virtual florist – an interactive system f</w:t>
                      </w:r>
                      <w:r>
                        <w:rPr>
                          <w:szCs w:val="32"/>
                          <w:lang w:val="en-US"/>
                        </w:rPr>
                        <w:t>or selling flowers</w:t>
                      </w:r>
                    </w:p>
                  </w:txbxContent>
                </v:textbox>
              </v:shape>
            </w:pict>
          </mc:Fallback>
        </mc:AlternateContent>
      </w:r>
      <w:r w:rsidR="00DB6710" w:rsidRPr="00D528FB">
        <w:rPr>
          <w:sz w:val="48"/>
          <w:szCs w:val="48"/>
        </w:rPr>
        <w:t>INŻYNIERSKA</w:t>
      </w:r>
    </w:p>
    <w:p w14:paraId="3A447DD9" w14:textId="77777777" w:rsidR="00DB6710" w:rsidRPr="00D528FB" w:rsidRDefault="00DB6710" w:rsidP="0085464F">
      <w:pPr>
        <w:pStyle w:val="STTytupracy"/>
        <w:tabs>
          <w:tab w:val="center" w:pos="5387"/>
        </w:tabs>
        <w:jc w:val="left"/>
      </w:pPr>
    </w:p>
    <w:p w14:paraId="709CBC94" w14:textId="77777777" w:rsidR="00DB6710" w:rsidRPr="00D528FB" w:rsidRDefault="00DB6710" w:rsidP="0085464F">
      <w:pPr>
        <w:pStyle w:val="STTytupracy"/>
        <w:tabs>
          <w:tab w:val="center" w:pos="5387"/>
        </w:tabs>
        <w:spacing w:after="1320"/>
        <w:jc w:val="left"/>
      </w:pPr>
    </w:p>
    <w:p w14:paraId="47FB764C" w14:textId="77777777" w:rsidR="00DB6710" w:rsidRPr="00D528FB" w:rsidRDefault="00385802" w:rsidP="00385802">
      <w:pPr>
        <w:pStyle w:val="STTytupracy"/>
        <w:tabs>
          <w:tab w:val="center" w:pos="6096"/>
        </w:tabs>
        <w:jc w:val="left"/>
      </w:pPr>
      <w:r w:rsidRPr="00D528FB">
        <w:tab/>
        <w:t>AUTOR:</w:t>
      </w:r>
    </w:p>
    <w:p w14:paraId="14F61741" w14:textId="77777777" w:rsidR="00DB6710" w:rsidRDefault="00385802" w:rsidP="00385802">
      <w:pPr>
        <w:pStyle w:val="STTytupracy"/>
        <w:tabs>
          <w:tab w:val="center" w:pos="6096"/>
        </w:tabs>
        <w:jc w:val="left"/>
      </w:pPr>
      <w:bookmarkStart w:id="0" w:name="Imie"/>
      <w:r w:rsidRPr="00D528FB">
        <w:tab/>
      </w:r>
      <w:bookmarkStart w:id="1" w:name="Nazwisko"/>
      <w:bookmarkEnd w:id="0"/>
      <w:r w:rsidR="00E451E1">
        <w:t xml:space="preserve">Karol </w:t>
      </w:r>
      <w:proofErr w:type="spellStart"/>
      <w:r w:rsidR="00E451E1">
        <w:t>Maśluch</w:t>
      </w:r>
      <w:proofErr w:type="spellEnd"/>
      <w:r>
        <w:t xml:space="preserve"> </w:t>
      </w:r>
      <w:bookmarkEnd w:id="1"/>
    </w:p>
    <w:p w14:paraId="3FE6E3B1" w14:textId="77777777" w:rsidR="003066C6" w:rsidRDefault="003066C6" w:rsidP="00D80C19">
      <w:pPr>
        <w:pStyle w:val="STTytupracy"/>
        <w:tabs>
          <w:tab w:val="center" w:pos="5387"/>
        </w:tabs>
        <w:jc w:val="left"/>
      </w:pPr>
    </w:p>
    <w:p w14:paraId="17B9D74B" w14:textId="77777777" w:rsidR="003066C6" w:rsidRPr="00D528FB" w:rsidRDefault="003066C6" w:rsidP="00D80C19">
      <w:pPr>
        <w:pStyle w:val="STTytupracy"/>
        <w:tabs>
          <w:tab w:val="center" w:pos="5387"/>
        </w:tabs>
        <w:jc w:val="left"/>
      </w:pPr>
    </w:p>
    <w:p w14:paraId="4F85117E" w14:textId="77777777" w:rsidR="00DB6710" w:rsidRPr="00D528FB" w:rsidRDefault="00DB6710" w:rsidP="00D42FEE">
      <w:pPr>
        <w:pStyle w:val="STTytupracy"/>
        <w:tabs>
          <w:tab w:val="left" w:pos="3544"/>
        </w:tabs>
        <w:jc w:val="left"/>
      </w:pPr>
      <w:r w:rsidRPr="00D528FB">
        <w:tab/>
        <w:t>PROWADZ</w:t>
      </w:r>
      <w:r w:rsidR="00D42FEE">
        <w:t>ĄCY PRACĘ</w:t>
      </w:r>
      <w:r w:rsidRPr="00D528FB">
        <w:t>:</w:t>
      </w:r>
    </w:p>
    <w:p w14:paraId="3EFCDFEC" w14:textId="77777777" w:rsidR="00DB6710" w:rsidRPr="00D528FB" w:rsidRDefault="00DB6710" w:rsidP="0044570B">
      <w:pPr>
        <w:pStyle w:val="STTytupracy"/>
        <w:tabs>
          <w:tab w:val="left" w:pos="3544"/>
        </w:tabs>
        <w:jc w:val="left"/>
        <w:rPr>
          <w:sz w:val="28"/>
          <w:szCs w:val="28"/>
        </w:rPr>
      </w:pPr>
      <w:r w:rsidRPr="00D528FB">
        <w:tab/>
      </w:r>
      <w:r w:rsidR="00E451E1">
        <w:rPr>
          <w:sz w:val="28"/>
          <w:szCs w:val="28"/>
        </w:rPr>
        <w:t>Dr inż. Tomasz Babczyński</w:t>
      </w:r>
      <w:r w:rsidRPr="00D528FB">
        <w:rPr>
          <w:sz w:val="28"/>
          <w:szCs w:val="28"/>
        </w:rPr>
        <w:t xml:space="preserve">, </w:t>
      </w:r>
      <w:r w:rsidR="00E451E1">
        <w:rPr>
          <w:sz w:val="28"/>
          <w:szCs w:val="28"/>
        </w:rPr>
        <w:t>K9</w:t>
      </w:r>
    </w:p>
    <w:p w14:paraId="06272FB6" w14:textId="77777777" w:rsidR="00DB6710" w:rsidRPr="00D528FB" w:rsidRDefault="00DB6710" w:rsidP="00B65922">
      <w:pPr>
        <w:pStyle w:val="STTytupracy"/>
        <w:pBdr>
          <w:bottom w:val="single" w:sz="6" w:space="1" w:color="auto"/>
        </w:pBdr>
        <w:tabs>
          <w:tab w:val="left" w:pos="3544"/>
        </w:tabs>
        <w:jc w:val="left"/>
      </w:pPr>
      <w:r w:rsidRPr="00D528FB">
        <w:tab/>
        <w:t>OCENA PRACY:</w:t>
      </w:r>
    </w:p>
    <w:p w14:paraId="285E1DD4" w14:textId="77777777" w:rsidR="00B65922" w:rsidRPr="00D528FB" w:rsidRDefault="00B65922" w:rsidP="00DB6710">
      <w:pPr>
        <w:pStyle w:val="STTytupracy"/>
        <w:pBdr>
          <w:bottom w:val="single" w:sz="6" w:space="1" w:color="auto"/>
        </w:pBdr>
      </w:pPr>
    </w:p>
    <w:p w14:paraId="3DAB1725" w14:textId="77777777" w:rsidR="00B65922" w:rsidRPr="00D528FB" w:rsidRDefault="00B65922" w:rsidP="00DB6710">
      <w:pPr>
        <w:pStyle w:val="STTytupracy"/>
        <w:pBdr>
          <w:bottom w:val="single" w:sz="6" w:space="1" w:color="auto"/>
        </w:pBdr>
      </w:pPr>
    </w:p>
    <w:p w14:paraId="67A3CB11" w14:textId="77777777" w:rsidR="00B65922" w:rsidRPr="00D528FB" w:rsidRDefault="00B65922" w:rsidP="00DB6710">
      <w:pPr>
        <w:pStyle w:val="STTytupracy"/>
        <w:pBdr>
          <w:bottom w:val="single" w:sz="6" w:space="1" w:color="auto"/>
        </w:pBdr>
      </w:pPr>
    </w:p>
    <w:p w14:paraId="11B24935" w14:textId="77777777" w:rsidR="002162E7" w:rsidRDefault="00DB6710" w:rsidP="00BF052C">
      <w:pPr>
        <w:pStyle w:val="STTytupracy"/>
        <w:sectPr w:rsidR="002162E7" w:rsidSect="00556687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D528FB">
        <w:t>WROCŁAW, 201</w:t>
      </w:r>
      <w:r w:rsidR="00E451E1">
        <w:t>9</w:t>
      </w:r>
    </w:p>
    <w:sdt>
      <w:sdtPr>
        <w:rPr>
          <w:rFonts w:asciiTheme="majorHAnsi" w:hAnsiTheme="majorHAnsi"/>
          <w:b/>
          <w:bCs/>
          <w:sz w:val="60"/>
          <w:szCs w:val="60"/>
        </w:rPr>
        <w:id w:val="48125603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bCs w:val="0"/>
          <w:sz w:val="24"/>
          <w:szCs w:val="22"/>
        </w:rPr>
      </w:sdtEndPr>
      <w:sdtContent>
        <w:p w14:paraId="7FAF3DA8" w14:textId="77777777" w:rsidR="008F348B" w:rsidRPr="00D528FB" w:rsidRDefault="008F348B" w:rsidP="008F348B">
          <w:pPr>
            <w:rPr>
              <w:rFonts w:asciiTheme="majorHAnsi" w:hAnsiTheme="majorHAnsi"/>
              <w:b/>
              <w:bCs/>
              <w:sz w:val="60"/>
              <w:szCs w:val="60"/>
            </w:rPr>
          </w:pPr>
          <w:r w:rsidRPr="00D42FEE">
            <w:rPr>
              <w:rFonts w:asciiTheme="majorBidi" w:hAnsiTheme="majorBidi" w:cstheme="majorBidi"/>
              <w:b/>
              <w:bCs/>
              <w:sz w:val="60"/>
              <w:szCs w:val="60"/>
            </w:rPr>
            <w:t>Spis treści</w:t>
          </w:r>
        </w:p>
        <w:p w14:paraId="03EA6F99" w14:textId="7062B1AD" w:rsidR="00901619" w:rsidRDefault="0071052B">
          <w:pPr>
            <w:pStyle w:val="Spistreci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D528FB">
            <w:fldChar w:fldCharType="begin"/>
          </w:r>
          <w:r w:rsidR="008F348B" w:rsidRPr="00D528FB">
            <w:instrText xml:space="preserve"> TOC \o "1-3" \h \z \u </w:instrText>
          </w:r>
          <w:r w:rsidRPr="00D528FB">
            <w:fldChar w:fldCharType="separate"/>
          </w:r>
          <w:hyperlink w:anchor="_Toc26802433" w:history="1">
            <w:r w:rsidR="00901619" w:rsidRPr="00C3280F">
              <w:rPr>
                <w:rStyle w:val="Hipercze"/>
                <w:noProof/>
              </w:rPr>
              <w:t>Skróty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_Toc26802433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53C7EBE4" w14:textId="61251034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34" w:history="1">
            <w:r w:rsidR="00901619" w:rsidRPr="00C3280F">
              <w:rPr>
                <w:rStyle w:val="Hipercze"/>
                <w:noProof/>
              </w:rPr>
              <w:t>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Wstęp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_Toc26802434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8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7B16338" w14:textId="153A77FD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35" w:history="1">
            <w:r w:rsidR="00901619" w:rsidRPr="00C3280F">
              <w:rPr>
                <w:rStyle w:val="Hipercze"/>
                <w:noProof/>
              </w:rPr>
              <w:t>1.1.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Wprowadzenie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_Toc26802435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8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B382992" w14:textId="1D7260EF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36" w:history="1">
            <w:r w:rsidR="00901619" w:rsidRPr="00C3280F">
              <w:rPr>
                <w:rStyle w:val="Hipercze"/>
                <w:noProof/>
              </w:rPr>
              <w:t>1.2.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Cel i zakres pracy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_Toc26802436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49F91CB" w14:textId="5F59AB81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37" w:history="1">
            <w:r w:rsidR="00901619" w:rsidRPr="00C3280F">
              <w:rPr>
                <w:rStyle w:val="Hipercze"/>
                <w:noProof/>
              </w:rPr>
              <w:t>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Analiza wymagań systemu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_Toc26802437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18A8E4BA" w14:textId="657D5F97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38" w:history="1">
            <w:r w:rsidR="00901619" w:rsidRPr="00C3280F">
              <w:rPr>
                <w:rStyle w:val="Hipercze"/>
                <w:noProof/>
              </w:rPr>
              <w:t>2.1.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Opis aktorów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_Toc26802438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25B6E17" w14:textId="5EB8B94B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39" w:history="1">
            <w:r w:rsidR="00901619" w:rsidRPr="00C3280F">
              <w:rPr>
                <w:rStyle w:val="Hipercze"/>
                <w:noProof/>
              </w:rPr>
              <w:t>2.2.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Wymagania funkcjonalne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_Toc26802439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89B3CE0" w14:textId="5122C843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0" w:history="1">
            <w:r w:rsidR="00901619" w:rsidRPr="00C3280F">
              <w:rPr>
                <w:rStyle w:val="Hipercze"/>
                <w:noProof/>
              </w:rPr>
              <w:t>2.3.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Wymagania niefunkcjonalne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_Toc26802440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14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67B3304" w14:textId="71EE957C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1" w:history="1">
            <w:r w:rsidR="00901619" w:rsidRPr="00C3280F">
              <w:rPr>
                <w:rStyle w:val="Hipercze"/>
                <w:noProof/>
              </w:rPr>
              <w:t>2.4.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Przyjęte założenia projektowe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_Toc26802441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14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1F6111E6" w14:textId="668363B5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2" w:history="1">
            <w:r w:rsidR="00901619" w:rsidRPr="00C3280F">
              <w:rPr>
                <w:rStyle w:val="Hipercze"/>
                <w:noProof/>
              </w:rPr>
              <w:t>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Wykorzystane technologie i narzędzia programistyczne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_Toc26802442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9F8582E" w14:textId="41F8A7BA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3" w:history="1">
            <w:r w:rsidR="00901619" w:rsidRPr="00C3280F">
              <w:rPr>
                <w:rStyle w:val="Hipercze"/>
                <w:noProof/>
              </w:rPr>
              <w:t>3.1.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JDK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_Toc26802443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775BBC51" w14:textId="7D038064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4" w:history="1">
            <w:r w:rsidR="00901619" w:rsidRPr="00C3280F">
              <w:rPr>
                <w:rStyle w:val="Hipercze"/>
                <w:noProof/>
              </w:rPr>
              <w:t>3.2.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Eclipse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_Toc26802444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155466F0" w14:textId="57D98BD3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5" w:history="1">
            <w:r w:rsidR="00901619" w:rsidRPr="00C3280F">
              <w:rPr>
                <w:rStyle w:val="Hipercze"/>
                <w:noProof/>
              </w:rPr>
              <w:t>3.3.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Spring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_Toc26802445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1FDD43C" w14:textId="6286A046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6" w:history="1">
            <w:r w:rsidR="00901619" w:rsidRPr="00C3280F">
              <w:rPr>
                <w:rStyle w:val="Hipercze"/>
                <w:noProof/>
              </w:rPr>
              <w:t>3.4.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Spring Boot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_Toc26802446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17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1C3F3D6" w14:textId="0CFB5974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7" w:history="1">
            <w:r w:rsidR="00901619" w:rsidRPr="00C3280F">
              <w:rPr>
                <w:rStyle w:val="Hipercze"/>
                <w:noProof/>
              </w:rPr>
              <w:t>3.5.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Maven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_Toc26802447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17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56E441E" w14:textId="1471EA41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8" w:history="1">
            <w:r w:rsidR="00901619" w:rsidRPr="00C3280F">
              <w:rPr>
                <w:rStyle w:val="Hipercze"/>
                <w:noProof/>
              </w:rPr>
              <w:t>3.6.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Git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_Toc26802448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18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237F189" w14:textId="07B9824B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49" w:history="1">
            <w:r w:rsidR="00901619" w:rsidRPr="00C3280F">
              <w:rPr>
                <w:rStyle w:val="Hipercze"/>
                <w:noProof/>
              </w:rPr>
              <w:t>3.7.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Hibernate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_Toc26802449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18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173A0F48" w14:textId="04FC02CC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0" w:history="1">
            <w:r w:rsidR="00901619" w:rsidRPr="00C3280F">
              <w:rPr>
                <w:rStyle w:val="Hipercze"/>
                <w:noProof/>
              </w:rPr>
              <w:t>3.8.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MySQL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_Toc26802450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18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968EFF6" w14:textId="59320907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1" w:history="1">
            <w:r w:rsidR="00901619" w:rsidRPr="00C3280F">
              <w:rPr>
                <w:rStyle w:val="Hipercze"/>
                <w:noProof/>
              </w:rPr>
              <w:t>3.9.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NPM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_Toc26802451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9CA69B0" w14:textId="31F1C0FA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2" w:history="1">
            <w:r w:rsidR="00901619" w:rsidRPr="00C3280F">
              <w:rPr>
                <w:rStyle w:val="Hipercze"/>
                <w:noProof/>
              </w:rPr>
              <w:t>3.10.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React.js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_Toc26802452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19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5455D0E" w14:textId="65D17595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3" w:history="1">
            <w:r w:rsidR="00901619" w:rsidRPr="00C3280F">
              <w:rPr>
                <w:rStyle w:val="Hipercze"/>
                <w:noProof/>
              </w:rPr>
              <w:t>3.11.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Visual Studio Code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_Toc26802453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710FACF0" w14:textId="11E45618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4" w:history="1">
            <w:r w:rsidR="00901619" w:rsidRPr="00C3280F">
              <w:rPr>
                <w:rStyle w:val="Hipercze"/>
                <w:noProof/>
              </w:rPr>
              <w:t>3.12.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Redux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_Toc26802454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016A5EA4" w14:textId="250D71D6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5" w:history="1">
            <w:r w:rsidR="00901619" w:rsidRPr="00C3280F">
              <w:rPr>
                <w:rStyle w:val="Hipercze"/>
                <w:noProof/>
              </w:rPr>
              <w:t>3.13.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Axios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_Toc26802455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8BD58F9" w14:textId="7845BE51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6" w:history="1">
            <w:r w:rsidR="00901619" w:rsidRPr="00C3280F">
              <w:rPr>
                <w:rStyle w:val="Hipercze"/>
                <w:noProof/>
              </w:rPr>
              <w:t>3.14.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Material-UI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_Toc26802456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30B266B" w14:textId="59283DC6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7" w:history="1">
            <w:r w:rsidR="00901619" w:rsidRPr="00C3280F">
              <w:rPr>
                <w:rStyle w:val="Hipercze"/>
                <w:noProof/>
              </w:rPr>
              <w:t>3.15.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MDBReact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_Toc26802457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21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1DCDB3A2" w14:textId="0306E137" w:rsidR="00901619" w:rsidRDefault="006B2E24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8" w:history="1">
            <w:r w:rsidR="00901619" w:rsidRPr="00C3280F">
              <w:rPr>
                <w:rStyle w:val="Hipercze"/>
                <w:noProof/>
              </w:rPr>
              <w:t>3.16.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Pozostałe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_Toc26802458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21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777122BE" w14:textId="6103902D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59" w:history="1">
            <w:r w:rsidR="00901619" w:rsidRPr="00C3280F">
              <w:rPr>
                <w:rStyle w:val="Hipercze"/>
                <w:noProof/>
              </w:rPr>
              <w:t>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Projekt systemu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_Toc26802459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22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A4ECB82" w14:textId="1A3F842F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0" w:history="1">
            <w:r w:rsidR="00901619" w:rsidRPr="00C3280F">
              <w:rPr>
                <w:rStyle w:val="Hipercze"/>
                <w:noProof/>
              </w:rPr>
              <w:t>4.1.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Architektura aplikacji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_Toc26802460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22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BE21710" w14:textId="5F979192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1" w:history="1">
            <w:r w:rsidR="00901619" w:rsidRPr="00C3280F">
              <w:rPr>
                <w:rStyle w:val="Hipercze"/>
                <w:noProof/>
              </w:rPr>
              <w:t>4.2.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Projekt bazy danych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_Toc26802461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23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B9B9CAD" w14:textId="4178D448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2" w:history="1">
            <w:r w:rsidR="00901619" w:rsidRPr="00C3280F">
              <w:rPr>
                <w:rStyle w:val="Hipercze"/>
                <w:noProof/>
              </w:rPr>
              <w:t>4.2.1.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Model konceptualny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_Toc26802462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23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5BD666D9" w14:textId="3CAE5B33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3" w:history="1">
            <w:r w:rsidR="00901619" w:rsidRPr="00C3280F">
              <w:rPr>
                <w:rStyle w:val="Hipercze"/>
                <w:noProof/>
              </w:rPr>
              <w:t>4.2.2.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Model fizyczny z ograniczeniami integralności danych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_Toc26802463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B34700B" w14:textId="3CB19F36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4" w:history="1">
            <w:r w:rsidR="00901619" w:rsidRPr="00C3280F">
              <w:rPr>
                <w:rStyle w:val="Hipercze"/>
                <w:noProof/>
              </w:rPr>
              <w:t>5.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Implementacja systemu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_Toc26802464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5BB2E56" w14:textId="79AECEC8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5" w:history="1">
            <w:r w:rsidR="00901619" w:rsidRPr="00C3280F">
              <w:rPr>
                <w:rStyle w:val="Hipercze"/>
                <w:noProof/>
              </w:rPr>
              <w:t>5.1.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Back-End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_Toc26802465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8ED7900" w14:textId="261D7204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6" w:history="1">
            <w:r w:rsidR="00901619" w:rsidRPr="00C3280F">
              <w:rPr>
                <w:rStyle w:val="Hipercze"/>
                <w:noProof/>
              </w:rPr>
              <w:t>5.1.1.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Zależności w pliku POM.xml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_Toc26802466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7947D415" w14:textId="24A90B31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7" w:history="1">
            <w:r w:rsidR="00901619" w:rsidRPr="00C3280F">
              <w:rPr>
                <w:rStyle w:val="Hipercze"/>
                <w:noProof/>
              </w:rPr>
              <w:t>5.1.2.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Struktura projektu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_Toc26802467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29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53A016B9" w14:textId="35D177DB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8" w:history="1">
            <w:r w:rsidR="00901619" w:rsidRPr="00C3280F">
              <w:rPr>
                <w:rStyle w:val="Hipercze"/>
                <w:noProof/>
              </w:rPr>
              <w:t>5.1.3.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Encje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_Toc26802468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30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F94A307" w14:textId="6D6FF660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69" w:history="1">
            <w:r w:rsidR="00901619" w:rsidRPr="00C3280F">
              <w:rPr>
                <w:rStyle w:val="Hipercze"/>
                <w:noProof/>
              </w:rPr>
              <w:t>5.1.4.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DAO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_Toc26802469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31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43F2BFE" w14:textId="23B3D405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0" w:history="1">
            <w:r w:rsidR="00901619" w:rsidRPr="00C3280F">
              <w:rPr>
                <w:rStyle w:val="Hipercze"/>
                <w:noProof/>
              </w:rPr>
              <w:t>5.1.5.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Serwisy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_Toc26802470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33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687910E" w14:textId="65FBC754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1" w:history="1">
            <w:r w:rsidR="00901619" w:rsidRPr="00C3280F">
              <w:rPr>
                <w:rStyle w:val="Hipercze"/>
                <w:noProof/>
              </w:rPr>
              <w:t>5.1.6.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Kontrolery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_Toc26802471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59D4A17F" w14:textId="2C666C1F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2" w:history="1">
            <w:r w:rsidR="00901619" w:rsidRPr="00C3280F">
              <w:rPr>
                <w:rStyle w:val="Hipercze"/>
                <w:noProof/>
                <w:lang w:val="en-US"/>
              </w:rPr>
              <w:t>5.2.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Front-End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_Toc26802472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37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D44760E" w14:textId="1641B392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3" w:history="1">
            <w:r w:rsidR="00901619" w:rsidRPr="00C3280F">
              <w:rPr>
                <w:rStyle w:val="Hipercze"/>
                <w:noProof/>
              </w:rPr>
              <w:t>5.2.1.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Zależności w pliku package.json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_Toc26802473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37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5671C6A9" w14:textId="21565DC4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4" w:history="1">
            <w:r w:rsidR="00901619" w:rsidRPr="00C3280F">
              <w:rPr>
                <w:rStyle w:val="Hipercze"/>
                <w:noProof/>
              </w:rPr>
              <w:t>5.2.2.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Struktura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_Toc26802474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38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5DF177C" w14:textId="0A6575F5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5" w:history="1">
            <w:r w:rsidR="00901619" w:rsidRPr="00C3280F">
              <w:rPr>
                <w:rStyle w:val="Hipercze"/>
                <w:noProof/>
                <w:lang w:val="en-US"/>
              </w:rPr>
              <w:t>5.2.3.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Axios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_Toc26802475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A94E4F0" w14:textId="2C2972C1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6" w:history="1">
            <w:r w:rsidR="00901619" w:rsidRPr="00C3280F">
              <w:rPr>
                <w:rStyle w:val="Hipercze"/>
                <w:noProof/>
                <w:lang w:val="en-US"/>
              </w:rPr>
              <w:t>5.2.4.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Redux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_Toc26802476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39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7D1F8C72" w14:textId="00E5EE97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7" w:history="1">
            <w:r w:rsidR="00901619" w:rsidRPr="00C3280F">
              <w:rPr>
                <w:rStyle w:val="Hipercze"/>
                <w:noProof/>
                <w:lang w:val="en-US"/>
              </w:rPr>
              <w:t>5.2.5.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Pages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_Toc26802477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41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3E5BF9A2" w14:textId="3EF515E9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8" w:history="1">
            <w:r w:rsidR="00901619" w:rsidRPr="00C3280F">
              <w:rPr>
                <w:rStyle w:val="Hipercze"/>
                <w:noProof/>
                <w:lang w:val="en-US"/>
              </w:rPr>
              <w:t>5.2.6.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UI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_Toc26802478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43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9849E61" w14:textId="1D6A5D38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79" w:history="1">
            <w:r w:rsidR="00901619" w:rsidRPr="00C3280F">
              <w:rPr>
                <w:rStyle w:val="Hipercze"/>
                <w:noProof/>
                <w:lang w:val="en-US"/>
              </w:rPr>
              <w:t>5.2.7.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App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_Toc26802479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43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1FBCE9F9" w14:textId="1748D47F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0" w:history="1">
            <w:r w:rsidR="00901619" w:rsidRPr="00C3280F">
              <w:rPr>
                <w:rStyle w:val="Hipercze"/>
                <w:noProof/>
              </w:rPr>
              <w:t>5.3.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Projekt wybranych funkcji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_Toc26802480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44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D68BD2A" w14:textId="6505B15C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1" w:history="1">
            <w:r w:rsidR="00901619" w:rsidRPr="00C3280F">
              <w:rPr>
                <w:rStyle w:val="Hipercze"/>
                <w:noProof/>
              </w:rPr>
              <w:t>5.3.1.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Funkcja kontrolera odpowiedzialna za zapisywanie zdjęć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_Toc26802481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44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62DC794" w14:textId="7E5FB1E2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2" w:history="1">
            <w:r w:rsidR="00901619" w:rsidRPr="00C3280F">
              <w:rPr>
                <w:rStyle w:val="Hipercze"/>
                <w:noProof/>
              </w:rPr>
              <w:t>5.3.2.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Funkcja  serwisu odpowiedzialna za aktualizację wpisu na wiki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_Toc26802482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45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54E5201" w14:textId="5F8B8DF1" w:rsidR="00901619" w:rsidRDefault="006B2E24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3" w:history="1">
            <w:r w:rsidR="00901619" w:rsidRPr="00C3280F">
              <w:rPr>
                <w:rStyle w:val="Hipercze"/>
                <w:noProof/>
              </w:rPr>
              <w:t>5.3.3.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Funkcja znajdująca magazyn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_Toc26802483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8ACD703" w14:textId="00C9CC07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4" w:history="1">
            <w:r w:rsidR="00901619" w:rsidRPr="00C3280F">
              <w:rPr>
                <w:rStyle w:val="Hipercze"/>
                <w:noProof/>
              </w:rPr>
              <w:t>5.4.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Struktura interfejsu graficznego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_Toc26802484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47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9C18873" w14:textId="47ECD9BD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5" w:history="1">
            <w:r w:rsidR="00901619" w:rsidRPr="00C3280F">
              <w:rPr>
                <w:rStyle w:val="Hipercze"/>
                <w:noProof/>
                <w:lang w:val="en-US"/>
              </w:rPr>
              <w:t>6.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Testy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_Toc26802485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52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09C6F02" w14:textId="52C551CA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6" w:history="1">
            <w:r w:rsidR="00901619" w:rsidRPr="00C3280F">
              <w:rPr>
                <w:rStyle w:val="Hipercze"/>
                <w:noProof/>
              </w:rPr>
              <w:t>6.1.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Testy manualne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_Toc26802486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52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C5B614A" w14:textId="7C26D4F1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7" w:history="1">
            <w:r w:rsidR="00901619" w:rsidRPr="00C3280F">
              <w:rPr>
                <w:rStyle w:val="Hipercze"/>
                <w:noProof/>
              </w:rPr>
              <w:t>6.2.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Testy wydajnościowe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_Toc26802487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53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48B02B40" w14:textId="14C05859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8" w:history="1">
            <w:r w:rsidR="00901619" w:rsidRPr="00C3280F">
              <w:rPr>
                <w:rStyle w:val="Hipercze"/>
                <w:noProof/>
              </w:rPr>
              <w:t>6.3.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Testy funkcjonalne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_Toc26802488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54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9780826" w14:textId="48C587E6" w:rsidR="00901619" w:rsidRDefault="006B2E24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89" w:history="1">
            <w:r w:rsidR="00901619" w:rsidRPr="00C3280F">
              <w:rPr>
                <w:rStyle w:val="Hipercze"/>
                <w:noProof/>
                <w:lang w:val="en-US"/>
              </w:rPr>
              <w:t>6.4.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  <w:lang w:val="en-US"/>
              </w:rPr>
              <w:t>Audyt Lighthouse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_Toc26802489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55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7CDD61BC" w14:textId="34C08196" w:rsidR="00901619" w:rsidRDefault="006B2E24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90" w:history="1">
            <w:r w:rsidR="00901619" w:rsidRPr="00C3280F">
              <w:rPr>
                <w:rStyle w:val="Hipercze"/>
                <w:noProof/>
              </w:rPr>
              <w:t>7.</w:t>
            </w:r>
            <w:r w:rsidR="009016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01619" w:rsidRPr="00C3280F">
              <w:rPr>
                <w:rStyle w:val="Hipercze"/>
                <w:noProof/>
              </w:rPr>
              <w:t>Podsumowanie i wnioski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_Toc26802490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55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53FB5185" w14:textId="7B7681D4" w:rsidR="00901619" w:rsidRDefault="006B2E24">
          <w:pPr>
            <w:pStyle w:val="Spistreci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91" w:history="1">
            <w:r w:rsidR="00901619" w:rsidRPr="00C3280F">
              <w:rPr>
                <w:rStyle w:val="Hipercze"/>
                <w:noProof/>
                <w:lang w:val="sv-SE"/>
              </w:rPr>
              <w:t>Literatura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_Toc26802491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56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6B734EA1" w14:textId="4AA2DE51" w:rsidR="00901619" w:rsidRDefault="006B2E24">
          <w:pPr>
            <w:pStyle w:val="Spistreci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26802492" w:history="1">
            <w:r w:rsidR="00901619" w:rsidRPr="00C3280F">
              <w:rPr>
                <w:rStyle w:val="Hipercze"/>
                <w:noProof/>
              </w:rPr>
              <w:t>Zawartość płyty</w:t>
            </w:r>
            <w:r w:rsidR="00901619">
              <w:rPr>
                <w:noProof/>
                <w:webHidden/>
              </w:rPr>
              <w:tab/>
            </w:r>
            <w:r w:rsidR="00901619">
              <w:rPr>
                <w:noProof/>
                <w:webHidden/>
              </w:rPr>
              <w:fldChar w:fldCharType="begin"/>
            </w:r>
            <w:r w:rsidR="00901619">
              <w:rPr>
                <w:noProof/>
                <w:webHidden/>
              </w:rPr>
              <w:instrText xml:space="preserve"> PAGEREF _Toc26802492 \h </w:instrText>
            </w:r>
            <w:r w:rsidR="00901619">
              <w:rPr>
                <w:noProof/>
                <w:webHidden/>
              </w:rPr>
            </w:r>
            <w:r w:rsidR="00901619">
              <w:rPr>
                <w:noProof/>
                <w:webHidden/>
              </w:rPr>
              <w:fldChar w:fldCharType="separate"/>
            </w:r>
            <w:r w:rsidR="00E80A08">
              <w:rPr>
                <w:noProof/>
                <w:webHidden/>
              </w:rPr>
              <w:t>57</w:t>
            </w:r>
            <w:r w:rsidR="00901619">
              <w:rPr>
                <w:noProof/>
                <w:webHidden/>
              </w:rPr>
              <w:fldChar w:fldCharType="end"/>
            </w:r>
          </w:hyperlink>
        </w:p>
        <w:p w14:paraId="2ED016D8" w14:textId="419C653C" w:rsidR="008F348B" w:rsidRPr="00D528FB" w:rsidRDefault="0071052B">
          <w:r w:rsidRPr="00D528FB">
            <w:fldChar w:fldCharType="end"/>
          </w:r>
        </w:p>
      </w:sdtContent>
    </w:sdt>
    <w:p w14:paraId="000935CA" w14:textId="5DEE6853" w:rsidR="008559EF" w:rsidRPr="00181C85" w:rsidRDefault="008559EF" w:rsidP="008559EF">
      <w:pPr>
        <w:pStyle w:val="Nagwek1"/>
      </w:pPr>
      <w:r w:rsidRPr="00181C85">
        <w:t xml:space="preserve"> </w:t>
      </w:r>
    </w:p>
    <w:p w14:paraId="362C9EAB" w14:textId="1221CE94" w:rsidR="006C4B96" w:rsidRPr="00181C85" w:rsidRDefault="006C4B96" w:rsidP="009032D3">
      <w:pPr>
        <w:spacing w:after="200" w:line="276" w:lineRule="auto"/>
      </w:pPr>
      <w:r w:rsidRPr="00181C85">
        <w:br w:type="page"/>
      </w:r>
    </w:p>
    <w:p w14:paraId="4E694657" w14:textId="6AD5D181" w:rsidR="00AB4353" w:rsidRDefault="00AB4353" w:rsidP="00AB4353">
      <w:pPr>
        <w:pStyle w:val="Nagwek1"/>
      </w:pPr>
      <w:bookmarkStart w:id="2" w:name="_Toc26802433"/>
      <w:r w:rsidRPr="00181C85">
        <w:lastRenderedPageBreak/>
        <w:t>Skróty</w:t>
      </w:r>
      <w:bookmarkEnd w:id="2"/>
    </w:p>
    <w:p w14:paraId="27D32D50" w14:textId="77777777" w:rsidR="00E063E7" w:rsidRPr="00E063E7" w:rsidRDefault="00E063E7" w:rsidP="00E063E7"/>
    <w:p w14:paraId="37BC690C" w14:textId="54ED9817" w:rsidR="007721CF" w:rsidRPr="00BE2B8C" w:rsidRDefault="00AB104F" w:rsidP="00BE2B8C">
      <w:pPr>
        <w:spacing w:before="120" w:after="120"/>
      </w:pPr>
      <w:r w:rsidRPr="00181C85">
        <w:rPr>
          <w:b/>
          <w:bCs/>
        </w:rPr>
        <w:t>JDK</w:t>
      </w:r>
      <w:r w:rsidR="00F23446" w:rsidRPr="00181C85">
        <w:rPr>
          <w:b/>
          <w:bCs/>
        </w:rPr>
        <w:t xml:space="preserve"> </w:t>
      </w:r>
      <w:r w:rsidR="007721CF" w:rsidRPr="00181C85">
        <w:t>(ang.</w:t>
      </w:r>
      <w:r w:rsidRPr="00181C85">
        <w:t xml:space="preserve"> </w:t>
      </w:r>
      <w:r w:rsidRPr="00BE2B8C">
        <w:rPr>
          <w:i/>
          <w:iCs/>
        </w:rPr>
        <w:t>Java Development Kit</w:t>
      </w:r>
      <w:r w:rsidR="007721CF" w:rsidRPr="00BE2B8C">
        <w:t>)</w:t>
      </w:r>
      <w:r w:rsidR="00BE2B8C" w:rsidRPr="00BE2B8C">
        <w:t xml:space="preserve"> – środowisko deweloperskie</w:t>
      </w:r>
      <w:r w:rsidR="00BE2B8C">
        <w:t xml:space="preserve"> Javy.</w:t>
      </w:r>
    </w:p>
    <w:p w14:paraId="5216CB59" w14:textId="08F8DB40" w:rsidR="007721CF" w:rsidRPr="0035739C" w:rsidRDefault="00AB104F" w:rsidP="00092374">
      <w:pPr>
        <w:spacing w:before="120" w:after="120"/>
        <w:ind w:left="709" w:hanging="709"/>
      </w:pPr>
      <w:r w:rsidRPr="00181C85">
        <w:rPr>
          <w:b/>
          <w:bCs/>
        </w:rPr>
        <w:t>JVM</w:t>
      </w:r>
      <w:r w:rsidRPr="00181C85">
        <w:t xml:space="preserve"> </w:t>
      </w:r>
      <w:r w:rsidR="007721CF" w:rsidRPr="00181C85">
        <w:t xml:space="preserve">(ang. </w:t>
      </w:r>
      <w:r w:rsidRPr="0035739C">
        <w:rPr>
          <w:i/>
          <w:iCs/>
        </w:rPr>
        <w:t>Java</w:t>
      </w:r>
      <w:r w:rsidR="007721CF" w:rsidRPr="0035739C">
        <w:rPr>
          <w:i/>
          <w:iCs/>
        </w:rPr>
        <w:t xml:space="preserve"> </w:t>
      </w:r>
      <w:r w:rsidRPr="0035739C">
        <w:rPr>
          <w:i/>
          <w:iCs/>
        </w:rPr>
        <w:t>Virtual Machine</w:t>
      </w:r>
      <w:r w:rsidR="007721CF" w:rsidRPr="0035739C">
        <w:t>)</w:t>
      </w:r>
      <w:r w:rsidR="00203E93" w:rsidRPr="0035739C">
        <w:t xml:space="preserve"> – maszyna wirtualna Javy</w:t>
      </w:r>
      <w:r w:rsidR="0035739C" w:rsidRPr="0035739C">
        <w:t xml:space="preserve"> oraz środ</w:t>
      </w:r>
      <w:r w:rsidR="0035739C">
        <w:t>owisko zdolne do wykonywania kodu bajtowego Javy.</w:t>
      </w:r>
    </w:p>
    <w:p w14:paraId="3D1C4FA3" w14:textId="3A4C8568" w:rsidR="00DF7CCA" w:rsidRPr="00962BE8" w:rsidRDefault="00DF7CCA" w:rsidP="005240CB">
      <w:pPr>
        <w:spacing w:before="120"/>
        <w:ind w:left="709" w:hanging="709"/>
      </w:pPr>
      <w:r w:rsidRPr="00181C85">
        <w:rPr>
          <w:b/>
          <w:bCs/>
        </w:rPr>
        <w:t>JRE</w:t>
      </w:r>
      <w:r w:rsidRPr="00181C85">
        <w:t xml:space="preserve"> (ang. </w:t>
      </w:r>
      <w:r w:rsidRPr="00962BE8">
        <w:rPr>
          <w:i/>
          <w:iCs/>
        </w:rPr>
        <w:t>Java Runtime Environment</w:t>
      </w:r>
      <w:r w:rsidRPr="00962BE8">
        <w:t>)</w:t>
      </w:r>
      <w:r w:rsidR="0035739C" w:rsidRPr="00962BE8">
        <w:t xml:space="preserve">  </w:t>
      </w:r>
      <w:r w:rsidR="0035739C" w:rsidRPr="0035739C">
        <w:t xml:space="preserve">– </w:t>
      </w:r>
      <w:r w:rsidR="00962BE8" w:rsidRPr="00962BE8">
        <w:t>środowisko uruchomieniowe Javy zawi</w:t>
      </w:r>
      <w:r w:rsidR="00962BE8">
        <w:t xml:space="preserve">erające maszynę  wirtualną, oraz niezbędne </w:t>
      </w:r>
      <w:r w:rsidR="003B52B7">
        <w:t>biblioteki</w:t>
      </w:r>
      <w:r w:rsidR="00962BE8">
        <w:t xml:space="preserve"> potrzebne do uruchomienia aplikacji napisanych w języku Java.</w:t>
      </w:r>
      <w:r w:rsidR="0035739C" w:rsidRPr="00962BE8">
        <w:t xml:space="preserve"> </w:t>
      </w:r>
    </w:p>
    <w:p w14:paraId="4F83F4F1" w14:textId="2444670D" w:rsidR="007721CF" w:rsidRPr="005358A3" w:rsidRDefault="00AB104F" w:rsidP="00092374">
      <w:pPr>
        <w:spacing w:before="120" w:after="120"/>
        <w:ind w:left="709" w:hanging="709"/>
      </w:pPr>
      <w:r w:rsidRPr="00181C85">
        <w:rPr>
          <w:b/>
          <w:bCs/>
        </w:rPr>
        <w:t>REST</w:t>
      </w:r>
      <w:r w:rsidR="007721CF" w:rsidRPr="00181C85">
        <w:t xml:space="preserve"> (ang. </w:t>
      </w:r>
      <w:proofErr w:type="spellStart"/>
      <w:r w:rsidRPr="005358A3">
        <w:rPr>
          <w:i/>
          <w:iCs/>
        </w:rPr>
        <w:t>Representational</w:t>
      </w:r>
      <w:proofErr w:type="spellEnd"/>
      <w:r w:rsidR="007721CF" w:rsidRPr="005358A3">
        <w:rPr>
          <w:i/>
          <w:iCs/>
        </w:rPr>
        <w:t xml:space="preserve"> </w:t>
      </w:r>
      <w:proofErr w:type="spellStart"/>
      <w:r w:rsidRPr="005358A3">
        <w:rPr>
          <w:i/>
          <w:iCs/>
        </w:rPr>
        <w:t>state</w:t>
      </w:r>
      <w:proofErr w:type="spellEnd"/>
      <w:r w:rsidR="007721CF" w:rsidRPr="005358A3">
        <w:rPr>
          <w:i/>
          <w:iCs/>
        </w:rPr>
        <w:t xml:space="preserve"> </w:t>
      </w:r>
      <w:r w:rsidRPr="005358A3">
        <w:rPr>
          <w:i/>
          <w:iCs/>
        </w:rPr>
        <w:t>transfer</w:t>
      </w:r>
      <w:r w:rsidR="007721CF" w:rsidRPr="005358A3">
        <w:t>)</w:t>
      </w:r>
      <w:r w:rsidR="005358A3" w:rsidRPr="005358A3">
        <w:t xml:space="preserve"> – </w:t>
      </w:r>
      <w:r w:rsidR="005358A3" w:rsidRPr="00F23446">
        <w:t xml:space="preserve">styl </w:t>
      </w:r>
      <w:r w:rsidR="00962BE8" w:rsidRPr="00F23446">
        <w:t>architektury</w:t>
      </w:r>
      <w:r w:rsidR="005358A3" w:rsidRPr="00F23446">
        <w:t>, który narzuca pewne zasady</w:t>
      </w:r>
      <w:r w:rsidR="00962BE8" w:rsidRPr="00F23446">
        <w:t xml:space="preserve"> tworzenia serwisów webowych</w:t>
      </w:r>
      <w:r w:rsidR="00F23446" w:rsidRPr="00F23446">
        <w:t xml:space="preserve"> m.in. </w:t>
      </w:r>
      <w:r w:rsidR="00B428D1">
        <w:t>architekturę</w:t>
      </w:r>
      <w:r w:rsidR="00F23446" w:rsidRPr="00F23446">
        <w:t xml:space="preserve"> klient-serwer, bezstanowość, jednorodny interfejs, metadane.</w:t>
      </w:r>
    </w:p>
    <w:p w14:paraId="145892B3" w14:textId="00C60CD2" w:rsidR="007721CF" w:rsidRPr="00962BE8" w:rsidRDefault="00AB104F" w:rsidP="00092374">
      <w:pPr>
        <w:spacing w:before="120" w:after="120"/>
        <w:ind w:left="709" w:hanging="709"/>
      </w:pPr>
      <w:r w:rsidRPr="00181C85">
        <w:rPr>
          <w:b/>
          <w:bCs/>
        </w:rPr>
        <w:t>ORM</w:t>
      </w:r>
      <w:r w:rsidR="007721CF" w:rsidRPr="00181C85">
        <w:t xml:space="preserve"> (ang. </w:t>
      </w:r>
      <w:r w:rsidRPr="00962BE8">
        <w:rPr>
          <w:i/>
          <w:iCs/>
        </w:rPr>
        <w:t>Object-</w:t>
      </w:r>
      <w:proofErr w:type="spellStart"/>
      <w:r w:rsidRPr="00962BE8">
        <w:rPr>
          <w:i/>
          <w:iCs/>
        </w:rPr>
        <w:t>Relational</w:t>
      </w:r>
      <w:proofErr w:type="spellEnd"/>
      <w:r w:rsidR="007721CF" w:rsidRPr="00962BE8">
        <w:rPr>
          <w:i/>
          <w:iCs/>
        </w:rPr>
        <w:t xml:space="preserve"> </w:t>
      </w:r>
      <w:proofErr w:type="spellStart"/>
      <w:r w:rsidRPr="00962BE8">
        <w:rPr>
          <w:i/>
          <w:iCs/>
        </w:rPr>
        <w:t>Mapping</w:t>
      </w:r>
      <w:proofErr w:type="spellEnd"/>
      <w:r w:rsidR="007721CF" w:rsidRPr="00962BE8">
        <w:t>)</w:t>
      </w:r>
      <w:r w:rsidR="00962BE8" w:rsidRPr="00962BE8">
        <w:t xml:space="preserve">  - </w:t>
      </w:r>
      <w:r w:rsidR="00962BE8" w:rsidRPr="00962BE8">
        <w:tab/>
        <w:t>technika mapowania danych pomi</w:t>
      </w:r>
      <w:r w:rsidR="006B2E24">
        <w:t>ędz</w:t>
      </w:r>
      <w:r w:rsidR="00962BE8">
        <w:t xml:space="preserve">y niekompatybilnymi formatami danych przy użyciu obiektowych języków  programowania. </w:t>
      </w:r>
      <w:r w:rsidR="00B428D1">
        <w:t>Technika ta k</w:t>
      </w:r>
      <w:r w:rsidR="00962BE8">
        <w:t>reuje wirtualną bazę danych, której obiekty mogą być używane wewnątrz programu.</w:t>
      </w:r>
    </w:p>
    <w:p w14:paraId="2500AC01" w14:textId="29B7C38D" w:rsidR="007721CF" w:rsidRPr="0035739C" w:rsidRDefault="00AB104F" w:rsidP="00092374">
      <w:pPr>
        <w:spacing w:before="120" w:after="120"/>
        <w:ind w:left="709" w:hanging="709"/>
      </w:pPr>
      <w:r w:rsidRPr="00962BE8">
        <w:rPr>
          <w:b/>
          <w:bCs/>
        </w:rPr>
        <w:t>SQL</w:t>
      </w:r>
      <w:r w:rsidR="007721CF" w:rsidRPr="00962BE8">
        <w:t xml:space="preserve"> (ang. </w:t>
      </w:r>
      <w:proofErr w:type="spellStart"/>
      <w:r w:rsidRPr="0035739C">
        <w:rPr>
          <w:i/>
          <w:iCs/>
        </w:rPr>
        <w:t>Structured</w:t>
      </w:r>
      <w:proofErr w:type="spellEnd"/>
      <w:r w:rsidR="007721CF" w:rsidRPr="0035739C">
        <w:rPr>
          <w:i/>
          <w:iCs/>
        </w:rPr>
        <w:t xml:space="preserve"> </w:t>
      </w:r>
      <w:r w:rsidRPr="0035739C">
        <w:rPr>
          <w:i/>
          <w:iCs/>
        </w:rPr>
        <w:t>Query</w:t>
      </w:r>
      <w:r w:rsidR="007721CF" w:rsidRPr="0035739C">
        <w:rPr>
          <w:i/>
          <w:iCs/>
        </w:rPr>
        <w:t xml:space="preserve"> </w:t>
      </w:r>
      <w:r w:rsidRPr="0035739C">
        <w:rPr>
          <w:i/>
          <w:iCs/>
        </w:rPr>
        <w:t>Language</w:t>
      </w:r>
      <w:r w:rsidR="007721CF" w:rsidRPr="0035739C">
        <w:t>)</w:t>
      </w:r>
      <w:r w:rsidR="0035739C" w:rsidRPr="0035739C">
        <w:t xml:space="preserve"> – język programowania zaprojektowany </w:t>
      </w:r>
      <w:r w:rsidR="0035739C">
        <w:t>do zarządzania danymi przechowywanymi w relacyjnych bazach danych.</w:t>
      </w:r>
      <w:r w:rsidR="0035739C" w:rsidRPr="0035739C">
        <w:t xml:space="preserve"> </w:t>
      </w:r>
    </w:p>
    <w:p w14:paraId="25D36713" w14:textId="4EEC09CA" w:rsidR="007721CF" w:rsidRPr="0035739C" w:rsidRDefault="00AB104F" w:rsidP="00092374">
      <w:pPr>
        <w:spacing w:before="120" w:after="120"/>
        <w:ind w:left="709" w:hanging="709"/>
      </w:pPr>
      <w:r w:rsidRPr="00181C85">
        <w:rPr>
          <w:b/>
          <w:bCs/>
        </w:rPr>
        <w:t>JS</w:t>
      </w:r>
      <w:r w:rsidR="007721CF" w:rsidRPr="00181C85">
        <w:t xml:space="preserve"> (ang.</w:t>
      </w:r>
      <w:r w:rsidRPr="00181C85">
        <w:t xml:space="preserve"> </w:t>
      </w:r>
      <w:r w:rsidRPr="0035739C">
        <w:rPr>
          <w:i/>
          <w:iCs/>
        </w:rPr>
        <w:t>JavaScript</w:t>
      </w:r>
      <w:r w:rsidR="007721CF" w:rsidRPr="0035739C">
        <w:t>)</w:t>
      </w:r>
      <w:r w:rsidR="0035739C" w:rsidRPr="0035739C">
        <w:t xml:space="preserve"> – obiektowy język programowania wysokiego poziomu</w:t>
      </w:r>
      <w:r w:rsidR="00962BE8">
        <w:t>, głownie przeznaczony do tworzenia aplikacji webowych.</w:t>
      </w:r>
    </w:p>
    <w:p w14:paraId="3A260D08" w14:textId="71FC0603" w:rsidR="007721CF" w:rsidRPr="008C35F8" w:rsidRDefault="00AB104F" w:rsidP="00092374">
      <w:pPr>
        <w:spacing w:before="120" w:after="120"/>
        <w:ind w:left="709" w:hanging="709"/>
      </w:pPr>
      <w:r w:rsidRPr="00181C85">
        <w:rPr>
          <w:b/>
          <w:bCs/>
        </w:rPr>
        <w:t>SPA</w:t>
      </w:r>
      <w:r w:rsidR="007721CF" w:rsidRPr="00181C85">
        <w:t xml:space="preserve"> (ang. </w:t>
      </w:r>
      <w:r w:rsidRPr="008C35F8">
        <w:rPr>
          <w:i/>
          <w:iCs/>
        </w:rPr>
        <w:t>Single-</w:t>
      </w:r>
      <w:proofErr w:type="spellStart"/>
      <w:r w:rsidRPr="008C35F8">
        <w:rPr>
          <w:i/>
          <w:iCs/>
        </w:rPr>
        <w:t>page</w:t>
      </w:r>
      <w:proofErr w:type="spellEnd"/>
      <w:r w:rsidR="007721CF" w:rsidRPr="008C35F8">
        <w:rPr>
          <w:i/>
          <w:iCs/>
        </w:rPr>
        <w:t xml:space="preserve"> </w:t>
      </w:r>
      <w:proofErr w:type="spellStart"/>
      <w:r w:rsidRPr="008C35F8">
        <w:rPr>
          <w:i/>
          <w:iCs/>
        </w:rPr>
        <w:t>application</w:t>
      </w:r>
      <w:proofErr w:type="spellEnd"/>
      <w:r w:rsidR="007721CF" w:rsidRPr="008C35F8">
        <w:t>)</w:t>
      </w:r>
      <w:r w:rsidR="0035739C" w:rsidRPr="008C35F8">
        <w:t xml:space="preserve"> – </w:t>
      </w:r>
      <w:r w:rsidR="00962BE8" w:rsidRPr="008C35F8">
        <w:t>interaktywna</w:t>
      </w:r>
      <w:r w:rsidR="008C35F8" w:rsidRPr="008C35F8">
        <w:t xml:space="preserve"> aplikacja webowa, której zawartość jest ładowana podczas pierwszego wejścia na dany adres, podejście to </w:t>
      </w:r>
      <w:r w:rsidR="00B428D1">
        <w:t>pozwala tworzyć</w:t>
      </w:r>
      <w:r w:rsidR="008C35F8" w:rsidRPr="008C35F8">
        <w:t xml:space="preserve"> aplikacje</w:t>
      </w:r>
      <w:r w:rsidR="00B428D1">
        <w:t xml:space="preserve"> webowe,</w:t>
      </w:r>
      <w:r w:rsidR="008C35F8" w:rsidRPr="008C35F8">
        <w:t xml:space="preserve"> które działają podobnie</w:t>
      </w:r>
      <w:r w:rsidR="00B428D1">
        <w:t>j</w:t>
      </w:r>
      <w:r w:rsidR="008C35F8" w:rsidRPr="008C35F8">
        <w:t xml:space="preserve"> do aplikacji desktopowych</w:t>
      </w:r>
      <w:r w:rsidR="00B428D1">
        <w:t>,</w:t>
      </w:r>
      <w:r w:rsidR="008C35F8" w:rsidRPr="008C35F8">
        <w:t xml:space="preserve"> niż stron internetowych.</w:t>
      </w:r>
      <w:r w:rsidR="0035739C" w:rsidRPr="008C35F8">
        <w:t xml:space="preserve"> </w:t>
      </w:r>
    </w:p>
    <w:p w14:paraId="5E71434F" w14:textId="6C7F954D" w:rsidR="00AB104F" w:rsidRPr="008C35F8" w:rsidRDefault="00AB104F" w:rsidP="00092374">
      <w:pPr>
        <w:spacing w:before="120" w:after="120"/>
        <w:ind w:left="709" w:hanging="709"/>
      </w:pPr>
      <w:r w:rsidRPr="00181C85">
        <w:rPr>
          <w:b/>
          <w:bCs/>
        </w:rPr>
        <w:t>JSON</w:t>
      </w:r>
      <w:r w:rsidRPr="00181C85">
        <w:t xml:space="preserve"> (ang. </w:t>
      </w:r>
      <w:r w:rsidRPr="008C35F8">
        <w:rPr>
          <w:i/>
          <w:iCs/>
        </w:rPr>
        <w:t xml:space="preserve">JavaScript Object </w:t>
      </w:r>
      <w:proofErr w:type="spellStart"/>
      <w:r w:rsidRPr="008C35F8">
        <w:rPr>
          <w:i/>
          <w:iCs/>
        </w:rPr>
        <w:t>Notation</w:t>
      </w:r>
      <w:proofErr w:type="spellEnd"/>
      <w:r w:rsidRPr="008C35F8">
        <w:t>)</w:t>
      </w:r>
      <w:r w:rsidR="008C35F8" w:rsidRPr="008C35F8">
        <w:t xml:space="preserve">  - otwarty standard formatu wymiany danych przezn</w:t>
      </w:r>
      <w:r w:rsidR="008C35F8">
        <w:t>aczony do łatwego odczytu przez człowieka. Format ten składa się z pól klucz-wartość</w:t>
      </w:r>
      <w:r w:rsidR="00962BE8">
        <w:t>.</w:t>
      </w:r>
    </w:p>
    <w:p w14:paraId="421E3A04" w14:textId="08F2FD6B" w:rsidR="00AB104F" w:rsidRPr="005358A3" w:rsidRDefault="00AB104F" w:rsidP="00092374">
      <w:pPr>
        <w:spacing w:before="120" w:after="120"/>
        <w:ind w:left="709" w:hanging="709"/>
      </w:pPr>
      <w:r w:rsidRPr="008C35F8">
        <w:rPr>
          <w:b/>
          <w:bCs/>
        </w:rPr>
        <w:t>XML</w:t>
      </w:r>
      <w:r w:rsidRPr="008C35F8">
        <w:t xml:space="preserve"> (ang. </w:t>
      </w:r>
      <w:proofErr w:type="spellStart"/>
      <w:r w:rsidRPr="005358A3">
        <w:rPr>
          <w:i/>
          <w:iCs/>
        </w:rPr>
        <w:t>Extensible</w:t>
      </w:r>
      <w:proofErr w:type="spellEnd"/>
      <w:r w:rsidRPr="005358A3">
        <w:rPr>
          <w:i/>
          <w:iCs/>
        </w:rPr>
        <w:t xml:space="preserve"> </w:t>
      </w:r>
      <w:proofErr w:type="spellStart"/>
      <w:r w:rsidRPr="005358A3">
        <w:rPr>
          <w:i/>
          <w:iCs/>
        </w:rPr>
        <w:t>Markup</w:t>
      </w:r>
      <w:proofErr w:type="spellEnd"/>
      <w:r w:rsidRPr="005358A3">
        <w:rPr>
          <w:i/>
          <w:iCs/>
        </w:rPr>
        <w:t xml:space="preserve"> Language</w:t>
      </w:r>
      <w:r w:rsidRPr="005358A3">
        <w:t>)</w:t>
      </w:r>
      <w:r w:rsidR="005358A3" w:rsidRPr="005358A3">
        <w:t xml:space="preserve"> – otwarty standard format</w:t>
      </w:r>
      <w:r w:rsidR="00B428D1">
        <w:t>u</w:t>
      </w:r>
      <w:r w:rsidR="005358A3" w:rsidRPr="005358A3">
        <w:t xml:space="preserve"> danych, przeznaczony do</w:t>
      </w:r>
      <w:r w:rsidR="005358A3">
        <w:t xml:space="preserve"> łatwego </w:t>
      </w:r>
      <w:r w:rsidR="006B2E24">
        <w:t>odczytu</w:t>
      </w:r>
      <w:r w:rsidR="005358A3">
        <w:t xml:space="preserve"> przez człowieka i maszynę. Format ten oprócz samych wartości </w:t>
      </w:r>
      <w:r w:rsidR="005358A3">
        <w:lastRenderedPageBreak/>
        <w:t xml:space="preserve">zawiera </w:t>
      </w:r>
      <w:r w:rsidR="00B428D1">
        <w:t>także</w:t>
      </w:r>
      <w:r w:rsidR="005358A3">
        <w:t xml:space="preserve"> </w:t>
      </w:r>
      <w:proofErr w:type="spellStart"/>
      <w:r w:rsidR="005358A3">
        <w:t>tagi</w:t>
      </w:r>
      <w:proofErr w:type="spellEnd"/>
      <w:r w:rsidR="005358A3">
        <w:t xml:space="preserve"> opisujące zawartość. W XML możemy definiować dodatkowe zasady składni, które muszą być przestrzegane w dokumencie.</w:t>
      </w:r>
    </w:p>
    <w:p w14:paraId="08482CA8" w14:textId="6CF094C9" w:rsidR="00AB104F" w:rsidRPr="005358A3" w:rsidRDefault="001D535E" w:rsidP="00092374">
      <w:pPr>
        <w:spacing w:before="120" w:after="120"/>
        <w:ind w:left="709" w:hanging="709"/>
      </w:pPr>
      <w:r w:rsidRPr="00181C85">
        <w:rPr>
          <w:b/>
          <w:bCs/>
        </w:rPr>
        <w:t>API</w:t>
      </w:r>
      <w:r w:rsidRPr="00181C85">
        <w:t xml:space="preserve"> (ang. </w:t>
      </w:r>
      <w:r w:rsidRPr="005358A3">
        <w:rPr>
          <w:i/>
          <w:iCs/>
        </w:rPr>
        <w:t xml:space="preserve">Application </w:t>
      </w:r>
      <w:proofErr w:type="spellStart"/>
      <w:r w:rsidRPr="005358A3">
        <w:rPr>
          <w:i/>
          <w:iCs/>
        </w:rPr>
        <w:t>programming</w:t>
      </w:r>
      <w:proofErr w:type="spellEnd"/>
      <w:r w:rsidRPr="005358A3">
        <w:rPr>
          <w:i/>
          <w:iCs/>
        </w:rPr>
        <w:t xml:space="preserve"> </w:t>
      </w:r>
      <w:proofErr w:type="spellStart"/>
      <w:r w:rsidRPr="005358A3">
        <w:rPr>
          <w:i/>
          <w:iCs/>
        </w:rPr>
        <w:t>interface</w:t>
      </w:r>
      <w:proofErr w:type="spellEnd"/>
      <w:r w:rsidRPr="005358A3">
        <w:t>)</w:t>
      </w:r>
      <w:r w:rsidR="005358A3" w:rsidRPr="005358A3">
        <w:t xml:space="preserve"> – interfejs lub protokół komunikacji, przezna</w:t>
      </w:r>
      <w:r w:rsidR="005358A3">
        <w:t>czony do uproszczenia implementacji oraz łatwiejszego utrzymania wytworzonego oprogramowania.</w:t>
      </w:r>
    </w:p>
    <w:p w14:paraId="3846A88F" w14:textId="2D969629" w:rsidR="00C6478D" w:rsidRPr="00E438E5" w:rsidRDefault="00C6478D" w:rsidP="00BE2B8C">
      <w:pPr>
        <w:spacing w:before="120" w:after="120"/>
        <w:ind w:left="709" w:hanging="709"/>
      </w:pPr>
      <w:r w:rsidRPr="00181C85">
        <w:rPr>
          <w:b/>
          <w:bCs/>
        </w:rPr>
        <w:t>JPA</w:t>
      </w:r>
      <w:r w:rsidR="00F23446" w:rsidRPr="00181C85">
        <w:t xml:space="preserve"> </w:t>
      </w:r>
      <w:r w:rsidRPr="00181C85">
        <w:t xml:space="preserve">(ang. </w:t>
      </w:r>
      <w:r w:rsidRPr="00E438E5">
        <w:rPr>
          <w:i/>
          <w:iCs/>
        </w:rPr>
        <w:t xml:space="preserve">Java </w:t>
      </w:r>
      <w:proofErr w:type="spellStart"/>
      <w:r w:rsidRPr="00E438E5">
        <w:rPr>
          <w:i/>
          <w:iCs/>
        </w:rPr>
        <w:t>Persistence</w:t>
      </w:r>
      <w:proofErr w:type="spellEnd"/>
      <w:r w:rsidRPr="00E438E5">
        <w:rPr>
          <w:i/>
          <w:iCs/>
        </w:rPr>
        <w:t xml:space="preserve"> API</w:t>
      </w:r>
      <w:r w:rsidRPr="00E438E5">
        <w:t>)</w:t>
      </w:r>
      <w:r w:rsidR="00F23446" w:rsidRPr="00E438E5">
        <w:t xml:space="preserve"> – </w:t>
      </w:r>
      <w:r w:rsidR="00E438E5" w:rsidRPr="00E438E5">
        <w:t>specyfikacja</w:t>
      </w:r>
      <w:r w:rsidR="006B2E24">
        <w:t>,</w:t>
      </w:r>
      <w:r w:rsidR="00E438E5" w:rsidRPr="00E438E5">
        <w:t xml:space="preserve"> któ</w:t>
      </w:r>
      <w:r w:rsidR="00E438E5">
        <w:t>ra opisuje zarządzanie relacyjnymi danymi w aplikacjach Javy.</w:t>
      </w:r>
    </w:p>
    <w:p w14:paraId="064E5413" w14:textId="28B4FB23" w:rsidR="001D535E" w:rsidRPr="005358A3" w:rsidRDefault="001D535E" w:rsidP="00BE2B8C">
      <w:pPr>
        <w:spacing w:before="120" w:after="120"/>
        <w:ind w:left="709" w:hanging="709"/>
      </w:pPr>
      <w:r w:rsidRPr="00181C85">
        <w:rPr>
          <w:b/>
          <w:bCs/>
        </w:rPr>
        <w:t>CSS</w:t>
      </w:r>
      <w:r w:rsidRPr="00181C85">
        <w:t xml:space="preserve"> (ang. </w:t>
      </w:r>
      <w:proofErr w:type="spellStart"/>
      <w:r w:rsidRPr="005358A3">
        <w:rPr>
          <w:i/>
          <w:iCs/>
        </w:rPr>
        <w:t>Cascading</w:t>
      </w:r>
      <w:proofErr w:type="spellEnd"/>
      <w:r w:rsidRPr="005358A3">
        <w:rPr>
          <w:i/>
          <w:iCs/>
        </w:rPr>
        <w:t xml:space="preserve"> Style </w:t>
      </w:r>
      <w:proofErr w:type="spellStart"/>
      <w:r w:rsidRPr="005358A3">
        <w:rPr>
          <w:i/>
          <w:iCs/>
        </w:rPr>
        <w:t>Sheets</w:t>
      </w:r>
      <w:proofErr w:type="spellEnd"/>
      <w:r w:rsidRPr="005358A3">
        <w:t>)</w:t>
      </w:r>
      <w:r w:rsidR="005358A3" w:rsidRPr="005358A3">
        <w:t xml:space="preserve"> – język stylu u</w:t>
      </w:r>
      <w:r w:rsidR="005358A3">
        <w:t>żywany do opisu wyglądu dokumentów</w:t>
      </w:r>
      <w:r w:rsidR="00B428D1">
        <w:t>, głównie HTML</w:t>
      </w:r>
      <w:r w:rsidR="005358A3">
        <w:t>.</w:t>
      </w:r>
    </w:p>
    <w:p w14:paraId="73121983" w14:textId="6E84FA40" w:rsidR="001D535E" w:rsidRPr="00E438E5" w:rsidRDefault="001D535E" w:rsidP="00BE2B8C">
      <w:pPr>
        <w:spacing w:before="120" w:after="120"/>
        <w:ind w:left="709" w:hanging="709"/>
      </w:pPr>
      <w:r w:rsidRPr="00181C85">
        <w:rPr>
          <w:b/>
          <w:bCs/>
        </w:rPr>
        <w:t>POM</w:t>
      </w:r>
      <w:r w:rsidRPr="00181C85">
        <w:t xml:space="preserve"> (ang. </w:t>
      </w:r>
      <w:r w:rsidRPr="00E438E5">
        <w:rPr>
          <w:i/>
          <w:iCs/>
        </w:rPr>
        <w:t>Project Object Model</w:t>
      </w:r>
      <w:r w:rsidRPr="00E438E5">
        <w:t>)</w:t>
      </w:r>
      <w:r w:rsidR="00962BE8" w:rsidRPr="00E438E5">
        <w:t xml:space="preserve"> </w:t>
      </w:r>
      <w:r w:rsidR="00E438E5" w:rsidRPr="00E438E5">
        <w:t>–</w:t>
      </w:r>
      <w:r w:rsidR="00962BE8" w:rsidRPr="00E438E5">
        <w:t xml:space="preserve"> </w:t>
      </w:r>
      <w:r w:rsidR="00E438E5" w:rsidRPr="00E438E5">
        <w:t>obiekt modelu projektu</w:t>
      </w:r>
      <w:r w:rsidR="00E438E5">
        <w:t>, zapewni</w:t>
      </w:r>
      <w:r w:rsidR="00B428D1">
        <w:t>a</w:t>
      </w:r>
      <w:r w:rsidR="00E438E5">
        <w:t xml:space="preserve"> wszystkie niezbędne informacje konfiguracyjne na temat projektu m.in. </w:t>
      </w:r>
      <w:r w:rsidR="00B428D1">
        <w:t>nazwę</w:t>
      </w:r>
      <w:r w:rsidR="00E438E5">
        <w:t>, wersj</w:t>
      </w:r>
      <w:r w:rsidR="00B428D1">
        <w:t>e</w:t>
      </w:r>
      <w:r w:rsidR="00E438E5">
        <w:t>, autor</w:t>
      </w:r>
      <w:r w:rsidR="00B428D1">
        <w:t>a</w:t>
      </w:r>
      <w:r w:rsidR="00E438E5">
        <w:t xml:space="preserve">, zależności, użyte </w:t>
      </w:r>
      <w:r w:rsidR="00B428D1">
        <w:t>wtyczki</w:t>
      </w:r>
      <w:r w:rsidR="00E438E5">
        <w:t>.</w:t>
      </w:r>
    </w:p>
    <w:p w14:paraId="30B1E2B5" w14:textId="45BA38AF" w:rsidR="0066017D" w:rsidRDefault="0066017D" w:rsidP="00BE2B8C">
      <w:pPr>
        <w:spacing w:before="120" w:after="120"/>
        <w:ind w:left="709" w:hanging="709"/>
        <w:rPr>
          <w:lang w:val="en-US"/>
        </w:rPr>
      </w:pPr>
      <w:r w:rsidRPr="00962BE8">
        <w:rPr>
          <w:b/>
          <w:bCs/>
          <w:lang w:val="en-US"/>
        </w:rPr>
        <w:t>IDE</w:t>
      </w:r>
      <w:r w:rsidRPr="0066017D">
        <w:rPr>
          <w:lang w:val="en-US"/>
        </w:rPr>
        <w:t xml:space="preserve"> (ang. </w:t>
      </w:r>
      <w:r w:rsidRPr="00962BE8">
        <w:rPr>
          <w:i/>
          <w:iCs/>
          <w:lang w:val="en-US"/>
        </w:rPr>
        <w:t>Integrated Development Environment</w:t>
      </w:r>
      <w:r>
        <w:rPr>
          <w:lang w:val="en-US"/>
        </w:rPr>
        <w:t>)</w:t>
      </w:r>
      <w:r w:rsidR="00962BE8">
        <w:rPr>
          <w:lang w:val="en-US"/>
        </w:rPr>
        <w:t xml:space="preserve"> </w:t>
      </w:r>
      <w:r w:rsidR="00E438E5">
        <w:rPr>
          <w:lang w:val="en-US"/>
        </w:rPr>
        <w:t>–</w:t>
      </w:r>
      <w:r w:rsidR="00962BE8">
        <w:rPr>
          <w:lang w:val="en-US"/>
        </w:rPr>
        <w:t xml:space="preserve"> </w:t>
      </w:r>
      <w:proofErr w:type="spellStart"/>
      <w:r w:rsidR="00E438E5" w:rsidRPr="00A96C71">
        <w:rPr>
          <w:lang w:val="en-US"/>
        </w:rPr>
        <w:t>zintegrowane</w:t>
      </w:r>
      <w:proofErr w:type="spellEnd"/>
      <w:r w:rsidR="00E438E5" w:rsidRPr="00A96C71">
        <w:rPr>
          <w:lang w:val="en-US"/>
        </w:rPr>
        <w:t xml:space="preserve"> </w:t>
      </w:r>
      <w:proofErr w:type="spellStart"/>
      <w:r w:rsidR="00E438E5" w:rsidRPr="00A96C71">
        <w:rPr>
          <w:lang w:val="en-US"/>
        </w:rPr>
        <w:t>środowisko</w:t>
      </w:r>
      <w:proofErr w:type="spellEnd"/>
      <w:r w:rsidR="00E438E5" w:rsidRPr="00A96C71">
        <w:rPr>
          <w:lang w:val="en-US"/>
        </w:rPr>
        <w:t xml:space="preserve"> </w:t>
      </w:r>
      <w:proofErr w:type="spellStart"/>
      <w:r w:rsidR="00E438E5" w:rsidRPr="00A96C71">
        <w:rPr>
          <w:lang w:val="en-US"/>
        </w:rPr>
        <w:t>deweloperskie</w:t>
      </w:r>
      <w:proofErr w:type="spellEnd"/>
      <w:r w:rsidR="00B428D1" w:rsidRPr="00A96C71">
        <w:rPr>
          <w:lang w:val="en-US"/>
        </w:rPr>
        <w:t>.</w:t>
      </w:r>
    </w:p>
    <w:p w14:paraId="30E384B6" w14:textId="47021AF0" w:rsidR="00C6478D" w:rsidRPr="00E438E5" w:rsidRDefault="00C6478D" w:rsidP="00BE2B8C">
      <w:pPr>
        <w:spacing w:before="120" w:after="120"/>
        <w:ind w:left="709" w:hanging="709"/>
      </w:pPr>
      <w:r w:rsidRPr="00181C85">
        <w:rPr>
          <w:b/>
          <w:bCs/>
        </w:rPr>
        <w:t>JDBC</w:t>
      </w:r>
      <w:r w:rsidR="00092374" w:rsidRPr="00181C85">
        <w:t xml:space="preserve"> (ang. </w:t>
      </w:r>
      <w:r w:rsidR="00092374" w:rsidRPr="00E438E5">
        <w:t xml:space="preserve">Java Database Connectivity) </w:t>
      </w:r>
      <w:r w:rsidR="00E438E5" w:rsidRPr="00E438E5">
        <w:t>–</w:t>
      </w:r>
      <w:r w:rsidR="00092374" w:rsidRPr="00E438E5">
        <w:t xml:space="preserve"> </w:t>
      </w:r>
      <w:r w:rsidR="00E438E5" w:rsidRPr="00E438E5">
        <w:t>API definiujące w jaki sposób</w:t>
      </w:r>
      <w:r w:rsidR="00E438E5">
        <w:t xml:space="preserve"> połączyć się z bazą danych w </w:t>
      </w:r>
      <w:r w:rsidR="00B428D1">
        <w:t>aplikacjach</w:t>
      </w:r>
      <w:r w:rsidR="00E438E5">
        <w:t xml:space="preserve"> Javy.</w:t>
      </w:r>
    </w:p>
    <w:p w14:paraId="3C18A147" w14:textId="69827448" w:rsidR="00C6478D" w:rsidRPr="00E438E5" w:rsidRDefault="00C6478D" w:rsidP="00BE2B8C">
      <w:pPr>
        <w:spacing w:before="120" w:after="120"/>
        <w:ind w:left="709" w:hanging="709"/>
      </w:pPr>
      <w:proofErr w:type="spellStart"/>
      <w:r w:rsidRPr="00181C85">
        <w:rPr>
          <w:b/>
          <w:bCs/>
        </w:rPr>
        <w:t>IoC</w:t>
      </w:r>
      <w:proofErr w:type="spellEnd"/>
      <w:r w:rsidR="00092374" w:rsidRPr="00181C85">
        <w:t xml:space="preserve"> (ang. </w:t>
      </w:r>
      <w:proofErr w:type="spellStart"/>
      <w:r w:rsidR="00092374" w:rsidRPr="00B428D1">
        <w:rPr>
          <w:i/>
          <w:iCs/>
        </w:rPr>
        <w:t>Inversion</w:t>
      </w:r>
      <w:proofErr w:type="spellEnd"/>
      <w:r w:rsidR="00092374" w:rsidRPr="00B428D1">
        <w:rPr>
          <w:i/>
          <w:iCs/>
        </w:rPr>
        <w:t xml:space="preserve"> of </w:t>
      </w:r>
      <w:proofErr w:type="spellStart"/>
      <w:r w:rsidR="00092374" w:rsidRPr="00B428D1">
        <w:rPr>
          <w:i/>
          <w:iCs/>
        </w:rPr>
        <w:t>control</w:t>
      </w:r>
      <w:proofErr w:type="spellEnd"/>
      <w:r w:rsidR="00092374" w:rsidRPr="00E438E5">
        <w:t>)</w:t>
      </w:r>
      <w:r w:rsidR="00E438E5" w:rsidRPr="00E438E5">
        <w:t xml:space="preserve"> – reguła programowania, która odwraca stan</w:t>
      </w:r>
      <w:r w:rsidR="00E438E5">
        <w:t xml:space="preserve">dardowy przepływ sterowania. W inwersji kontroli to ogólne </w:t>
      </w:r>
      <w:proofErr w:type="spellStart"/>
      <w:r w:rsidR="00E438E5">
        <w:t>frameworki</w:t>
      </w:r>
      <w:proofErr w:type="spellEnd"/>
      <w:r w:rsidR="00E438E5">
        <w:t xml:space="preserve"> wywołują specyficzny kod, w porównaniu ze standardowym przepływem gdzie, konkretny kod wywołuje generyczne biblioteki.</w:t>
      </w:r>
      <w:r w:rsidR="00E438E5" w:rsidRPr="00E438E5">
        <w:t xml:space="preserve"> </w:t>
      </w:r>
    </w:p>
    <w:p w14:paraId="232888AF" w14:textId="050B606A" w:rsidR="00C6478D" w:rsidRPr="00683E7E" w:rsidRDefault="00C6478D" w:rsidP="00BE2B8C">
      <w:pPr>
        <w:spacing w:before="120" w:after="120"/>
        <w:ind w:left="709" w:hanging="709"/>
      </w:pPr>
      <w:r w:rsidRPr="00E438E5">
        <w:rPr>
          <w:b/>
          <w:bCs/>
        </w:rPr>
        <w:t>AOP</w:t>
      </w:r>
      <w:r w:rsidR="00092374" w:rsidRPr="00E438E5">
        <w:t xml:space="preserve"> (ang. </w:t>
      </w:r>
      <w:proofErr w:type="spellStart"/>
      <w:r w:rsidR="00092374" w:rsidRPr="00B428D1">
        <w:rPr>
          <w:i/>
          <w:iCs/>
        </w:rPr>
        <w:t>Aspect-oriented</w:t>
      </w:r>
      <w:proofErr w:type="spellEnd"/>
      <w:r w:rsidR="00092374" w:rsidRPr="00B428D1">
        <w:rPr>
          <w:i/>
          <w:iCs/>
        </w:rPr>
        <w:t xml:space="preserve"> </w:t>
      </w:r>
      <w:proofErr w:type="spellStart"/>
      <w:r w:rsidR="00092374" w:rsidRPr="00B428D1">
        <w:rPr>
          <w:i/>
          <w:iCs/>
        </w:rPr>
        <w:t>programming</w:t>
      </w:r>
      <w:proofErr w:type="spellEnd"/>
      <w:r w:rsidR="00092374" w:rsidRPr="00683E7E">
        <w:t>)</w:t>
      </w:r>
      <w:r w:rsidR="00E438E5" w:rsidRPr="00683E7E">
        <w:t xml:space="preserve"> </w:t>
      </w:r>
      <w:r w:rsidR="00683E7E" w:rsidRPr="00683E7E">
        <w:t>–</w:t>
      </w:r>
      <w:r w:rsidR="00E438E5" w:rsidRPr="00683E7E">
        <w:t xml:space="preserve"> </w:t>
      </w:r>
      <w:r w:rsidR="00683E7E" w:rsidRPr="00683E7E">
        <w:t>paradygmat programowania</w:t>
      </w:r>
      <w:r w:rsidR="006B2E24">
        <w:t>,</w:t>
      </w:r>
      <w:r w:rsidR="00683E7E" w:rsidRPr="00683E7E">
        <w:t xml:space="preserve"> którego</w:t>
      </w:r>
      <w:r w:rsidR="00683E7E">
        <w:t xml:space="preserve"> celem jest zwiększenie modularności. Pozwala na definiowanie punktów przecięcia, a następnie wywoływanie specjalnych akcji w tych punktach. Paradygmat ten pozwala oddzielić od siebie kod z części systemu, których logika nie jest </w:t>
      </w:r>
      <w:r w:rsidR="00B428D1">
        <w:t>ściśle powiązana</w:t>
      </w:r>
      <w:r w:rsidR="00683E7E">
        <w:t xml:space="preserve"> ze sobą.</w:t>
      </w:r>
    </w:p>
    <w:p w14:paraId="1435E841" w14:textId="162F76D3" w:rsidR="00784E3D" w:rsidRPr="00683E7E" w:rsidRDefault="00784E3D" w:rsidP="00BE2B8C">
      <w:pPr>
        <w:spacing w:before="120" w:after="120"/>
        <w:ind w:left="709" w:hanging="709"/>
      </w:pPr>
      <w:r w:rsidRPr="00181C85">
        <w:rPr>
          <w:b/>
          <w:bCs/>
        </w:rPr>
        <w:t>EJB</w:t>
      </w:r>
      <w:r w:rsidR="00092374" w:rsidRPr="00181C85">
        <w:t xml:space="preserve"> (ang. </w:t>
      </w:r>
      <w:r w:rsidR="00092374" w:rsidRPr="00B428D1">
        <w:rPr>
          <w:i/>
          <w:iCs/>
        </w:rPr>
        <w:t xml:space="preserve">Enterprise </w:t>
      </w:r>
      <w:proofErr w:type="spellStart"/>
      <w:r w:rsidR="00092374" w:rsidRPr="00B428D1">
        <w:rPr>
          <w:i/>
          <w:iCs/>
        </w:rPr>
        <w:t>JavaBeans</w:t>
      </w:r>
      <w:proofErr w:type="spellEnd"/>
      <w:r w:rsidR="00092374" w:rsidRPr="00683E7E">
        <w:t>)</w:t>
      </w:r>
      <w:r w:rsidR="00683E7E" w:rsidRPr="00683E7E">
        <w:t xml:space="preserve"> – </w:t>
      </w:r>
      <w:r w:rsidR="00683E7E">
        <w:t>jedno</w:t>
      </w:r>
      <w:r w:rsidR="00683E7E" w:rsidRPr="00683E7E">
        <w:t xml:space="preserve"> z API Ja</w:t>
      </w:r>
      <w:r w:rsidR="00683E7E">
        <w:t>vy definiujące modularne komponenty zawierające logikę biznesową.</w:t>
      </w:r>
    </w:p>
    <w:p w14:paraId="32D19FCF" w14:textId="4706C09E" w:rsidR="004576B5" w:rsidRPr="00683E7E" w:rsidRDefault="004576B5" w:rsidP="00BE2B8C">
      <w:pPr>
        <w:spacing w:before="120" w:after="120"/>
        <w:ind w:left="709" w:hanging="709"/>
      </w:pPr>
      <w:r w:rsidRPr="00181C85">
        <w:rPr>
          <w:b/>
          <w:bCs/>
        </w:rPr>
        <w:t>JAR</w:t>
      </w:r>
      <w:r w:rsidR="00092374" w:rsidRPr="00181C85">
        <w:t xml:space="preserve"> (ang. </w:t>
      </w:r>
      <w:r w:rsidR="00092374" w:rsidRPr="00B428D1">
        <w:rPr>
          <w:i/>
          <w:iCs/>
        </w:rPr>
        <w:t>Java Archive</w:t>
      </w:r>
      <w:r w:rsidR="00092374" w:rsidRPr="00683E7E">
        <w:t>)</w:t>
      </w:r>
      <w:r w:rsidR="00683E7E" w:rsidRPr="00683E7E">
        <w:t xml:space="preserve"> – format pakowania d</w:t>
      </w:r>
      <w:r w:rsidR="00683E7E">
        <w:t xml:space="preserve">anych, przeznaczony dla klas </w:t>
      </w:r>
      <w:r w:rsidR="00B428D1">
        <w:t>J</w:t>
      </w:r>
      <w:r w:rsidR="00683E7E">
        <w:t>avy ich powiązanych metadanych i zasobów.</w:t>
      </w:r>
    </w:p>
    <w:p w14:paraId="097B8ED8" w14:textId="49D3022F" w:rsidR="00226AF8" w:rsidRPr="00683E7E" w:rsidRDefault="00226AF8" w:rsidP="00BE2B8C">
      <w:pPr>
        <w:spacing w:before="120" w:after="120"/>
        <w:ind w:left="709" w:hanging="709"/>
      </w:pPr>
      <w:r w:rsidRPr="00181C85">
        <w:rPr>
          <w:b/>
          <w:bCs/>
        </w:rPr>
        <w:t>URL</w:t>
      </w:r>
      <w:r w:rsidR="00092374" w:rsidRPr="00181C85">
        <w:t xml:space="preserve"> (ang. </w:t>
      </w:r>
      <w:r w:rsidR="00092374" w:rsidRPr="00B428D1">
        <w:rPr>
          <w:i/>
          <w:iCs/>
        </w:rPr>
        <w:t xml:space="preserve">Uniform Resource </w:t>
      </w:r>
      <w:proofErr w:type="spellStart"/>
      <w:r w:rsidR="00092374" w:rsidRPr="00B428D1">
        <w:rPr>
          <w:i/>
          <w:iCs/>
        </w:rPr>
        <w:t>Locator</w:t>
      </w:r>
      <w:proofErr w:type="spellEnd"/>
      <w:r w:rsidR="00092374" w:rsidRPr="00683E7E">
        <w:t>)</w:t>
      </w:r>
      <w:r w:rsidR="00683E7E" w:rsidRPr="00683E7E">
        <w:t xml:space="preserve"> – adres do lokalizowani</w:t>
      </w:r>
      <w:r w:rsidR="00683E7E">
        <w:t>a zasobów sieciowych.</w:t>
      </w:r>
    </w:p>
    <w:p w14:paraId="4F8183F3" w14:textId="545DFED5" w:rsidR="00753AE5" w:rsidRPr="00683E7E" w:rsidRDefault="00753AE5" w:rsidP="00BE2B8C">
      <w:pPr>
        <w:spacing w:before="120" w:after="120"/>
        <w:ind w:left="709" w:hanging="709"/>
      </w:pPr>
      <w:r w:rsidRPr="00181C85">
        <w:rPr>
          <w:b/>
          <w:bCs/>
        </w:rPr>
        <w:lastRenderedPageBreak/>
        <w:t>HTTP</w:t>
      </w:r>
      <w:r w:rsidR="00092374" w:rsidRPr="00181C85">
        <w:t xml:space="preserve"> (ang. </w:t>
      </w:r>
      <w:proofErr w:type="spellStart"/>
      <w:r w:rsidR="00092374" w:rsidRPr="00B428D1">
        <w:rPr>
          <w:i/>
          <w:iCs/>
        </w:rPr>
        <w:t>Hypertext</w:t>
      </w:r>
      <w:proofErr w:type="spellEnd"/>
      <w:r w:rsidR="00092374" w:rsidRPr="00B428D1">
        <w:rPr>
          <w:i/>
          <w:iCs/>
        </w:rPr>
        <w:t xml:space="preserve"> Transfer </w:t>
      </w:r>
      <w:proofErr w:type="spellStart"/>
      <w:r w:rsidR="00092374" w:rsidRPr="00B428D1">
        <w:rPr>
          <w:i/>
          <w:iCs/>
        </w:rPr>
        <w:t>Protocol</w:t>
      </w:r>
      <w:proofErr w:type="spellEnd"/>
      <w:r w:rsidR="00092374" w:rsidRPr="00683E7E">
        <w:t>)</w:t>
      </w:r>
      <w:r w:rsidR="00683E7E" w:rsidRPr="00683E7E">
        <w:t xml:space="preserve"> – protokół warstwy aplika</w:t>
      </w:r>
      <w:r w:rsidR="00683E7E">
        <w:t xml:space="preserve">cji przeznaczony do przesyłania dokumentów hipertekstowych, </w:t>
      </w:r>
      <w:r w:rsidR="00B428D1">
        <w:t>protokół</w:t>
      </w:r>
      <w:r w:rsidR="00683E7E">
        <w:t xml:space="preserve"> ten jest podstawą komunikacji danych w World </w:t>
      </w:r>
      <w:proofErr w:type="spellStart"/>
      <w:r w:rsidR="00683E7E">
        <w:t>Wide</w:t>
      </w:r>
      <w:proofErr w:type="spellEnd"/>
      <w:r w:rsidR="00683E7E">
        <w:t xml:space="preserve"> Web.</w:t>
      </w:r>
    </w:p>
    <w:p w14:paraId="0B0591C7" w14:textId="350611F6" w:rsidR="009A7EF0" w:rsidRPr="00D43CEC" w:rsidRDefault="009A7EF0" w:rsidP="00BE2B8C">
      <w:pPr>
        <w:spacing w:before="120" w:after="120"/>
        <w:ind w:left="709" w:hanging="709"/>
      </w:pPr>
      <w:r w:rsidRPr="00181C85">
        <w:rPr>
          <w:b/>
          <w:bCs/>
        </w:rPr>
        <w:t>XSRF</w:t>
      </w:r>
      <w:r w:rsidR="00092374" w:rsidRPr="00181C85">
        <w:t xml:space="preserve"> (ang. </w:t>
      </w:r>
      <w:r w:rsidR="00092374" w:rsidRPr="00B428D1">
        <w:rPr>
          <w:i/>
          <w:iCs/>
        </w:rPr>
        <w:t>Cross-</w:t>
      </w:r>
      <w:proofErr w:type="spellStart"/>
      <w:r w:rsidR="00092374" w:rsidRPr="00B428D1">
        <w:rPr>
          <w:i/>
          <w:iCs/>
        </w:rPr>
        <w:t>site</w:t>
      </w:r>
      <w:proofErr w:type="spellEnd"/>
      <w:r w:rsidR="00092374" w:rsidRPr="00B428D1">
        <w:rPr>
          <w:i/>
          <w:iCs/>
        </w:rPr>
        <w:t xml:space="preserve"> </w:t>
      </w:r>
      <w:proofErr w:type="spellStart"/>
      <w:r w:rsidR="00092374" w:rsidRPr="00B428D1">
        <w:rPr>
          <w:i/>
          <w:iCs/>
        </w:rPr>
        <w:t>request</w:t>
      </w:r>
      <w:proofErr w:type="spellEnd"/>
      <w:r w:rsidR="00092374" w:rsidRPr="00B428D1">
        <w:rPr>
          <w:i/>
          <w:iCs/>
        </w:rPr>
        <w:t xml:space="preserve"> </w:t>
      </w:r>
      <w:proofErr w:type="spellStart"/>
      <w:r w:rsidR="00092374" w:rsidRPr="00B428D1">
        <w:rPr>
          <w:i/>
          <w:iCs/>
        </w:rPr>
        <w:t>forgery</w:t>
      </w:r>
      <w:proofErr w:type="spellEnd"/>
      <w:r w:rsidR="00092374" w:rsidRPr="00D43CEC">
        <w:t>)</w:t>
      </w:r>
      <w:r w:rsidR="00683E7E" w:rsidRPr="00D43CEC">
        <w:t xml:space="preserve"> – typ ataku</w:t>
      </w:r>
      <w:r w:rsidR="00D43CEC" w:rsidRPr="00D43CEC">
        <w:t>, w którym nieauto</w:t>
      </w:r>
      <w:r w:rsidR="00D43CEC">
        <w:t>ryzowane zapytania są przesyłane przez zautoryzowanego użytkownika.</w:t>
      </w:r>
    </w:p>
    <w:p w14:paraId="46926A8C" w14:textId="1ABB9B1C" w:rsidR="00177955" w:rsidRPr="00D43CEC" w:rsidRDefault="00177955" w:rsidP="00BE2B8C">
      <w:pPr>
        <w:spacing w:before="120" w:after="120"/>
        <w:ind w:left="709" w:hanging="709"/>
      </w:pPr>
      <w:r w:rsidRPr="00181C85">
        <w:rPr>
          <w:b/>
          <w:bCs/>
        </w:rPr>
        <w:t>JSX</w:t>
      </w:r>
      <w:r w:rsidR="00092374" w:rsidRPr="00181C85">
        <w:t xml:space="preserve"> (ang. </w:t>
      </w:r>
      <w:r w:rsidR="00092374" w:rsidRPr="00B428D1">
        <w:rPr>
          <w:i/>
          <w:iCs/>
        </w:rPr>
        <w:t>JavaScript XML</w:t>
      </w:r>
      <w:r w:rsidR="00092374" w:rsidRPr="00D43CEC">
        <w:t>)</w:t>
      </w:r>
      <w:r w:rsidR="00D43CEC" w:rsidRPr="00D43CEC">
        <w:t xml:space="preserve"> – rozszerzenie ję</w:t>
      </w:r>
      <w:r w:rsidR="00D43CEC">
        <w:t>zyka JavaScript, w swojej budowie przypomina HTML.</w:t>
      </w:r>
    </w:p>
    <w:p w14:paraId="1E46F42B" w14:textId="477ED930" w:rsidR="0057470F" w:rsidRPr="00D43CEC" w:rsidRDefault="0057470F" w:rsidP="00BE2B8C">
      <w:pPr>
        <w:spacing w:before="120" w:after="120"/>
        <w:ind w:left="709" w:hanging="709"/>
      </w:pPr>
      <w:r w:rsidRPr="00181C85">
        <w:rPr>
          <w:b/>
          <w:bCs/>
        </w:rPr>
        <w:t>HTML</w:t>
      </w:r>
      <w:r w:rsidR="001902F8" w:rsidRPr="00181C85">
        <w:t xml:space="preserve"> (ang. </w:t>
      </w:r>
      <w:proofErr w:type="spellStart"/>
      <w:r w:rsidR="001902F8" w:rsidRPr="00B428D1">
        <w:rPr>
          <w:i/>
          <w:iCs/>
        </w:rPr>
        <w:t>Hypertext</w:t>
      </w:r>
      <w:proofErr w:type="spellEnd"/>
      <w:r w:rsidR="001902F8" w:rsidRPr="00B428D1">
        <w:rPr>
          <w:i/>
          <w:iCs/>
        </w:rPr>
        <w:t xml:space="preserve"> </w:t>
      </w:r>
      <w:proofErr w:type="spellStart"/>
      <w:r w:rsidR="001902F8" w:rsidRPr="00B428D1">
        <w:rPr>
          <w:i/>
          <w:iCs/>
        </w:rPr>
        <w:t>Markup</w:t>
      </w:r>
      <w:proofErr w:type="spellEnd"/>
      <w:r w:rsidR="001902F8" w:rsidRPr="00B428D1">
        <w:rPr>
          <w:i/>
          <w:iCs/>
        </w:rPr>
        <w:t xml:space="preserve"> Language</w:t>
      </w:r>
      <w:r w:rsidR="001902F8" w:rsidRPr="00D43CEC">
        <w:t>)</w:t>
      </w:r>
      <w:r w:rsidR="00D43CEC" w:rsidRPr="00D43CEC">
        <w:t xml:space="preserve"> – język znaczni</w:t>
      </w:r>
      <w:r w:rsidR="00D43CEC">
        <w:t xml:space="preserve">ków opisujący dokumenty przeznaczone do </w:t>
      </w:r>
      <w:r w:rsidR="00B428D1">
        <w:t>wyświetlania w przeglądarce</w:t>
      </w:r>
      <w:r w:rsidR="00D43CEC">
        <w:t>.</w:t>
      </w:r>
    </w:p>
    <w:p w14:paraId="2765AFB0" w14:textId="027B87D7" w:rsidR="003875CB" w:rsidRDefault="003875CB" w:rsidP="00BE2B8C">
      <w:pPr>
        <w:spacing w:before="120" w:after="120"/>
        <w:ind w:left="709" w:hanging="709"/>
        <w:rPr>
          <w:lang w:val="en-US"/>
        </w:rPr>
      </w:pPr>
      <w:r w:rsidRPr="001902F8">
        <w:rPr>
          <w:b/>
          <w:bCs/>
          <w:lang w:val="en-US"/>
        </w:rPr>
        <w:t>PNG</w:t>
      </w:r>
      <w:r w:rsidR="001902F8">
        <w:rPr>
          <w:lang w:val="en-US"/>
        </w:rPr>
        <w:t xml:space="preserve"> (ang. </w:t>
      </w:r>
      <w:r w:rsidR="001902F8" w:rsidRPr="00B428D1">
        <w:rPr>
          <w:i/>
          <w:iCs/>
          <w:lang w:val="en-US"/>
        </w:rPr>
        <w:t>Portable Network Graphics</w:t>
      </w:r>
      <w:r w:rsidR="001902F8">
        <w:rPr>
          <w:lang w:val="en-US"/>
        </w:rPr>
        <w:t>)</w:t>
      </w:r>
      <w:r w:rsidR="00D43CEC">
        <w:rPr>
          <w:lang w:val="en-US"/>
        </w:rPr>
        <w:t xml:space="preserve"> – </w:t>
      </w:r>
      <w:r w:rsidR="00D43CEC" w:rsidRPr="00A96C71">
        <w:rPr>
          <w:lang w:val="en-US"/>
        </w:rPr>
        <w:t xml:space="preserve">format </w:t>
      </w:r>
      <w:proofErr w:type="spellStart"/>
      <w:r w:rsidR="00D43CEC" w:rsidRPr="00A96C71">
        <w:rPr>
          <w:lang w:val="en-US"/>
        </w:rPr>
        <w:t>danych</w:t>
      </w:r>
      <w:proofErr w:type="spellEnd"/>
      <w:r w:rsidR="00D43CEC" w:rsidRPr="00A96C71">
        <w:rPr>
          <w:lang w:val="en-US"/>
        </w:rPr>
        <w:t xml:space="preserve"> </w:t>
      </w:r>
      <w:proofErr w:type="spellStart"/>
      <w:r w:rsidR="00D43CEC" w:rsidRPr="00A96C71">
        <w:rPr>
          <w:lang w:val="en-US"/>
        </w:rPr>
        <w:t>graficznych</w:t>
      </w:r>
      <w:proofErr w:type="spellEnd"/>
      <w:r w:rsidR="00D43CEC" w:rsidRPr="00A96C71">
        <w:rPr>
          <w:lang w:val="en-US"/>
        </w:rPr>
        <w:t>.</w:t>
      </w:r>
    </w:p>
    <w:p w14:paraId="06F86A64" w14:textId="7D01DB50" w:rsidR="009718E1" w:rsidRPr="00BE2B8C" w:rsidRDefault="009718E1" w:rsidP="00BE2B8C">
      <w:pPr>
        <w:spacing w:before="120" w:after="120"/>
        <w:ind w:left="709" w:hanging="709"/>
        <w:rPr>
          <w:lang w:val="en-US"/>
        </w:rPr>
      </w:pPr>
      <w:r w:rsidRPr="001902F8">
        <w:rPr>
          <w:b/>
          <w:bCs/>
          <w:lang w:val="en-US"/>
        </w:rPr>
        <w:t>DAO</w:t>
      </w:r>
      <w:r w:rsidR="001902F8">
        <w:rPr>
          <w:lang w:val="en-US"/>
        </w:rPr>
        <w:t xml:space="preserve"> (ang. </w:t>
      </w:r>
      <w:r w:rsidR="001902F8" w:rsidRPr="00B428D1">
        <w:rPr>
          <w:i/>
          <w:iCs/>
          <w:lang w:val="en-US"/>
        </w:rPr>
        <w:t>Data access object</w:t>
      </w:r>
      <w:r w:rsidR="001902F8" w:rsidRPr="00BE2B8C">
        <w:rPr>
          <w:lang w:val="en-US"/>
        </w:rPr>
        <w:t>)</w:t>
      </w:r>
      <w:r w:rsidR="00D43CEC" w:rsidRPr="00BE2B8C">
        <w:rPr>
          <w:lang w:val="en-US"/>
        </w:rPr>
        <w:t xml:space="preserve"> – </w:t>
      </w:r>
      <w:proofErr w:type="spellStart"/>
      <w:r w:rsidR="00BE2B8C" w:rsidRPr="00A96C71">
        <w:rPr>
          <w:lang w:val="en-US"/>
        </w:rPr>
        <w:t>wzorzec</w:t>
      </w:r>
      <w:proofErr w:type="spellEnd"/>
      <w:r w:rsidR="00BE2B8C" w:rsidRPr="00A96C71">
        <w:rPr>
          <w:lang w:val="en-US"/>
        </w:rPr>
        <w:t xml:space="preserve"> </w:t>
      </w:r>
      <w:proofErr w:type="spellStart"/>
      <w:r w:rsidR="00BE2B8C" w:rsidRPr="00A96C71">
        <w:rPr>
          <w:lang w:val="en-US"/>
        </w:rPr>
        <w:t>projektowy</w:t>
      </w:r>
      <w:proofErr w:type="spellEnd"/>
      <w:r w:rsidR="00BE2B8C" w:rsidRPr="00A96C71">
        <w:rPr>
          <w:lang w:val="en-US"/>
        </w:rPr>
        <w:t>.</w:t>
      </w:r>
      <w:r w:rsidR="00BE2B8C" w:rsidRPr="00BE2B8C">
        <w:rPr>
          <w:lang w:val="en-US"/>
        </w:rPr>
        <w:t xml:space="preserve"> </w:t>
      </w:r>
    </w:p>
    <w:p w14:paraId="6B986ECD" w14:textId="685ED2CA" w:rsidR="00A307A7" w:rsidRPr="00B428D1" w:rsidRDefault="00A307A7" w:rsidP="00BE2B8C">
      <w:pPr>
        <w:spacing w:before="120" w:after="120"/>
        <w:ind w:left="709" w:hanging="709"/>
        <w:rPr>
          <w:lang w:val="en-US"/>
        </w:rPr>
      </w:pPr>
      <w:r w:rsidRPr="00BE2B8C">
        <w:rPr>
          <w:b/>
          <w:bCs/>
          <w:lang w:val="en-US"/>
        </w:rPr>
        <w:t>TBV</w:t>
      </w:r>
      <w:r w:rsidR="001902F8" w:rsidRPr="00BE2B8C">
        <w:rPr>
          <w:lang w:val="en-US"/>
        </w:rPr>
        <w:t xml:space="preserve"> </w:t>
      </w:r>
      <w:r w:rsidR="00F23446" w:rsidRPr="00BE2B8C">
        <w:rPr>
          <w:lang w:val="en-US"/>
        </w:rPr>
        <w:t>(ang</w:t>
      </w:r>
      <w:r w:rsidR="001902F8" w:rsidRPr="00BE2B8C">
        <w:rPr>
          <w:lang w:val="en-US"/>
        </w:rPr>
        <w:t xml:space="preserve">. </w:t>
      </w:r>
      <w:r w:rsidR="001902F8" w:rsidRPr="00B428D1">
        <w:rPr>
          <w:i/>
          <w:iCs/>
          <w:lang w:val="en-US"/>
        </w:rPr>
        <w:t>Tulip breaking virus</w:t>
      </w:r>
      <w:r w:rsidR="00F23446">
        <w:rPr>
          <w:lang w:val="en-US"/>
        </w:rPr>
        <w:t>)</w:t>
      </w:r>
      <w:r w:rsidR="00BE2B8C">
        <w:rPr>
          <w:lang w:val="en-US"/>
        </w:rPr>
        <w:t xml:space="preserve"> – </w:t>
      </w:r>
      <w:proofErr w:type="spellStart"/>
      <w:r w:rsidR="00BE2B8C" w:rsidRPr="00B428D1">
        <w:rPr>
          <w:lang w:val="en-US"/>
        </w:rPr>
        <w:t>wirus</w:t>
      </w:r>
      <w:proofErr w:type="spellEnd"/>
      <w:r w:rsidR="00BE2B8C" w:rsidRPr="00B428D1">
        <w:rPr>
          <w:lang w:val="en-US"/>
        </w:rPr>
        <w:t xml:space="preserve"> </w:t>
      </w:r>
      <w:proofErr w:type="spellStart"/>
      <w:r w:rsidR="00BE2B8C" w:rsidRPr="00B428D1">
        <w:rPr>
          <w:lang w:val="en-US"/>
        </w:rPr>
        <w:t>atakujący</w:t>
      </w:r>
      <w:proofErr w:type="spellEnd"/>
      <w:r w:rsidR="00BE2B8C" w:rsidRPr="00B428D1">
        <w:rPr>
          <w:lang w:val="en-US"/>
        </w:rPr>
        <w:t xml:space="preserve"> </w:t>
      </w:r>
      <w:proofErr w:type="spellStart"/>
      <w:r w:rsidR="00BE2B8C" w:rsidRPr="00B428D1">
        <w:rPr>
          <w:lang w:val="en-US"/>
        </w:rPr>
        <w:t>tulipany</w:t>
      </w:r>
      <w:proofErr w:type="spellEnd"/>
      <w:r w:rsidR="00B428D1" w:rsidRPr="00B428D1">
        <w:rPr>
          <w:lang w:val="en-US"/>
        </w:rPr>
        <w:t>.</w:t>
      </w:r>
    </w:p>
    <w:p w14:paraId="655986A0" w14:textId="51E358AB" w:rsidR="0066017D" w:rsidRPr="0066017D" w:rsidRDefault="0066017D" w:rsidP="007721CF">
      <w:pPr>
        <w:rPr>
          <w:lang w:val="en-US"/>
        </w:rPr>
      </w:pPr>
    </w:p>
    <w:p w14:paraId="23FCCF57" w14:textId="77777777" w:rsidR="006C4B96" w:rsidRPr="0066017D" w:rsidRDefault="006C4B96" w:rsidP="009032D3">
      <w:pPr>
        <w:spacing w:after="200" w:line="276" w:lineRule="auto"/>
        <w:rPr>
          <w:lang w:val="en-US"/>
        </w:rPr>
      </w:pPr>
      <w:r w:rsidRPr="0066017D">
        <w:rPr>
          <w:lang w:val="en-US"/>
        </w:rPr>
        <w:br w:type="page"/>
      </w:r>
    </w:p>
    <w:p w14:paraId="34AB0F8D" w14:textId="77777777" w:rsidR="00556687" w:rsidRPr="00D528FB" w:rsidRDefault="00604188" w:rsidP="00257721">
      <w:pPr>
        <w:pStyle w:val="NrNagwek1"/>
      </w:pPr>
      <w:bookmarkStart w:id="3" w:name="_Toc26802434"/>
      <w:r w:rsidRPr="00D528FB">
        <w:lastRenderedPageBreak/>
        <w:t>Wstęp</w:t>
      </w:r>
      <w:bookmarkEnd w:id="3"/>
    </w:p>
    <w:p w14:paraId="577B4871" w14:textId="77777777" w:rsidR="00D528FB" w:rsidRDefault="00D528FB" w:rsidP="00D528FB">
      <w:pPr>
        <w:pStyle w:val="NrNagwek2"/>
      </w:pPr>
      <w:bookmarkStart w:id="4" w:name="_Ref25531439"/>
      <w:bookmarkStart w:id="5" w:name="_Toc26802435"/>
      <w:r w:rsidRPr="00D528FB">
        <w:t>Wprowadzenie</w:t>
      </w:r>
      <w:bookmarkEnd w:id="4"/>
      <w:bookmarkEnd w:id="5"/>
    </w:p>
    <w:p w14:paraId="2F96E92C" w14:textId="2F3BEDD0" w:rsidR="006A6C69" w:rsidRPr="005B6257" w:rsidRDefault="005B6257" w:rsidP="005B6257">
      <w:pPr>
        <w:pStyle w:val="Tekstwiodcy"/>
      </w:pPr>
      <w:r w:rsidRPr="005B6257">
        <w:t>W XVII</w:t>
      </w:r>
      <w:r w:rsidR="006B2E24">
        <w:t>-</w:t>
      </w:r>
      <w:r w:rsidRPr="005B6257">
        <w:t xml:space="preserve">wiecznej Holandii </w:t>
      </w:r>
      <w:r>
        <w:t>kwiaty były bardzo popularnym tematem. Było to spowodowane</w:t>
      </w:r>
      <w:r w:rsidR="0028139C">
        <w:t xml:space="preserve"> olbrzymimi cenami za cebulki niektórych z gatunków tulipanów. Popyt został stworzony przez bogatą klasę średnią oraz arystokrację, któr</w:t>
      </w:r>
      <w:r w:rsidR="002E5165">
        <w:t>e</w:t>
      </w:r>
      <w:r w:rsidR="0028139C">
        <w:t xml:space="preserve"> zaczęł</w:t>
      </w:r>
      <w:r w:rsidR="00AE4197">
        <w:t>y</w:t>
      </w:r>
      <w:r w:rsidR="0028139C">
        <w:t xml:space="preserve"> ze sobą konkurować pokazując coraz to bardziej piękne rośliny. Tulipany do Holandii zostały zaimportowane w XVI wieku z Turcji</w:t>
      </w:r>
      <w:r>
        <w:t xml:space="preserve">. </w:t>
      </w:r>
      <w:r w:rsidR="0028139C">
        <w:t xml:space="preserve">Ich kultywacja była możliwa dzięki francuskiemu lekarzowi i botanikowi Charlesowi de </w:t>
      </w:r>
      <w:proofErr w:type="spellStart"/>
      <w:r w:rsidR="0028139C">
        <w:t>L’Ecluse</w:t>
      </w:r>
      <w:proofErr w:type="spellEnd"/>
      <w:r w:rsidR="0028139C">
        <w:t>, który</w:t>
      </w:r>
      <w:r w:rsidR="00A307A7">
        <w:t xml:space="preserve"> skutecznie</w:t>
      </w:r>
      <w:r w:rsidR="0028139C">
        <w:t xml:space="preserve"> krzyżował tulipany</w:t>
      </w:r>
      <w:r w:rsidR="00A307A7">
        <w:t xml:space="preserve"> wytwarzając w nich odporność na zimno</w:t>
      </w:r>
      <w:r w:rsidR="0028139C">
        <w:t xml:space="preserve">. </w:t>
      </w:r>
      <w:r w:rsidR="00752E30">
        <w:t>Szczególnym</w:t>
      </w:r>
      <w:r w:rsidR="0028139C">
        <w:t xml:space="preserve"> </w:t>
      </w:r>
      <w:r w:rsidR="00752E30">
        <w:t xml:space="preserve">przypadkiem był gatunek </w:t>
      </w:r>
      <w:proofErr w:type="spellStart"/>
      <w:r w:rsidR="00752E30" w:rsidRPr="00752E30">
        <w:rPr>
          <w:i/>
          <w:iCs/>
        </w:rPr>
        <w:t>Semper</w:t>
      </w:r>
      <w:proofErr w:type="spellEnd"/>
      <w:r w:rsidR="00752E30" w:rsidRPr="00752E30">
        <w:rPr>
          <w:i/>
          <w:iCs/>
        </w:rPr>
        <w:t xml:space="preserve"> </w:t>
      </w:r>
      <w:proofErr w:type="spellStart"/>
      <w:r w:rsidR="00752E30" w:rsidRPr="00752E30">
        <w:rPr>
          <w:i/>
          <w:iCs/>
        </w:rPr>
        <w:t>Augusus</w:t>
      </w:r>
      <w:proofErr w:type="spellEnd"/>
      <w:r w:rsidR="00752E30">
        <w:rPr>
          <w:rStyle w:val="Odwoanieprzypisudolnego"/>
          <w:i/>
          <w:iCs/>
        </w:rPr>
        <w:footnoteReference w:id="1"/>
      </w:r>
      <w:r w:rsidR="00752E30">
        <w:rPr>
          <w:i/>
          <w:iCs/>
        </w:rPr>
        <w:t xml:space="preserve">. </w:t>
      </w:r>
      <w:r w:rsidR="00752E30">
        <w:t>Gatunek ten został zaatakowany przez wirusa</w:t>
      </w:r>
      <w:r w:rsidR="00A307A7">
        <w:t xml:space="preserve"> TBV</w:t>
      </w:r>
      <w:r w:rsidR="00752E30">
        <w:t>, który spowodował wyjątkowy wygląd tulipana. Niestety choroba powodująca unikatowy wygląd rośliny była przenoszona wyłącznie przez cebulki.</w:t>
      </w:r>
      <w:r w:rsidR="0028139C">
        <w:t xml:space="preserve"> </w:t>
      </w:r>
      <w:r w:rsidR="00752E30">
        <w:t>Te szybko zyskały wielką popularność, a ich cena to odzwierciedlała. Ocenia się, że pojedyncza cebulka mogła kosztować nawet tysiąc guldenów</w:t>
      </w:r>
      <w:r w:rsidR="00752E30">
        <w:rPr>
          <w:rStyle w:val="Odwoanieprzypisudolnego"/>
        </w:rPr>
        <w:footnoteReference w:id="2"/>
      </w:r>
      <w:r w:rsidR="0096787E">
        <w:t>,</w:t>
      </w:r>
      <w:r w:rsidR="00752E30">
        <w:t xml:space="preserve"> przy czym średni roczny dochód pojedynczej osoby wynosił 150 guldenów. </w:t>
      </w:r>
      <w:r w:rsidR="00A307A7">
        <w:t>Lokalni kupcy handlowali tymi roślinami tak jak obecnie maklerzy handlują akcjami.</w:t>
      </w:r>
    </w:p>
    <w:p w14:paraId="32E74E00" w14:textId="74F85AD3" w:rsidR="00922575" w:rsidRPr="00CE7A96" w:rsidRDefault="00CE7A96" w:rsidP="006A6C69">
      <w:pPr>
        <w:pStyle w:val="Tekstwiodcy"/>
      </w:pPr>
      <w:r w:rsidRPr="00CE7A96">
        <w:t>W d</w:t>
      </w:r>
      <w:r>
        <w:t>zisiejszych czasach kwiaty pełnią bardziej rolę dekoracyjną i symboliczną. Kwiatami ozdabiamy wesela,</w:t>
      </w:r>
      <w:r w:rsidR="00DC275B">
        <w:t xml:space="preserve"> uroczystości,</w:t>
      </w:r>
      <w:r>
        <w:t xml:space="preserve"> kwiaty dajemy w ramach podziękowań i kondolencji. Są one dobrym podarunkiem dla ukochanej osoby.</w:t>
      </w:r>
      <w:r w:rsidR="00DC275B">
        <w:t xml:space="preserve"> Głównym źródłem skąd bierzemy nasze kwiaty są kwiaciarnie. Często są to osiedlowe sklepy, które swoim zasięgiem </w:t>
      </w:r>
      <w:r w:rsidR="000664CE">
        <w:t>obejmują</w:t>
      </w:r>
      <w:r w:rsidR="00DC275B">
        <w:t xml:space="preserve"> </w:t>
      </w:r>
      <w:r w:rsidR="0096787E">
        <w:t>niewielką</w:t>
      </w:r>
      <w:r w:rsidR="00DC275B">
        <w:t xml:space="preserve"> </w:t>
      </w:r>
      <w:r w:rsidR="0096787E">
        <w:t>populację</w:t>
      </w:r>
      <w:r w:rsidR="00DC275B">
        <w:t>.</w:t>
      </w:r>
      <w:r w:rsidR="002634F7">
        <w:t xml:space="preserve"> Niektóre z kwiaciarni posiadają swoje strony internetow</w:t>
      </w:r>
      <w:r w:rsidR="006B2E24">
        <w:t>e</w:t>
      </w:r>
      <w:r w:rsidR="00143226">
        <w:t>,</w:t>
      </w:r>
      <w:r w:rsidR="002634F7">
        <w:t xml:space="preserve"> na których pokazują swoje towary lub nawet dają możliwość kupowania kwiatów przez Internet. Strona internetowa jest dobrym narzędziem pozwalającym nam na zwiększenie grona potencjalnych klientów.</w:t>
      </w:r>
    </w:p>
    <w:p w14:paraId="70CCCEBE" w14:textId="2F52FB76" w:rsidR="00922575" w:rsidRPr="00CE7A96" w:rsidRDefault="000664CE" w:rsidP="006A6C69">
      <w:pPr>
        <w:pStyle w:val="Tekstwiodcy"/>
      </w:pPr>
      <w:r>
        <w:t>Internetową</w:t>
      </w:r>
      <w:r w:rsidR="002634F7">
        <w:t xml:space="preserve"> sprzedaż</w:t>
      </w:r>
      <w:r>
        <w:t>ą</w:t>
      </w:r>
      <w:r w:rsidR="002634F7">
        <w:t xml:space="preserve"> kwiatów nie </w:t>
      </w:r>
      <w:r>
        <w:t>zajmują się</w:t>
      </w:r>
      <w:r w:rsidR="002634F7">
        <w:t xml:space="preserve"> wielki</w:t>
      </w:r>
      <w:r>
        <w:t>e</w:t>
      </w:r>
      <w:r w:rsidR="002634F7">
        <w:t xml:space="preserve"> serwis</w:t>
      </w:r>
      <w:r>
        <w:t>y</w:t>
      </w:r>
      <w:r w:rsidR="002634F7">
        <w:t xml:space="preserve"> taki</w:t>
      </w:r>
      <w:r>
        <w:t>e</w:t>
      </w:r>
      <w:r w:rsidR="002634F7">
        <w:t xml:space="preserve"> jak Amazon</w:t>
      </w:r>
      <w:r w:rsidR="002634F7">
        <w:rPr>
          <w:rStyle w:val="Odwoanieprzypisudolnego"/>
        </w:rPr>
        <w:footnoteReference w:id="3"/>
      </w:r>
      <w:r w:rsidR="002634F7">
        <w:t xml:space="preserve"> czy Allegro</w:t>
      </w:r>
      <w:r w:rsidR="002634F7">
        <w:rPr>
          <w:rStyle w:val="Odwoanieprzypisudolnego"/>
        </w:rPr>
        <w:footnoteReference w:id="4"/>
      </w:r>
      <w:r w:rsidR="00CE7A96">
        <w:t xml:space="preserve">. </w:t>
      </w:r>
      <w:r w:rsidR="00143226">
        <w:t>Oznacza to, że kwiaciarnie musz</w:t>
      </w:r>
      <w:r w:rsidR="006B2E24">
        <w:t>ą</w:t>
      </w:r>
      <w:r w:rsidR="00143226">
        <w:t xml:space="preserve"> konkurować ze sobą używając własnych rozwiązań. Potencjalnie rozwiązanie, które dawało by większą wygodę i funkcjonalność niż konkurencja, powinno </w:t>
      </w:r>
      <w:r w:rsidR="0096787E">
        <w:t>osiągnąć</w:t>
      </w:r>
      <w:r w:rsidR="00143226">
        <w:t xml:space="preserve"> </w:t>
      </w:r>
      <w:r w:rsidR="0096787E">
        <w:t>sukces</w:t>
      </w:r>
      <w:r w:rsidR="00143226">
        <w:t xml:space="preserve">. Należy też zauważyć pewien brak w istniejących serwisach sprzedaży kwiatów, a mianowicie to, że nie udostępniają one obszernych informacji na temat </w:t>
      </w:r>
      <w:r w:rsidR="00143226">
        <w:lastRenderedPageBreak/>
        <w:t>sprzedawanych roślin.</w:t>
      </w:r>
      <w:r w:rsidR="0096787E">
        <w:t xml:space="preserve"> Jest </w:t>
      </w:r>
      <w:r w:rsidR="006B2E24">
        <w:t>t</w:t>
      </w:r>
      <w:r w:rsidR="0096787E">
        <w:t>o dużym utrudnieniem dla potencjalnych klientów, którzy chcą poprawnie pielęgnować swoje rośliny.</w:t>
      </w:r>
    </w:p>
    <w:p w14:paraId="54D7E192" w14:textId="1D85B071" w:rsidR="00922575" w:rsidRPr="00CE7A96" w:rsidRDefault="00DC275B" w:rsidP="00922575">
      <w:pPr>
        <w:pStyle w:val="Tekstwiodcy"/>
      </w:pPr>
      <w:r>
        <w:t xml:space="preserve">Moją propozycją na rozwiązanie tego problemu jest stworzenie responsywnej aplikacji webowej, która </w:t>
      </w:r>
      <w:r w:rsidR="006B2E24">
        <w:t>umożliwiłaby</w:t>
      </w:r>
      <w:r>
        <w:t xml:space="preserve"> dostęp do obszern</w:t>
      </w:r>
      <w:r w:rsidR="0096787E">
        <w:t>ych</w:t>
      </w:r>
      <w:r>
        <w:t xml:space="preserve"> informacj</w:t>
      </w:r>
      <w:r w:rsidR="006B2E24">
        <w:t>i</w:t>
      </w:r>
      <w:r>
        <w:t xml:space="preserve"> na temat kwiatów </w:t>
      </w:r>
      <w:r w:rsidR="001902F8">
        <w:t>oraz</w:t>
      </w:r>
      <w:r>
        <w:t xml:space="preserve"> wygodny i szybki sposób na ich zakup.</w:t>
      </w:r>
      <w:r w:rsidR="0096787E">
        <w:t xml:space="preserve"> </w:t>
      </w:r>
      <w:r w:rsidR="002E5165">
        <w:t>Serwis taki dawałby wiele korzyści klientom i pracownikom. Potencjalnie mógłby pomnożyć zyski ze sprzedaży.</w:t>
      </w:r>
    </w:p>
    <w:p w14:paraId="4B7C19D2" w14:textId="77777777" w:rsidR="00D528FB" w:rsidRDefault="00D528FB" w:rsidP="00D528FB">
      <w:pPr>
        <w:pStyle w:val="NrNagwek2"/>
      </w:pPr>
      <w:bookmarkStart w:id="6" w:name="_Toc26802436"/>
      <w:r w:rsidRPr="00D528FB">
        <w:t>Cel i zakres pracy</w:t>
      </w:r>
      <w:bookmarkEnd w:id="6"/>
    </w:p>
    <w:p w14:paraId="06071E15" w14:textId="2CCE98F9" w:rsidR="00A92FF5" w:rsidRDefault="00A92FF5" w:rsidP="00A92FF5">
      <w:pPr>
        <w:pStyle w:val="Tekstwiodcy"/>
      </w:pPr>
      <w:r w:rsidRPr="00A92FF5">
        <w:t>Celem projektu jest stworzenie r</w:t>
      </w:r>
      <w:r>
        <w:t>esponsywnej aplikacji webowej</w:t>
      </w:r>
      <w:r w:rsidR="009B5D3D">
        <w:t xml:space="preserve"> umożliwiającej handel kwiatami oraz udostępniającej informacj</w:t>
      </w:r>
      <w:r w:rsidR="006D6212">
        <w:t>e</w:t>
      </w:r>
      <w:r w:rsidR="009B5D3D">
        <w:t xml:space="preserve"> na ich temat</w:t>
      </w:r>
      <w:r>
        <w:t xml:space="preserve">. </w:t>
      </w:r>
      <w:r w:rsidR="002E1307">
        <w:t xml:space="preserve">Tworzony produkt powinien umożliwiać pracownikowi dodawanie/usuwanie/modyfikowanie kwiatów i wpisów na </w:t>
      </w:r>
      <w:proofErr w:type="spellStart"/>
      <w:r w:rsidR="002E1307">
        <w:t>wiki</w:t>
      </w:r>
      <w:proofErr w:type="spellEnd"/>
      <w:r w:rsidR="002E1307">
        <w:t xml:space="preserve">, a klientowi przeglądanie, kupowanie kwiatów. </w:t>
      </w:r>
      <w:r w:rsidR="009B5D3D">
        <w:t>Aplikacja</w:t>
      </w:r>
      <w:r>
        <w:t xml:space="preserve"> zostanie stworzon</w:t>
      </w:r>
      <w:r w:rsidR="002B0C5D">
        <w:t>a</w:t>
      </w:r>
      <w:r>
        <w:t xml:space="preserve"> w oparciu o trójwarstwową architekturę</w:t>
      </w:r>
      <w:r w:rsidR="00FD3158">
        <w:t xml:space="preserve"> (warstwa prezentacji, logiki biznesowej, danych)</w:t>
      </w:r>
      <w:r>
        <w:t>. System będzie podzielony na dw</w:t>
      </w:r>
      <w:r w:rsidR="006D6212">
        <w:t>ie</w:t>
      </w:r>
      <w:r>
        <w:t xml:space="preserve"> części: </w:t>
      </w:r>
    </w:p>
    <w:p w14:paraId="35332DF0" w14:textId="002448A2" w:rsidR="00A92FF5" w:rsidRDefault="006D6212" w:rsidP="00A92FF5">
      <w:pPr>
        <w:pStyle w:val="Tekstwiodcy"/>
        <w:numPr>
          <w:ilvl w:val="0"/>
          <w:numId w:val="7"/>
        </w:numPr>
      </w:pPr>
      <w:r>
        <w:t>c</w:t>
      </w:r>
      <w:r w:rsidR="00A92FF5">
        <w:t xml:space="preserve">zęść transakcyjna – </w:t>
      </w:r>
      <w:r w:rsidR="002B0C5D">
        <w:t>umożliwiająca</w:t>
      </w:r>
      <w:r w:rsidR="00A92FF5">
        <w:t xml:space="preserve"> </w:t>
      </w:r>
      <w:r w:rsidR="009B5D3D">
        <w:t>handel</w:t>
      </w:r>
      <w:r w:rsidR="00A92FF5">
        <w:t xml:space="preserve"> kwiat</w:t>
      </w:r>
      <w:r w:rsidR="009B5D3D">
        <w:t>ami</w:t>
      </w:r>
      <w:r>
        <w:t>,</w:t>
      </w:r>
    </w:p>
    <w:p w14:paraId="276C4150" w14:textId="6A8410D5" w:rsidR="00A92FF5" w:rsidRDefault="006D6212" w:rsidP="00A92FF5">
      <w:pPr>
        <w:pStyle w:val="Tekstwiodcy"/>
        <w:numPr>
          <w:ilvl w:val="0"/>
          <w:numId w:val="7"/>
        </w:numPr>
      </w:pPr>
      <w:r>
        <w:t>c</w:t>
      </w:r>
      <w:r w:rsidR="00A92FF5">
        <w:t>zęść informacyjna</w:t>
      </w:r>
      <w:r w:rsidR="000810BC">
        <w:t xml:space="preserve"> (</w:t>
      </w:r>
      <w:proofErr w:type="spellStart"/>
      <w:r w:rsidR="000810BC">
        <w:t>wiki</w:t>
      </w:r>
      <w:proofErr w:type="spellEnd"/>
      <w:r w:rsidR="000810BC">
        <w:t>)</w:t>
      </w:r>
      <w:r w:rsidR="00A92FF5">
        <w:t xml:space="preserve"> – </w:t>
      </w:r>
      <w:r w:rsidR="002B0C5D">
        <w:t>udostępniająca</w:t>
      </w:r>
      <w:r w:rsidR="00A92FF5">
        <w:t xml:space="preserve"> szczegóło</w:t>
      </w:r>
      <w:r w:rsidR="002B0C5D">
        <w:t>we</w:t>
      </w:r>
      <w:r w:rsidR="00A92FF5">
        <w:t xml:space="preserve"> informacj</w:t>
      </w:r>
      <w:r w:rsidR="002B0C5D">
        <w:t>e</w:t>
      </w:r>
      <w:r w:rsidR="00A92FF5">
        <w:t xml:space="preserve"> na temat kwiatów</w:t>
      </w:r>
      <w:r>
        <w:t>.</w:t>
      </w:r>
    </w:p>
    <w:p w14:paraId="6CD535B0" w14:textId="77777777" w:rsidR="00A92FF5" w:rsidRDefault="00A92FF5" w:rsidP="00A92FF5">
      <w:pPr>
        <w:pStyle w:val="Tekstwiodcy"/>
        <w:ind w:left="1570" w:firstLine="0"/>
      </w:pPr>
    </w:p>
    <w:p w14:paraId="0F819031" w14:textId="1BE89B5E" w:rsidR="00A92FF5" w:rsidRDefault="00A92FF5" w:rsidP="00A92FF5">
      <w:pPr>
        <w:pStyle w:val="Tekstwiodcy"/>
        <w:ind w:firstLine="0"/>
      </w:pPr>
      <w:r>
        <w:t>Projekt zakłada stworzenie trzech elementów aplikacji:</w:t>
      </w:r>
    </w:p>
    <w:p w14:paraId="459D1BEC" w14:textId="3F492F21" w:rsidR="00A92FF5" w:rsidRDefault="006D6212" w:rsidP="00A92FF5">
      <w:pPr>
        <w:pStyle w:val="Tekstwiodcy"/>
        <w:numPr>
          <w:ilvl w:val="0"/>
          <w:numId w:val="8"/>
        </w:numPr>
      </w:pPr>
      <w:r>
        <w:t>b</w:t>
      </w:r>
      <w:r w:rsidR="00A92FF5">
        <w:t>aza danych</w:t>
      </w:r>
      <w:r>
        <w:t>,</w:t>
      </w:r>
    </w:p>
    <w:p w14:paraId="2E66C5DE" w14:textId="75A1E74B" w:rsidR="00A92FF5" w:rsidRDefault="00A92FF5" w:rsidP="00A92FF5">
      <w:pPr>
        <w:pStyle w:val="Tekstwiodcy"/>
        <w:numPr>
          <w:ilvl w:val="0"/>
          <w:numId w:val="8"/>
        </w:numPr>
      </w:pPr>
      <w:proofErr w:type="spellStart"/>
      <w:r>
        <w:t>Back</w:t>
      </w:r>
      <w:proofErr w:type="spellEnd"/>
      <w:r>
        <w:t>-End</w:t>
      </w:r>
      <w:r w:rsidR="00FD3158">
        <w:t xml:space="preserve"> – część aplikacji działająca jako serwer </w:t>
      </w:r>
      <w:r w:rsidR="00575681">
        <w:t>obsługujący logikę biznesową</w:t>
      </w:r>
      <w:r w:rsidR="006D6212">
        <w:t>,</w:t>
      </w:r>
    </w:p>
    <w:p w14:paraId="2472C78A" w14:textId="5F330E12" w:rsidR="00A92FF5" w:rsidRPr="00A92FF5" w:rsidRDefault="00A92FF5" w:rsidP="00A92FF5">
      <w:pPr>
        <w:pStyle w:val="Tekstwiodcy"/>
        <w:numPr>
          <w:ilvl w:val="0"/>
          <w:numId w:val="8"/>
        </w:numPr>
      </w:pPr>
      <w:r>
        <w:t>Front-End</w:t>
      </w:r>
      <w:r w:rsidR="00FD3158">
        <w:t xml:space="preserve"> – część prezentacyjna uruchamiana w przeglądarce</w:t>
      </w:r>
      <w:r w:rsidR="006D6212">
        <w:t>.</w:t>
      </w:r>
    </w:p>
    <w:p w14:paraId="1889CB2C" w14:textId="77777777" w:rsidR="009479CA" w:rsidRPr="00A92FF5" w:rsidRDefault="009479C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60"/>
          <w:szCs w:val="28"/>
        </w:rPr>
      </w:pPr>
      <w:r w:rsidRPr="00A92FF5">
        <w:br w:type="page"/>
      </w:r>
    </w:p>
    <w:p w14:paraId="79440DE7" w14:textId="07B2FB54" w:rsidR="00821E45" w:rsidRDefault="009941C4" w:rsidP="006A746E">
      <w:pPr>
        <w:pStyle w:val="NrNagwek1"/>
      </w:pPr>
      <w:bookmarkStart w:id="7" w:name="_Toc26802437"/>
      <w:r>
        <w:lastRenderedPageBreak/>
        <w:t>Analiza wymagań systemu</w:t>
      </w:r>
      <w:bookmarkEnd w:id="7"/>
    </w:p>
    <w:p w14:paraId="7452ACA8" w14:textId="7B6244EE" w:rsidR="00E70A9B" w:rsidRDefault="00CC613E" w:rsidP="00E70A9B">
      <w:pPr>
        <w:pStyle w:val="Tekstwiodcy"/>
      </w:pPr>
      <w:r>
        <w:t>Wymagania tworzonej aplikacji zostały sformułowane na podstawie analizy istniejących produktów</w:t>
      </w:r>
      <w:r w:rsidR="008E78CE">
        <w:t xml:space="preserve">, ich </w:t>
      </w:r>
      <w:r w:rsidR="00E70A9B">
        <w:t xml:space="preserve">zalet </w:t>
      </w:r>
      <w:r w:rsidR="008E78CE">
        <w:t xml:space="preserve">oraz </w:t>
      </w:r>
      <w:r w:rsidR="00E70A9B">
        <w:t>braków</w:t>
      </w:r>
      <w:r>
        <w:t>.</w:t>
      </w:r>
      <w:r w:rsidR="008E78CE">
        <w:t xml:space="preserve"> Głównym celem</w:t>
      </w:r>
      <w:r w:rsidR="0052198D">
        <w:t xml:space="preserve"> </w:t>
      </w:r>
      <w:r w:rsidR="00022639">
        <w:t>formułowania tych</w:t>
      </w:r>
      <w:r w:rsidR="008E78CE">
        <w:t xml:space="preserve"> wymagań powinno być osiągniecie jak największej wygody użytkowania</w:t>
      </w:r>
      <w:r w:rsidR="00022639">
        <w:t xml:space="preserve"> produktu</w:t>
      </w:r>
      <w:r w:rsidR="008E78CE">
        <w:t>. Można to osiągnąć</w:t>
      </w:r>
      <w:r w:rsidR="00C045E9">
        <w:t>,</w:t>
      </w:r>
      <w:r w:rsidR="008E78CE">
        <w:t xml:space="preserve"> poprzez wygląd aplikacji oraz zapewnianą funkcjonalność.</w:t>
      </w:r>
    </w:p>
    <w:p w14:paraId="55984855" w14:textId="281E8CEA" w:rsidR="00E70A9B" w:rsidRDefault="00E70A9B" w:rsidP="00E70A9B">
      <w:pPr>
        <w:pStyle w:val="NrNagwek2"/>
      </w:pPr>
      <w:bookmarkStart w:id="8" w:name="_Toc26802438"/>
      <w:r>
        <w:t>Opis aktorów</w:t>
      </w:r>
      <w:bookmarkEnd w:id="8"/>
    </w:p>
    <w:p w14:paraId="179B8A45" w14:textId="3442E782" w:rsidR="00E70A9B" w:rsidRDefault="00E70A9B" w:rsidP="00E70A9B">
      <w:pPr>
        <w:pStyle w:val="Tekstwiodcy"/>
      </w:pPr>
      <w:r>
        <w:t xml:space="preserve">W systemie możemy wyróżnić trzech aktorów: Gościa, Klienta i Pracownika. Każdy z nich </w:t>
      </w:r>
      <w:r w:rsidR="002E1307">
        <w:t>posiada swoje wymagania funkcjonalne.</w:t>
      </w:r>
    </w:p>
    <w:p w14:paraId="3710B670" w14:textId="61D1E00F" w:rsidR="00E70A9B" w:rsidRDefault="00E70A9B" w:rsidP="00E70A9B">
      <w:pPr>
        <w:pStyle w:val="Tekstwiodcy"/>
        <w:numPr>
          <w:ilvl w:val="0"/>
          <w:numId w:val="5"/>
        </w:numPr>
      </w:pPr>
      <w:r w:rsidRPr="00A12D74">
        <w:rPr>
          <w:b/>
          <w:bCs/>
        </w:rPr>
        <w:t>Gość</w:t>
      </w:r>
      <w:r>
        <w:t xml:space="preserve"> – Jest niezalogowanym użytkownikiem systemu, posiada on możliwość oglądania produktów, dodawania ich do koszyka, kupowania produktów</w:t>
      </w:r>
      <w:r w:rsidR="002B0C5D">
        <w:t>,</w:t>
      </w:r>
      <w:r>
        <w:t xml:space="preserve"> po wprowadzeniu poprawnych informacji. Dodatkowo każdy gość ma dostęp do informacji znajdujących się w </w:t>
      </w:r>
      <w:proofErr w:type="spellStart"/>
      <w:r>
        <w:t>wiki</w:t>
      </w:r>
      <w:proofErr w:type="spellEnd"/>
      <w:r>
        <w:t>. Gość ma możliwość rejestracji, po udanej rejestracji i logowaniu gość staje się klientem.</w:t>
      </w:r>
    </w:p>
    <w:p w14:paraId="18CA85F5" w14:textId="4C721466" w:rsidR="00E70A9B" w:rsidRDefault="00E70A9B" w:rsidP="00E70A9B">
      <w:pPr>
        <w:pStyle w:val="Tekstwiodcy"/>
        <w:numPr>
          <w:ilvl w:val="0"/>
          <w:numId w:val="5"/>
        </w:numPr>
      </w:pPr>
      <w:r w:rsidRPr="00A12D74">
        <w:rPr>
          <w:b/>
          <w:bCs/>
        </w:rPr>
        <w:t>Klient</w:t>
      </w:r>
      <w:r>
        <w:t xml:space="preserve"> – Klient jest zalogowaną osobą posiadającą konto. Posiada on wszystkie możliwości Gościa oraz rozszerza niektóre z nich. </w:t>
      </w:r>
      <w:r w:rsidR="00EA1058">
        <w:t>Klient ma dostęp do historii kupionych produktów</w:t>
      </w:r>
      <w:r w:rsidR="002B0C5D">
        <w:t>. A</w:t>
      </w:r>
      <w:r w:rsidR="00EA1058">
        <w:t>ktualny koszyk</w:t>
      </w:r>
      <w:r w:rsidR="002B0C5D">
        <w:t xml:space="preserve"> Klienta</w:t>
      </w:r>
      <w:r w:rsidR="00EA1058">
        <w:t xml:space="preserve"> jest zapisywany na serwerze, przez co dostępny jest on z wielu urządzeń. </w:t>
      </w:r>
    </w:p>
    <w:p w14:paraId="47EBBF44" w14:textId="44AFC30C" w:rsidR="00E70A9B" w:rsidRPr="00D528FB" w:rsidRDefault="00E70A9B" w:rsidP="00EA1058">
      <w:pPr>
        <w:pStyle w:val="Tekstwiodcy"/>
        <w:numPr>
          <w:ilvl w:val="0"/>
          <w:numId w:val="5"/>
        </w:numPr>
      </w:pPr>
      <w:r w:rsidRPr="00A12D74">
        <w:rPr>
          <w:b/>
          <w:bCs/>
        </w:rPr>
        <w:t>Pracownik</w:t>
      </w:r>
      <w:r>
        <w:t xml:space="preserve"> – </w:t>
      </w:r>
      <w:r w:rsidR="00EA1058">
        <w:t>Jest osobą która dodaje/modyfikuje/usuwa produkty oraz informacje dostępne w systemie. Jest osobą, która fizyczn</w:t>
      </w:r>
      <w:r w:rsidR="006D6212">
        <w:t>i</w:t>
      </w:r>
      <w:r w:rsidR="00EA1058">
        <w:t>e realizuje zamówienia klientów i modyfikuje ich status w systemie.</w:t>
      </w:r>
    </w:p>
    <w:p w14:paraId="42D65C97" w14:textId="77777777" w:rsidR="00821E45" w:rsidRDefault="009941C4" w:rsidP="00821E45">
      <w:pPr>
        <w:pStyle w:val="NrNagwek2"/>
      </w:pPr>
      <w:bookmarkStart w:id="9" w:name="_Toc26802439"/>
      <w:r>
        <w:t>Wymagania funkcjonalne</w:t>
      </w:r>
      <w:bookmarkEnd w:id="9"/>
    </w:p>
    <w:p w14:paraId="4760900E" w14:textId="5ED872F8" w:rsidR="00A12D74" w:rsidRDefault="00A12D74" w:rsidP="00A12D74">
      <w:pPr>
        <w:pStyle w:val="Legenda"/>
        <w:keepNext/>
      </w:pPr>
      <w:r>
        <w:t xml:space="preserve">Tabela </w:t>
      </w:r>
      <w:fldSimple w:instr=" SEQ Tabela \* ARABIC ">
        <w:r w:rsidR="00E80A08">
          <w:rPr>
            <w:noProof/>
          </w:rPr>
          <w:t>1</w:t>
        </w:r>
      </w:fldSimple>
      <w:r w:rsidR="006D6212">
        <w:rPr>
          <w:noProof/>
        </w:rPr>
        <w:t>.</w:t>
      </w:r>
      <w:r>
        <w:t xml:space="preserve"> Wymagania funkcjonalne aplikacji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88"/>
        <w:gridCol w:w="3343"/>
        <w:gridCol w:w="4531"/>
      </w:tblGrid>
      <w:tr w:rsidR="00B937C1" w14:paraId="471D34CC" w14:textId="77777777" w:rsidTr="00CC57D6">
        <w:tc>
          <w:tcPr>
            <w:tcW w:w="9062" w:type="dxa"/>
            <w:gridSpan w:val="3"/>
          </w:tcPr>
          <w:p w14:paraId="111AAAF5" w14:textId="217142E1" w:rsidR="00B937C1" w:rsidRPr="00CC57D6" w:rsidRDefault="00B937C1" w:rsidP="00B937C1">
            <w:pPr>
              <w:pStyle w:val="Tekstwiodcy"/>
              <w:jc w:val="center"/>
              <w:rPr>
                <w:b/>
                <w:bCs/>
              </w:rPr>
            </w:pPr>
            <w:r w:rsidRPr="00CC57D6">
              <w:rPr>
                <w:b/>
                <w:bCs/>
              </w:rPr>
              <w:t>Wymagania funkcjonalne</w:t>
            </w:r>
          </w:p>
        </w:tc>
      </w:tr>
      <w:tr w:rsidR="00B937C1" w14:paraId="20A87E14" w14:textId="77777777" w:rsidTr="00CC57D6">
        <w:tc>
          <w:tcPr>
            <w:tcW w:w="1188" w:type="dxa"/>
          </w:tcPr>
          <w:p w14:paraId="467F4E00" w14:textId="7AF04D25" w:rsidR="00B937C1" w:rsidRPr="0095590E" w:rsidRDefault="00B937C1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95590E">
              <w:rPr>
                <w:b/>
                <w:bCs/>
              </w:rPr>
              <w:t>Id</w:t>
            </w:r>
          </w:p>
        </w:tc>
        <w:tc>
          <w:tcPr>
            <w:tcW w:w="3343" w:type="dxa"/>
          </w:tcPr>
          <w:p w14:paraId="1CE03250" w14:textId="17EEF328" w:rsidR="00B937C1" w:rsidRPr="0095590E" w:rsidRDefault="00B937C1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95590E">
              <w:rPr>
                <w:b/>
                <w:bCs/>
              </w:rPr>
              <w:t>Nazwa</w:t>
            </w:r>
          </w:p>
        </w:tc>
        <w:tc>
          <w:tcPr>
            <w:tcW w:w="4531" w:type="dxa"/>
          </w:tcPr>
          <w:p w14:paraId="5FF6F882" w14:textId="07430E18" w:rsidR="00B937C1" w:rsidRPr="0095590E" w:rsidRDefault="00B937C1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95590E">
              <w:rPr>
                <w:b/>
                <w:bCs/>
              </w:rPr>
              <w:t>Opis</w:t>
            </w:r>
          </w:p>
        </w:tc>
      </w:tr>
      <w:tr w:rsidR="00B937C1" w14:paraId="30F62957" w14:textId="77777777" w:rsidTr="00CC57D6">
        <w:tc>
          <w:tcPr>
            <w:tcW w:w="9062" w:type="dxa"/>
            <w:gridSpan w:val="3"/>
          </w:tcPr>
          <w:p w14:paraId="2C5AC2F6" w14:textId="10090015" w:rsidR="00B937C1" w:rsidRPr="00686210" w:rsidRDefault="00B937C1" w:rsidP="00B937C1">
            <w:pPr>
              <w:pStyle w:val="Tekstwiodcy"/>
              <w:jc w:val="center"/>
              <w:rPr>
                <w:b/>
                <w:bCs/>
              </w:rPr>
            </w:pPr>
            <w:r w:rsidRPr="00686210">
              <w:rPr>
                <w:b/>
                <w:bCs/>
              </w:rPr>
              <w:t>Gość</w:t>
            </w:r>
          </w:p>
        </w:tc>
      </w:tr>
      <w:tr w:rsidR="00B937C1" w:rsidRPr="00686210" w14:paraId="28467839" w14:textId="77777777" w:rsidTr="00CC57D6">
        <w:tc>
          <w:tcPr>
            <w:tcW w:w="1188" w:type="dxa"/>
          </w:tcPr>
          <w:p w14:paraId="6E9CBD81" w14:textId="093EBBBF" w:rsidR="00B937C1" w:rsidRPr="00B937C1" w:rsidRDefault="00B937C1" w:rsidP="00CC57D6">
            <w:pPr>
              <w:pStyle w:val="Tekstwiodcy"/>
              <w:ind w:firstLine="0"/>
            </w:pPr>
            <w:r w:rsidRPr="00B937C1">
              <w:t>FU01</w:t>
            </w:r>
          </w:p>
        </w:tc>
        <w:tc>
          <w:tcPr>
            <w:tcW w:w="3343" w:type="dxa"/>
          </w:tcPr>
          <w:p w14:paraId="0E1EE1F9" w14:textId="43FD239A" w:rsidR="00B937C1" w:rsidRPr="00B937C1" w:rsidRDefault="00686210" w:rsidP="00686210">
            <w:pPr>
              <w:pStyle w:val="Tekstwiodcy"/>
              <w:ind w:firstLine="0"/>
            </w:pPr>
            <w:r>
              <w:t>Dostęp do informacji o kwiatach</w:t>
            </w:r>
          </w:p>
        </w:tc>
        <w:tc>
          <w:tcPr>
            <w:tcW w:w="4531" w:type="dxa"/>
          </w:tcPr>
          <w:p w14:paraId="51CFB458" w14:textId="05B0897C" w:rsidR="00B937C1" w:rsidRPr="00B937C1" w:rsidRDefault="00686210" w:rsidP="00686210">
            <w:pPr>
              <w:pStyle w:val="Tekstwiodcy"/>
              <w:ind w:firstLine="0"/>
            </w:pPr>
            <w:r>
              <w:t>Gość ma dostęp do</w:t>
            </w:r>
            <w:r w:rsidR="00CC57D6">
              <w:t xml:space="preserve"> szczegółowych</w:t>
            </w:r>
            <w:r>
              <w:t xml:space="preserve"> informacji o kwiatach znajdujących się w </w:t>
            </w:r>
            <w:proofErr w:type="spellStart"/>
            <w:r>
              <w:t>wiki</w:t>
            </w:r>
            <w:proofErr w:type="spellEnd"/>
            <w:r w:rsidR="0075780D">
              <w:t>.</w:t>
            </w:r>
          </w:p>
        </w:tc>
      </w:tr>
      <w:tr w:rsidR="00B937C1" w:rsidRPr="00686210" w14:paraId="7AB72DFB" w14:textId="77777777" w:rsidTr="00CC57D6">
        <w:tc>
          <w:tcPr>
            <w:tcW w:w="1188" w:type="dxa"/>
          </w:tcPr>
          <w:p w14:paraId="327EFDE5" w14:textId="33BE946C" w:rsidR="00B937C1" w:rsidRPr="00B937C1" w:rsidRDefault="00686210" w:rsidP="00CC57D6">
            <w:pPr>
              <w:pStyle w:val="Tekstwiodcy"/>
              <w:ind w:firstLine="0"/>
            </w:pPr>
            <w:r>
              <w:lastRenderedPageBreak/>
              <w:t>FU02</w:t>
            </w:r>
          </w:p>
        </w:tc>
        <w:tc>
          <w:tcPr>
            <w:tcW w:w="3343" w:type="dxa"/>
          </w:tcPr>
          <w:p w14:paraId="4CDF1634" w14:textId="6544C981" w:rsidR="00B937C1" w:rsidRPr="00B937C1" w:rsidRDefault="00686210" w:rsidP="00686210">
            <w:pPr>
              <w:pStyle w:val="Tekstwiodcy"/>
              <w:ind w:firstLine="0"/>
            </w:pPr>
            <w:r>
              <w:t>Dostęp do produktów</w:t>
            </w:r>
          </w:p>
        </w:tc>
        <w:tc>
          <w:tcPr>
            <w:tcW w:w="4531" w:type="dxa"/>
          </w:tcPr>
          <w:p w14:paraId="2563A4D4" w14:textId="609710E5" w:rsidR="00B937C1" w:rsidRPr="00B937C1" w:rsidRDefault="00686210" w:rsidP="00686210">
            <w:pPr>
              <w:pStyle w:val="Tekstwiodcy"/>
              <w:ind w:firstLine="0"/>
            </w:pPr>
            <w:r>
              <w:t>Gość ma dostęp do produktów sprzedawanych w aplikacji</w:t>
            </w:r>
            <w:r w:rsidR="0075780D">
              <w:t>.</w:t>
            </w:r>
          </w:p>
        </w:tc>
      </w:tr>
      <w:tr w:rsidR="00B937C1" w:rsidRPr="00686210" w14:paraId="15AAAB66" w14:textId="77777777" w:rsidTr="00CC57D6">
        <w:tc>
          <w:tcPr>
            <w:tcW w:w="1188" w:type="dxa"/>
          </w:tcPr>
          <w:p w14:paraId="606BF5A3" w14:textId="7F9EF5A9" w:rsidR="00B937C1" w:rsidRPr="00B937C1" w:rsidRDefault="00686210" w:rsidP="00A12D74">
            <w:pPr>
              <w:pStyle w:val="Tekstwiodcy"/>
              <w:ind w:firstLine="0"/>
            </w:pPr>
            <w:r>
              <w:t>FU03</w:t>
            </w:r>
          </w:p>
        </w:tc>
        <w:tc>
          <w:tcPr>
            <w:tcW w:w="3343" w:type="dxa"/>
          </w:tcPr>
          <w:p w14:paraId="28BB4702" w14:textId="00447090" w:rsidR="00B937C1" w:rsidRPr="00B937C1" w:rsidRDefault="00686210" w:rsidP="00686210">
            <w:pPr>
              <w:pStyle w:val="Tekstwiodcy"/>
              <w:ind w:firstLine="0"/>
            </w:pPr>
            <w:r>
              <w:t>Dodaj produkt do koszyka</w:t>
            </w:r>
          </w:p>
        </w:tc>
        <w:tc>
          <w:tcPr>
            <w:tcW w:w="4531" w:type="dxa"/>
          </w:tcPr>
          <w:p w14:paraId="339FD492" w14:textId="3D8D4858" w:rsidR="00B937C1" w:rsidRPr="00B937C1" w:rsidRDefault="00686210" w:rsidP="00686210">
            <w:pPr>
              <w:pStyle w:val="Tekstwiodcy"/>
              <w:ind w:firstLine="0"/>
            </w:pPr>
            <w:r>
              <w:t>Gość ma możliwość dodania produktów do koszyka</w:t>
            </w:r>
            <w:r w:rsidR="0075780D">
              <w:t>.</w:t>
            </w:r>
          </w:p>
        </w:tc>
      </w:tr>
      <w:tr w:rsidR="00B937C1" w:rsidRPr="00686210" w14:paraId="2CCBEF74" w14:textId="77777777" w:rsidTr="00CC57D6">
        <w:tc>
          <w:tcPr>
            <w:tcW w:w="1188" w:type="dxa"/>
          </w:tcPr>
          <w:p w14:paraId="4F7E3109" w14:textId="4D59540E" w:rsidR="00B937C1" w:rsidRPr="00B937C1" w:rsidRDefault="00686210" w:rsidP="00A12D74">
            <w:pPr>
              <w:pStyle w:val="Tekstwiodcy"/>
              <w:ind w:firstLine="0"/>
            </w:pPr>
            <w:r>
              <w:t>FU04</w:t>
            </w:r>
          </w:p>
        </w:tc>
        <w:tc>
          <w:tcPr>
            <w:tcW w:w="3343" w:type="dxa"/>
          </w:tcPr>
          <w:p w14:paraId="372BFCF6" w14:textId="33F0783E" w:rsidR="00B937C1" w:rsidRPr="00B937C1" w:rsidRDefault="00686210" w:rsidP="00686210">
            <w:pPr>
              <w:pStyle w:val="Tekstwiodcy"/>
              <w:ind w:firstLine="0"/>
            </w:pPr>
            <w:r>
              <w:t>Usuń produkt z koszyka</w:t>
            </w:r>
          </w:p>
        </w:tc>
        <w:tc>
          <w:tcPr>
            <w:tcW w:w="4531" w:type="dxa"/>
          </w:tcPr>
          <w:p w14:paraId="2D944947" w14:textId="701D1EB3" w:rsidR="00B937C1" w:rsidRPr="00B937C1" w:rsidRDefault="00686210" w:rsidP="00686210">
            <w:pPr>
              <w:pStyle w:val="Tekstwiodcy"/>
              <w:ind w:firstLine="0"/>
            </w:pPr>
            <w:r>
              <w:t>Gość ma możliwość usunięcia produktu z koszyka</w:t>
            </w:r>
            <w:r w:rsidR="0075780D">
              <w:t>.</w:t>
            </w:r>
          </w:p>
        </w:tc>
      </w:tr>
      <w:tr w:rsidR="00B937C1" w:rsidRPr="00686210" w14:paraId="7C5A447D" w14:textId="77777777" w:rsidTr="00CC57D6">
        <w:tc>
          <w:tcPr>
            <w:tcW w:w="1188" w:type="dxa"/>
          </w:tcPr>
          <w:p w14:paraId="26ADF3A2" w14:textId="3CE4E101" w:rsidR="00B937C1" w:rsidRPr="00B937C1" w:rsidRDefault="00686210" w:rsidP="00A12D74">
            <w:pPr>
              <w:pStyle w:val="Tekstwiodcy"/>
              <w:ind w:firstLine="0"/>
            </w:pPr>
            <w:r>
              <w:t>FU05</w:t>
            </w:r>
          </w:p>
        </w:tc>
        <w:tc>
          <w:tcPr>
            <w:tcW w:w="3343" w:type="dxa"/>
          </w:tcPr>
          <w:p w14:paraId="7A68540E" w14:textId="1F3162A7" w:rsidR="00B937C1" w:rsidRPr="00B937C1" w:rsidRDefault="00686210" w:rsidP="00686210">
            <w:pPr>
              <w:pStyle w:val="Tekstwiodcy"/>
              <w:ind w:firstLine="0"/>
            </w:pPr>
            <w:r>
              <w:t>Złóż zamówienie</w:t>
            </w:r>
          </w:p>
        </w:tc>
        <w:tc>
          <w:tcPr>
            <w:tcW w:w="4531" w:type="dxa"/>
          </w:tcPr>
          <w:p w14:paraId="0F6DA4DC" w14:textId="1B504573" w:rsidR="00B937C1" w:rsidRPr="00B937C1" w:rsidRDefault="00686210" w:rsidP="00686210">
            <w:pPr>
              <w:pStyle w:val="Tekstwiodcy"/>
              <w:ind w:firstLine="0"/>
            </w:pPr>
            <w:r>
              <w:t>Gość może złożyć zamówienie na produkt</w:t>
            </w:r>
            <w:r w:rsidR="006B2E24">
              <w:t>y</w:t>
            </w:r>
            <w:r>
              <w:t xml:space="preserve"> znajdujące się w koszyku</w:t>
            </w:r>
            <w:r w:rsidR="002B0C5D">
              <w:t>,</w:t>
            </w:r>
            <w:r>
              <w:t xml:space="preserve"> po poprawnym wypełnieniu wymaganych informacji</w:t>
            </w:r>
            <w:r w:rsidR="0075780D">
              <w:t>.</w:t>
            </w:r>
          </w:p>
        </w:tc>
      </w:tr>
      <w:tr w:rsidR="00686210" w:rsidRPr="00686210" w14:paraId="13C13092" w14:textId="77777777" w:rsidTr="00CC57D6">
        <w:tc>
          <w:tcPr>
            <w:tcW w:w="1188" w:type="dxa"/>
          </w:tcPr>
          <w:p w14:paraId="740C3D08" w14:textId="6CA90BBD" w:rsidR="00686210" w:rsidRDefault="00686210" w:rsidP="00A12D74">
            <w:pPr>
              <w:pStyle w:val="Tekstwiodcy"/>
              <w:ind w:firstLine="0"/>
            </w:pPr>
            <w:r>
              <w:t>FU06</w:t>
            </w:r>
          </w:p>
        </w:tc>
        <w:tc>
          <w:tcPr>
            <w:tcW w:w="3343" w:type="dxa"/>
          </w:tcPr>
          <w:p w14:paraId="148E555E" w14:textId="1A547C8D" w:rsidR="00686210" w:rsidRDefault="00686210" w:rsidP="00686210">
            <w:pPr>
              <w:pStyle w:val="Tekstwiodcy"/>
              <w:ind w:firstLine="0"/>
            </w:pPr>
            <w:r>
              <w:t xml:space="preserve">Zarejestruj się </w:t>
            </w:r>
          </w:p>
        </w:tc>
        <w:tc>
          <w:tcPr>
            <w:tcW w:w="4531" w:type="dxa"/>
          </w:tcPr>
          <w:p w14:paraId="336DBB8F" w14:textId="46D4015B" w:rsidR="00686210" w:rsidRDefault="00686210" w:rsidP="00686210">
            <w:pPr>
              <w:pStyle w:val="Tekstwiodcy"/>
              <w:ind w:firstLine="0"/>
            </w:pPr>
            <w:r>
              <w:t>Gość ma możliwość utworzenia konta</w:t>
            </w:r>
            <w:r w:rsidR="0075780D">
              <w:t>.</w:t>
            </w:r>
          </w:p>
        </w:tc>
      </w:tr>
      <w:tr w:rsidR="00686210" w:rsidRPr="00686210" w14:paraId="0EDEA01A" w14:textId="77777777" w:rsidTr="00CC57D6">
        <w:tc>
          <w:tcPr>
            <w:tcW w:w="1188" w:type="dxa"/>
          </w:tcPr>
          <w:p w14:paraId="063D3BBB" w14:textId="3355B1DD" w:rsidR="00686210" w:rsidRDefault="00686210" w:rsidP="00A12D74">
            <w:pPr>
              <w:pStyle w:val="Tekstwiodcy"/>
              <w:ind w:firstLine="0"/>
            </w:pPr>
            <w:r>
              <w:t>FU07</w:t>
            </w:r>
          </w:p>
        </w:tc>
        <w:tc>
          <w:tcPr>
            <w:tcW w:w="3343" w:type="dxa"/>
          </w:tcPr>
          <w:p w14:paraId="7629288E" w14:textId="41A544B4" w:rsidR="00686210" w:rsidRDefault="00686210" w:rsidP="00686210">
            <w:pPr>
              <w:pStyle w:val="Tekstwiodcy"/>
              <w:ind w:firstLine="0"/>
            </w:pPr>
            <w:r>
              <w:t xml:space="preserve">Zaloguj się </w:t>
            </w:r>
          </w:p>
        </w:tc>
        <w:tc>
          <w:tcPr>
            <w:tcW w:w="4531" w:type="dxa"/>
          </w:tcPr>
          <w:p w14:paraId="2405D58F" w14:textId="4E44E8CF" w:rsidR="00686210" w:rsidRDefault="00686210" w:rsidP="00686210">
            <w:pPr>
              <w:pStyle w:val="Tekstwiodcy"/>
              <w:ind w:firstLine="0"/>
            </w:pPr>
            <w:r>
              <w:t xml:space="preserve">Gość ma możliwość zalogowania się do </w:t>
            </w:r>
            <w:r w:rsidR="00CC57D6">
              <w:t>systemu sprzedaży</w:t>
            </w:r>
            <w:r>
              <w:t xml:space="preserve"> pod warunkiem, że posiada on zarejestrowane konto. Gość po udanym zalogowaniu staje się Klientem</w:t>
            </w:r>
            <w:r w:rsidR="0075780D">
              <w:t>.</w:t>
            </w:r>
          </w:p>
        </w:tc>
      </w:tr>
      <w:tr w:rsidR="00CC57D6" w:rsidRPr="00686210" w14:paraId="724055AC" w14:textId="77777777" w:rsidTr="00CC57D6">
        <w:tc>
          <w:tcPr>
            <w:tcW w:w="9062" w:type="dxa"/>
            <w:gridSpan w:val="3"/>
          </w:tcPr>
          <w:p w14:paraId="29350653" w14:textId="11B45C41" w:rsidR="00CC57D6" w:rsidRPr="00CC57D6" w:rsidRDefault="00CC57D6" w:rsidP="00CC57D6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CC57D6">
              <w:rPr>
                <w:b/>
                <w:bCs/>
              </w:rPr>
              <w:t>Klient</w:t>
            </w:r>
          </w:p>
        </w:tc>
      </w:tr>
      <w:tr w:rsidR="00686210" w:rsidRPr="00686210" w14:paraId="4DBDB62D" w14:textId="77777777" w:rsidTr="00CC57D6">
        <w:tc>
          <w:tcPr>
            <w:tcW w:w="1188" w:type="dxa"/>
          </w:tcPr>
          <w:p w14:paraId="4173594F" w14:textId="2BEACC6D" w:rsidR="00686210" w:rsidRDefault="00CC57D6" w:rsidP="00CC57D6">
            <w:pPr>
              <w:pStyle w:val="Tekstwiodcy"/>
              <w:ind w:firstLine="0"/>
            </w:pPr>
            <w:r>
              <w:t>FU08</w:t>
            </w:r>
          </w:p>
        </w:tc>
        <w:tc>
          <w:tcPr>
            <w:tcW w:w="3343" w:type="dxa"/>
          </w:tcPr>
          <w:p w14:paraId="01360877" w14:textId="485FF675" w:rsidR="00686210" w:rsidRDefault="00CC57D6" w:rsidP="00686210">
            <w:pPr>
              <w:pStyle w:val="Tekstwiodcy"/>
              <w:ind w:firstLine="0"/>
            </w:pPr>
            <w:r>
              <w:t>Dostęp do historii</w:t>
            </w:r>
          </w:p>
        </w:tc>
        <w:tc>
          <w:tcPr>
            <w:tcW w:w="4531" w:type="dxa"/>
          </w:tcPr>
          <w:p w14:paraId="10EF773A" w14:textId="44A4247E" w:rsidR="00686210" w:rsidRDefault="00CC57D6" w:rsidP="00686210">
            <w:pPr>
              <w:pStyle w:val="Tekstwiodcy"/>
              <w:ind w:firstLine="0"/>
            </w:pPr>
            <w:r>
              <w:t xml:space="preserve">Klient ma dostęp </w:t>
            </w:r>
            <w:r w:rsidR="002D297E">
              <w:t>d</w:t>
            </w:r>
            <w:r>
              <w:t>o historii swoich wcześniejszych zakupów</w:t>
            </w:r>
            <w:r w:rsidR="0075780D">
              <w:t>.</w:t>
            </w:r>
          </w:p>
        </w:tc>
      </w:tr>
      <w:tr w:rsidR="00686210" w:rsidRPr="00686210" w14:paraId="1A7ABB2D" w14:textId="77777777" w:rsidTr="00CC57D6">
        <w:tc>
          <w:tcPr>
            <w:tcW w:w="1188" w:type="dxa"/>
          </w:tcPr>
          <w:p w14:paraId="0FB1EE9E" w14:textId="5A08B156" w:rsidR="00686210" w:rsidRDefault="00CC57D6" w:rsidP="00CC57D6">
            <w:pPr>
              <w:pStyle w:val="Tekstwiodcy"/>
              <w:ind w:firstLine="0"/>
            </w:pPr>
            <w:r>
              <w:t>FU09</w:t>
            </w:r>
          </w:p>
        </w:tc>
        <w:tc>
          <w:tcPr>
            <w:tcW w:w="3343" w:type="dxa"/>
          </w:tcPr>
          <w:p w14:paraId="381BDAB2" w14:textId="5F054749" w:rsidR="00686210" w:rsidRDefault="00CC57D6" w:rsidP="00686210">
            <w:pPr>
              <w:pStyle w:val="Tekstwiodcy"/>
              <w:ind w:firstLine="0"/>
            </w:pPr>
            <w:r>
              <w:t>Modyfikuj dane personalne</w:t>
            </w:r>
          </w:p>
        </w:tc>
        <w:tc>
          <w:tcPr>
            <w:tcW w:w="4531" w:type="dxa"/>
          </w:tcPr>
          <w:p w14:paraId="1FA1BA74" w14:textId="6818C0B3" w:rsidR="00686210" w:rsidRDefault="00CC57D6" w:rsidP="00686210">
            <w:pPr>
              <w:pStyle w:val="Tekstwiodcy"/>
              <w:ind w:firstLine="0"/>
            </w:pPr>
            <w:r>
              <w:t>Klient ma możliwość modyfikacji danych personalnych wprowadzonych podczas procesu rejestracji</w:t>
            </w:r>
            <w:r w:rsidR="0075780D">
              <w:t>.</w:t>
            </w:r>
          </w:p>
        </w:tc>
      </w:tr>
      <w:tr w:rsidR="00CC57D6" w:rsidRPr="00686210" w14:paraId="4599CB25" w14:textId="77777777" w:rsidTr="00CC57D6">
        <w:tc>
          <w:tcPr>
            <w:tcW w:w="1188" w:type="dxa"/>
          </w:tcPr>
          <w:p w14:paraId="6B6141BF" w14:textId="487C02AB" w:rsidR="00CC57D6" w:rsidRDefault="00CC57D6" w:rsidP="00CC57D6">
            <w:pPr>
              <w:pStyle w:val="Tekstwiodcy"/>
              <w:ind w:firstLine="0"/>
            </w:pPr>
            <w:r>
              <w:t>FU10</w:t>
            </w:r>
          </w:p>
        </w:tc>
        <w:tc>
          <w:tcPr>
            <w:tcW w:w="3343" w:type="dxa"/>
          </w:tcPr>
          <w:p w14:paraId="0D241F25" w14:textId="2846F59C" w:rsidR="00CC57D6" w:rsidRDefault="00CC57D6" w:rsidP="00686210">
            <w:pPr>
              <w:pStyle w:val="Tekstwiodcy"/>
              <w:ind w:firstLine="0"/>
            </w:pPr>
            <w:r>
              <w:t>Wyloguj się</w:t>
            </w:r>
          </w:p>
        </w:tc>
        <w:tc>
          <w:tcPr>
            <w:tcW w:w="4531" w:type="dxa"/>
          </w:tcPr>
          <w:p w14:paraId="3DCB9181" w14:textId="18A58572" w:rsidR="00CC57D6" w:rsidRDefault="00CC57D6" w:rsidP="00686210">
            <w:pPr>
              <w:pStyle w:val="Tekstwiodcy"/>
              <w:ind w:firstLine="0"/>
            </w:pPr>
            <w:r>
              <w:t>Klient ma możliwość wylogowania się z systemu sprzedaży</w:t>
            </w:r>
            <w:r w:rsidR="002B0C5D">
              <w:t>,</w:t>
            </w:r>
            <w:r>
              <w:t xml:space="preserve"> po poprawnym wylogowaniu staje się Gościem</w:t>
            </w:r>
            <w:r w:rsidR="0075780D">
              <w:t>.</w:t>
            </w:r>
          </w:p>
        </w:tc>
      </w:tr>
      <w:tr w:rsidR="00CC57D6" w:rsidRPr="00686210" w14:paraId="6BD3772A" w14:textId="77777777" w:rsidTr="00CC57D6">
        <w:tc>
          <w:tcPr>
            <w:tcW w:w="9062" w:type="dxa"/>
            <w:gridSpan w:val="3"/>
          </w:tcPr>
          <w:p w14:paraId="4DF5DAB0" w14:textId="7730696D" w:rsidR="00CC57D6" w:rsidRPr="00CC57D6" w:rsidRDefault="00CC57D6" w:rsidP="00CC57D6">
            <w:pPr>
              <w:pStyle w:val="Tekstwiodc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Pracownik</w:t>
            </w:r>
          </w:p>
        </w:tc>
      </w:tr>
      <w:tr w:rsidR="00CC57D6" w:rsidRPr="00686210" w14:paraId="55259FDB" w14:textId="77777777" w:rsidTr="00CC57D6">
        <w:tc>
          <w:tcPr>
            <w:tcW w:w="1188" w:type="dxa"/>
          </w:tcPr>
          <w:p w14:paraId="08B91109" w14:textId="4ACAC8BB" w:rsidR="00CC57D6" w:rsidRDefault="00CC57D6" w:rsidP="00CC57D6">
            <w:pPr>
              <w:pStyle w:val="Tekstwiodcy"/>
              <w:ind w:firstLine="0"/>
            </w:pPr>
            <w:r>
              <w:t>FU11</w:t>
            </w:r>
          </w:p>
        </w:tc>
        <w:tc>
          <w:tcPr>
            <w:tcW w:w="3343" w:type="dxa"/>
          </w:tcPr>
          <w:p w14:paraId="3ECF3A6C" w14:textId="44F02133" w:rsidR="00CC57D6" w:rsidRDefault="00CC57D6" w:rsidP="00686210">
            <w:pPr>
              <w:pStyle w:val="Tekstwiodcy"/>
              <w:ind w:firstLine="0"/>
            </w:pPr>
            <w:r>
              <w:t>Zaloguj się do systemu</w:t>
            </w:r>
          </w:p>
        </w:tc>
        <w:tc>
          <w:tcPr>
            <w:tcW w:w="4531" w:type="dxa"/>
          </w:tcPr>
          <w:p w14:paraId="2F0104E5" w14:textId="166D4F08" w:rsidR="00CC57D6" w:rsidRDefault="00CC57D6" w:rsidP="00686210">
            <w:pPr>
              <w:pStyle w:val="Tekstwiodcy"/>
              <w:ind w:firstLine="0"/>
            </w:pPr>
            <w:r>
              <w:t>Pracownik ma możliwość zalogowani</w:t>
            </w:r>
            <w:r w:rsidR="006B2E24">
              <w:t>a</w:t>
            </w:r>
            <w:r>
              <w:t xml:space="preserve"> się do systemu</w:t>
            </w:r>
            <w:r w:rsidR="0075780D">
              <w:t>.</w:t>
            </w:r>
          </w:p>
        </w:tc>
      </w:tr>
      <w:tr w:rsidR="00CC57D6" w:rsidRPr="00686210" w14:paraId="247D858B" w14:textId="77777777" w:rsidTr="00CC57D6">
        <w:tc>
          <w:tcPr>
            <w:tcW w:w="1188" w:type="dxa"/>
          </w:tcPr>
          <w:p w14:paraId="34F09D4B" w14:textId="67B5B94E" w:rsidR="00CC57D6" w:rsidRDefault="00CC57D6" w:rsidP="00CC57D6">
            <w:pPr>
              <w:pStyle w:val="Tekstwiodcy"/>
              <w:ind w:firstLine="0"/>
            </w:pPr>
            <w:r>
              <w:t>FU12</w:t>
            </w:r>
          </w:p>
        </w:tc>
        <w:tc>
          <w:tcPr>
            <w:tcW w:w="3343" w:type="dxa"/>
          </w:tcPr>
          <w:p w14:paraId="0DCF0677" w14:textId="586E8A07" w:rsidR="00CC57D6" w:rsidRDefault="00CC57D6" w:rsidP="00686210">
            <w:pPr>
              <w:pStyle w:val="Tekstwiodcy"/>
              <w:ind w:firstLine="0"/>
            </w:pPr>
            <w:r>
              <w:t>Wyloguj się z systemu</w:t>
            </w:r>
          </w:p>
        </w:tc>
        <w:tc>
          <w:tcPr>
            <w:tcW w:w="4531" w:type="dxa"/>
          </w:tcPr>
          <w:p w14:paraId="5A37A9E4" w14:textId="2AF09951" w:rsidR="00CC57D6" w:rsidRDefault="00CC57D6" w:rsidP="00686210">
            <w:pPr>
              <w:pStyle w:val="Tekstwiodcy"/>
              <w:ind w:firstLine="0"/>
            </w:pPr>
            <w:r>
              <w:t>Pracownik ma możliwość wylogowania się z systemu</w:t>
            </w:r>
            <w:r w:rsidR="0075780D">
              <w:t>.</w:t>
            </w:r>
          </w:p>
        </w:tc>
      </w:tr>
      <w:tr w:rsidR="00CC57D6" w:rsidRPr="00686210" w14:paraId="4F50764A" w14:textId="77777777" w:rsidTr="00CC57D6">
        <w:tc>
          <w:tcPr>
            <w:tcW w:w="1188" w:type="dxa"/>
          </w:tcPr>
          <w:p w14:paraId="14D73585" w14:textId="78059847" w:rsidR="00CC57D6" w:rsidRDefault="00CC57D6" w:rsidP="00CC57D6">
            <w:pPr>
              <w:pStyle w:val="Tekstwiodcy"/>
              <w:ind w:firstLine="0"/>
            </w:pPr>
            <w:r>
              <w:t>FU13</w:t>
            </w:r>
          </w:p>
        </w:tc>
        <w:tc>
          <w:tcPr>
            <w:tcW w:w="3343" w:type="dxa"/>
          </w:tcPr>
          <w:p w14:paraId="1F2CDF59" w14:textId="7B3C03AF" w:rsidR="00CC57D6" w:rsidRDefault="00CC57D6" w:rsidP="00686210">
            <w:pPr>
              <w:pStyle w:val="Tekstwiodcy"/>
              <w:ind w:firstLine="0"/>
            </w:pPr>
            <w:r>
              <w:t>Dodaj wpis</w:t>
            </w:r>
          </w:p>
        </w:tc>
        <w:tc>
          <w:tcPr>
            <w:tcW w:w="4531" w:type="dxa"/>
          </w:tcPr>
          <w:p w14:paraId="17811D5F" w14:textId="6B368E71" w:rsidR="00CC57D6" w:rsidRDefault="00CC57D6" w:rsidP="00686210">
            <w:pPr>
              <w:pStyle w:val="Tekstwiodcy"/>
              <w:ind w:firstLine="0"/>
            </w:pPr>
            <w:r>
              <w:t xml:space="preserve">Pracownik ma możliwość dodania wpisu do </w:t>
            </w:r>
            <w:proofErr w:type="spellStart"/>
            <w:r>
              <w:t>wiki</w:t>
            </w:r>
            <w:proofErr w:type="spellEnd"/>
            <w:r w:rsidR="0075780D">
              <w:t>.</w:t>
            </w:r>
          </w:p>
        </w:tc>
      </w:tr>
      <w:tr w:rsidR="00CC57D6" w:rsidRPr="00686210" w14:paraId="262BDBEE" w14:textId="77777777" w:rsidTr="00CC57D6">
        <w:tc>
          <w:tcPr>
            <w:tcW w:w="1188" w:type="dxa"/>
          </w:tcPr>
          <w:p w14:paraId="293696F7" w14:textId="64D88D64" w:rsidR="00CC57D6" w:rsidRDefault="00CC57D6" w:rsidP="00CC57D6">
            <w:pPr>
              <w:pStyle w:val="Tekstwiodcy"/>
              <w:ind w:firstLine="0"/>
            </w:pPr>
            <w:r>
              <w:t>FU14</w:t>
            </w:r>
          </w:p>
        </w:tc>
        <w:tc>
          <w:tcPr>
            <w:tcW w:w="3343" w:type="dxa"/>
          </w:tcPr>
          <w:p w14:paraId="2E4A5A99" w14:textId="336D9E07" w:rsidR="00CC57D6" w:rsidRDefault="00CC57D6" w:rsidP="00686210">
            <w:pPr>
              <w:pStyle w:val="Tekstwiodcy"/>
              <w:ind w:firstLine="0"/>
            </w:pPr>
            <w:r>
              <w:t>Modyfikuj wpis</w:t>
            </w:r>
          </w:p>
        </w:tc>
        <w:tc>
          <w:tcPr>
            <w:tcW w:w="4531" w:type="dxa"/>
          </w:tcPr>
          <w:p w14:paraId="75826364" w14:textId="59C11C3A" w:rsidR="00CC57D6" w:rsidRDefault="00CC57D6" w:rsidP="00686210">
            <w:pPr>
              <w:pStyle w:val="Tekstwiodcy"/>
              <w:ind w:firstLine="0"/>
            </w:pPr>
            <w:r>
              <w:t xml:space="preserve">Pracownik </w:t>
            </w:r>
            <w:r w:rsidR="00C67F2B">
              <w:t xml:space="preserve">może modyfikować istniejący wpis </w:t>
            </w:r>
            <w:r w:rsidR="006B2E24">
              <w:t>w</w:t>
            </w:r>
            <w:r w:rsidR="00C67F2B">
              <w:t xml:space="preserve"> </w:t>
            </w:r>
            <w:proofErr w:type="spellStart"/>
            <w:r w:rsidR="00C67F2B">
              <w:t>wiki</w:t>
            </w:r>
            <w:proofErr w:type="spellEnd"/>
            <w:r w:rsidR="0075780D">
              <w:t>.</w:t>
            </w:r>
          </w:p>
        </w:tc>
      </w:tr>
      <w:tr w:rsidR="00CC57D6" w:rsidRPr="00686210" w14:paraId="3A3CC19E" w14:textId="77777777" w:rsidTr="00CC57D6">
        <w:tc>
          <w:tcPr>
            <w:tcW w:w="1188" w:type="dxa"/>
          </w:tcPr>
          <w:p w14:paraId="464E9750" w14:textId="0DD73243" w:rsidR="00CC57D6" w:rsidRDefault="00C67F2B" w:rsidP="00C67F2B">
            <w:pPr>
              <w:pStyle w:val="Tekstwiodcy"/>
              <w:ind w:firstLine="0"/>
            </w:pPr>
            <w:r>
              <w:lastRenderedPageBreak/>
              <w:t>FU15</w:t>
            </w:r>
          </w:p>
        </w:tc>
        <w:tc>
          <w:tcPr>
            <w:tcW w:w="3343" w:type="dxa"/>
          </w:tcPr>
          <w:p w14:paraId="500FAA1C" w14:textId="07AA41D8" w:rsidR="00CC57D6" w:rsidRDefault="00C67F2B" w:rsidP="00686210">
            <w:pPr>
              <w:pStyle w:val="Tekstwiodcy"/>
              <w:ind w:firstLine="0"/>
            </w:pPr>
            <w:r>
              <w:t>Usuń wpis</w:t>
            </w:r>
          </w:p>
        </w:tc>
        <w:tc>
          <w:tcPr>
            <w:tcW w:w="4531" w:type="dxa"/>
          </w:tcPr>
          <w:p w14:paraId="03FDCA0B" w14:textId="4A5E7FEA" w:rsidR="00CC57D6" w:rsidRDefault="00C67F2B" w:rsidP="00686210">
            <w:pPr>
              <w:pStyle w:val="Tekstwiodcy"/>
              <w:ind w:firstLine="0"/>
            </w:pPr>
            <w:r>
              <w:t xml:space="preserve">Pracownik ma możliwość usunięcia wpisu z </w:t>
            </w:r>
            <w:proofErr w:type="spellStart"/>
            <w:r>
              <w:t>wiki</w:t>
            </w:r>
            <w:proofErr w:type="spellEnd"/>
            <w:r w:rsidR="0075780D">
              <w:t>.</w:t>
            </w:r>
          </w:p>
        </w:tc>
      </w:tr>
      <w:tr w:rsidR="00CC57D6" w:rsidRPr="00686210" w14:paraId="0DE3E96F" w14:textId="77777777" w:rsidTr="00CC57D6">
        <w:tc>
          <w:tcPr>
            <w:tcW w:w="1188" w:type="dxa"/>
          </w:tcPr>
          <w:p w14:paraId="3E7C07E4" w14:textId="436045F3" w:rsidR="00CC57D6" w:rsidRDefault="00C67F2B" w:rsidP="00C67F2B">
            <w:pPr>
              <w:pStyle w:val="Tekstwiodcy"/>
              <w:ind w:firstLine="0"/>
            </w:pPr>
            <w:r>
              <w:t>FU1</w:t>
            </w:r>
            <w:r w:rsidR="00753AE5">
              <w:t>6</w:t>
            </w:r>
          </w:p>
        </w:tc>
        <w:tc>
          <w:tcPr>
            <w:tcW w:w="3343" w:type="dxa"/>
          </w:tcPr>
          <w:p w14:paraId="37478E18" w14:textId="2A1A3458" w:rsidR="00CC57D6" w:rsidRDefault="00C67F2B" w:rsidP="00686210">
            <w:pPr>
              <w:pStyle w:val="Tekstwiodcy"/>
              <w:ind w:firstLine="0"/>
            </w:pPr>
            <w:r>
              <w:t>Dodaj produkt</w:t>
            </w:r>
          </w:p>
        </w:tc>
        <w:tc>
          <w:tcPr>
            <w:tcW w:w="4531" w:type="dxa"/>
          </w:tcPr>
          <w:p w14:paraId="4F230782" w14:textId="265E1C76" w:rsidR="00CC57D6" w:rsidRDefault="00C67F2B" w:rsidP="00686210">
            <w:pPr>
              <w:pStyle w:val="Tekstwiodcy"/>
              <w:ind w:firstLine="0"/>
            </w:pPr>
            <w:r>
              <w:t>Pracownik może dodać nowy produkt</w:t>
            </w:r>
            <w:r w:rsidR="0075780D">
              <w:t>.</w:t>
            </w:r>
          </w:p>
        </w:tc>
      </w:tr>
      <w:tr w:rsidR="00C67F2B" w:rsidRPr="00686210" w14:paraId="640EE349" w14:textId="77777777" w:rsidTr="00CC57D6">
        <w:tc>
          <w:tcPr>
            <w:tcW w:w="1188" w:type="dxa"/>
          </w:tcPr>
          <w:p w14:paraId="06D30E9E" w14:textId="3EAAA7AF" w:rsidR="00C67F2B" w:rsidRDefault="00C67F2B" w:rsidP="00C67F2B">
            <w:pPr>
              <w:pStyle w:val="Tekstwiodcy"/>
              <w:ind w:firstLine="0"/>
            </w:pPr>
            <w:r>
              <w:t>FU1</w:t>
            </w:r>
            <w:r w:rsidR="00753AE5">
              <w:t>7</w:t>
            </w:r>
          </w:p>
        </w:tc>
        <w:tc>
          <w:tcPr>
            <w:tcW w:w="3343" w:type="dxa"/>
          </w:tcPr>
          <w:p w14:paraId="69E48436" w14:textId="63151484" w:rsidR="00C67F2B" w:rsidRDefault="00C67F2B" w:rsidP="00686210">
            <w:pPr>
              <w:pStyle w:val="Tekstwiodcy"/>
              <w:ind w:firstLine="0"/>
            </w:pPr>
            <w:r>
              <w:t>Modyfikuj produkt</w:t>
            </w:r>
          </w:p>
        </w:tc>
        <w:tc>
          <w:tcPr>
            <w:tcW w:w="4531" w:type="dxa"/>
          </w:tcPr>
          <w:p w14:paraId="7EB0EA06" w14:textId="0376964A" w:rsidR="00C67F2B" w:rsidRDefault="00C67F2B" w:rsidP="00686210">
            <w:pPr>
              <w:pStyle w:val="Tekstwiodcy"/>
              <w:ind w:firstLine="0"/>
            </w:pPr>
            <w:r>
              <w:t>Pracownik może modyfikować istniejący produkt</w:t>
            </w:r>
            <w:r w:rsidR="0075780D">
              <w:t>.</w:t>
            </w:r>
          </w:p>
        </w:tc>
      </w:tr>
      <w:tr w:rsidR="00C67F2B" w:rsidRPr="00686210" w14:paraId="16CD2CB4" w14:textId="77777777" w:rsidTr="00CC57D6">
        <w:tc>
          <w:tcPr>
            <w:tcW w:w="1188" w:type="dxa"/>
          </w:tcPr>
          <w:p w14:paraId="7DD28FD0" w14:textId="1176C284" w:rsidR="00C67F2B" w:rsidRDefault="00C67F2B" w:rsidP="00C67F2B">
            <w:pPr>
              <w:pStyle w:val="Tekstwiodcy"/>
              <w:ind w:firstLine="0"/>
            </w:pPr>
            <w:r>
              <w:t>FU1</w:t>
            </w:r>
            <w:r w:rsidR="00753AE5">
              <w:t>8</w:t>
            </w:r>
          </w:p>
        </w:tc>
        <w:tc>
          <w:tcPr>
            <w:tcW w:w="3343" w:type="dxa"/>
          </w:tcPr>
          <w:p w14:paraId="11E42177" w14:textId="6D7B6128" w:rsidR="00C67F2B" w:rsidRDefault="00C67F2B" w:rsidP="00686210">
            <w:pPr>
              <w:pStyle w:val="Tekstwiodcy"/>
              <w:ind w:firstLine="0"/>
            </w:pPr>
            <w:r>
              <w:t>Usuń produkt</w:t>
            </w:r>
          </w:p>
        </w:tc>
        <w:tc>
          <w:tcPr>
            <w:tcW w:w="4531" w:type="dxa"/>
          </w:tcPr>
          <w:p w14:paraId="77E4924B" w14:textId="777049EE" w:rsidR="00C67F2B" w:rsidRDefault="00C67F2B" w:rsidP="00686210">
            <w:pPr>
              <w:pStyle w:val="Tekstwiodcy"/>
              <w:ind w:firstLine="0"/>
            </w:pPr>
            <w:r>
              <w:t>Pracownik może usunąć produkt</w:t>
            </w:r>
            <w:r w:rsidR="0075780D">
              <w:t>.</w:t>
            </w:r>
          </w:p>
        </w:tc>
      </w:tr>
      <w:tr w:rsidR="00CC57D6" w:rsidRPr="00686210" w14:paraId="452FEBED" w14:textId="77777777" w:rsidTr="00CC57D6">
        <w:tc>
          <w:tcPr>
            <w:tcW w:w="1188" w:type="dxa"/>
          </w:tcPr>
          <w:p w14:paraId="05B3FC72" w14:textId="194AE92B" w:rsidR="00CC57D6" w:rsidRDefault="00C67F2B" w:rsidP="00C67F2B">
            <w:pPr>
              <w:pStyle w:val="Tekstwiodcy"/>
              <w:ind w:firstLine="0"/>
            </w:pPr>
            <w:r>
              <w:t>FU</w:t>
            </w:r>
            <w:r w:rsidR="00753AE5">
              <w:t>19</w:t>
            </w:r>
          </w:p>
        </w:tc>
        <w:tc>
          <w:tcPr>
            <w:tcW w:w="3343" w:type="dxa"/>
          </w:tcPr>
          <w:p w14:paraId="64E85FD4" w14:textId="2713C731" w:rsidR="00CC57D6" w:rsidRDefault="00C045E9" w:rsidP="00686210">
            <w:pPr>
              <w:pStyle w:val="Tekstwiodcy"/>
              <w:ind w:firstLine="0"/>
            </w:pPr>
            <w:r>
              <w:t>Zrealizuj</w:t>
            </w:r>
            <w:r w:rsidR="00C67F2B">
              <w:t xml:space="preserve"> zamówienie</w:t>
            </w:r>
          </w:p>
        </w:tc>
        <w:tc>
          <w:tcPr>
            <w:tcW w:w="4531" w:type="dxa"/>
          </w:tcPr>
          <w:p w14:paraId="41B12D9E" w14:textId="5FDDF2DE" w:rsidR="00CC57D6" w:rsidRDefault="00C67F2B" w:rsidP="00686210">
            <w:pPr>
              <w:pStyle w:val="Tekstwiodcy"/>
              <w:ind w:firstLine="0"/>
            </w:pPr>
            <w:r>
              <w:t xml:space="preserve">Pracownik może zrealizować zamówienie, jednocześnie zmieniając </w:t>
            </w:r>
            <w:r w:rsidR="000664CE">
              <w:t>jego</w:t>
            </w:r>
            <w:r>
              <w:t xml:space="preserve"> status</w:t>
            </w:r>
            <w:r w:rsidR="0075780D">
              <w:t>.</w:t>
            </w:r>
          </w:p>
        </w:tc>
      </w:tr>
      <w:tr w:rsidR="00C67F2B" w:rsidRPr="00686210" w14:paraId="6DE436CE" w14:textId="77777777" w:rsidTr="00CC57D6">
        <w:tc>
          <w:tcPr>
            <w:tcW w:w="1188" w:type="dxa"/>
          </w:tcPr>
          <w:p w14:paraId="130E196B" w14:textId="4C1EF2CF" w:rsidR="00C67F2B" w:rsidRDefault="00C67F2B" w:rsidP="00C67F2B">
            <w:pPr>
              <w:pStyle w:val="Tekstwiodcy"/>
              <w:ind w:firstLine="0"/>
            </w:pPr>
            <w:r>
              <w:t>FU2</w:t>
            </w:r>
            <w:r w:rsidR="00753AE5">
              <w:t>0</w:t>
            </w:r>
          </w:p>
        </w:tc>
        <w:tc>
          <w:tcPr>
            <w:tcW w:w="3343" w:type="dxa"/>
          </w:tcPr>
          <w:p w14:paraId="1EF1E1C2" w14:textId="2CF02185" w:rsidR="00C67F2B" w:rsidRDefault="00C67F2B" w:rsidP="00686210">
            <w:pPr>
              <w:pStyle w:val="Tekstwiodcy"/>
              <w:ind w:firstLine="0"/>
            </w:pPr>
            <w:r>
              <w:t>Oblicz przychody</w:t>
            </w:r>
          </w:p>
        </w:tc>
        <w:tc>
          <w:tcPr>
            <w:tcW w:w="4531" w:type="dxa"/>
          </w:tcPr>
          <w:p w14:paraId="406E98AF" w14:textId="56D3F8E3" w:rsidR="00C67F2B" w:rsidRDefault="00C67F2B" w:rsidP="00686210">
            <w:pPr>
              <w:pStyle w:val="Tekstwiodcy"/>
              <w:ind w:firstLine="0"/>
            </w:pPr>
            <w:r>
              <w:t>Pracownik ma podgląd na przychody w danym miesiącu</w:t>
            </w:r>
            <w:r w:rsidR="0075780D">
              <w:t>.</w:t>
            </w:r>
          </w:p>
        </w:tc>
      </w:tr>
      <w:tr w:rsidR="00C67F2B" w:rsidRPr="00686210" w14:paraId="6C6B3839" w14:textId="77777777" w:rsidTr="00CC57D6">
        <w:tc>
          <w:tcPr>
            <w:tcW w:w="1188" w:type="dxa"/>
          </w:tcPr>
          <w:p w14:paraId="396AAE21" w14:textId="2AAC182C" w:rsidR="00C67F2B" w:rsidRDefault="00C67F2B" w:rsidP="00C67F2B">
            <w:pPr>
              <w:pStyle w:val="Tekstwiodcy"/>
              <w:ind w:firstLine="0"/>
            </w:pPr>
            <w:r>
              <w:t>FU2</w:t>
            </w:r>
            <w:r w:rsidR="00753AE5">
              <w:t>1</w:t>
            </w:r>
          </w:p>
        </w:tc>
        <w:tc>
          <w:tcPr>
            <w:tcW w:w="3343" w:type="dxa"/>
          </w:tcPr>
          <w:p w14:paraId="4CA6F431" w14:textId="7A3FAF63" w:rsidR="00C67F2B" w:rsidRDefault="00C67F2B" w:rsidP="00686210">
            <w:pPr>
              <w:pStyle w:val="Tekstwiodcy"/>
              <w:ind w:firstLine="0"/>
            </w:pPr>
            <w:r>
              <w:t>Przeglądaj magazyn</w:t>
            </w:r>
          </w:p>
        </w:tc>
        <w:tc>
          <w:tcPr>
            <w:tcW w:w="4531" w:type="dxa"/>
          </w:tcPr>
          <w:p w14:paraId="3BF2CB3A" w14:textId="1CFFF987" w:rsidR="00C67F2B" w:rsidRDefault="00C67F2B" w:rsidP="00686210">
            <w:pPr>
              <w:pStyle w:val="Tekstwiodcy"/>
              <w:ind w:firstLine="0"/>
            </w:pPr>
            <w:r>
              <w:t xml:space="preserve">Pracownik ma </w:t>
            </w:r>
            <w:r w:rsidR="00A12D74">
              <w:t>wgląd w liczność produktów</w:t>
            </w:r>
            <w:r w:rsidR="0075780D">
              <w:t>.</w:t>
            </w:r>
            <w:r w:rsidR="00A12D74">
              <w:t xml:space="preserve"> </w:t>
            </w:r>
          </w:p>
        </w:tc>
      </w:tr>
    </w:tbl>
    <w:p w14:paraId="1BA6093C" w14:textId="401855A9" w:rsidR="00F4267A" w:rsidRDefault="00F4267A" w:rsidP="00EF0EE8">
      <w:pPr>
        <w:pStyle w:val="Tekstwiodcy"/>
      </w:pPr>
    </w:p>
    <w:p w14:paraId="059DBE28" w14:textId="108F1FDE" w:rsidR="00E60B10" w:rsidRDefault="00135C7D" w:rsidP="00E60B10">
      <w:pPr>
        <w:pStyle w:val="Tekstwiodcy"/>
      </w:pPr>
      <w:r>
        <w:t xml:space="preserve">Na </w:t>
      </w:r>
      <w:r w:rsidR="0023190F">
        <w:t xml:space="preserve">rysunku 1 </w:t>
      </w:r>
      <w:r>
        <w:t xml:space="preserve">przedstawiony został diagram przypadków użycia. Na diagramie przedstawiono trzech aktorów oraz </w:t>
      </w:r>
      <w:proofErr w:type="spellStart"/>
      <w:r w:rsidR="000664CE">
        <w:t>dostepne</w:t>
      </w:r>
      <w:proofErr w:type="spellEnd"/>
      <w:r w:rsidR="00E60B10">
        <w:t xml:space="preserve"> im przypadki użycia</w:t>
      </w:r>
      <w:r>
        <w:t xml:space="preserve">. </w:t>
      </w:r>
      <w:r w:rsidR="00E60B10">
        <w:t>System aplikacja webowa jest podzielony na trzy części: Wiki, Sklep, Logowanie do systemu. Pakiet Wiki przedstawia przypadki użycia, jakich użytkownicy mogą dokonywać w części informacyjnej aplikacji. Pakiet Sklep pokazuje przypadki użycia, jakich użytkownicy są w stanie dokonywać w części transakcyjnej aplikacji</w:t>
      </w:r>
      <w:r w:rsidR="00133FCD">
        <w:t>.</w:t>
      </w:r>
    </w:p>
    <w:p w14:paraId="35A13C5F" w14:textId="77777777" w:rsidR="00135C7D" w:rsidRDefault="00135C7D" w:rsidP="00135C7D">
      <w:pPr>
        <w:pStyle w:val="Tekstwiodcy"/>
        <w:keepNext/>
        <w:jc w:val="center"/>
      </w:pPr>
      <w:r>
        <w:rPr>
          <w:noProof/>
        </w:rPr>
        <w:lastRenderedPageBreak/>
        <w:drawing>
          <wp:inline distT="0" distB="0" distL="0" distR="0" wp14:anchorId="5F8FDCB7" wp14:editId="1C9F67F8">
            <wp:extent cx="4243662" cy="8003940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 Case Diagram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662" cy="800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1377" w14:textId="1A98D876" w:rsidR="00135C7D" w:rsidRPr="00686210" w:rsidRDefault="00135C7D" w:rsidP="00135C7D">
      <w:pPr>
        <w:pStyle w:val="Legenda"/>
      </w:pPr>
      <w:bookmarkStart w:id="10" w:name="_Ref25915081"/>
      <w:bookmarkStart w:id="11" w:name="_Ref25915072"/>
      <w:r>
        <w:t xml:space="preserve">Rysunek </w:t>
      </w:r>
      <w:fldSimple w:instr=" SEQ Rysunek \* ARABIC ">
        <w:r w:rsidR="00E80A08">
          <w:rPr>
            <w:noProof/>
          </w:rPr>
          <w:t>1</w:t>
        </w:r>
      </w:fldSimple>
      <w:bookmarkEnd w:id="10"/>
      <w:r>
        <w:t>. Diagram przypadków użycia</w:t>
      </w:r>
      <w:bookmarkEnd w:id="11"/>
    </w:p>
    <w:p w14:paraId="4BBD0602" w14:textId="4FDFDE37" w:rsidR="00821E45" w:rsidRDefault="009941C4" w:rsidP="00290799">
      <w:pPr>
        <w:pStyle w:val="NrNagwek2"/>
      </w:pPr>
      <w:bookmarkStart w:id="12" w:name="_Toc26802440"/>
      <w:r>
        <w:lastRenderedPageBreak/>
        <w:t>Wymagania niefunkcjonalne</w:t>
      </w:r>
      <w:bookmarkEnd w:id="12"/>
    </w:p>
    <w:p w14:paraId="498BFDFE" w14:textId="70EB9C3D" w:rsidR="001655AD" w:rsidRDefault="001655AD" w:rsidP="001655AD">
      <w:pPr>
        <w:pStyle w:val="Legenda"/>
        <w:keepNext/>
      </w:pPr>
      <w:r>
        <w:t xml:space="preserve">Tabela </w:t>
      </w:r>
      <w:fldSimple w:instr=" SEQ Tabela \* ARABIC ">
        <w:r w:rsidR="00E80A08">
          <w:rPr>
            <w:noProof/>
          </w:rPr>
          <w:t>2</w:t>
        </w:r>
      </w:fldSimple>
      <w:r w:rsidR="006D6212">
        <w:t>.</w:t>
      </w:r>
      <w:r>
        <w:t xml:space="preserve"> Wymagania niefunkcjonalne aplikacji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71"/>
        <w:gridCol w:w="3260"/>
        <w:gridCol w:w="4531"/>
      </w:tblGrid>
      <w:tr w:rsidR="00FE77EF" w14:paraId="3FC4C30A" w14:textId="77777777" w:rsidTr="006B732C">
        <w:tc>
          <w:tcPr>
            <w:tcW w:w="9062" w:type="dxa"/>
            <w:gridSpan w:val="3"/>
          </w:tcPr>
          <w:p w14:paraId="7D79ABE7" w14:textId="56E3245A" w:rsidR="00FE77EF" w:rsidRPr="00FE77EF" w:rsidRDefault="00FE77EF" w:rsidP="00FE77EF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FE77EF">
              <w:rPr>
                <w:b/>
                <w:bCs/>
              </w:rPr>
              <w:t>Wymagania niefunkcjonalne</w:t>
            </w:r>
          </w:p>
        </w:tc>
      </w:tr>
      <w:tr w:rsidR="00FE77EF" w14:paraId="05AB044F" w14:textId="77777777" w:rsidTr="00FE77EF">
        <w:tc>
          <w:tcPr>
            <w:tcW w:w="1271" w:type="dxa"/>
          </w:tcPr>
          <w:p w14:paraId="7A7B35DD" w14:textId="22F194FA" w:rsidR="00FE77EF" w:rsidRPr="0095590E" w:rsidRDefault="00FE77EF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95590E">
              <w:rPr>
                <w:b/>
                <w:bCs/>
              </w:rPr>
              <w:t>Id</w:t>
            </w:r>
          </w:p>
        </w:tc>
        <w:tc>
          <w:tcPr>
            <w:tcW w:w="3260" w:type="dxa"/>
          </w:tcPr>
          <w:p w14:paraId="63CE5A51" w14:textId="1BAD475A" w:rsidR="00FE77EF" w:rsidRPr="0095590E" w:rsidRDefault="00FE77EF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95590E">
              <w:rPr>
                <w:b/>
                <w:bCs/>
              </w:rPr>
              <w:t>Nazwa</w:t>
            </w:r>
          </w:p>
        </w:tc>
        <w:tc>
          <w:tcPr>
            <w:tcW w:w="4531" w:type="dxa"/>
          </w:tcPr>
          <w:p w14:paraId="7E6BB927" w14:textId="33346A56" w:rsidR="00FE77EF" w:rsidRPr="0095590E" w:rsidRDefault="00FE77EF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95590E">
              <w:rPr>
                <w:b/>
                <w:bCs/>
              </w:rPr>
              <w:t>Opis</w:t>
            </w:r>
          </w:p>
        </w:tc>
      </w:tr>
      <w:tr w:rsidR="00FE77EF" w14:paraId="3B4E4704" w14:textId="77777777" w:rsidTr="00FE77EF">
        <w:tc>
          <w:tcPr>
            <w:tcW w:w="1271" w:type="dxa"/>
          </w:tcPr>
          <w:p w14:paraId="0CD0F6FC" w14:textId="03EDB80A" w:rsidR="00FE77EF" w:rsidRDefault="00FE77EF" w:rsidP="00FE77EF">
            <w:pPr>
              <w:pStyle w:val="Tekstwiodcy"/>
              <w:ind w:firstLine="0"/>
            </w:pPr>
            <w:r>
              <w:t>NFU01</w:t>
            </w:r>
          </w:p>
        </w:tc>
        <w:tc>
          <w:tcPr>
            <w:tcW w:w="3260" w:type="dxa"/>
          </w:tcPr>
          <w:p w14:paraId="479FE26F" w14:textId="36D276C6" w:rsidR="00FE77EF" w:rsidRDefault="00FE77EF" w:rsidP="00FE77EF">
            <w:pPr>
              <w:pStyle w:val="Tekstwiodcy"/>
              <w:ind w:firstLine="0"/>
            </w:pPr>
            <w:r>
              <w:t>Obsługa wielu użytkowników</w:t>
            </w:r>
          </w:p>
        </w:tc>
        <w:tc>
          <w:tcPr>
            <w:tcW w:w="4531" w:type="dxa"/>
          </w:tcPr>
          <w:p w14:paraId="5BBEA1B3" w14:textId="705C430D" w:rsidR="00FE77EF" w:rsidRDefault="00FE77EF" w:rsidP="00FE77EF">
            <w:pPr>
              <w:pStyle w:val="Tekstwiodcy"/>
              <w:ind w:firstLine="0"/>
            </w:pPr>
            <w:r>
              <w:t xml:space="preserve">Aplikacja powinna być w stanie obsłużyć </w:t>
            </w:r>
            <w:r w:rsidR="000664CE">
              <w:t xml:space="preserve">jednocześnie </w:t>
            </w:r>
            <w:r w:rsidR="00C045E9">
              <w:t>co najmniej</w:t>
            </w:r>
            <w:r>
              <w:t xml:space="preserve"> </w:t>
            </w:r>
            <w:r w:rsidR="00441876">
              <w:t>5</w:t>
            </w:r>
            <w:r>
              <w:t>0 użytkowników</w:t>
            </w:r>
            <w:r w:rsidR="00CA5308">
              <w:t>.</w:t>
            </w:r>
          </w:p>
        </w:tc>
      </w:tr>
      <w:tr w:rsidR="00FE77EF" w14:paraId="0B24117C" w14:textId="77777777" w:rsidTr="00FE77EF">
        <w:tc>
          <w:tcPr>
            <w:tcW w:w="1271" w:type="dxa"/>
          </w:tcPr>
          <w:p w14:paraId="45072903" w14:textId="034EA2AF" w:rsidR="00FE77EF" w:rsidRDefault="00FE77EF" w:rsidP="00FE77EF">
            <w:pPr>
              <w:pStyle w:val="Tekstwiodcy"/>
              <w:ind w:firstLine="0"/>
            </w:pPr>
            <w:r>
              <w:t>NFU02</w:t>
            </w:r>
          </w:p>
        </w:tc>
        <w:tc>
          <w:tcPr>
            <w:tcW w:w="3260" w:type="dxa"/>
          </w:tcPr>
          <w:p w14:paraId="3EBD39A6" w14:textId="07CBDD4A" w:rsidR="00FE77EF" w:rsidRDefault="00FE77EF" w:rsidP="00FE77EF">
            <w:pPr>
              <w:pStyle w:val="Tekstwiodcy"/>
              <w:ind w:firstLine="0"/>
            </w:pPr>
            <w:r>
              <w:t>Przejrzysty interfejs użytkownika</w:t>
            </w:r>
          </w:p>
        </w:tc>
        <w:tc>
          <w:tcPr>
            <w:tcW w:w="4531" w:type="dxa"/>
          </w:tcPr>
          <w:p w14:paraId="7C595BCF" w14:textId="4D0EF170" w:rsidR="00FE77EF" w:rsidRDefault="00FE77EF" w:rsidP="00FE77EF">
            <w:pPr>
              <w:pStyle w:val="Tekstwiodcy"/>
              <w:ind w:firstLine="0"/>
            </w:pPr>
            <w:r>
              <w:t>Aplikacja powinna posiadać jednolity, intuicyjny interfejs użytkownika</w:t>
            </w:r>
            <w:r w:rsidR="00CA5308">
              <w:t>.</w:t>
            </w:r>
          </w:p>
        </w:tc>
      </w:tr>
      <w:tr w:rsidR="00FE77EF" w14:paraId="22DDAF67" w14:textId="77777777" w:rsidTr="00FE77EF">
        <w:tc>
          <w:tcPr>
            <w:tcW w:w="1271" w:type="dxa"/>
          </w:tcPr>
          <w:p w14:paraId="01BF6A23" w14:textId="5981A718" w:rsidR="00FE77EF" w:rsidRDefault="00FE77EF" w:rsidP="00FE77EF">
            <w:pPr>
              <w:pStyle w:val="Tekstwiodcy"/>
              <w:ind w:firstLine="0"/>
            </w:pPr>
            <w:r>
              <w:t>NFU03</w:t>
            </w:r>
          </w:p>
        </w:tc>
        <w:tc>
          <w:tcPr>
            <w:tcW w:w="3260" w:type="dxa"/>
          </w:tcPr>
          <w:p w14:paraId="27577B03" w14:textId="4BE8C61B" w:rsidR="00FE77EF" w:rsidRDefault="00FE77EF" w:rsidP="00FE77EF">
            <w:pPr>
              <w:pStyle w:val="Tekstwiodcy"/>
              <w:ind w:firstLine="0"/>
            </w:pPr>
            <w:r>
              <w:t>Aplikacja</w:t>
            </w:r>
            <w:r w:rsidR="001C7034">
              <w:t xml:space="preserve"> </w:t>
            </w:r>
            <w:r>
              <w:t>powinna być dostępna z poziomu przeglądarki</w:t>
            </w:r>
          </w:p>
        </w:tc>
        <w:tc>
          <w:tcPr>
            <w:tcW w:w="4531" w:type="dxa"/>
          </w:tcPr>
          <w:p w14:paraId="6216E1B4" w14:textId="5151422F" w:rsidR="00FE77EF" w:rsidRDefault="001C7034" w:rsidP="00FE77EF">
            <w:pPr>
              <w:pStyle w:val="Tekstwiodcy"/>
              <w:ind w:firstLine="0"/>
            </w:pPr>
            <w:r>
              <w:t>Aplikacja powinna wspierać najpopularniejsze przeglądarki, mobilne i desktopowe</w:t>
            </w:r>
            <w:r w:rsidR="00CA5308">
              <w:t>.</w:t>
            </w:r>
          </w:p>
        </w:tc>
      </w:tr>
      <w:tr w:rsidR="00FE77EF" w14:paraId="2E7CC55F" w14:textId="77777777" w:rsidTr="00FE77EF">
        <w:tc>
          <w:tcPr>
            <w:tcW w:w="1271" w:type="dxa"/>
          </w:tcPr>
          <w:p w14:paraId="2D9EC34F" w14:textId="0DDC2F1C" w:rsidR="00FE77EF" w:rsidRDefault="00FE77EF" w:rsidP="00FE77EF">
            <w:pPr>
              <w:pStyle w:val="Tekstwiodcy"/>
              <w:ind w:firstLine="0"/>
            </w:pPr>
            <w:r>
              <w:t>NFU04</w:t>
            </w:r>
          </w:p>
        </w:tc>
        <w:tc>
          <w:tcPr>
            <w:tcW w:w="3260" w:type="dxa"/>
          </w:tcPr>
          <w:p w14:paraId="3EB76CB7" w14:textId="1DFBD00C" w:rsidR="00FE77EF" w:rsidRDefault="00FE77EF" w:rsidP="00FE77EF">
            <w:pPr>
              <w:pStyle w:val="Tekstwiodcy"/>
              <w:ind w:firstLine="0"/>
            </w:pPr>
            <w:r>
              <w:t xml:space="preserve">Aplikacja powinna być </w:t>
            </w:r>
            <w:r w:rsidR="00C045E9">
              <w:t>rozszerzalna</w:t>
            </w:r>
          </w:p>
        </w:tc>
        <w:tc>
          <w:tcPr>
            <w:tcW w:w="4531" w:type="dxa"/>
          </w:tcPr>
          <w:p w14:paraId="1DD2791B" w14:textId="3564DF83" w:rsidR="00FE77EF" w:rsidRDefault="00C045E9" w:rsidP="00FE77EF">
            <w:pPr>
              <w:pStyle w:val="Tekstwiodcy"/>
              <w:ind w:firstLine="0"/>
            </w:pPr>
            <w:r>
              <w:t>Implementacja aplikacji powinna pozwalać na dodawanie nowych funkcji</w:t>
            </w:r>
            <w:r w:rsidR="00CA5308">
              <w:t>.</w:t>
            </w:r>
          </w:p>
        </w:tc>
      </w:tr>
      <w:tr w:rsidR="00E60B10" w14:paraId="1E92E5AD" w14:textId="77777777" w:rsidTr="00FE77EF">
        <w:tc>
          <w:tcPr>
            <w:tcW w:w="1271" w:type="dxa"/>
          </w:tcPr>
          <w:p w14:paraId="68E34A51" w14:textId="5B0413D5" w:rsidR="00E60B10" w:rsidRDefault="00E60B10" w:rsidP="00FE77EF">
            <w:pPr>
              <w:pStyle w:val="Tekstwiodcy"/>
              <w:ind w:firstLine="0"/>
            </w:pPr>
            <w:r>
              <w:t>NFU05</w:t>
            </w:r>
          </w:p>
        </w:tc>
        <w:tc>
          <w:tcPr>
            <w:tcW w:w="3260" w:type="dxa"/>
          </w:tcPr>
          <w:p w14:paraId="72A6E734" w14:textId="1F048892" w:rsidR="00E60B10" w:rsidRDefault="00F06A20" w:rsidP="00FE77EF">
            <w:pPr>
              <w:pStyle w:val="Tekstwiodcy"/>
              <w:ind w:firstLine="0"/>
            </w:pPr>
            <w:r>
              <w:t>Użytkownik nie łączy się bezpośrednio z bazą danych</w:t>
            </w:r>
          </w:p>
        </w:tc>
        <w:tc>
          <w:tcPr>
            <w:tcW w:w="4531" w:type="dxa"/>
          </w:tcPr>
          <w:p w14:paraId="0800B7AC" w14:textId="79DF87A4" w:rsidR="00E60B10" w:rsidRDefault="00F06A20" w:rsidP="00FE77EF">
            <w:pPr>
              <w:pStyle w:val="Tekstwiodcy"/>
              <w:ind w:firstLine="0"/>
            </w:pPr>
            <w:r>
              <w:t>Do bazy danych aplikacji dostęp ma wyłącznie serwer, użytkownik aplikacji nie łączy się bezpośrednio z bazą danych</w:t>
            </w:r>
            <w:r w:rsidR="00CA5308">
              <w:t>.</w:t>
            </w:r>
          </w:p>
        </w:tc>
      </w:tr>
      <w:tr w:rsidR="00FE77EF" w14:paraId="454A174A" w14:textId="77777777" w:rsidTr="00FE77EF">
        <w:tc>
          <w:tcPr>
            <w:tcW w:w="1271" w:type="dxa"/>
          </w:tcPr>
          <w:p w14:paraId="343EEE1B" w14:textId="46186346" w:rsidR="00FE77EF" w:rsidRDefault="00FE77EF" w:rsidP="00FE77EF">
            <w:pPr>
              <w:pStyle w:val="Tekstwiodcy"/>
              <w:ind w:firstLine="0"/>
            </w:pPr>
            <w:r>
              <w:t>NFU0</w:t>
            </w:r>
            <w:r w:rsidR="00E60B10">
              <w:t>6</w:t>
            </w:r>
          </w:p>
        </w:tc>
        <w:tc>
          <w:tcPr>
            <w:tcW w:w="3260" w:type="dxa"/>
          </w:tcPr>
          <w:p w14:paraId="6D413E20" w14:textId="135A4757" w:rsidR="00FE77EF" w:rsidRDefault="00FE77EF" w:rsidP="00FE77EF">
            <w:pPr>
              <w:pStyle w:val="Tekstwiodcy"/>
              <w:ind w:firstLine="0"/>
            </w:pPr>
            <w:r>
              <w:t>Serwer wymaga stałego połączenia z Internetem</w:t>
            </w:r>
          </w:p>
        </w:tc>
        <w:tc>
          <w:tcPr>
            <w:tcW w:w="4531" w:type="dxa"/>
          </w:tcPr>
          <w:p w14:paraId="7AF933ED" w14:textId="0F63A3BB" w:rsidR="00FE77EF" w:rsidRDefault="00441876" w:rsidP="00FE77EF">
            <w:pPr>
              <w:pStyle w:val="Tekstwiodcy"/>
              <w:ind w:firstLine="0"/>
            </w:pPr>
            <w:r>
              <w:t>Aby aplikacja była dostępna w Internecie serwer musi być połączony z Internetem, dodatkowo na routerze trzeba ustawić przekierowanie odpowiednich portów</w:t>
            </w:r>
            <w:r w:rsidR="00CA5308">
              <w:t>.</w:t>
            </w:r>
          </w:p>
        </w:tc>
      </w:tr>
      <w:tr w:rsidR="00FE77EF" w14:paraId="42E39172" w14:textId="77777777" w:rsidTr="00FE77EF">
        <w:tc>
          <w:tcPr>
            <w:tcW w:w="1271" w:type="dxa"/>
          </w:tcPr>
          <w:p w14:paraId="6C466ECD" w14:textId="4F3D0FCF" w:rsidR="00FE77EF" w:rsidRDefault="00FE77EF" w:rsidP="00FE77EF">
            <w:pPr>
              <w:pStyle w:val="Tekstwiodcy"/>
              <w:ind w:firstLine="0"/>
            </w:pPr>
            <w:r>
              <w:t>NFU0</w:t>
            </w:r>
            <w:r w:rsidR="00E60B10">
              <w:t>7</w:t>
            </w:r>
          </w:p>
        </w:tc>
        <w:tc>
          <w:tcPr>
            <w:tcW w:w="3260" w:type="dxa"/>
          </w:tcPr>
          <w:p w14:paraId="65159FB0" w14:textId="53DC3A4E" w:rsidR="00FE77EF" w:rsidRDefault="00FE77EF" w:rsidP="00452B1E">
            <w:pPr>
              <w:pStyle w:val="Tekstwiodcy"/>
              <w:ind w:firstLine="0"/>
            </w:pPr>
            <w:r>
              <w:t>Użytkownik aplikacji musi posiadać połączenie z Internetem</w:t>
            </w:r>
          </w:p>
        </w:tc>
        <w:tc>
          <w:tcPr>
            <w:tcW w:w="4531" w:type="dxa"/>
          </w:tcPr>
          <w:p w14:paraId="099C0E77" w14:textId="7C8CE7DD" w:rsidR="00FE77EF" w:rsidRDefault="00441876" w:rsidP="00FE77EF">
            <w:pPr>
              <w:pStyle w:val="Tekstwiodcy"/>
              <w:ind w:firstLine="0"/>
            </w:pPr>
            <w:r>
              <w:t>Aby aplikacja działa poprawnie użytkownik musi być połączony z Internetem lub  znajdować się w tej samej sieci co serwer aplikacji</w:t>
            </w:r>
            <w:r w:rsidR="00CA5308">
              <w:t>.</w:t>
            </w:r>
          </w:p>
        </w:tc>
      </w:tr>
      <w:tr w:rsidR="00FE77EF" w14:paraId="62CC51A5" w14:textId="77777777" w:rsidTr="00FE77EF">
        <w:tc>
          <w:tcPr>
            <w:tcW w:w="1271" w:type="dxa"/>
          </w:tcPr>
          <w:p w14:paraId="64EECB27" w14:textId="7A13502E" w:rsidR="00FE77EF" w:rsidRDefault="00FE77EF" w:rsidP="00FE77EF">
            <w:pPr>
              <w:pStyle w:val="Tekstwiodcy"/>
              <w:ind w:firstLine="0"/>
            </w:pPr>
            <w:r>
              <w:t>NFU0</w:t>
            </w:r>
            <w:r w:rsidR="00E60B10">
              <w:t>8</w:t>
            </w:r>
          </w:p>
        </w:tc>
        <w:tc>
          <w:tcPr>
            <w:tcW w:w="3260" w:type="dxa"/>
          </w:tcPr>
          <w:p w14:paraId="37F48C48" w14:textId="47845B65" w:rsidR="00FE77EF" w:rsidRDefault="00FE77EF" w:rsidP="00FE77EF">
            <w:pPr>
              <w:pStyle w:val="Tekstwiodcy"/>
              <w:ind w:firstLine="0"/>
            </w:pPr>
            <w:r>
              <w:t xml:space="preserve">Aplikacja powinna być odporna na </w:t>
            </w:r>
            <w:r w:rsidR="00772466">
              <w:t>ataki</w:t>
            </w:r>
          </w:p>
        </w:tc>
        <w:tc>
          <w:tcPr>
            <w:tcW w:w="4531" w:type="dxa"/>
          </w:tcPr>
          <w:p w14:paraId="3BB67C53" w14:textId="44A80C8F" w:rsidR="00FE77EF" w:rsidRDefault="00203E93" w:rsidP="00FE77EF">
            <w:pPr>
              <w:pStyle w:val="Tekstwiodcy"/>
              <w:ind w:firstLine="0"/>
            </w:pPr>
            <w:r>
              <w:t xml:space="preserve">Warstwa </w:t>
            </w:r>
            <w:r w:rsidR="00F75567">
              <w:t xml:space="preserve"> </w:t>
            </w:r>
            <w:r>
              <w:t>transakcyjna</w:t>
            </w:r>
            <w:r w:rsidR="00F75567">
              <w:t xml:space="preserve"> aplikacji powinna</w:t>
            </w:r>
            <w:r w:rsidR="00F06A20">
              <w:t xml:space="preserve"> być odporn</w:t>
            </w:r>
            <w:r w:rsidR="00F75567">
              <w:t>a</w:t>
            </w:r>
            <w:r w:rsidR="00F06A20">
              <w:t xml:space="preserve"> na wszelkiego rodzaju niepoprawne zapytania</w:t>
            </w:r>
            <w:r w:rsidR="00CA5308">
              <w:t>.</w:t>
            </w:r>
          </w:p>
        </w:tc>
      </w:tr>
      <w:tr w:rsidR="00FE77EF" w14:paraId="1CF5D998" w14:textId="77777777" w:rsidTr="00FE77EF">
        <w:tc>
          <w:tcPr>
            <w:tcW w:w="1271" w:type="dxa"/>
          </w:tcPr>
          <w:p w14:paraId="0E0EE9AB" w14:textId="5CEED21B" w:rsidR="00FE77EF" w:rsidRDefault="006F6A1C" w:rsidP="00FE77EF">
            <w:pPr>
              <w:pStyle w:val="Tekstwiodcy"/>
              <w:ind w:firstLine="0"/>
            </w:pPr>
            <w:r>
              <w:t>NFU09</w:t>
            </w:r>
          </w:p>
        </w:tc>
        <w:tc>
          <w:tcPr>
            <w:tcW w:w="3260" w:type="dxa"/>
          </w:tcPr>
          <w:p w14:paraId="6D26F0A7" w14:textId="0DFA0C0B" w:rsidR="00FE77EF" w:rsidRDefault="006F6A1C" w:rsidP="00FE77EF">
            <w:pPr>
              <w:pStyle w:val="Tekstwiodcy"/>
              <w:ind w:firstLine="0"/>
            </w:pPr>
            <w:r>
              <w:t xml:space="preserve">Obsługa </w:t>
            </w:r>
            <w:proofErr w:type="spellStart"/>
            <w:r>
              <w:t>JavaScriptu</w:t>
            </w:r>
            <w:proofErr w:type="spellEnd"/>
          </w:p>
        </w:tc>
        <w:tc>
          <w:tcPr>
            <w:tcW w:w="4531" w:type="dxa"/>
          </w:tcPr>
          <w:p w14:paraId="09EB24F7" w14:textId="7DF6ACC7" w:rsidR="00FE77EF" w:rsidRDefault="006F6A1C" w:rsidP="00FE77EF">
            <w:pPr>
              <w:pStyle w:val="Tekstwiodcy"/>
              <w:ind w:firstLine="0"/>
            </w:pPr>
            <w:r>
              <w:t xml:space="preserve">Przeglądarka użytkownika musi mieć uruchomioną obsługę </w:t>
            </w:r>
            <w:proofErr w:type="spellStart"/>
            <w:r>
              <w:t>JavaScriptu</w:t>
            </w:r>
            <w:proofErr w:type="spellEnd"/>
            <w:r w:rsidR="00CA5308">
              <w:t>.</w:t>
            </w:r>
          </w:p>
        </w:tc>
      </w:tr>
    </w:tbl>
    <w:p w14:paraId="5A5CB1C1" w14:textId="2655CED8" w:rsidR="00A12D74" w:rsidRDefault="00A12D74" w:rsidP="00FE77EF">
      <w:pPr>
        <w:pStyle w:val="Tekstwiodcy"/>
      </w:pPr>
    </w:p>
    <w:p w14:paraId="2D9C51F2" w14:textId="4711221A" w:rsidR="009941C4" w:rsidRDefault="009941C4" w:rsidP="009941C4">
      <w:pPr>
        <w:pStyle w:val="NrNagwek2"/>
      </w:pPr>
      <w:bookmarkStart w:id="13" w:name="_Toc26802441"/>
      <w:r>
        <w:t>Przyjęte założenia projektowe</w:t>
      </w:r>
      <w:bookmarkEnd w:id="13"/>
    </w:p>
    <w:p w14:paraId="77560CEB" w14:textId="1E853133" w:rsidR="00B42A5E" w:rsidRDefault="00330734" w:rsidP="00330734">
      <w:pPr>
        <w:pStyle w:val="Tekstwiodcy"/>
      </w:pPr>
      <w:r>
        <w:t>Tworzona aplikacja webowa będzie korzystała wyłącznie z jednego egzempla</w:t>
      </w:r>
      <w:r w:rsidR="00753AE5">
        <w:t>rza bazy danych oraz pojedynczego serwera. Tylko serwer</w:t>
      </w:r>
      <w:r w:rsidR="006F6A1C">
        <w:t xml:space="preserve">  aplikacji </w:t>
      </w:r>
      <w:r w:rsidR="00753AE5">
        <w:t xml:space="preserve">będzie miał dostęp do bazy danych. </w:t>
      </w:r>
      <w:r w:rsidR="00753AE5">
        <w:lastRenderedPageBreak/>
        <w:t>Dodatkowo na serwerze będą zapisywane zdjęcia, wrzucane przez pracownika kwiaciarni poprzez aplikację. Połączenie pomiędzy Front-Endem</w:t>
      </w:r>
      <w:r w:rsidR="00210BEF">
        <w:t>,</w:t>
      </w:r>
      <w:r w:rsidR="00753AE5">
        <w:t xml:space="preserve"> a </w:t>
      </w:r>
      <w:proofErr w:type="spellStart"/>
      <w:r w:rsidR="00753AE5">
        <w:t>Back</w:t>
      </w:r>
      <w:proofErr w:type="spellEnd"/>
      <w:r w:rsidR="00753AE5">
        <w:t>-Endem jest realizowane na po</w:t>
      </w:r>
      <w:r w:rsidR="0052198D">
        <w:t>d</w:t>
      </w:r>
      <w:r w:rsidR="00753AE5">
        <w:t>stawie REST API</w:t>
      </w:r>
      <w:r w:rsidR="00753AE5">
        <w:rPr>
          <w:rStyle w:val="Odwoanieprzypisudolnego"/>
        </w:rPr>
        <w:footnoteReference w:id="5"/>
      </w:r>
      <w:r w:rsidR="00753AE5">
        <w:t>. Aplikacja nie przewiduje obsługi płatności. Interfejs użytkownika aplikacji jest wyświetlany w języku angielskim.</w:t>
      </w:r>
      <w:r w:rsidR="00342A42" w:rsidRPr="00342A42">
        <w:t xml:space="preserve"> </w:t>
      </w:r>
      <w:r w:rsidR="00342A42">
        <w:t>Na serwerze nie mogą być uruchomione żadne inne usługi korzystające z portów 3000 oraz 8080.</w:t>
      </w:r>
      <w:r w:rsidR="006F6A1C">
        <w:t xml:space="preserve"> Aplikacja </w:t>
      </w:r>
      <w:r w:rsidR="00BC2D9B">
        <w:t>jest responsywna, oznacza to, że powinna</w:t>
      </w:r>
      <w:r w:rsidR="006F6A1C">
        <w:t xml:space="preserve"> wyglądać dobrze w przeglądarce na ekranie komputera i telefonu.</w:t>
      </w:r>
    </w:p>
    <w:p w14:paraId="66B3EE73" w14:textId="77777777" w:rsidR="00B42A5E" w:rsidRDefault="00B42A5E">
      <w:pPr>
        <w:spacing w:after="200" w:line="276" w:lineRule="auto"/>
        <w:jc w:val="left"/>
      </w:pPr>
      <w:r>
        <w:br w:type="page"/>
      </w:r>
    </w:p>
    <w:p w14:paraId="675932BD" w14:textId="77777777" w:rsidR="00330734" w:rsidRDefault="00330734" w:rsidP="00330734">
      <w:pPr>
        <w:pStyle w:val="Tekstwiodcy"/>
      </w:pPr>
    </w:p>
    <w:p w14:paraId="610074DF" w14:textId="48552044" w:rsidR="009941C4" w:rsidRDefault="009941C4" w:rsidP="009941C4">
      <w:pPr>
        <w:pStyle w:val="NrNagwek1"/>
      </w:pPr>
      <w:bookmarkStart w:id="14" w:name="_Toc26802442"/>
      <w:r>
        <w:t>Wykorzystane technologie i narzędzia programistyczne</w:t>
      </w:r>
      <w:bookmarkEnd w:id="14"/>
    </w:p>
    <w:p w14:paraId="04C39D82" w14:textId="49F4EF5C" w:rsidR="001D535E" w:rsidRDefault="001D535E" w:rsidP="001D535E">
      <w:pPr>
        <w:pStyle w:val="Tekstwiodcy"/>
      </w:pPr>
      <w:r>
        <w:t>Ten rozdział pokazuje oraz opisuje technologie i narzędzia, które były użyte podczas tworzenia aplikacji.</w:t>
      </w:r>
      <w:r w:rsidR="005A0A56">
        <w:t xml:space="preserve"> </w:t>
      </w:r>
    </w:p>
    <w:p w14:paraId="23184D25" w14:textId="19CD6DC4" w:rsidR="001D535E" w:rsidRDefault="005A0A56" w:rsidP="001D535E">
      <w:pPr>
        <w:pStyle w:val="NrNagwek2"/>
      </w:pPr>
      <w:bookmarkStart w:id="15" w:name="_Toc26802443"/>
      <w:r>
        <w:t>JDK</w:t>
      </w:r>
      <w:bookmarkEnd w:id="15"/>
    </w:p>
    <w:p w14:paraId="78F8C347" w14:textId="7C411B23" w:rsidR="0066017D" w:rsidRDefault="0066017D" w:rsidP="0066017D">
      <w:pPr>
        <w:pStyle w:val="Tekstwiodcy"/>
      </w:pPr>
      <w:r>
        <w:t xml:space="preserve">JDK jest paczką darmowego oprogramowania firmy Sun </w:t>
      </w:r>
      <w:proofErr w:type="spellStart"/>
      <w:r>
        <w:t>Microsytems</w:t>
      </w:r>
      <w:proofErr w:type="spellEnd"/>
      <w:r>
        <w:t xml:space="preserve"> (obecnie firma należy do Oracle Corporation)</w:t>
      </w:r>
      <w:r w:rsidR="00DF7CCA">
        <w:t>, w której skład wchodzą trzy elementy: JVM, JRE, narzędzia programistyczne Javy</w:t>
      </w:r>
      <w:r w:rsidR="003909E5">
        <w:t xml:space="preserve"> (</w:t>
      </w:r>
      <w:r w:rsidR="00DF7CCA">
        <w:t xml:space="preserve">kompilator, </w:t>
      </w:r>
      <w:proofErr w:type="spellStart"/>
      <w:r w:rsidR="00DF7CCA">
        <w:t>debugger</w:t>
      </w:r>
      <w:proofErr w:type="spellEnd"/>
      <w:r w:rsidR="00DF7CCA">
        <w:t>, generator dokumentacji itd.</w:t>
      </w:r>
      <w:r w:rsidR="003909E5">
        <w:t>).</w:t>
      </w:r>
      <w:r w:rsidR="00DF7CCA">
        <w:t xml:space="preserve"> Produkt ten jest skierowany głównie do programistów tworzących oprogramowanie w języku Java</w:t>
      </w:r>
      <w:r w:rsidR="00342A42">
        <w:t>[1]</w:t>
      </w:r>
      <w:r w:rsidR="00DF7CCA">
        <w:t>.</w:t>
      </w:r>
      <w:r w:rsidR="003909E5">
        <w:t xml:space="preserve"> Java korzysta z maszyny wirtualnej, oznacza to, że oprogramowanie napisane w tym języku może zostać uruchomione na każdym urządzeniu wspierającym maszynę wirtualną, bez potrzeby modyfikowania</w:t>
      </w:r>
      <w:r w:rsidR="00C6478D">
        <w:t>,</w:t>
      </w:r>
      <w:r w:rsidR="003909E5">
        <w:t xml:space="preserve"> ani ponownej kompilacji kodu. W tworzeniu aplikacji została użyta wersja J</w:t>
      </w:r>
      <w:r w:rsidR="00C6478D">
        <w:t>DK</w:t>
      </w:r>
      <w:r w:rsidR="003909E5">
        <w:t xml:space="preserve"> 1.8.</w:t>
      </w:r>
    </w:p>
    <w:p w14:paraId="040555BD" w14:textId="1C3FDC70" w:rsidR="005A0A56" w:rsidRDefault="005A0A56" w:rsidP="001D535E">
      <w:pPr>
        <w:pStyle w:val="NrNagwek2"/>
      </w:pPr>
      <w:bookmarkStart w:id="16" w:name="_Toc26802444"/>
      <w:proofErr w:type="spellStart"/>
      <w:r>
        <w:t>Eclipse</w:t>
      </w:r>
      <w:bookmarkEnd w:id="16"/>
      <w:proofErr w:type="spellEnd"/>
    </w:p>
    <w:p w14:paraId="58F87A99" w14:textId="0C616490" w:rsidR="00DF7CCA" w:rsidRDefault="00DF7CCA" w:rsidP="00DF7CCA">
      <w:pPr>
        <w:pStyle w:val="Tekstwiodcy"/>
      </w:pPr>
      <w:r>
        <w:t>Jest to darmowe IDE</w:t>
      </w:r>
      <w:r w:rsidR="003909E5">
        <w:t xml:space="preserve"> firmy </w:t>
      </w:r>
      <w:proofErr w:type="spellStart"/>
      <w:r w:rsidR="003909E5">
        <w:t>Eclipse</w:t>
      </w:r>
      <w:proofErr w:type="spellEnd"/>
      <w:r w:rsidR="003909E5">
        <w:t xml:space="preserve"> Foundation</w:t>
      </w:r>
      <w:r>
        <w:t xml:space="preserve"> dla profesjonalnych </w:t>
      </w:r>
      <w:r w:rsidR="003909E5">
        <w:t>deweloperów</w:t>
      </w:r>
      <w:r w:rsidR="00C6478D">
        <w:t xml:space="preserve"> tworzących</w:t>
      </w:r>
      <w:r w:rsidR="003909E5">
        <w:t xml:space="preserve"> oprogramowani</w:t>
      </w:r>
      <w:r w:rsidR="00C6478D">
        <w:t>e</w:t>
      </w:r>
      <w:r w:rsidR="003909E5">
        <w:t>.</w:t>
      </w:r>
      <w:r w:rsidR="00C6478D">
        <w:t xml:space="preserve"> Zintegrowane środowiska deweloperskie są świetnym narzędziem w kontekście wytwarzania oprogramowania. Zawierają one w sobie środowiska uruchomieniowe, edytory kodu oraz podpowiadanie składni. W znaczny sposób przyspieszają oraz ułatwiają pracę programisty.</w:t>
      </w:r>
      <w:r w:rsidR="003B52B7">
        <w:t xml:space="preserve"> Dla platformy Java</w:t>
      </w:r>
      <w:r w:rsidR="00C6478D">
        <w:t xml:space="preserve"> </w:t>
      </w:r>
      <w:proofErr w:type="spellStart"/>
      <w:r w:rsidR="00C6478D">
        <w:t>Eclipse</w:t>
      </w:r>
      <w:proofErr w:type="spellEnd"/>
      <w:r w:rsidR="005240CB">
        <w:t>[</w:t>
      </w:r>
      <w:r w:rsidR="002E1307">
        <w:t>2</w:t>
      </w:r>
      <w:r w:rsidR="005240CB">
        <w:t>]</w:t>
      </w:r>
      <w:r w:rsidR="00C6478D">
        <w:t xml:space="preserve"> wydawany jest w dwóch wersjach: standardowej oraz EE. Wersja EE zawiera w sobie kilka dodatków takich jak: integracja z gitem, obsługa </w:t>
      </w:r>
      <w:proofErr w:type="spellStart"/>
      <w:r w:rsidR="00342A42">
        <w:t>M</w:t>
      </w:r>
      <w:r w:rsidR="00C6478D">
        <w:t>avena</w:t>
      </w:r>
      <w:proofErr w:type="spellEnd"/>
      <w:r w:rsidR="00C6478D">
        <w:t xml:space="preserve">, edytory XML, JPA i wiele innych. </w:t>
      </w:r>
    </w:p>
    <w:p w14:paraId="67239CC8" w14:textId="0244CD15" w:rsidR="005A0A56" w:rsidRDefault="0066017D" w:rsidP="001D535E">
      <w:pPr>
        <w:pStyle w:val="NrNagwek2"/>
      </w:pPr>
      <w:bookmarkStart w:id="17" w:name="_Toc26802445"/>
      <w:r>
        <w:t>Spring</w:t>
      </w:r>
      <w:bookmarkEnd w:id="17"/>
    </w:p>
    <w:p w14:paraId="247C5A46" w14:textId="46BBCFC3" w:rsidR="00C6478D" w:rsidRDefault="00784E3D" w:rsidP="00C6478D">
      <w:pPr>
        <w:pStyle w:val="Tekstwiodcy"/>
      </w:pPr>
      <w:r>
        <w:t>Spring Framework</w:t>
      </w:r>
      <w:r w:rsidR="006440B5">
        <w:t>[</w:t>
      </w:r>
      <w:r w:rsidR="003B52B7">
        <w:t>3</w:t>
      </w:r>
      <w:r w:rsidR="006440B5">
        <w:t>][</w:t>
      </w:r>
      <w:r w:rsidR="003B52B7">
        <w:t>4</w:t>
      </w:r>
      <w:r w:rsidR="006440B5">
        <w:t>]</w:t>
      </w:r>
      <w:r>
        <w:t xml:space="preserve"> wydany po raz pierwszy w roku 2002 miał na celu eliminować wiele problemów związanych z EJB, takich jak: narzucony model programowania, duży nakład kodu do osiągnięcia niewielkiego efektu, </w:t>
      </w:r>
      <w:r w:rsidR="00133FCD">
        <w:t>korzystanie</w:t>
      </w:r>
      <w:r>
        <w:t xml:space="preserve"> tylko z niewielkiej części EJB. Spring nie narzuca żadnego modelu programowania. Głównymi cechami tego </w:t>
      </w:r>
      <w:proofErr w:type="spellStart"/>
      <w:r>
        <w:t>frameworka</w:t>
      </w:r>
      <w:proofErr w:type="spellEnd"/>
      <w:r>
        <w:t xml:space="preserve"> są inwersja </w:t>
      </w:r>
      <w:r>
        <w:lastRenderedPageBreak/>
        <w:t>kontroli (</w:t>
      </w:r>
      <w:proofErr w:type="spellStart"/>
      <w:r>
        <w:t>IoC</w:t>
      </w:r>
      <w:proofErr w:type="spellEnd"/>
      <w:r>
        <w:t xml:space="preserve">) poprzez wstrzykiwanie zależności i programowanie aspektowe (AOP). Cechy te w znaczący sposób wpływają na przejrzystość tworzonego kodu oraz pozwalają go znacznie zredukować. </w:t>
      </w:r>
      <w:r w:rsidR="00714ECB">
        <w:t xml:space="preserve">Sam Spring możemy podzielić </w:t>
      </w:r>
      <w:r w:rsidR="00177955">
        <w:t>na:</w:t>
      </w:r>
    </w:p>
    <w:p w14:paraId="75E97DD4" w14:textId="2816F775" w:rsidR="00177955" w:rsidRDefault="00177955" w:rsidP="00177955">
      <w:pPr>
        <w:pStyle w:val="Tekstwiodcy"/>
        <w:numPr>
          <w:ilvl w:val="0"/>
          <w:numId w:val="15"/>
        </w:numPr>
      </w:pPr>
      <w:r>
        <w:t>Dostęp do danych i integracja</w:t>
      </w:r>
    </w:p>
    <w:p w14:paraId="14200153" w14:textId="10877076" w:rsidR="00177955" w:rsidRDefault="00177955" w:rsidP="00177955">
      <w:pPr>
        <w:pStyle w:val="Tekstwiodcy"/>
        <w:numPr>
          <w:ilvl w:val="0"/>
          <w:numId w:val="15"/>
        </w:numPr>
      </w:pPr>
      <w:r>
        <w:t>Usługi sieciowe i zdalne</w:t>
      </w:r>
    </w:p>
    <w:p w14:paraId="36F22321" w14:textId="65133A33" w:rsidR="00177955" w:rsidRDefault="00177955" w:rsidP="00177955">
      <w:pPr>
        <w:pStyle w:val="Tekstwiodcy"/>
        <w:numPr>
          <w:ilvl w:val="0"/>
          <w:numId w:val="15"/>
        </w:numPr>
      </w:pPr>
      <w:r>
        <w:t>AOP</w:t>
      </w:r>
    </w:p>
    <w:p w14:paraId="2DAC93D1" w14:textId="363B1852" w:rsidR="00177955" w:rsidRDefault="00177955" w:rsidP="00177955">
      <w:pPr>
        <w:pStyle w:val="Tekstwiodcy"/>
        <w:numPr>
          <w:ilvl w:val="0"/>
          <w:numId w:val="15"/>
        </w:numPr>
      </w:pPr>
      <w:r>
        <w:t>Instrumentalizacja</w:t>
      </w:r>
    </w:p>
    <w:p w14:paraId="1420DAE2" w14:textId="52ADF8B6" w:rsidR="00177955" w:rsidRDefault="00177955" w:rsidP="00177955">
      <w:pPr>
        <w:pStyle w:val="Tekstwiodcy"/>
        <w:numPr>
          <w:ilvl w:val="0"/>
          <w:numId w:val="15"/>
        </w:numPr>
      </w:pPr>
      <w:r>
        <w:t xml:space="preserve">Podstawowy kontener </w:t>
      </w:r>
      <w:proofErr w:type="spellStart"/>
      <w:r>
        <w:t>Springa</w:t>
      </w:r>
      <w:proofErr w:type="spellEnd"/>
    </w:p>
    <w:p w14:paraId="51E20285" w14:textId="1EDC76FB" w:rsidR="00177955" w:rsidRDefault="00177955" w:rsidP="00177955">
      <w:pPr>
        <w:pStyle w:val="Tekstwiodcy"/>
        <w:numPr>
          <w:ilvl w:val="0"/>
          <w:numId w:val="15"/>
        </w:numPr>
      </w:pPr>
      <w:r>
        <w:t>Testowanie</w:t>
      </w:r>
    </w:p>
    <w:p w14:paraId="0ACD33C2" w14:textId="674C207C" w:rsidR="00177955" w:rsidRDefault="00177955" w:rsidP="00177955">
      <w:pPr>
        <w:pStyle w:val="Tekstwiodcy"/>
      </w:pPr>
      <w:r>
        <w:t xml:space="preserve">W dzisiejszych czasach Spring jest technologią bardzo popularną wśród </w:t>
      </w:r>
      <w:r w:rsidR="00441876">
        <w:t xml:space="preserve"> wielu </w:t>
      </w:r>
      <w:r>
        <w:t>programistów</w:t>
      </w:r>
      <w:r w:rsidR="00441876">
        <w:t>.</w:t>
      </w:r>
    </w:p>
    <w:p w14:paraId="188D733C" w14:textId="0BE9D849" w:rsidR="0066017D" w:rsidRDefault="0066017D" w:rsidP="001D535E">
      <w:pPr>
        <w:pStyle w:val="NrNagwek2"/>
      </w:pPr>
      <w:bookmarkStart w:id="18" w:name="_Toc26802446"/>
      <w:r>
        <w:t>Spring</w:t>
      </w:r>
      <w:r w:rsidR="000D13E5">
        <w:t xml:space="preserve"> </w:t>
      </w:r>
      <w:proofErr w:type="spellStart"/>
      <w:r>
        <w:t>Boot</w:t>
      </w:r>
      <w:bookmarkEnd w:id="18"/>
      <w:proofErr w:type="spellEnd"/>
    </w:p>
    <w:p w14:paraId="66F7F602" w14:textId="599ABEEF" w:rsidR="000D13E5" w:rsidRDefault="000D13E5" w:rsidP="000D13E5">
      <w:pPr>
        <w:pStyle w:val="Tekstwiodcy"/>
      </w:pPr>
      <w:r>
        <w:t xml:space="preserve">Spring </w:t>
      </w:r>
      <w:proofErr w:type="spellStart"/>
      <w:r>
        <w:t>Boot</w:t>
      </w:r>
      <w:proofErr w:type="spellEnd"/>
      <w:r w:rsidR="006440B5">
        <w:t>[</w:t>
      </w:r>
      <w:r w:rsidR="003B52B7">
        <w:t>5</w:t>
      </w:r>
      <w:r w:rsidR="006440B5">
        <w:t>]</w:t>
      </w:r>
      <w:r>
        <w:t xml:space="preserve"> jest paczką</w:t>
      </w:r>
      <w:r w:rsidR="004576B5">
        <w:t xml:space="preserve"> konfiguracji/oprogramowania</w:t>
      </w:r>
      <w:r>
        <w:t>, rodzajem udogodnienia bazującym na springu, wydawany jest on w oddzielnych wersjach niż spring. Łączy on w sobie kilka elementów:</w:t>
      </w:r>
    </w:p>
    <w:p w14:paraId="39AD10E1" w14:textId="65C1FCF3" w:rsidR="000D13E5" w:rsidRPr="000D13E5" w:rsidRDefault="000D13E5" w:rsidP="000D13E5">
      <w:pPr>
        <w:pStyle w:val="Tekstwiodcy"/>
        <w:numPr>
          <w:ilvl w:val="0"/>
          <w:numId w:val="4"/>
        </w:numPr>
      </w:pPr>
      <w:r w:rsidRPr="000D13E5">
        <w:t xml:space="preserve">Wbudowany serwer – Spring </w:t>
      </w:r>
      <w:proofErr w:type="spellStart"/>
      <w:r w:rsidRPr="000D13E5">
        <w:t>Boot</w:t>
      </w:r>
      <w:proofErr w:type="spellEnd"/>
      <w:r w:rsidRPr="000D13E5">
        <w:t xml:space="preserve"> posiada w</w:t>
      </w:r>
      <w:r>
        <w:t>budowany serwer</w:t>
      </w:r>
      <w:r w:rsidR="00BC2D9B">
        <w:t xml:space="preserve"> </w:t>
      </w:r>
      <w:r>
        <w:t xml:space="preserve">(domyślnie </w:t>
      </w:r>
      <w:proofErr w:type="spellStart"/>
      <w:r>
        <w:t>Tomcat</w:t>
      </w:r>
      <w:proofErr w:type="spellEnd"/>
      <w:r>
        <w:t>)</w:t>
      </w:r>
      <w:r w:rsidR="00C861B6">
        <w:t>,</w:t>
      </w:r>
      <w:r>
        <w:t xml:space="preserve"> na którym aplikacja jest automatycznie uruchamiana, nie wymaga to od programisty</w:t>
      </w:r>
      <w:r w:rsidR="00C861B6">
        <w:t xml:space="preserve"> instalacji</w:t>
      </w:r>
      <w:r>
        <w:t xml:space="preserve"> </w:t>
      </w:r>
      <w:r w:rsidR="00C861B6">
        <w:t>żadnego dodatkowego oprogramowania do uruchomienia aplikacji.</w:t>
      </w:r>
    </w:p>
    <w:p w14:paraId="4E080F41" w14:textId="485213F6" w:rsidR="000D13E5" w:rsidRDefault="000D13E5" w:rsidP="000D13E5">
      <w:pPr>
        <w:pStyle w:val="Tekstwiodcy"/>
        <w:numPr>
          <w:ilvl w:val="0"/>
          <w:numId w:val="4"/>
        </w:numPr>
      </w:pPr>
      <w:r>
        <w:t xml:space="preserve">Automatyczną konfigurację – </w:t>
      </w:r>
      <w:r w:rsidR="00C861B6">
        <w:t xml:space="preserve">Do uruchomienia aplikacji nie jest potrzebna żadna dodatkowa konfiguracją, nadal istnieje możliwość konfigurowania wielu elementów </w:t>
      </w:r>
      <w:proofErr w:type="spellStart"/>
      <w:r w:rsidR="00C861B6">
        <w:t>Springa</w:t>
      </w:r>
      <w:proofErr w:type="spellEnd"/>
      <w:r w:rsidR="00C861B6">
        <w:t>.</w:t>
      </w:r>
    </w:p>
    <w:p w14:paraId="101FD44F" w14:textId="6064B0EA" w:rsidR="000D13E5" w:rsidRDefault="000D13E5" w:rsidP="000D13E5">
      <w:pPr>
        <w:pStyle w:val="Tekstwiodcy"/>
        <w:numPr>
          <w:ilvl w:val="0"/>
          <w:numId w:val="4"/>
        </w:numPr>
      </w:pPr>
      <w:r>
        <w:t xml:space="preserve">Szybkość </w:t>
      </w:r>
      <w:r w:rsidR="00C861B6">
        <w:t>–</w:t>
      </w:r>
      <w:r>
        <w:t xml:space="preserve"> </w:t>
      </w:r>
      <w:r w:rsidR="00C861B6">
        <w:t xml:space="preserve">Spring </w:t>
      </w:r>
      <w:proofErr w:type="spellStart"/>
      <w:r w:rsidR="00C861B6">
        <w:t>Boot</w:t>
      </w:r>
      <w:proofErr w:type="spellEnd"/>
      <w:r w:rsidR="00C861B6">
        <w:t xml:space="preserve"> zawsze dostarcza kompatybilne ze sobą wersje </w:t>
      </w:r>
      <w:proofErr w:type="spellStart"/>
      <w:r w:rsidR="00C861B6">
        <w:t>Springa</w:t>
      </w:r>
      <w:proofErr w:type="spellEnd"/>
      <w:r w:rsidR="00C861B6">
        <w:t xml:space="preserve">, pozwala to uniknąć problemów związanych z kompatybilnością pakietów. Dodatkowo </w:t>
      </w:r>
      <w:r w:rsidR="00CC613E">
        <w:t xml:space="preserve">w Spring </w:t>
      </w:r>
      <w:proofErr w:type="spellStart"/>
      <w:r w:rsidR="00CC613E">
        <w:t>Bootowych</w:t>
      </w:r>
      <w:proofErr w:type="spellEnd"/>
      <w:r w:rsidR="00CC613E">
        <w:t xml:space="preserve"> aplikacjach możemy znaleźć plik konfiguracyjny </w:t>
      </w:r>
      <w:proofErr w:type="spellStart"/>
      <w:r w:rsidR="00CC613E">
        <w:t>application.properties</w:t>
      </w:r>
      <w:proofErr w:type="spellEnd"/>
      <w:r w:rsidR="006B2E24">
        <w:t>,</w:t>
      </w:r>
      <w:r w:rsidR="00CC613E">
        <w:t xml:space="preserve"> w którym możemy modyfikować różne aspekty konfiguracji bez potrzeby używania </w:t>
      </w:r>
      <w:proofErr w:type="spellStart"/>
      <w:r w:rsidR="00CC613E">
        <w:t>XMLa</w:t>
      </w:r>
      <w:proofErr w:type="spellEnd"/>
      <w:r w:rsidR="00CC613E">
        <w:t xml:space="preserve">. </w:t>
      </w:r>
    </w:p>
    <w:p w14:paraId="45DEDB92" w14:textId="4AE6D578" w:rsidR="0066017D" w:rsidRDefault="0066017D" w:rsidP="001D535E">
      <w:pPr>
        <w:pStyle w:val="NrNagwek2"/>
      </w:pPr>
      <w:bookmarkStart w:id="19" w:name="_Toc26802447"/>
      <w:proofErr w:type="spellStart"/>
      <w:r>
        <w:t>Maven</w:t>
      </w:r>
      <w:bookmarkEnd w:id="19"/>
      <w:proofErr w:type="spellEnd"/>
    </w:p>
    <w:p w14:paraId="1610844D" w14:textId="5620F0E8" w:rsidR="00226AF8" w:rsidRDefault="00CC613E" w:rsidP="00226AF8">
      <w:pPr>
        <w:pStyle w:val="Tekstwiodcy"/>
      </w:pPr>
      <w:r>
        <w:t xml:space="preserve">Apache </w:t>
      </w:r>
      <w:proofErr w:type="spellStart"/>
      <w:r>
        <w:t>Maven</w:t>
      </w:r>
      <w:proofErr w:type="spellEnd"/>
      <w:r w:rsidR="0090078E">
        <w:t>[</w:t>
      </w:r>
      <w:r w:rsidR="003B52B7">
        <w:t>6</w:t>
      </w:r>
      <w:r w:rsidR="0090078E">
        <w:t>]</w:t>
      </w:r>
      <w:r>
        <w:t xml:space="preserve"> </w:t>
      </w:r>
      <w:r w:rsidR="00102F05">
        <w:t xml:space="preserve">jest narzędziem ułatwiającym tworzenie projektów w </w:t>
      </w:r>
      <w:r w:rsidR="000A742B">
        <w:t>J</w:t>
      </w:r>
      <w:r w:rsidR="00102F05">
        <w:t>avie. Udostępnia on jednolity system budowy projektów</w:t>
      </w:r>
      <w:r w:rsidR="00102D67">
        <w:t xml:space="preserve"> i narzuca dobre praktyki programowania. </w:t>
      </w:r>
      <w:proofErr w:type="spellStart"/>
      <w:r w:rsidR="00102D67">
        <w:t>Maven</w:t>
      </w:r>
      <w:proofErr w:type="spellEnd"/>
      <w:r w:rsidR="00102F05">
        <w:t xml:space="preserve">  </w:t>
      </w:r>
      <w:r w:rsidR="00827A08">
        <w:lastRenderedPageBreak/>
        <w:t>p</w:t>
      </w:r>
      <w:r w:rsidR="00102F05">
        <w:t xml:space="preserve">osiada możliwości automatyzacji tworzenia oprogramowania. </w:t>
      </w:r>
      <w:r w:rsidR="00226AF8">
        <w:t>Budowa</w:t>
      </w:r>
      <w:r w:rsidR="00AE6AE4">
        <w:t xml:space="preserve"> aplikacji</w:t>
      </w:r>
      <w:r w:rsidR="00226AF8">
        <w:t xml:space="preserve"> jest oparta na informacjach zawartych w pliku POM.xml. Plik POM.xml zawiera:</w:t>
      </w:r>
    </w:p>
    <w:p w14:paraId="3CF9987C" w14:textId="171BA5E5" w:rsidR="00226AF8" w:rsidRDefault="00226AF8" w:rsidP="00226AF8">
      <w:pPr>
        <w:pStyle w:val="Tekstwiodcy"/>
        <w:numPr>
          <w:ilvl w:val="0"/>
          <w:numId w:val="10"/>
        </w:numPr>
      </w:pPr>
      <w:r>
        <w:t xml:space="preserve">Informacje o projekcie – nazwa, id grupy, id projektu, wersję projektu, </w:t>
      </w:r>
      <w:r w:rsidR="008D5309">
        <w:t>URL</w:t>
      </w:r>
      <w:r>
        <w:t xml:space="preserve"> projektu</w:t>
      </w:r>
    </w:p>
    <w:p w14:paraId="1E06B047" w14:textId="3A397131" w:rsidR="00226AF8" w:rsidRDefault="00226AF8" w:rsidP="00226AF8">
      <w:pPr>
        <w:pStyle w:val="Tekstwiodcy"/>
        <w:numPr>
          <w:ilvl w:val="0"/>
          <w:numId w:val="10"/>
        </w:numPr>
      </w:pPr>
      <w:r>
        <w:t>Zależności – wymagane pliki jar, które możemy pobrać z repozytorium</w:t>
      </w:r>
    </w:p>
    <w:p w14:paraId="48B84815" w14:textId="1CFDB18E" w:rsidR="00226AF8" w:rsidRDefault="00DC21A2" w:rsidP="00226AF8">
      <w:pPr>
        <w:pStyle w:val="Tekstwiodcy"/>
        <w:numPr>
          <w:ilvl w:val="0"/>
          <w:numId w:val="10"/>
        </w:numPr>
      </w:pPr>
      <w:proofErr w:type="spellStart"/>
      <w:r>
        <w:t>Pluginy</w:t>
      </w:r>
      <w:proofErr w:type="spellEnd"/>
      <w:r>
        <w:t xml:space="preserve"> – wtyczki np. </w:t>
      </w:r>
      <w:proofErr w:type="spellStart"/>
      <w:r>
        <w:t>failsave</w:t>
      </w:r>
      <w:proofErr w:type="spellEnd"/>
      <w:r>
        <w:t xml:space="preserve"> (uruchamia testy </w:t>
      </w:r>
      <w:proofErr w:type="spellStart"/>
      <w:r>
        <w:t>JUnit</w:t>
      </w:r>
      <w:proofErr w:type="spellEnd"/>
      <w:r>
        <w:t xml:space="preserve">), </w:t>
      </w:r>
      <w:proofErr w:type="spellStart"/>
      <w:r>
        <w:t>install</w:t>
      </w:r>
      <w:proofErr w:type="spellEnd"/>
      <w:r>
        <w:t xml:space="preserve">(instaluje zależności w lokalnym repozytorium), </w:t>
      </w:r>
      <w:proofErr w:type="spellStart"/>
      <w:r>
        <w:t>compiler</w:t>
      </w:r>
      <w:proofErr w:type="spellEnd"/>
      <w:r>
        <w:t xml:space="preserve"> (kompiluje pliki Javy), których czynności zostają wykonane podczas budowy projektu</w:t>
      </w:r>
    </w:p>
    <w:p w14:paraId="64E5A89D" w14:textId="4BA18C76" w:rsidR="0066017D" w:rsidRDefault="0066017D" w:rsidP="001D535E">
      <w:pPr>
        <w:pStyle w:val="NrNagwek2"/>
      </w:pPr>
      <w:bookmarkStart w:id="20" w:name="_Toc26802448"/>
      <w:r>
        <w:t>Git</w:t>
      </w:r>
      <w:bookmarkEnd w:id="20"/>
    </w:p>
    <w:p w14:paraId="0F966E73" w14:textId="08DBF3A5" w:rsidR="004576B5" w:rsidRDefault="004576B5" w:rsidP="004576B5">
      <w:pPr>
        <w:pStyle w:val="Tekstwiodcy"/>
      </w:pPr>
      <w:r>
        <w:t>Git</w:t>
      </w:r>
      <w:r w:rsidR="00A134A2">
        <w:t>[</w:t>
      </w:r>
      <w:r w:rsidR="003B52B7">
        <w:t>7</w:t>
      </w:r>
      <w:r w:rsidR="00A134A2">
        <w:t>]</w:t>
      </w:r>
      <w:r>
        <w:t xml:space="preserve"> jest systemem kontroli wersji, służy on głównie </w:t>
      </w:r>
      <w:r w:rsidR="00140448">
        <w:t>d</w:t>
      </w:r>
      <w:r>
        <w:t xml:space="preserve">o przechowywania oraz synchronizowania projektów. Git przechowuje projekty w centralnych repozytoriach, mogą one być lokalne bądź </w:t>
      </w:r>
      <w:r w:rsidR="00102F05">
        <w:t xml:space="preserve">zdalne. </w:t>
      </w:r>
      <w:r w:rsidR="00102D67">
        <w:t xml:space="preserve">Praca w </w:t>
      </w:r>
      <w:proofErr w:type="spellStart"/>
      <w:r w:rsidR="00102D67">
        <w:t>gitcie</w:t>
      </w:r>
      <w:proofErr w:type="spellEnd"/>
      <w:r w:rsidR="00102D67">
        <w:t xml:space="preserve"> jest oparta na </w:t>
      </w:r>
      <w:proofErr w:type="spellStart"/>
      <w:r w:rsidR="00102D67">
        <w:t>komitach</w:t>
      </w:r>
      <w:proofErr w:type="spellEnd"/>
      <w:r w:rsidR="00102D67">
        <w:t xml:space="preserve">. </w:t>
      </w:r>
      <w:proofErr w:type="spellStart"/>
      <w:r w:rsidR="00102D67">
        <w:t>Komit</w:t>
      </w:r>
      <w:proofErr w:type="spellEnd"/>
      <w:r w:rsidR="00102D67">
        <w:t xml:space="preserve"> to stan plików(ich różnica w bajtach w stosunku do poprzedniego </w:t>
      </w:r>
      <w:proofErr w:type="spellStart"/>
      <w:r w:rsidR="00102D67">
        <w:t>komita</w:t>
      </w:r>
      <w:proofErr w:type="spellEnd"/>
      <w:r w:rsidR="00102D67">
        <w:t xml:space="preserve">) wraz z komentarzem. Git pozwala nam na odtworzenie stanu naszego projektu do danego </w:t>
      </w:r>
      <w:proofErr w:type="spellStart"/>
      <w:r w:rsidR="00102D67">
        <w:t>komita</w:t>
      </w:r>
      <w:proofErr w:type="spellEnd"/>
      <w:r w:rsidR="00102D67">
        <w:t>. Git składa się z gałęzi, początkową i główną jest gałąź master. Od istniejących gałęzi możemy dodawać</w:t>
      </w:r>
      <w:r w:rsidR="006B732C">
        <w:t xml:space="preserve"> dowolne</w:t>
      </w:r>
      <w:r w:rsidR="00102D67">
        <w:t xml:space="preserve"> nowe gałęzie</w:t>
      </w:r>
      <w:r w:rsidR="006B732C">
        <w:t xml:space="preserve"> i do nich przypisywać nasze </w:t>
      </w:r>
      <w:proofErr w:type="spellStart"/>
      <w:r w:rsidR="006B732C">
        <w:t>komity</w:t>
      </w:r>
      <w:proofErr w:type="spellEnd"/>
      <w:r w:rsidR="006B732C">
        <w:t>. Gałęzie możemy ze sobą scalać</w:t>
      </w:r>
      <w:r w:rsidR="000A742B">
        <w:t xml:space="preserve"> łącząc ich zawartość.</w:t>
      </w:r>
      <w:r w:rsidR="006B732C">
        <w:t xml:space="preserve">  </w:t>
      </w:r>
    </w:p>
    <w:p w14:paraId="7A52C76C" w14:textId="5DABD890" w:rsidR="0066017D" w:rsidRDefault="0066017D" w:rsidP="001D535E">
      <w:pPr>
        <w:pStyle w:val="NrNagwek2"/>
      </w:pPr>
      <w:bookmarkStart w:id="21" w:name="_Toc26802449"/>
      <w:proofErr w:type="spellStart"/>
      <w:r>
        <w:t>Hibernate</w:t>
      </w:r>
      <w:bookmarkEnd w:id="21"/>
      <w:proofErr w:type="spellEnd"/>
    </w:p>
    <w:p w14:paraId="249FEB8C" w14:textId="0D3CC5EF" w:rsidR="006B732C" w:rsidRDefault="006B732C" w:rsidP="006B732C">
      <w:pPr>
        <w:pStyle w:val="Tekstwiodcy"/>
      </w:pPr>
      <w:proofErr w:type="spellStart"/>
      <w:r>
        <w:t>Hibernate</w:t>
      </w:r>
      <w:proofErr w:type="spellEnd"/>
      <w:r w:rsidR="00A134A2">
        <w:t>[</w:t>
      </w:r>
      <w:r w:rsidR="003B52B7">
        <w:t>8</w:t>
      </w:r>
      <w:r w:rsidR="00A134A2">
        <w:t>]</w:t>
      </w:r>
      <w:r>
        <w:t xml:space="preserve"> jest </w:t>
      </w:r>
      <w:proofErr w:type="spellStart"/>
      <w:r>
        <w:t>frameworkiem</w:t>
      </w:r>
      <w:proofErr w:type="spellEnd"/>
      <w:r>
        <w:t xml:space="preserve"> pozwalającym</w:t>
      </w:r>
      <w:r w:rsidR="000A742B">
        <w:t xml:space="preserve"> na </w:t>
      </w:r>
      <w:r>
        <w:t xml:space="preserve"> automatyczn</w:t>
      </w:r>
      <w:r w:rsidR="000A742B">
        <w:t>e</w:t>
      </w:r>
      <w:r>
        <w:t xml:space="preserve"> mapow</w:t>
      </w:r>
      <w:r w:rsidR="00203E93">
        <w:t>anie</w:t>
      </w:r>
      <w:r>
        <w:t xml:space="preserve"> obiekt</w:t>
      </w:r>
      <w:r w:rsidR="006B2E24">
        <w:t>ów</w:t>
      </w:r>
      <w:r>
        <w:t xml:space="preserve"> </w:t>
      </w:r>
      <w:r w:rsidR="00827A08">
        <w:t>J</w:t>
      </w:r>
      <w:r>
        <w:t xml:space="preserve">avy na struktury danych bazy danych  i struktury danych na obiekty. </w:t>
      </w:r>
      <w:proofErr w:type="spellStart"/>
      <w:r>
        <w:t>Hibernate</w:t>
      </w:r>
      <w:proofErr w:type="spellEnd"/>
      <w:r>
        <w:t xml:space="preserve"> spełnia specyfikację JPA.</w:t>
      </w:r>
      <w:r w:rsidR="0090078E">
        <w:t xml:space="preserve"> Posiada on wbudowaną obsługę wyjątków bazy danych.</w:t>
      </w:r>
      <w:r>
        <w:t xml:space="preserve"> </w:t>
      </w:r>
      <w:r w:rsidR="0090078E">
        <w:t xml:space="preserve">Dodatkowo </w:t>
      </w:r>
      <w:proofErr w:type="spellStart"/>
      <w:r w:rsidR="0090078E">
        <w:t>Hibernate</w:t>
      </w:r>
      <w:proofErr w:type="spellEnd"/>
      <w:r w:rsidR="0090078E">
        <w:t xml:space="preserve"> implementuje zabezpieczenia przed popularnymi atakami na bazy danych.  </w:t>
      </w:r>
      <w:r>
        <w:t>Programista dzięki</w:t>
      </w:r>
      <w:r w:rsidR="00203E93">
        <w:t xml:space="preserve"> </w:t>
      </w:r>
      <w:proofErr w:type="spellStart"/>
      <w:r w:rsidR="00203E93">
        <w:t>technologi</w:t>
      </w:r>
      <w:proofErr w:type="spellEnd"/>
      <w:r w:rsidR="00140448">
        <w:t xml:space="preserve"> </w:t>
      </w:r>
      <w:r>
        <w:t xml:space="preserve"> </w:t>
      </w:r>
      <w:proofErr w:type="spellStart"/>
      <w:r w:rsidR="008D5309">
        <w:t>Hibernate</w:t>
      </w:r>
      <w:proofErr w:type="spellEnd"/>
      <w:r>
        <w:t xml:space="preserve"> nie musi pisać zapytań SQL do bazy danych</w:t>
      </w:r>
      <w:r w:rsidR="00827A08">
        <w:t>, wciąż jednak ma taką możliwość</w:t>
      </w:r>
      <w:r w:rsidR="008D5309">
        <w:t>.</w:t>
      </w:r>
      <w:r w:rsidR="0090078E">
        <w:t xml:space="preserve"> Framework ten jest w stanie połączyć się z wieloma popularnymi serwerami baz danych.</w:t>
      </w:r>
    </w:p>
    <w:p w14:paraId="6D7BC129" w14:textId="34CBE3A5" w:rsidR="0066017D" w:rsidRDefault="0066017D" w:rsidP="001D535E">
      <w:pPr>
        <w:pStyle w:val="NrNagwek2"/>
      </w:pPr>
      <w:bookmarkStart w:id="22" w:name="_Toc26802450"/>
      <w:r>
        <w:t>MySQL</w:t>
      </w:r>
      <w:bookmarkEnd w:id="22"/>
    </w:p>
    <w:p w14:paraId="0CE8F2F5" w14:textId="61512A9A" w:rsidR="000A742B" w:rsidRDefault="000A742B" w:rsidP="000A742B">
      <w:pPr>
        <w:pStyle w:val="Tekstwiodcy"/>
      </w:pPr>
      <w:r>
        <w:t xml:space="preserve">Oprogramowanie MySQL </w:t>
      </w:r>
      <w:r w:rsidR="00235830">
        <w:t>udostępnia</w:t>
      </w:r>
      <w:r>
        <w:t xml:space="preserve"> wielowątkowy, niezawodny, </w:t>
      </w:r>
      <w:proofErr w:type="spellStart"/>
      <w:r>
        <w:t>wieloużytk</w:t>
      </w:r>
      <w:r w:rsidR="00140448">
        <w:t>ow</w:t>
      </w:r>
      <w:r>
        <w:t>nikowy</w:t>
      </w:r>
      <w:proofErr w:type="spellEnd"/>
      <w:r>
        <w:t xml:space="preserve"> serwer SQL. Serwer jest zaprojektowany</w:t>
      </w:r>
      <w:r w:rsidR="00235830">
        <w:t xml:space="preserve"> do obsługi dużej ilości zapytań. Nadaje się do użycia w małych i dużych aplikacjach.</w:t>
      </w:r>
    </w:p>
    <w:p w14:paraId="0A5BEA27" w14:textId="548B18A0" w:rsidR="0066017D" w:rsidRDefault="0066017D" w:rsidP="001D535E">
      <w:pPr>
        <w:pStyle w:val="NrNagwek2"/>
      </w:pPr>
      <w:bookmarkStart w:id="23" w:name="_Toc26802451"/>
      <w:r>
        <w:lastRenderedPageBreak/>
        <w:t>NPM</w:t>
      </w:r>
      <w:bookmarkEnd w:id="23"/>
    </w:p>
    <w:p w14:paraId="773C8524" w14:textId="6F821466" w:rsidR="00235830" w:rsidRDefault="00235830" w:rsidP="00235830">
      <w:pPr>
        <w:pStyle w:val="Tekstwiodcy"/>
      </w:pPr>
      <w:r>
        <w:t>NPM</w:t>
      </w:r>
      <w:r w:rsidR="00864560">
        <w:t xml:space="preserve"> </w:t>
      </w:r>
      <w:r>
        <w:t>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to zbiór narzędzi przydatnych w tworzeniu aplikacji w środowisku JavaScript.</w:t>
      </w:r>
      <w:r w:rsidR="00226AF8">
        <w:t xml:space="preserve"> NPM w swojej zasadzie działania jest bardzo podobny do </w:t>
      </w:r>
      <w:proofErr w:type="spellStart"/>
      <w:r w:rsidR="00226AF8">
        <w:t>Mavena</w:t>
      </w:r>
      <w:proofErr w:type="spellEnd"/>
      <w:r w:rsidR="00226AF8">
        <w:t>.</w:t>
      </w:r>
      <w:r>
        <w:t xml:space="preserve"> </w:t>
      </w:r>
      <w:r w:rsidR="00226AF8">
        <w:t xml:space="preserve">Plikiem z informacjami o projekcie jest </w:t>
      </w:r>
      <w:proofErr w:type="spellStart"/>
      <w:r w:rsidR="00226AF8">
        <w:t>package.json</w:t>
      </w:r>
      <w:proofErr w:type="spellEnd"/>
      <w:r w:rsidR="006B2E24">
        <w:t>,</w:t>
      </w:r>
      <w:r w:rsidR="00226AF8">
        <w:t xml:space="preserve"> którego zawartość musi być napisana w konwencji JSON. </w:t>
      </w:r>
      <w:r>
        <w:t xml:space="preserve">Repozytorium NPM zawiera ponad 800,000 paczek </w:t>
      </w:r>
      <w:r w:rsidR="00226AF8">
        <w:t>z kodem.</w:t>
      </w:r>
    </w:p>
    <w:p w14:paraId="0170A3D2" w14:textId="6F733352" w:rsidR="0066017D" w:rsidRDefault="0066017D" w:rsidP="001D535E">
      <w:pPr>
        <w:pStyle w:val="NrNagwek2"/>
      </w:pPr>
      <w:bookmarkStart w:id="24" w:name="_Toc26802452"/>
      <w:r>
        <w:t>React.js</w:t>
      </w:r>
      <w:bookmarkEnd w:id="24"/>
    </w:p>
    <w:p w14:paraId="3184B977" w14:textId="01DC5374" w:rsidR="00A134A2" w:rsidRDefault="00177955" w:rsidP="00A134A2">
      <w:pPr>
        <w:pStyle w:val="Tekstwiodcy"/>
      </w:pPr>
      <w:r>
        <w:t>React.js</w:t>
      </w:r>
      <w:r w:rsidR="00A134A2">
        <w:t>[</w:t>
      </w:r>
      <w:r w:rsidR="003B52B7">
        <w:t>9</w:t>
      </w:r>
      <w:r w:rsidR="00A134A2">
        <w:t>]</w:t>
      </w:r>
      <w:r>
        <w:t xml:space="preserve"> biblioteka do języka JavaScript stworzona przez programis</w:t>
      </w:r>
      <w:r w:rsidR="0038066C">
        <w:t>tów</w:t>
      </w:r>
      <w:r>
        <w:t xml:space="preserve"> Facebooka.</w:t>
      </w:r>
      <w:r w:rsidR="00DA0B77">
        <w:t xml:space="preserve"> Główną cechą </w:t>
      </w:r>
      <w:proofErr w:type="spellStart"/>
      <w:r w:rsidR="00DA0B77">
        <w:t>React</w:t>
      </w:r>
      <w:proofErr w:type="spellEnd"/>
      <w:r>
        <w:t xml:space="preserve"> </w:t>
      </w:r>
      <w:r w:rsidR="0057470F">
        <w:t>jest to</w:t>
      </w:r>
      <w:r w:rsidR="00E77403">
        <w:t>,</w:t>
      </w:r>
      <w:r w:rsidR="0057470F">
        <w:t xml:space="preserve"> że korzysta z wirtualnego obiektowego modelu dokumentu</w:t>
      </w:r>
      <w:r w:rsidR="0057470F">
        <w:rPr>
          <w:rStyle w:val="Odwoanieprzypisudolnego"/>
        </w:rPr>
        <w:footnoteReference w:id="6"/>
      </w:r>
      <w:r w:rsidR="0057470F">
        <w:t xml:space="preserve"> (DOM)</w:t>
      </w:r>
      <w:r w:rsidR="00E77403">
        <w:t>.</w:t>
      </w:r>
      <w:r w:rsidR="0057470F">
        <w:t xml:space="preserve"> </w:t>
      </w:r>
      <w:r w:rsidR="00E77403">
        <w:t>Z</w:t>
      </w:r>
      <w:r w:rsidR="0057470F">
        <w:t xml:space="preserve">apisuje on </w:t>
      </w:r>
      <w:r w:rsidR="00FC0BFC">
        <w:t>wszystkie dane w pamięci przeglądarki</w:t>
      </w:r>
      <w:r w:rsidR="00934853">
        <w:t>,</w:t>
      </w:r>
      <w:r w:rsidR="00FC0BFC">
        <w:t xml:space="preserve"> co pozwala na wydajne odświeżanie i modyfikowanie informacji</w:t>
      </w:r>
      <w:r w:rsidR="0057470F">
        <w:t>.</w:t>
      </w:r>
      <w:r w:rsidR="00FC0BFC">
        <w:t xml:space="preserve"> Technologia ta pozwala programiście pisać kod tak jakby cała strona się zmieniała</w:t>
      </w:r>
      <w:r w:rsidR="00E77403">
        <w:t>,</w:t>
      </w:r>
      <w:r w:rsidR="00FC0BFC">
        <w:t xml:space="preserve"> gdzie w rzeczywistości tylko zmiany są wyświetlane.</w:t>
      </w:r>
      <w:r w:rsidR="0057470F">
        <w:t xml:space="preserve"> </w:t>
      </w:r>
      <w:proofErr w:type="spellStart"/>
      <w:r>
        <w:t>React</w:t>
      </w:r>
      <w:proofErr w:type="spellEnd"/>
      <w:r>
        <w:t xml:space="preserve"> używa języka JSX</w:t>
      </w:r>
      <w:r w:rsidR="00E77403">
        <w:t>,</w:t>
      </w:r>
      <w:r w:rsidR="00FC0BFC">
        <w:t xml:space="preserve"> który pozwala </w:t>
      </w:r>
      <w:r w:rsidR="006B2E24">
        <w:t>na pisanie</w:t>
      </w:r>
      <w:r w:rsidR="00FC0BFC">
        <w:t xml:space="preserve"> kodu HTML bezpośrednio w kodzie</w:t>
      </w:r>
      <w:r w:rsidR="00E77403">
        <w:t>,</w:t>
      </w:r>
      <w:r w:rsidR="00FC0BFC">
        <w:t xml:space="preserve"> zamiast jako ciągu znaków. Kod </w:t>
      </w:r>
      <w:proofErr w:type="spellStart"/>
      <w:r w:rsidR="00FC0BFC">
        <w:t>Reacta</w:t>
      </w:r>
      <w:proofErr w:type="spellEnd"/>
      <w:r w:rsidR="00FC0BFC">
        <w:t xml:space="preserve"> składa się z elementów nazwanych komponentami</w:t>
      </w:r>
      <w:r w:rsidR="00E107C4">
        <w:t xml:space="preserve">. Komponenty mogą być </w:t>
      </w:r>
      <w:proofErr w:type="spellStart"/>
      <w:r w:rsidR="00E107C4">
        <w:t>renderowane</w:t>
      </w:r>
      <w:proofErr w:type="spellEnd"/>
      <w:r w:rsidR="00E107C4">
        <w:t xml:space="preserve"> jako konkretny element(węzeł) DOM. Komponenty tworzą strukturę drzewiastą, gdzie w korzeniu znajduje się pojedynczy element. Komponenty mogą przekazywać swoim dzieciom parametry nazwane „</w:t>
      </w:r>
      <w:proofErr w:type="spellStart"/>
      <w:r w:rsidR="00E107C4">
        <w:t>props</w:t>
      </w:r>
      <w:proofErr w:type="spellEnd"/>
      <w:r w:rsidR="00E107C4">
        <w:t>”, które mogą wpływać na ich stan oraz wyświetlaną zawartość.</w:t>
      </w:r>
    </w:p>
    <w:p w14:paraId="4FCB7B32" w14:textId="77777777" w:rsidR="00441876" w:rsidRDefault="00441876" w:rsidP="00A134A2">
      <w:pPr>
        <w:pStyle w:val="Tekstwiodcy"/>
      </w:pPr>
    </w:p>
    <w:p w14:paraId="4399126D" w14:textId="2CE7283E" w:rsidR="00E107C4" w:rsidRDefault="00E107C4" w:rsidP="00A134A2">
      <w:pPr>
        <w:pStyle w:val="Tekstwiodcy"/>
      </w:pPr>
      <w:r>
        <w:t xml:space="preserve">Do głównych zalet </w:t>
      </w:r>
      <w:proofErr w:type="spellStart"/>
      <w:r>
        <w:t>Reacta</w:t>
      </w:r>
      <w:proofErr w:type="spellEnd"/>
      <w:r>
        <w:t xml:space="preserve"> należą:</w:t>
      </w:r>
    </w:p>
    <w:p w14:paraId="22A4017A" w14:textId="6445BE96" w:rsidR="00E107C4" w:rsidRDefault="00E107C4" w:rsidP="00E107C4">
      <w:pPr>
        <w:pStyle w:val="Tekstwiodcy"/>
        <w:numPr>
          <w:ilvl w:val="0"/>
          <w:numId w:val="16"/>
        </w:numPr>
      </w:pPr>
      <w:r>
        <w:t>Jednolita struktura</w:t>
      </w:r>
    </w:p>
    <w:p w14:paraId="62AD68CA" w14:textId="434993FD" w:rsidR="00E107C4" w:rsidRDefault="00E107C4" w:rsidP="00E107C4">
      <w:pPr>
        <w:pStyle w:val="Tekstwiodcy"/>
        <w:numPr>
          <w:ilvl w:val="0"/>
          <w:numId w:val="16"/>
        </w:numPr>
      </w:pPr>
      <w:r>
        <w:t>Duże wsparcie ze strony  deweloperów oprogramowania</w:t>
      </w:r>
    </w:p>
    <w:p w14:paraId="78BF24E7" w14:textId="5E8D5920" w:rsidR="00E107C4" w:rsidRDefault="00E107C4" w:rsidP="00E107C4">
      <w:pPr>
        <w:pStyle w:val="Tekstwiodcy"/>
        <w:numPr>
          <w:ilvl w:val="0"/>
          <w:numId w:val="16"/>
        </w:numPr>
      </w:pPr>
      <w:r>
        <w:t>Możliwość ponownego używania  komponentów</w:t>
      </w:r>
    </w:p>
    <w:p w14:paraId="6FA0F84A" w14:textId="13A6F248" w:rsidR="00E107C4" w:rsidRDefault="00E107C4" w:rsidP="00E107C4">
      <w:pPr>
        <w:pStyle w:val="Tekstwiodcy"/>
        <w:numPr>
          <w:ilvl w:val="0"/>
          <w:numId w:val="16"/>
        </w:numPr>
      </w:pPr>
      <w:r>
        <w:t>Wydajność</w:t>
      </w:r>
    </w:p>
    <w:p w14:paraId="06A95D5F" w14:textId="77777777" w:rsidR="0048091E" w:rsidRDefault="0048091E" w:rsidP="0048091E">
      <w:pPr>
        <w:pStyle w:val="Tekstwiodcy"/>
        <w:ind w:left="1145" w:firstLine="0"/>
      </w:pPr>
    </w:p>
    <w:p w14:paraId="2F4381FB" w14:textId="43F95098" w:rsidR="00E107C4" w:rsidRDefault="00E107C4" w:rsidP="00E107C4">
      <w:pPr>
        <w:pStyle w:val="Tekstwiodcy"/>
      </w:pPr>
      <w:r>
        <w:t xml:space="preserve">Do wad </w:t>
      </w:r>
      <w:proofErr w:type="spellStart"/>
      <w:r>
        <w:t>Reacta</w:t>
      </w:r>
      <w:proofErr w:type="spellEnd"/>
      <w:r>
        <w:t xml:space="preserve"> należą:</w:t>
      </w:r>
    </w:p>
    <w:p w14:paraId="4E95B045" w14:textId="7B5939D8" w:rsidR="00E107C4" w:rsidRDefault="00E77403" w:rsidP="00E107C4">
      <w:pPr>
        <w:pStyle w:val="Tekstwiodcy"/>
        <w:numPr>
          <w:ilvl w:val="0"/>
          <w:numId w:val="17"/>
        </w:numPr>
      </w:pPr>
      <w:r>
        <w:t>Duże tempo wprowadzania nowych zmian</w:t>
      </w:r>
    </w:p>
    <w:p w14:paraId="290D1BB1" w14:textId="3DAC0352" w:rsidR="00E77403" w:rsidRDefault="00E77403" w:rsidP="00E107C4">
      <w:pPr>
        <w:pStyle w:val="Tekstwiodcy"/>
        <w:numPr>
          <w:ilvl w:val="0"/>
          <w:numId w:val="17"/>
        </w:numPr>
      </w:pPr>
      <w:r>
        <w:t>Słaba dokumentacja</w:t>
      </w:r>
    </w:p>
    <w:p w14:paraId="0B0832B0" w14:textId="04501142" w:rsidR="00E77403" w:rsidRDefault="00E77403" w:rsidP="00E107C4">
      <w:pPr>
        <w:pStyle w:val="Tekstwiodcy"/>
        <w:numPr>
          <w:ilvl w:val="0"/>
          <w:numId w:val="17"/>
        </w:numPr>
      </w:pPr>
      <w:r>
        <w:t>Niemożliwość przekazywania stanu komponentów do ich rodziców</w:t>
      </w:r>
    </w:p>
    <w:p w14:paraId="61E0F7F2" w14:textId="7123D445" w:rsidR="0066017D" w:rsidRDefault="0066017D" w:rsidP="001D535E">
      <w:pPr>
        <w:pStyle w:val="NrNagwek2"/>
      </w:pPr>
      <w:bookmarkStart w:id="25" w:name="_Toc26802453"/>
      <w:r>
        <w:lastRenderedPageBreak/>
        <w:t xml:space="preserve">Visual Studio </w:t>
      </w:r>
      <w:proofErr w:type="spellStart"/>
      <w:r>
        <w:t>Code</w:t>
      </w:r>
      <w:bookmarkEnd w:id="25"/>
      <w:proofErr w:type="spellEnd"/>
    </w:p>
    <w:p w14:paraId="06935C65" w14:textId="555F6A0B" w:rsidR="008D5309" w:rsidRPr="00203E93" w:rsidRDefault="008D5309" w:rsidP="008D5309">
      <w:pPr>
        <w:pStyle w:val="Tekstwiodcy"/>
      </w:pPr>
      <w:r w:rsidRPr="008D5309">
        <w:rPr>
          <w:lang w:val="en-US"/>
        </w:rPr>
        <w:t xml:space="preserve">Visual Studio Code to IDE  </w:t>
      </w:r>
      <w:proofErr w:type="spellStart"/>
      <w:r w:rsidRPr="008D5309">
        <w:rPr>
          <w:lang w:val="en-US"/>
        </w:rPr>
        <w:t>firmy</w:t>
      </w:r>
      <w:proofErr w:type="spellEnd"/>
      <w:r w:rsidRPr="008D5309">
        <w:rPr>
          <w:lang w:val="en-US"/>
        </w:rPr>
        <w:t xml:space="preserve"> Microso</w:t>
      </w:r>
      <w:r>
        <w:rPr>
          <w:lang w:val="en-US"/>
        </w:rPr>
        <w:t>ft.</w:t>
      </w:r>
      <w:r w:rsidR="00203E93">
        <w:rPr>
          <w:lang w:val="en-US"/>
        </w:rPr>
        <w:t xml:space="preserve"> </w:t>
      </w:r>
      <w:r w:rsidR="00203E93" w:rsidRPr="00203E93">
        <w:t>IDE to nie zostało s</w:t>
      </w:r>
      <w:r w:rsidR="00203E93">
        <w:t xml:space="preserve">tworzone pod kątem konkretnego języka programowania, </w:t>
      </w:r>
      <w:r w:rsidR="009A7EF0">
        <w:t>jednak świetnie się nadaj</w:t>
      </w:r>
      <w:r w:rsidR="006B2E24">
        <w:t>e</w:t>
      </w:r>
      <w:r w:rsidR="009A7EF0">
        <w:t xml:space="preserve"> do edycji kodu </w:t>
      </w:r>
      <w:proofErr w:type="spellStart"/>
      <w:r w:rsidR="009A7EF0">
        <w:t>JavaScriptu</w:t>
      </w:r>
      <w:proofErr w:type="spellEnd"/>
      <w:r w:rsidR="009A7EF0">
        <w:t xml:space="preserve">. </w:t>
      </w:r>
      <w:proofErr w:type="spellStart"/>
      <w:r w:rsidR="009A7EF0">
        <w:t>Pluginy</w:t>
      </w:r>
      <w:proofErr w:type="spellEnd"/>
      <w:r w:rsidR="009A7EF0">
        <w:t xml:space="preserve"> dostępne do Visual Studio </w:t>
      </w:r>
      <w:proofErr w:type="spellStart"/>
      <w:r w:rsidR="009A7EF0">
        <w:t>Code</w:t>
      </w:r>
      <w:proofErr w:type="spellEnd"/>
      <w:r w:rsidR="009A7EF0">
        <w:t xml:space="preserve"> pomagają programiście zachować czystość kodu i konwencje </w:t>
      </w:r>
      <w:r w:rsidR="00827A08">
        <w:t>dzięki automatycznemu</w:t>
      </w:r>
      <w:r w:rsidR="009A7EF0">
        <w:t xml:space="preserve"> formatowani</w:t>
      </w:r>
      <w:r w:rsidR="00827A08">
        <w:t>u</w:t>
      </w:r>
      <w:r w:rsidR="009A7EF0">
        <w:t xml:space="preserve"> składni.</w:t>
      </w:r>
    </w:p>
    <w:p w14:paraId="066DBCE1" w14:textId="7E67BA6F" w:rsidR="0066017D" w:rsidRDefault="0066017D" w:rsidP="001D535E">
      <w:pPr>
        <w:pStyle w:val="NrNagwek2"/>
      </w:pPr>
      <w:bookmarkStart w:id="26" w:name="_Toc26802454"/>
      <w:proofErr w:type="spellStart"/>
      <w:r>
        <w:t>Redux</w:t>
      </w:r>
      <w:bookmarkEnd w:id="26"/>
      <w:proofErr w:type="spellEnd"/>
    </w:p>
    <w:p w14:paraId="6C681F9F" w14:textId="4E007ED4" w:rsidR="008D5309" w:rsidRDefault="006D33EF" w:rsidP="008D5309">
      <w:pPr>
        <w:pStyle w:val="Tekstwiodcy"/>
      </w:pPr>
      <w:proofErr w:type="spellStart"/>
      <w:r>
        <w:t>Redux</w:t>
      </w:r>
      <w:proofErr w:type="spellEnd"/>
      <w:r w:rsidR="00A134A2">
        <w:t>[</w:t>
      </w:r>
      <w:r w:rsidR="003B52B7">
        <w:t>10</w:t>
      </w:r>
      <w:r w:rsidR="00A134A2">
        <w:t>]</w:t>
      </w:r>
      <w:r>
        <w:t xml:space="preserve"> jest kontenerem stanu dla aplikacji napisanych w </w:t>
      </w:r>
      <w:r w:rsidR="001A61BD">
        <w:t xml:space="preserve">języku </w:t>
      </w:r>
      <w:r>
        <w:t>JavaScrip</w:t>
      </w:r>
      <w:r w:rsidR="001A61BD">
        <w:t>t</w:t>
      </w:r>
      <w:r>
        <w:t xml:space="preserve">. Pozwala na wyeliminowanie jednej z wad React.js, jaką jest niemożliwość przekazywania stanu do komponentu rodzica. </w:t>
      </w:r>
      <w:proofErr w:type="spellStart"/>
      <w:r>
        <w:t>Redux</w:t>
      </w:r>
      <w:proofErr w:type="spellEnd"/>
      <w:r>
        <w:t xml:space="preserve"> przechowuje stan w pojedynczym kontenerze nazwanym „</w:t>
      </w:r>
      <w:proofErr w:type="spellStart"/>
      <w:r>
        <w:t>store</w:t>
      </w:r>
      <w:proofErr w:type="spellEnd"/>
      <w:r>
        <w:t xml:space="preserve">”. Stan możemy zmienić jedynie poprzez wywołanie akcji, </w:t>
      </w:r>
      <w:r w:rsidR="001C7034">
        <w:t>w których zawarta jest informacja o zmianie. Akcje są przechwytywane przez reduktory, ich zawartość jest analizowana, a stan aplikacji jest zmieniany w zależności od danych zawartych w akcji.</w:t>
      </w:r>
    </w:p>
    <w:p w14:paraId="3EA98080" w14:textId="70CDF922" w:rsidR="0066017D" w:rsidRDefault="0066017D" w:rsidP="001D535E">
      <w:pPr>
        <w:pStyle w:val="NrNagwek2"/>
      </w:pPr>
      <w:bookmarkStart w:id="27" w:name="_Toc26802455"/>
      <w:proofErr w:type="spellStart"/>
      <w:r>
        <w:t>Axios</w:t>
      </w:r>
      <w:bookmarkEnd w:id="27"/>
      <w:proofErr w:type="spellEnd"/>
    </w:p>
    <w:p w14:paraId="28DB8DB5" w14:textId="392001A2" w:rsidR="001C7034" w:rsidRDefault="009A7EF0" w:rsidP="001C7034">
      <w:pPr>
        <w:pStyle w:val="Tekstwiodcy"/>
      </w:pPr>
      <w:proofErr w:type="spellStart"/>
      <w:r>
        <w:t>Axios</w:t>
      </w:r>
      <w:proofErr w:type="spellEnd"/>
      <w:r w:rsidR="00A134A2">
        <w:t>[1</w:t>
      </w:r>
      <w:r w:rsidR="003B52B7">
        <w:t>1</w:t>
      </w:r>
      <w:r w:rsidR="00A134A2">
        <w:t>]</w:t>
      </w:r>
      <w:r>
        <w:t xml:space="preserve"> jest biblioteką do </w:t>
      </w:r>
      <w:proofErr w:type="spellStart"/>
      <w:r>
        <w:t>JavaScriptu</w:t>
      </w:r>
      <w:proofErr w:type="spellEnd"/>
      <w:r>
        <w:t xml:space="preserve">, która udostępnia klienta HTTP opartego na </w:t>
      </w:r>
      <w:proofErr w:type="spellStart"/>
      <w:r>
        <w:t>promisach</w:t>
      </w:r>
      <w:proofErr w:type="spellEnd"/>
      <w:r>
        <w:rPr>
          <w:rStyle w:val="Odwoanieprzypisudolnego"/>
        </w:rPr>
        <w:footnoteReference w:id="7"/>
      </w:r>
      <w:r>
        <w:t>. Pozwala on w szybki sposób tworzyć zapytania HTTP, automatycznie formatuje dane na format JSON oraz zapewnia ochronę prze</w:t>
      </w:r>
      <w:r w:rsidR="00827A08">
        <w:t>d</w:t>
      </w:r>
      <w:r>
        <w:t xml:space="preserve"> XSRF po stronie klienta.</w:t>
      </w:r>
    </w:p>
    <w:p w14:paraId="6FCB12A9" w14:textId="54566EE0" w:rsidR="00140448" w:rsidRDefault="0066017D" w:rsidP="001E425C">
      <w:pPr>
        <w:pStyle w:val="NrNagwek2"/>
      </w:pPr>
      <w:bookmarkStart w:id="28" w:name="_Toc26802456"/>
      <w:proofErr w:type="spellStart"/>
      <w:r>
        <w:t>Material</w:t>
      </w:r>
      <w:proofErr w:type="spellEnd"/>
      <w:r>
        <w:t>-UI</w:t>
      </w:r>
      <w:bookmarkEnd w:id="28"/>
    </w:p>
    <w:p w14:paraId="1979C6C4" w14:textId="34899DBE" w:rsidR="00140448" w:rsidRDefault="00140448" w:rsidP="00140448">
      <w:pPr>
        <w:pStyle w:val="Tekstwiodcy"/>
      </w:pPr>
      <w:proofErr w:type="spellStart"/>
      <w:r>
        <w:t>Material</w:t>
      </w:r>
      <w:proofErr w:type="spellEnd"/>
      <w:r>
        <w:t>-UI</w:t>
      </w:r>
      <w:r w:rsidR="00A134A2">
        <w:t>[1</w:t>
      </w:r>
      <w:r w:rsidR="003B52B7">
        <w:t>2</w:t>
      </w:r>
      <w:r w:rsidR="00A134A2">
        <w:t>]</w:t>
      </w:r>
      <w:r>
        <w:t xml:space="preserve"> to biblioteka</w:t>
      </w:r>
      <w:r w:rsidR="009A3AC0">
        <w:t xml:space="preserve"> darmowych</w:t>
      </w:r>
      <w:r>
        <w:t xml:space="preserve"> komponentów do React</w:t>
      </w:r>
      <w:r w:rsidR="001E425C">
        <w:t>.js. Komponenty te posiadają jednolity styl i śledzą nowoczesne trendy wyglądu interfejsu użytkownika. Z tego produktu korzystają znane firmy</w:t>
      </w:r>
      <w:r w:rsidR="001A61BD">
        <w:t>/organizacje</w:t>
      </w:r>
      <w:r w:rsidR="001E425C">
        <w:t xml:space="preserve">: </w:t>
      </w:r>
      <w:proofErr w:type="spellStart"/>
      <w:r w:rsidR="001E425C">
        <w:t>Nasa</w:t>
      </w:r>
      <w:proofErr w:type="spellEnd"/>
      <w:r w:rsidR="001A61BD">
        <w:rPr>
          <w:rStyle w:val="Odwoanieprzypisudolnego"/>
        </w:rPr>
        <w:footnoteReference w:id="8"/>
      </w:r>
      <w:r w:rsidR="001E425C">
        <w:t xml:space="preserve">, </w:t>
      </w:r>
      <w:proofErr w:type="spellStart"/>
      <w:r w:rsidR="001E425C">
        <w:t>Capgemini</w:t>
      </w:r>
      <w:proofErr w:type="spellEnd"/>
      <w:r w:rsidR="001A61BD">
        <w:rPr>
          <w:rStyle w:val="Odwoanieprzypisudolnego"/>
        </w:rPr>
        <w:footnoteReference w:id="9"/>
      </w:r>
      <w:r w:rsidR="001E425C">
        <w:t xml:space="preserve">, </w:t>
      </w:r>
      <w:proofErr w:type="spellStart"/>
      <w:r w:rsidR="001A61BD">
        <w:t>S</w:t>
      </w:r>
      <w:r w:rsidR="001E425C">
        <w:t>hutterstock</w:t>
      </w:r>
      <w:proofErr w:type="spellEnd"/>
      <w:r w:rsidR="001A61BD">
        <w:rPr>
          <w:rStyle w:val="Odwoanieprzypisudolnego"/>
        </w:rPr>
        <w:footnoteReference w:id="10"/>
      </w:r>
      <w:r w:rsidR="001E425C">
        <w:t xml:space="preserve"> i wiele innych.</w:t>
      </w:r>
    </w:p>
    <w:p w14:paraId="050704C4" w14:textId="12E857DA" w:rsidR="0066017D" w:rsidRDefault="0066017D" w:rsidP="001D535E">
      <w:pPr>
        <w:pStyle w:val="NrNagwek2"/>
      </w:pPr>
      <w:bookmarkStart w:id="29" w:name="_Toc26802457"/>
      <w:proofErr w:type="spellStart"/>
      <w:r>
        <w:lastRenderedPageBreak/>
        <w:t>MDBReact</w:t>
      </w:r>
      <w:bookmarkEnd w:id="29"/>
      <w:proofErr w:type="spellEnd"/>
    </w:p>
    <w:p w14:paraId="767EFCD1" w14:textId="52A82043" w:rsidR="001E425C" w:rsidRDefault="00A134A2" w:rsidP="001E425C">
      <w:pPr>
        <w:pStyle w:val="Tekstwiodcy"/>
      </w:pPr>
      <w:proofErr w:type="spellStart"/>
      <w:r>
        <w:t>MDBReact</w:t>
      </w:r>
      <w:proofErr w:type="spellEnd"/>
      <w:r w:rsidR="00FA2F1E">
        <w:t>[1</w:t>
      </w:r>
      <w:r w:rsidR="003B52B7">
        <w:t>3</w:t>
      </w:r>
      <w:r w:rsidR="00FA2F1E">
        <w:t>]</w:t>
      </w:r>
      <w:r>
        <w:t xml:space="preserve">  p</w:t>
      </w:r>
      <w:r w:rsidR="001E425C">
        <w:t xml:space="preserve">odobnie do </w:t>
      </w:r>
      <w:proofErr w:type="spellStart"/>
      <w:r w:rsidR="001E425C">
        <w:t>Material</w:t>
      </w:r>
      <w:proofErr w:type="spellEnd"/>
      <w:r w:rsidR="001E425C">
        <w:t>-UI jest biblioteką komponentów do  React.js</w:t>
      </w:r>
      <w:r w:rsidR="00177955">
        <w:t>.</w:t>
      </w:r>
      <w:r w:rsidR="001E425C">
        <w:t xml:space="preserve"> </w:t>
      </w:r>
      <w:r w:rsidR="003B52B7">
        <w:t>Są to głównie proste elementu interfejsu użytkownika, takie jak przyciski, suwaki, nagłówki itp.</w:t>
      </w:r>
    </w:p>
    <w:p w14:paraId="4C60EBB8" w14:textId="1FC30551" w:rsidR="009A3AC0" w:rsidRDefault="0066017D" w:rsidP="009A3AC0">
      <w:pPr>
        <w:pStyle w:val="NrNagwek2"/>
      </w:pPr>
      <w:bookmarkStart w:id="30" w:name="_Toc26802458"/>
      <w:r>
        <w:t>Pozostałe</w:t>
      </w:r>
      <w:bookmarkEnd w:id="30"/>
    </w:p>
    <w:p w14:paraId="3BA60119" w14:textId="77551435" w:rsidR="000B2F3F" w:rsidRDefault="000B2F3F" w:rsidP="009A3AC0">
      <w:pPr>
        <w:pStyle w:val="Tekstwiodcy"/>
        <w:numPr>
          <w:ilvl w:val="0"/>
          <w:numId w:val="13"/>
        </w:numPr>
      </w:pPr>
      <w:proofErr w:type="spellStart"/>
      <w:r>
        <w:t>Xamp</w:t>
      </w:r>
      <w:proofErr w:type="spellEnd"/>
      <w:r w:rsidR="009A3AC0">
        <w:t xml:space="preserve"> – dystrybucja Apache zawierająca serwer MySQL i graficzny edytor bazy</w:t>
      </w:r>
    </w:p>
    <w:p w14:paraId="53296CAC" w14:textId="65FADC5B" w:rsidR="000B2F3F" w:rsidRDefault="000B2F3F" w:rsidP="009A3AC0">
      <w:pPr>
        <w:pStyle w:val="Tekstwiodcy"/>
        <w:numPr>
          <w:ilvl w:val="0"/>
          <w:numId w:val="13"/>
        </w:numPr>
      </w:pPr>
      <w:r>
        <w:t>Visio</w:t>
      </w:r>
      <w:r w:rsidR="009A3AC0">
        <w:t xml:space="preserve">  </w:t>
      </w:r>
      <w:r w:rsidR="00B42A5E" w:rsidRPr="009A3AC0">
        <w:t>–</w:t>
      </w:r>
      <w:r w:rsidR="009A3AC0">
        <w:t xml:space="preserve"> program do tworzenia diagramów </w:t>
      </w:r>
    </w:p>
    <w:p w14:paraId="364BB938" w14:textId="0332C01C" w:rsidR="000B2F3F" w:rsidRPr="009A3AC0" w:rsidRDefault="000B2F3F" w:rsidP="009A3AC0">
      <w:pPr>
        <w:pStyle w:val="Tekstwiodcy"/>
        <w:numPr>
          <w:ilvl w:val="0"/>
          <w:numId w:val="13"/>
        </w:numPr>
      </w:pPr>
      <w:r w:rsidRPr="009A3AC0">
        <w:t xml:space="preserve">Visual </w:t>
      </w:r>
      <w:proofErr w:type="spellStart"/>
      <w:r w:rsidRPr="009A3AC0">
        <w:t>paradigm</w:t>
      </w:r>
      <w:proofErr w:type="spellEnd"/>
      <w:r w:rsidR="009A3AC0" w:rsidRPr="009A3AC0">
        <w:t xml:space="preserve"> – program do tworze</w:t>
      </w:r>
      <w:r w:rsidR="009A3AC0">
        <w:t>nia diagramów</w:t>
      </w:r>
    </w:p>
    <w:p w14:paraId="0E88F41B" w14:textId="15797586" w:rsidR="000B2F3F" w:rsidRDefault="000B2F3F" w:rsidP="009A3AC0">
      <w:pPr>
        <w:pStyle w:val="Tekstwiodcy"/>
        <w:numPr>
          <w:ilvl w:val="0"/>
          <w:numId w:val="13"/>
        </w:numPr>
      </w:pPr>
      <w:proofErr w:type="spellStart"/>
      <w:r>
        <w:t>Postman</w:t>
      </w:r>
      <w:proofErr w:type="spellEnd"/>
      <w:r w:rsidR="009A3AC0">
        <w:t xml:space="preserve"> – program pozwalający wysyłać zapytania HTTP z dowolnie zmodyfikowanymi danymi</w:t>
      </w:r>
    </w:p>
    <w:p w14:paraId="390B790D" w14:textId="30CC37C3" w:rsidR="000B2F3F" w:rsidRDefault="000B2F3F" w:rsidP="009A3AC0">
      <w:pPr>
        <w:pStyle w:val="Tekstwiodcy"/>
        <w:numPr>
          <w:ilvl w:val="0"/>
          <w:numId w:val="13"/>
        </w:numPr>
      </w:pPr>
      <w:r>
        <w:t>Opera</w:t>
      </w:r>
      <w:r w:rsidR="009A3AC0">
        <w:t xml:space="preserve"> – przeglądarka internetowa</w:t>
      </w:r>
    </w:p>
    <w:p w14:paraId="60656055" w14:textId="00A390CA" w:rsidR="000B2F3F" w:rsidRDefault="000B2F3F" w:rsidP="009A3AC0">
      <w:pPr>
        <w:pStyle w:val="Tekstwiodcy"/>
        <w:numPr>
          <w:ilvl w:val="0"/>
          <w:numId w:val="13"/>
        </w:numPr>
      </w:pPr>
      <w:r>
        <w:t>Word</w:t>
      </w:r>
      <w:r w:rsidR="009A3AC0">
        <w:t xml:space="preserve"> – edytor tekstu</w:t>
      </w:r>
    </w:p>
    <w:p w14:paraId="4FA1DBBD" w14:textId="1DA51439" w:rsidR="000B2F3F" w:rsidRDefault="0090078E" w:rsidP="009A3AC0">
      <w:pPr>
        <w:pStyle w:val="Tekstwiodcy"/>
        <w:numPr>
          <w:ilvl w:val="0"/>
          <w:numId w:val="13"/>
        </w:numPr>
      </w:pPr>
      <w:proofErr w:type="spellStart"/>
      <w:r>
        <w:t>Selenium</w:t>
      </w:r>
      <w:proofErr w:type="spellEnd"/>
      <w:r w:rsidR="009A3AC0">
        <w:t xml:space="preserve"> – Wtyczka przeglądarkowa służąca  do przeprowadzenia testów funkcjonalnych</w:t>
      </w:r>
    </w:p>
    <w:p w14:paraId="38810745" w14:textId="0EC9F62F" w:rsidR="00537CE3" w:rsidRDefault="0090078E" w:rsidP="009A3AC0">
      <w:pPr>
        <w:pStyle w:val="Tekstwiodcy"/>
        <w:numPr>
          <w:ilvl w:val="0"/>
          <w:numId w:val="13"/>
        </w:numPr>
      </w:pPr>
      <w:proofErr w:type="spellStart"/>
      <w:r>
        <w:t>J</w:t>
      </w:r>
      <w:r w:rsidR="009A7EF0">
        <w:t>M</w:t>
      </w:r>
      <w:r>
        <w:t>eter</w:t>
      </w:r>
      <w:proofErr w:type="spellEnd"/>
      <w:r w:rsidR="009A3AC0">
        <w:t xml:space="preserve"> – narzędzie służące do przeprowadzania testów wydajnościowych aplikacji</w:t>
      </w:r>
    </w:p>
    <w:p w14:paraId="74F62457" w14:textId="68A254B2" w:rsidR="008C58C9" w:rsidRDefault="008C58C9" w:rsidP="009A3AC0">
      <w:pPr>
        <w:pStyle w:val="Tekstwiodcy"/>
        <w:numPr>
          <w:ilvl w:val="0"/>
          <w:numId w:val="13"/>
        </w:numPr>
      </w:pPr>
      <w:proofErr w:type="spellStart"/>
      <w:r>
        <w:t>Lighthouse</w:t>
      </w:r>
      <w:proofErr w:type="spellEnd"/>
      <w:r>
        <w:t xml:space="preserve"> – automatyczne narzędzie do badania jakości stron internetowych</w:t>
      </w:r>
    </w:p>
    <w:p w14:paraId="288A3694" w14:textId="595C8B87" w:rsidR="0090078E" w:rsidRDefault="00537CE3" w:rsidP="00537CE3">
      <w:pPr>
        <w:spacing w:after="200" w:line="276" w:lineRule="auto"/>
        <w:jc w:val="left"/>
      </w:pPr>
      <w:r>
        <w:br w:type="page"/>
      </w:r>
    </w:p>
    <w:p w14:paraId="4F98B27C" w14:textId="77777777" w:rsidR="00EF0EE8" w:rsidRDefault="00EF0EE8" w:rsidP="00EF0EE8">
      <w:pPr>
        <w:pStyle w:val="Tekstwiodcy"/>
      </w:pPr>
    </w:p>
    <w:p w14:paraId="6990858C" w14:textId="35706948" w:rsidR="009941C4" w:rsidRDefault="009941C4" w:rsidP="009941C4">
      <w:pPr>
        <w:pStyle w:val="NrNagwek1"/>
      </w:pPr>
      <w:bookmarkStart w:id="31" w:name="_Toc26802459"/>
      <w:r>
        <w:t>Projekt systemu</w:t>
      </w:r>
      <w:bookmarkEnd w:id="31"/>
    </w:p>
    <w:p w14:paraId="3483BCA2" w14:textId="60579CBA" w:rsidR="00E77403" w:rsidRDefault="00E77403" w:rsidP="00E77403">
      <w:pPr>
        <w:pStyle w:val="Tekstwiodcy"/>
      </w:pPr>
      <w:r>
        <w:t>Rozdział ten przedstawia architekturę aplikacji wraz z projektem bazy danych.</w:t>
      </w:r>
    </w:p>
    <w:p w14:paraId="68603355" w14:textId="7DC70865" w:rsidR="00290799" w:rsidRDefault="00290799" w:rsidP="00290799">
      <w:pPr>
        <w:pStyle w:val="NrNagwek2"/>
      </w:pPr>
      <w:bookmarkStart w:id="32" w:name="_Toc26802460"/>
      <w:r>
        <w:t>Architektura aplikacji</w:t>
      </w:r>
      <w:bookmarkEnd w:id="32"/>
    </w:p>
    <w:p w14:paraId="5799FB88" w14:textId="2269B883" w:rsidR="00DC21A2" w:rsidRDefault="00DC21A2" w:rsidP="00DC21A2">
      <w:pPr>
        <w:pStyle w:val="Tekstwiodcy"/>
      </w:pPr>
      <w:r>
        <w:t xml:space="preserve">Aplikacja </w:t>
      </w:r>
      <w:r w:rsidR="000B2F3F">
        <w:t>została stworzona w trójwarstwowym modelu</w:t>
      </w:r>
      <w:r w:rsidR="00E23895">
        <w:t xml:space="preserve">. Model został pokazany na  </w:t>
      </w:r>
      <w:r w:rsidR="0023190F">
        <w:t>rysunku 2</w:t>
      </w:r>
      <w:r w:rsidR="000B2F3F">
        <w:t xml:space="preserve">. </w:t>
      </w:r>
      <w:r w:rsidR="00E23895">
        <w:t>Poszczególne warstwy</w:t>
      </w:r>
      <w:r w:rsidR="00827A08">
        <w:t xml:space="preserve"> modelu</w:t>
      </w:r>
      <w:r w:rsidR="00E23895">
        <w:t xml:space="preserve"> to:</w:t>
      </w:r>
    </w:p>
    <w:p w14:paraId="20B962AD" w14:textId="03FA274E" w:rsidR="00E23895" w:rsidRDefault="00E23895" w:rsidP="00E23895">
      <w:pPr>
        <w:pStyle w:val="Tekstwiodcy"/>
        <w:numPr>
          <w:ilvl w:val="0"/>
          <w:numId w:val="14"/>
        </w:numPr>
      </w:pPr>
      <w:r>
        <w:t>Warstwa prezentacji</w:t>
      </w:r>
      <w:r w:rsidR="0019734B">
        <w:t xml:space="preserve"> (Front-End)</w:t>
      </w:r>
      <w:r>
        <w:t xml:space="preserve"> – </w:t>
      </w:r>
      <w:r w:rsidR="0019734B">
        <w:t>Najwyższa warstwa aplikacji. Warstwa prezentacji jest jedyną</w:t>
      </w:r>
      <w:r w:rsidR="00D32214">
        <w:t>,</w:t>
      </w:r>
      <w:r w:rsidR="0019734B">
        <w:t xml:space="preserve"> do której użytkownik ma bezpośredni dostęp. Wyświetla ona informacje np. zawartość koszyka, dostępne produkty itd. Akcje dokonane przez użytkownika  są przechwytywane i analizowane. Te związane z logiką biznesową są przesyłane do warstwy logiki biznesowej</w:t>
      </w:r>
      <w:r w:rsidR="001A61BD">
        <w:t>, gdzie są wykonywane, a odpowiedź jest wysyłana do wyższego poziomu</w:t>
      </w:r>
      <w:r w:rsidR="0019734B">
        <w:t>. W przypadku tej aplikacji komunikacja pomiędzy warstwami odbywa się za pomocą REST API w formacie JSON</w:t>
      </w:r>
      <w:r w:rsidR="001A61BD">
        <w:t>, a funkcję wyświetlan</w:t>
      </w:r>
      <w:r w:rsidR="006B2E24">
        <w:t>i</w:t>
      </w:r>
      <w:r w:rsidR="001A61BD">
        <w:t>a zawartości i generowania akcji pełni przeglądarka internetowa.</w:t>
      </w:r>
    </w:p>
    <w:p w14:paraId="69E71C6C" w14:textId="207602DC" w:rsidR="00E23895" w:rsidRDefault="00E23895" w:rsidP="00E23895">
      <w:pPr>
        <w:pStyle w:val="Tekstwiodcy"/>
        <w:numPr>
          <w:ilvl w:val="0"/>
          <w:numId w:val="14"/>
        </w:numPr>
      </w:pPr>
      <w:r>
        <w:t>Warstwa logiki biznesowej</w:t>
      </w:r>
      <w:r w:rsidR="0019734B">
        <w:t xml:space="preserve"> (</w:t>
      </w:r>
      <w:proofErr w:type="spellStart"/>
      <w:r w:rsidR="0019734B">
        <w:t>Back</w:t>
      </w:r>
      <w:proofErr w:type="spellEnd"/>
      <w:r w:rsidR="0019734B">
        <w:t>-End)</w:t>
      </w:r>
      <w:r w:rsidR="001A61BD">
        <w:t xml:space="preserve"> </w:t>
      </w:r>
      <w:r w:rsidR="0048091E">
        <w:t>–</w:t>
      </w:r>
      <w:r w:rsidR="001A61BD">
        <w:t xml:space="preserve"> </w:t>
      </w:r>
      <w:r w:rsidR="0048091E">
        <w:t xml:space="preserve">Warstwa ta jest odpowiedzialna za przetwarzanie akcji użytkowników, sprawdzanie ich poprawności i spójności z przechowanymi danymi oraz generowanie odpowiedzi. </w:t>
      </w:r>
      <w:proofErr w:type="spellStart"/>
      <w:r w:rsidR="0048091E">
        <w:t>Back</w:t>
      </w:r>
      <w:proofErr w:type="spellEnd"/>
      <w:r w:rsidR="0048091E">
        <w:t xml:space="preserve">-End udostępnia punkty kończynowe (ang. </w:t>
      </w:r>
      <w:proofErr w:type="spellStart"/>
      <w:r w:rsidR="0048091E">
        <w:t>Endpoint</w:t>
      </w:r>
      <w:proofErr w:type="spellEnd"/>
      <w:r w:rsidR="0048091E">
        <w:t>), na które możemy wysyłać zapytania</w:t>
      </w:r>
      <w:r w:rsidR="00827A08">
        <w:t xml:space="preserve"> HTTP</w:t>
      </w:r>
      <w:r w:rsidR="0048091E">
        <w:t xml:space="preserve">. Dodatkowo </w:t>
      </w:r>
      <w:proofErr w:type="spellStart"/>
      <w:r w:rsidR="0048091E">
        <w:t>Back</w:t>
      </w:r>
      <w:proofErr w:type="spellEnd"/>
      <w:r w:rsidR="0048091E">
        <w:t xml:space="preserve">-End odpowiedzialny jest za połączenie z bazą danych, </w:t>
      </w:r>
      <w:r w:rsidR="00441876">
        <w:t xml:space="preserve">które odbywa się za pomocą technologii </w:t>
      </w:r>
      <w:proofErr w:type="spellStart"/>
      <w:r w:rsidR="00441876">
        <w:t>Hibernate</w:t>
      </w:r>
      <w:proofErr w:type="spellEnd"/>
      <w:r w:rsidR="0048091E">
        <w:t>.</w:t>
      </w:r>
    </w:p>
    <w:p w14:paraId="136E5345" w14:textId="7C0EF220" w:rsidR="00E23895" w:rsidRDefault="00E23895" w:rsidP="00E23895">
      <w:pPr>
        <w:pStyle w:val="Tekstwiodcy"/>
        <w:numPr>
          <w:ilvl w:val="0"/>
          <w:numId w:val="14"/>
        </w:numPr>
      </w:pPr>
      <w:r>
        <w:t>Warstwa danych</w:t>
      </w:r>
      <w:r w:rsidR="0019734B">
        <w:t xml:space="preserve"> (Baza danych)</w:t>
      </w:r>
      <w:r w:rsidR="0048091E">
        <w:t xml:space="preserve"> – Warstwa danych jest odpowiedzialna za przechowywanie danych. W projekcie wybraną bazą danych jest serwer MySQL.</w:t>
      </w:r>
    </w:p>
    <w:p w14:paraId="646BB90C" w14:textId="77777777" w:rsidR="0048091E" w:rsidRDefault="0048091E" w:rsidP="0048091E">
      <w:pPr>
        <w:pStyle w:val="Tekstwiodcy"/>
        <w:ind w:left="1145" w:firstLine="0"/>
      </w:pPr>
    </w:p>
    <w:p w14:paraId="593FD208" w14:textId="66B0E91E" w:rsidR="00E23895" w:rsidRDefault="00E23895" w:rsidP="00E23895">
      <w:pPr>
        <w:pStyle w:val="Tekstwiodcy"/>
      </w:pPr>
      <w:r>
        <w:t xml:space="preserve">Dzięki </w:t>
      </w:r>
      <w:r w:rsidR="00022639">
        <w:t>przyjętej</w:t>
      </w:r>
      <w:r>
        <w:t xml:space="preserve"> architekturze system jest podzielony na trzy niezależne od siebie elementy. Zmiana implementacji jednego z nich</w:t>
      </w:r>
      <w:r w:rsidR="00D32214">
        <w:t>,</w:t>
      </w:r>
      <w:r>
        <w:t xml:space="preserve"> nie wpływa na działanie innego elementu. </w:t>
      </w:r>
      <w:r w:rsidR="006514AC">
        <w:t>Części</w:t>
      </w:r>
      <w:r>
        <w:t xml:space="preserve">  te</w:t>
      </w:r>
      <w:r w:rsidR="00B42A5E">
        <w:t>,</w:t>
      </w:r>
      <w:r>
        <w:t xml:space="preserve"> łączą się ze sobą za pomocą  </w:t>
      </w:r>
      <w:r w:rsidR="006514AC">
        <w:t>protokołów sieciowych lub użytych technologii.</w:t>
      </w:r>
      <w:r>
        <w:t xml:space="preserve">  Pomaga to osiągnąć rozszerzalność i skalowalność aplikacji. Dodatkowym atutem jest możliwość podziału prac</w:t>
      </w:r>
      <w:r w:rsidR="0048091E">
        <w:t>y</w:t>
      </w:r>
      <w:r>
        <w:t xml:space="preserve"> </w:t>
      </w:r>
      <w:r w:rsidR="006514AC">
        <w:t xml:space="preserve">na fragmenty, z których każdy może </w:t>
      </w:r>
      <w:r w:rsidR="00934853">
        <w:t>być</w:t>
      </w:r>
      <w:r w:rsidR="006514AC">
        <w:t xml:space="preserve"> wykonywany jednocześnie. Wadą tej architektury jest nakład pracy potrzebny do wykonania trzech elementów.  Dodatkową wadą jest </w:t>
      </w:r>
      <w:r w:rsidR="006514AC">
        <w:lastRenderedPageBreak/>
        <w:t xml:space="preserve">propagacja błędów </w:t>
      </w:r>
      <w:r w:rsidR="00934853">
        <w:t>występujących</w:t>
      </w:r>
      <w:r w:rsidR="006514AC">
        <w:t xml:space="preserve"> w fazie projektowania, jednak często jest ona ograniczona tylko do  </w:t>
      </w:r>
      <w:r w:rsidR="0048091E">
        <w:t>poszczególnej</w:t>
      </w:r>
      <w:r w:rsidR="006514AC">
        <w:t xml:space="preserve"> </w:t>
      </w:r>
      <w:r w:rsidR="0048091E">
        <w:t>warstwy</w:t>
      </w:r>
      <w:r w:rsidR="006514AC">
        <w:t xml:space="preserve">. </w:t>
      </w:r>
    </w:p>
    <w:p w14:paraId="0062FDB6" w14:textId="70ABD301" w:rsidR="00E23895" w:rsidRDefault="00E23895" w:rsidP="00DC21A2">
      <w:pPr>
        <w:pStyle w:val="Tekstwiodcy"/>
      </w:pPr>
    </w:p>
    <w:p w14:paraId="2D0B7750" w14:textId="77777777" w:rsidR="00E23895" w:rsidRDefault="00E23895" w:rsidP="00E23895">
      <w:pPr>
        <w:pStyle w:val="Tekstwiodcy"/>
        <w:keepNext/>
        <w:jc w:val="center"/>
      </w:pPr>
      <w:r>
        <w:rPr>
          <w:noProof/>
        </w:rPr>
        <w:drawing>
          <wp:inline distT="0" distB="0" distL="0" distR="0" wp14:anchorId="25750FF6" wp14:editId="6B4A2A7E">
            <wp:extent cx="5760720" cy="3509645"/>
            <wp:effectExtent l="0" t="0" r="0" b="0"/>
            <wp:docPr id="4" name="Obraz 4" descr="Obraz zawierający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CDCC" w14:textId="173CC226" w:rsidR="00E23895" w:rsidRDefault="00E23895" w:rsidP="00E23895">
      <w:pPr>
        <w:pStyle w:val="Legenda"/>
        <w:jc w:val="center"/>
      </w:pPr>
      <w:bookmarkStart w:id="33" w:name="_Ref26004105"/>
      <w:r>
        <w:t xml:space="preserve">Rysunek </w:t>
      </w:r>
      <w:fldSimple w:instr=" SEQ Rysunek \* ARABIC ">
        <w:r w:rsidR="00E80A08">
          <w:rPr>
            <w:noProof/>
          </w:rPr>
          <w:t>2</w:t>
        </w:r>
      </w:fldSimple>
      <w:bookmarkEnd w:id="33"/>
      <w:r w:rsidR="006D6212">
        <w:t>.</w:t>
      </w:r>
      <w:r>
        <w:t xml:space="preserve"> Model trójwarstwowy aplikacji</w:t>
      </w:r>
    </w:p>
    <w:p w14:paraId="4D9E3E29" w14:textId="7CDA47FA" w:rsidR="00290799" w:rsidRDefault="00290799" w:rsidP="00290799">
      <w:pPr>
        <w:pStyle w:val="NrNagwek2"/>
      </w:pPr>
      <w:bookmarkStart w:id="34" w:name="_Toc26802461"/>
      <w:r>
        <w:t>Projekt bazy danych</w:t>
      </w:r>
      <w:bookmarkEnd w:id="34"/>
    </w:p>
    <w:p w14:paraId="5D083F8C" w14:textId="4E9A5AB3" w:rsidR="00615BC6" w:rsidRDefault="00615BC6" w:rsidP="00615BC6">
      <w:pPr>
        <w:pStyle w:val="Tekstwiodcy"/>
      </w:pPr>
      <w:r>
        <w:t xml:space="preserve">Baza danych została zaprojektowana w oparciu o wymagania funkcjonalne i niefunkcjonalne </w:t>
      </w:r>
      <w:r w:rsidR="000864DA">
        <w:t>postawione tworzonej</w:t>
      </w:r>
      <w:r>
        <w:t xml:space="preserve"> aplikacji.</w:t>
      </w:r>
    </w:p>
    <w:p w14:paraId="4AC39584" w14:textId="2FA80DDF" w:rsidR="00290799" w:rsidRDefault="00290799" w:rsidP="00290799">
      <w:pPr>
        <w:pStyle w:val="NrNagwek3"/>
      </w:pPr>
      <w:bookmarkStart w:id="35" w:name="_Toc26802462"/>
      <w:r>
        <w:t>Model konceptualny</w:t>
      </w:r>
      <w:bookmarkEnd w:id="35"/>
    </w:p>
    <w:p w14:paraId="5D28DEFB" w14:textId="34F89041" w:rsidR="00615BC6" w:rsidRDefault="00615BC6" w:rsidP="00615BC6">
      <w:pPr>
        <w:pStyle w:val="Tekstwiodcy"/>
      </w:pPr>
      <w:r>
        <w:t xml:space="preserve">Model konceptualny pokazuje encje, które stworzone zostały na podstawie opisów obiektów świata rzeczywistego </w:t>
      </w:r>
      <w:r w:rsidR="0095590E">
        <w:t xml:space="preserve">oraz relacji występujących pomiędzy nimi. Model konceptualny posłuży jako baza do stworzenia modelu </w:t>
      </w:r>
      <w:r w:rsidR="00135F0D">
        <w:t>fizycznego</w:t>
      </w:r>
      <w:r w:rsidR="0095590E">
        <w:t xml:space="preserve"> bazy danych. W </w:t>
      </w:r>
      <w:r w:rsidR="0023190F">
        <w:t>tabeli 3</w:t>
      </w:r>
      <w:r w:rsidR="0095590E">
        <w:t xml:space="preserve"> przedstawiony został opis encji na podstawie elementów świata rzeczywistego. W </w:t>
      </w:r>
      <w:r w:rsidR="00901619">
        <w:t>tabeli 4</w:t>
      </w:r>
      <w:r w:rsidR="0095590E">
        <w:t xml:space="preserve"> pokazany został opis relacji pomiędzy encjami.</w:t>
      </w:r>
    </w:p>
    <w:p w14:paraId="3574EF3A" w14:textId="4C7C5E00" w:rsidR="0095590E" w:rsidRDefault="0095590E" w:rsidP="0095590E">
      <w:pPr>
        <w:pStyle w:val="Legenda"/>
        <w:keepNext/>
      </w:pPr>
      <w:bookmarkStart w:id="36" w:name="_Ref26117992"/>
      <w:r>
        <w:t xml:space="preserve">Tabela </w:t>
      </w:r>
      <w:fldSimple w:instr=" SEQ Tabela \* ARABIC ">
        <w:r w:rsidR="00E80A08">
          <w:rPr>
            <w:noProof/>
          </w:rPr>
          <w:t>3</w:t>
        </w:r>
      </w:fldSimple>
      <w:bookmarkEnd w:id="36"/>
      <w:r w:rsidR="006D6212">
        <w:t>.</w:t>
      </w:r>
      <w:r>
        <w:t xml:space="preserve"> Opis encji na podstawie elementów świata rzeczywistego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05"/>
        <w:gridCol w:w="6657"/>
      </w:tblGrid>
      <w:tr w:rsidR="008B0030" w14:paraId="3A605F3F" w14:textId="77777777" w:rsidTr="00022639">
        <w:tc>
          <w:tcPr>
            <w:tcW w:w="9062" w:type="dxa"/>
            <w:gridSpan w:val="2"/>
          </w:tcPr>
          <w:p w14:paraId="5673FA91" w14:textId="5A75EEF6" w:rsidR="008B0030" w:rsidRPr="008B0030" w:rsidRDefault="008B0030" w:rsidP="008B0030">
            <w:pPr>
              <w:pStyle w:val="Tekstwiodc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 encji</w:t>
            </w:r>
          </w:p>
        </w:tc>
      </w:tr>
      <w:tr w:rsidR="0095590E" w14:paraId="1EF228F1" w14:textId="77777777" w:rsidTr="008B0030">
        <w:tc>
          <w:tcPr>
            <w:tcW w:w="2405" w:type="dxa"/>
          </w:tcPr>
          <w:p w14:paraId="5FD12C0D" w14:textId="53446254" w:rsidR="0095590E" w:rsidRPr="008B0030" w:rsidRDefault="008B0030" w:rsidP="008B0030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8B0030">
              <w:rPr>
                <w:b/>
                <w:bCs/>
              </w:rPr>
              <w:t>Obiekt świata rzeczywistego</w:t>
            </w:r>
          </w:p>
        </w:tc>
        <w:tc>
          <w:tcPr>
            <w:tcW w:w="6657" w:type="dxa"/>
          </w:tcPr>
          <w:p w14:paraId="7693CB7B" w14:textId="3964674B" w:rsidR="0095590E" w:rsidRPr="008B0030" w:rsidRDefault="008B0030" w:rsidP="008B0030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8B0030">
              <w:rPr>
                <w:b/>
                <w:bCs/>
              </w:rPr>
              <w:t>Opis</w:t>
            </w:r>
          </w:p>
        </w:tc>
      </w:tr>
      <w:tr w:rsidR="0095590E" w14:paraId="2F74358B" w14:textId="77777777" w:rsidTr="008B0030">
        <w:tc>
          <w:tcPr>
            <w:tcW w:w="2405" w:type="dxa"/>
          </w:tcPr>
          <w:p w14:paraId="4B1977BF" w14:textId="043FB8E6" w:rsidR="0095590E" w:rsidRDefault="008B0030" w:rsidP="00615BC6">
            <w:pPr>
              <w:pStyle w:val="Tekstwiodcy"/>
              <w:ind w:firstLine="0"/>
            </w:pPr>
            <w:r>
              <w:lastRenderedPageBreak/>
              <w:t>Użytkownik</w:t>
            </w:r>
          </w:p>
        </w:tc>
        <w:tc>
          <w:tcPr>
            <w:tcW w:w="6657" w:type="dxa"/>
          </w:tcPr>
          <w:p w14:paraId="2B13BE31" w14:textId="1BD5FAC5" w:rsidR="0095590E" w:rsidRDefault="00B32C54" w:rsidP="00615BC6">
            <w:pPr>
              <w:pStyle w:val="Tekstwiodcy"/>
              <w:ind w:firstLine="0"/>
            </w:pPr>
            <w:r>
              <w:t>Zarejestrowana osoba lub pracownik. Dodatkowo dla gościa, który dokona zakup</w:t>
            </w:r>
            <w:r w:rsidR="006B2E24">
              <w:t>u</w:t>
            </w:r>
            <w:r>
              <w:t xml:space="preserve"> zostanie utworzone konto</w:t>
            </w:r>
            <w:r w:rsidR="006B2E24">
              <w:t>, na które nie</w:t>
            </w:r>
            <w:r>
              <w:t xml:space="preserve"> będzie się jednak można zalogować. Użytkownik posiada takie informacje jak</w:t>
            </w:r>
            <w:r w:rsidR="00934853">
              <w:t>:</w:t>
            </w:r>
            <w:r>
              <w:t xml:space="preserve"> imię, nazwisko, numer telefonu, email, hasło, rola oraz informacje</w:t>
            </w:r>
            <w:r w:rsidR="00934853">
              <w:t>,</w:t>
            </w:r>
            <w:r>
              <w:t xml:space="preserve"> czy dane konto jest aktywne. </w:t>
            </w:r>
            <w:r w:rsidR="00D32214">
              <w:t>U</w:t>
            </w:r>
            <w:r>
              <w:t xml:space="preserve">żytkownik </w:t>
            </w:r>
            <w:r w:rsidR="00D32214">
              <w:t xml:space="preserve">połączony jest też z </w:t>
            </w:r>
            <w:r>
              <w:t xml:space="preserve"> adres</w:t>
            </w:r>
            <w:r w:rsidR="00D32214">
              <w:t>em, który charakteryzujemy jako inny obiekt</w:t>
            </w:r>
            <w:r>
              <w:t xml:space="preserve">. </w:t>
            </w:r>
          </w:p>
        </w:tc>
      </w:tr>
      <w:tr w:rsidR="0095590E" w14:paraId="3EBDAC20" w14:textId="77777777" w:rsidTr="008B0030">
        <w:tc>
          <w:tcPr>
            <w:tcW w:w="2405" w:type="dxa"/>
          </w:tcPr>
          <w:p w14:paraId="1836E3E0" w14:textId="5766964B" w:rsidR="0095590E" w:rsidRDefault="008B0030" w:rsidP="00615BC6">
            <w:pPr>
              <w:pStyle w:val="Tekstwiodcy"/>
              <w:ind w:firstLine="0"/>
            </w:pPr>
            <w:r>
              <w:t>Adres</w:t>
            </w:r>
          </w:p>
        </w:tc>
        <w:tc>
          <w:tcPr>
            <w:tcW w:w="6657" w:type="dxa"/>
          </w:tcPr>
          <w:p w14:paraId="0CD0BBB4" w14:textId="0F05408D" w:rsidR="0095590E" w:rsidRDefault="00992D9F" w:rsidP="00615BC6">
            <w:pPr>
              <w:pStyle w:val="Tekstwiodcy"/>
              <w:ind w:firstLine="0"/>
            </w:pPr>
            <w:r>
              <w:t>Niezbędne informacje na temat lokacji wymagane przy dostawie.</w:t>
            </w:r>
            <w:r w:rsidR="00B32C54">
              <w:t xml:space="preserve"> Składa się z takich informacji jak: kraj, miasto, ulica, numer lokalu, oraz kod pocztowy.</w:t>
            </w:r>
          </w:p>
        </w:tc>
      </w:tr>
      <w:tr w:rsidR="008B0030" w14:paraId="47C8FEFB" w14:textId="77777777" w:rsidTr="008B0030">
        <w:tc>
          <w:tcPr>
            <w:tcW w:w="2405" w:type="dxa"/>
          </w:tcPr>
          <w:p w14:paraId="4FB1AA26" w14:textId="1A4BBF21" w:rsidR="008B0030" w:rsidRDefault="008B0030" w:rsidP="00615BC6">
            <w:pPr>
              <w:pStyle w:val="Tekstwiodcy"/>
              <w:ind w:firstLine="0"/>
            </w:pPr>
            <w:r>
              <w:t>Produkt</w:t>
            </w:r>
          </w:p>
        </w:tc>
        <w:tc>
          <w:tcPr>
            <w:tcW w:w="6657" w:type="dxa"/>
          </w:tcPr>
          <w:p w14:paraId="6DD96372" w14:textId="77D9E8D3" w:rsidR="008B0030" w:rsidRDefault="00D15E83" w:rsidP="00615BC6">
            <w:pPr>
              <w:pStyle w:val="Tekstwiodcy"/>
              <w:ind w:firstLine="0"/>
            </w:pPr>
            <w:r>
              <w:t>Produkt przeznaczony do sprzedaży w kwiaciarni, zawiera informacje o cenie, opis</w:t>
            </w:r>
            <w:r w:rsidR="009D1035">
              <w:t>ie</w:t>
            </w:r>
            <w:r>
              <w:t>, typ</w:t>
            </w:r>
            <w:r w:rsidR="009D1035">
              <w:t>ie</w:t>
            </w:r>
            <w:r>
              <w:t xml:space="preserve"> pro</w:t>
            </w:r>
            <w:r w:rsidR="00262EFC">
              <w:t xml:space="preserve">duktu. Produkt może być połączony z wpisem na </w:t>
            </w:r>
            <w:proofErr w:type="spellStart"/>
            <w:r w:rsidR="00262EFC">
              <w:t>wiki</w:t>
            </w:r>
            <w:proofErr w:type="spellEnd"/>
            <w:r w:rsidR="00262EFC">
              <w:t>. Pracownik jest w stanie dodawać, usuwać oraz modyfikować produkty.</w:t>
            </w:r>
          </w:p>
        </w:tc>
      </w:tr>
      <w:tr w:rsidR="0095590E" w14:paraId="5D50B2EF" w14:textId="77777777" w:rsidTr="008B0030">
        <w:tc>
          <w:tcPr>
            <w:tcW w:w="2405" w:type="dxa"/>
          </w:tcPr>
          <w:p w14:paraId="0D812943" w14:textId="454181C6" w:rsidR="0095590E" w:rsidRDefault="008B0030" w:rsidP="00615BC6">
            <w:pPr>
              <w:pStyle w:val="Tekstwiodcy"/>
              <w:ind w:firstLine="0"/>
            </w:pPr>
            <w:r>
              <w:t>Magazyn</w:t>
            </w:r>
          </w:p>
        </w:tc>
        <w:tc>
          <w:tcPr>
            <w:tcW w:w="6657" w:type="dxa"/>
          </w:tcPr>
          <w:p w14:paraId="2F189674" w14:textId="4AC6F6B9" w:rsidR="0095590E" w:rsidRDefault="00992D9F" w:rsidP="00615BC6">
            <w:pPr>
              <w:pStyle w:val="Tekstwiodcy"/>
              <w:ind w:firstLine="0"/>
            </w:pPr>
            <w:r>
              <w:t>Magazyn zawiera produkt wraz z</w:t>
            </w:r>
            <w:r w:rsidR="00D32214">
              <w:t xml:space="preserve"> informacją o</w:t>
            </w:r>
            <w:r>
              <w:t xml:space="preserve"> jego ilości. Pracownik jest w stanie modyfikować stan danego magazynu. Może on też dodawać nowe magazyny dla produktów, które </w:t>
            </w:r>
            <w:r w:rsidR="000864DA">
              <w:t>jeszcze nie posiadają</w:t>
            </w:r>
            <w:r>
              <w:t xml:space="preserve"> magazynu</w:t>
            </w:r>
            <w:r w:rsidR="000864DA">
              <w:t>.</w:t>
            </w:r>
          </w:p>
        </w:tc>
      </w:tr>
      <w:tr w:rsidR="0095590E" w14:paraId="11E88285" w14:textId="77777777" w:rsidTr="008B0030">
        <w:tc>
          <w:tcPr>
            <w:tcW w:w="2405" w:type="dxa"/>
          </w:tcPr>
          <w:p w14:paraId="7BED7002" w14:textId="70C003B6" w:rsidR="0095590E" w:rsidRDefault="008B0030" w:rsidP="00615BC6">
            <w:pPr>
              <w:pStyle w:val="Tekstwiodcy"/>
              <w:ind w:firstLine="0"/>
            </w:pPr>
            <w:r>
              <w:t>Zdjęcie</w:t>
            </w:r>
          </w:p>
        </w:tc>
        <w:tc>
          <w:tcPr>
            <w:tcW w:w="6657" w:type="dxa"/>
          </w:tcPr>
          <w:p w14:paraId="5EEF0039" w14:textId="7B020A84" w:rsidR="0095590E" w:rsidRDefault="00D32214" w:rsidP="00615BC6">
            <w:pPr>
              <w:pStyle w:val="Tekstwiodcy"/>
              <w:ind w:firstLine="0"/>
            </w:pPr>
            <w:r>
              <w:t>To p</w:t>
            </w:r>
            <w:r w:rsidR="003875CB">
              <w:t>lik w formacie PNG</w:t>
            </w:r>
            <w:r w:rsidR="00992D9F">
              <w:t xml:space="preserve"> oraz dodatkowe informacje</w:t>
            </w:r>
            <w:r w:rsidR="00934853">
              <w:t>,</w:t>
            </w:r>
            <w:r w:rsidR="00992D9F">
              <w:t xml:space="preserve"> takie jak opis i typ. Pracownik potrafi dodawać zdjęcia oraz łączyć je z wpisami na </w:t>
            </w:r>
            <w:proofErr w:type="spellStart"/>
            <w:r w:rsidR="00992D9F">
              <w:t>wiki</w:t>
            </w:r>
            <w:proofErr w:type="spellEnd"/>
            <w:r w:rsidR="00992D9F">
              <w:t xml:space="preserve"> i produktami</w:t>
            </w:r>
            <w:r w:rsidR="00B32C54">
              <w:t>.</w:t>
            </w:r>
            <w:r w:rsidR="00992D9F">
              <w:t xml:space="preserve"> </w:t>
            </w:r>
          </w:p>
        </w:tc>
      </w:tr>
      <w:tr w:rsidR="0095590E" w14:paraId="54E5E371" w14:textId="77777777" w:rsidTr="008B0030">
        <w:tc>
          <w:tcPr>
            <w:tcW w:w="2405" w:type="dxa"/>
          </w:tcPr>
          <w:p w14:paraId="1FE3ECCE" w14:textId="0072B565" w:rsidR="0095590E" w:rsidRDefault="008B0030" w:rsidP="00615BC6">
            <w:pPr>
              <w:pStyle w:val="Tekstwiodcy"/>
              <w:ind w:firstLine="0"/>
            </w:pPr>
            <w:r>
              <w:t xml:space="preserve">Wpis </w:t>
            </w:r>
            <w:proofErr w:type="spellStart"/>
            <w:r>
              <w:t>wiki</w:t>
            </w:r>
            <w:proofErr w:type="spellEnd"/>
          </w:p>
        </w:tc>
        <w:tc>
          <w:tcPr>
            <w:tcW w:w="6657" w:type="dxa"/>
          </w:tcPr>
          <w:p w14:paraId="06004F11" w14:textId="15FC02C1" w:rsidR="0095590E" w:rsidRDefault="00363BA6" w:rsidP="00615BC6">
            <w:pPr>
              <w:pStyle w:val="Tekstwiodcy"/>
              <w:ind w:firstLine="0"/>
            </w:pPr>
            <w:r>
              <w:t xml:space="preserve">Wpis </w:t>
            </w:r>
            <w:proofErr w:type="spellStart"/>
            <w:r>
              <w:t>wiki</w:t>
            </w:r>
            <w:proofErr w:type="spellEnd"/>
            <w:r w:rsidR="00934853">
              <w:t xml:space="preserve"> jest</w:t>
            </w:r>
            <w:r>
              <w:t xml:space="preserve"> to zbiór informacji na temat danego kwiatka. Pracownik jest w stanie dodawać modyfikować i usuwać wpisy na </w:t>
            </w:r>
            <w:proofErr w:type="spellStart"/>
            <w:r>
              <w:t>wiki</w:t>
            </w:r>
            <w:proofErr w:type="spellEnd"/>
            <w:r>
              <w:t xml:space="preserve">. Użytkownik na podstawie nazwy </w:t>
            </w:r>
            <w:r w:rsidR="000864DA">
              <w:t>pospolitej</w:t>
            </w:r>
            <w:r w:rsidR="00D32214">
              <w:t xml:space="preserve">, </w:t>
            </w:r>
            <w:r>
              <w:t>łacińskiej</w:t>
            </w:r>
            <w:r w:rsidR="000864DA">
              <w:t xml:space="preserve"> </w:t>
            </w:r>
            <w:r w:rsidR="006B2E24">
              <w:t>lub</w:t>
            </w:r>
            <w:r>
              <w:t xml:space="preserve"> zdjęcia jest w stanie zidentyfikować daną roślinę</w:t>
            </w:r>
            <w:r w:rsidR="00934853">
              <w:t>,</w:t>
            </w:r>
            <w:r>
              <w:t xml:space="preserve"> a następnie uzyskać szczegółowe informacje na temat </w:t>
            </w:r>
            <w:r w:rsidR="00D32214">
              <w:t>jej</w:t>
            </w:r>
            <w:r>
              <w:t xml:space="preserve"> budowy oraz pielęgnacji. </w:t>
            </w:r>
          </w:p>
        </w:tc>
      </w:tr>
      <w:tr w:rsidR="008B0030" w14:paraId="3711F1AD" w14:textId="77777777" w:rsidTr="008B0030">
        <w:tc>
          <w:tcPr>
            <w:tcW w:w="2405" w:type="dxa"/>
          </w:tcPr>
          <w:p w14:paraId="33354FAD" w14:textId="5A8492E7" w:rsidR="008B0030" w:rsidRDefault="008B0030" w:rsidP="00615BC6">
            <w:pPr>
              <w:pStyle w:val="Tekstwiodcy"/>
              <w:ind w:firstLine="0"/>
            </w:pPr>
            <w:r>
              <w:t>Typ dostawy</w:t>
            </w:r>
          </w:p>
        </w:tc>
        <w:tc>
          <w:tcPr>
            <w:tcW w:w="6657" w:type="dxa"/>
          </w:tcPr>
          <w:p w14:paraId="1F3E60BD" w14:textId="63301FB0" w:rsidR="008B0030" w:rsidRDefault="001F4BE4" w:rsidP="00615BC6">
            <w:pPr>
              <w:pStyle w:val="Tekstwiodcy"/>
              <w:ind w:firstLine="0"/>
            </w:pPr>
            <w:r>
              <w:t>Określa typ dostawy, jej koszt oraz metod</w:t>
            </w:r>
            <w:r w:rsidR="00D32214">
              <w:t>ę</w:t>
            </w:r>
            <w:r>
              <w:t xml:space="preserve"> </w:t>
            </w:r>
            <w:r w:rsidR="009D1035">
              <w:t>dostarczenia</w:t>
            </w:r>
            <w:r>
              <w:t>. Klient podczas finalizowania zamówienia będzie w stanie wybierać spośród wielu metod dostawy.</w:t>
            </w:r>
          </w:p>
        </w:tc>
      </w:tr>
      <w:tr w:rsidR="0095590E" w14:paraId="5A5ED7B3" w14:textId="77777777" w:rsidTr="008B0030">
        <w:tc>
          <w:tcPr>
            <w:tcW w:w="2405" w:type="dxa"/>
          </w:tcPr>
          <w:p w14:paraId="12533C99" w14:textId="5013CF28" w:rsidR="0095590E" w:rsidRDefault="008B0030" w:rsidP="00615BC6">
            <w:pPr>
              <w:pStyle w:val="Tekstwiodcy"/>
              <w:ind w:firstLine="0"/>
            </w:pPr>
            <w:r>
              <w:t>Zamówienie</w:t>
            </w:r>
          </w:p>
        </w:tc>
        <w:tc>
          <w:tcPr>
            <w:tcW w:w="6657" w:type="dxa"/>
          </w:tcPr>
          <w:p w14:paraId="1E486531" w14:textId="613B8430" w:rsidR="0095590E" w:rsidRDefault="00D15E83" w:rsidP="00615BC6">
            <w:pPr>
              <w:pStyle w:val="Tekstwiodcy"/>
              <w:ind w:firstLine="0"/>
            </w:pPr>
            <w:r>
              <w:t xml:space="preserve">Transakcja dokonana przez klienta. Zawiera wszystkie potrzebne  informacje na temat dostawy </w:t>
            </w:r>
            <w:r w:rsidR="00262EFC">
              <w:t xml:space="preserve">oraz kupionych produktów. Pracownik kwiaciarni ma dostęp do listy zamówień, może on </w:t>
            </w:r>
            <w:r w:rsidR="00934853">
              <w:t>realizować</w:t>
            </w:r>
            <w:r w:rsidR="00262EFC">
              <w:t xml:space="preserve"> zamówienia przygotowując towar i zmieniając</w:t>
            </w:r>
            <w:r w:rsidR="003867F1">
              <w:t xml:space="preserve"> </w:t>
            </w:r>
            <w:r w:rsidR="00934853">
              <w:t xml:space="preserve">ich </w:t>
            </w:r>
            <w:r w:rsidR="00262EFC">
              <w:t>status.</w:t>
            </w:r>
          </w:p>
        </w:tc>
      </w:tr>
      <w:tr w:rsidR="008B0030" w14:paraId="5A3E0E00" w14:textId="77777777" w:rsidTr="008B0030">
        <w:tc>
          <w:tcPr>
            <w:tcW w:w="2405" w:type="dxa"/>
          </w:tcPr>
          <w:p w14:paraId="34135183" w14:textId="036A1A3C" w:rsidR="008B0030" w:rsidRDefault="008B0030" w:rsidP="00615BC6">
            <w:pPr>
              <w:pStyle w:val="Tekstwiodcy"/>
              <w:ind w:firstLine="0"/>
            </w:pPr>
            <w:r>
              <w:lastRenderedPageBreak/>
              <w:t>Koszyk</w:t>
            </w:r>
          </w:p>
        </w:tc>
        <w:tc>
          <w:tcPr>
            <w:tcW w:w="6657" w:type="dxa"/>
          </w:tcPr>
          <w:p w14:paraId="642AD519" w14:textId="06A0E419" w:rsidR="008B0030" w:rsidRDefault="00D3478D" w:rsidP="00615BC6">
            <w:pPr>
              <w:pStyle w:val="Tekstwiodcy"/>
              <w:ind w:firstLine="0"/>
            </w:pPr>
            <w:r>
              <w:t>Koszyk zawiera produkty jakie użytkownik do niego dodał</w:t>
            </w:r>
            <w:r w:rsidR="003875CB">
              <w:t xml:space="preserve">. Pozwala on zalogowanemu użytkownikowi na zapamiętywanie </w:t>
            </w:r>
            <w:r w:rsidR="00363BA6">
              <w:t xml:space="preserve">produktów dodanych do koszyka </w:t>
            </w:r>
            <w:r w:rsidR="003875CB">
              <w:t xml:space="preserve">na serwerze, co zapewnia  mu możliwość </w:t>
            </w:r>
            <w:r w:rsidR="00934853">
              <w:t>szybkiego</w:t>
            </w:r>
            <w:r w:rsidR="003875CB">
              <w:t xml:space="preserve"> powr</w:t>
            </w:r>
            <w:r w:rsidR="00934853">
              <w:t>o</w:t>
            </w:r>
            <w:r w:rsidR="003875CB">
              <w:t>t</w:t>
            </w:r>
            <w:r w:rsidR="00934853">
              <w:t>u</w:t>
            </w:r>
            <w:r w:rsidR="003875CB">
              <w:t xml:space="preserve"> do zakupów</w:t>
            </w:r>
            <w:r w:rsidR="00363BA6">
              <w:t>.</w:t>
            </w:r>
          </w:p>
        </w:tc>
      </w:tr>
      <w:tr w:rsidR="008B0030" w14:paraId="01BBAF6B" w14:textId="77777777" w:rsidTr="008B0030">
        <w:tc>
          <w:tcPr>
            <w:tcW w:w="2405" w:type="dxa"/>
          </w:tcPr>
          <w:p w14:paraId="060B738E" w14:textId="3E9AE308" w:rsidR="008B0030" w:rsidRDefault="008B0030" w:rsidP="00615BC6">
            <w:pPr>
              <w:pStyle w:val="Tekstwiodcy"/>
              <w:ind w:firstLine="0"/>
            </w:pPr>
            <w:r>
              <w:t>Miesięczny status</w:t>
            </w:r>
          </w:p>
        </w:tc>
        <w:tc>
          <w:tcPr>
            <w:tcW w:w="6657" w:type="dxa"/>
          </w:tcPr>
          <w:p w14:paraId="005CC344" w14:textId="421C1FC0" w:rsidR="008B0030" w:rsidRDefault="00085AC6" w:rsidP="00615BC6">
            <w:pPr>
              <w:pStyle w:val="Tekstwiodcy"/>
              <w:ind w:firstLine="0"/>
            </w:pPr>
            <w:r>
              <w:t>Aktualizowany co miesiąc status, który zawiera ilość sprzedanych produktów i zysk</w:t>
            </w:r>
            <w:r w:rsidR="0023095C">
              <w:t xml:space="preserve"> wynikający ze sprzedaży  w danym miesiącu</w:t>
            </w:r>
            <w:r>
              <w:t>.</w:t>
            </w:r>
            <w:r w:rsidR="00363BA6">
              <w:t xml:space="preserve"> Status ten jest dostępny wyłącznie dla zalogowanego pracownika kwiaciarni.</w:t>
            </w:r>
          </w:p>
        </w:tc>
      </w:tr>
    </w:tbl>
    <w:p w14:paraId="31C43FC9" w14:textId="53C07EB7" w:rsidR="0095590E" w:rsidRDefault="0095590E" w:rsidP="00615BC6">
      <w:pPr>
        <w:pStyle w:val="Tekstwiodcy"/>
      </w:pPr>
    </w:p>
    <w:p w14:paraId="04B713A7" w14:textId="15B2FDFA" w:rsidR="0095590E" w:rsidRDefault="0095590E" w:rsidP="0095590E">
      <w:pPr>
        <w:pStyle w:val="Legenda"/>
        <w:keepNext/>
      </w:pPr>
      <w:bookmarkStart w:id="37" w:name="_Ref26118146"/>
      <w:r>
        <w:t xml:space="preserve">Tabela </w:t>
      </w:r>
      <w:fldSimple w:instr=" SEQ Tabela \* ARABIC ">
        <w:r w:rsidR="00E80A08">
          <w:rPr>
            <w:noProof/>
          </w:rPr>
          <w:t>4</w:t>
        </w:r>
      </w:fldSimple>
      <w:bookmarkEnd w:id="37"/>
      <w:r w:rsidR="006D6212">
        <w:t>.</w:t>
      </w:r>
      <w:r>
        <w:t xml:space="preserve"> Opis relacji pomiędzy encjami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23095C" w14:paraId="01751CB9" w14:textId="77777777" w:rsidTr="00022639">
        <w:tc>
          <w:tcPr>
            <w:tcW w:w="9062" w:type="dxa"/>
            <w:gridSpan w:val="2"/>
          </w:tcPr>
          <w:p w14:paraId="1B32A874" w14:textId="34448EFF" w:rsidR="0023095C" w:rsidRPr="0023095C" w:rsidRDefault="0023095C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23095C">
              <w:rPr>
                <w:b/>
                <w:bCs/>
              </w:rPr>
              <w:t>Opis relacji</w:t>
            </w:r>
          </w:p>
        </w:tc>
      </w:tr>
      <w:tr w:rsidR="0095590E" w14:paraId="064088C1" w14:textId="77777777" w:rsidTr="00934853">
        <w:tc>
          <w:tcPr>
            <w:tcW w:w="3256" w:type="dxa"/>
          </w:tcPr>
          <w:p w14:paraId="04DB89A0" w14:textId="4DB533B6" w:rsidR="0095590E" w:rsidRPr="0023095C" w:rsidRDefault="0023095C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23095C">
              <w:rPr>
                <w:b/>
                <w:bCs/>
              </w:rPr>
              <w:t>Relacja pomiędzy encjami</w:t>
            </w:r>
          </w:p>
        </w:tc>
        <w:tc>
          <w:tcPr>
            <w:tcW w:w="5806" w:type="dxa"/>
          </w:tcPr>
          <w:p w14:paraId="753B7D3D" w14:textId="6464CE23" w:rsidR="0095590E" w:rsidRPr="0023095C" w:rsidRDefault="0023095C" w:rsidP="0023095C">
            <w:pPr>
              <w:pStyle w:val="Tekstwiodcy"/>
              <w:ind w:firstLine="0"/>
              <w:jc w:val="center"/>
              <w:rPr>
                <w:b/>
                <w:bCs/>
              </w:rPr>
            </w:pPr>
            <w:r w:rsidRPr="0023095C">
              <w:rPr>
                <w:b/>
                <w:bCs/>
              </w:rPr>
              <w:t>Opis</w:t>
            </w:r>
          </w:p>
        </w:tc>
      </w:tr>
      <w:tr w:rsidR="0095590E" w14:paraId="72F39E06" w14:textId="77777777" w:rsidTr="00934853">
        <w:tc>
          <w:tcPr>
            <w:tcW w:w="3256" w:type="dxa"/>
          </w:tcPr>
          <w:p w14:paraId="74CB0470" w14:textId="565718C2" w:rsidR="0095590E" w:rsidRDefault="00D3478D" w:rsidP="00615BC6">
            <w:pPr>
              <w:pStyle w:val="Tekstwiodcy"/>
              <w:ind w:firstLine="0"/>
            </w:pPr>
            <w:r>
              <w:t>Użytkownik - Koszyk</w:t>
            </w:r>
          </w:p>
        </w:tc>
        <w:tc>
          <w:tcPr>
            <w:tcW w:w="5806" w:type="dxa"/>
          </w:tcPr>
          <w:p w14:paraId="2B7642F6" w14:textId="62E5D7E8" w:rsidR="0095590E" w:rsidRDefault="00D3478D" w:rsidP="00615BC6">
            <w:pPr>
              <w:pStyle w:val="Tekstwiodcy"/>
              <w:ind w:firstLine="0"/>
            </w:pPr>
            <w:r>
              <w:t xml:space="preserve">Użytkownik może  posiadać tylko jeden koszyk, koszyk musi </w:t>
            </w:r>
            <w:r w:rsidR="00934853">
              <w:t>być przypisany</w:t>
            </w:r>
            <w:r>
              <w:t xml:space="preserve"> wyłącznie do jednego użytkownika</w:t>
            </w:r>
          </w:p>
        </w:tc>
      </w:tr>
      <w:tr w:rsidR="0095590E" w14:paraId="0731C18E" w14:textId="77777777" w:rsidTr="00934853">
        <w:tc>
          <w:tcPr>
            <w:tcW w:w="3256" w:type="dxa"/>
          </w:tcPr>
          <w:p w14:paraId="7A69C36F" w14:textId="30F93F9C" w:rsidR="0095590E" w:rsidRDefault="00D3478D" w:rsidP="00615BC6">
            <w:pPr>
              <w:pStyle w:val="Tekstwiodcy"/>
              <w:ind w:firstLine="0"/>
            </w:pPr>
            <w:r>
              <w:t>Użytkownik – Adres</w:t>
            </w:r>
          </w:p>
        </w:tc>
        <w:tc>
          <w:tcPr>
            <w:tcW w:w="5806" w:type="dxa"/>
          </w:tcPr>
          <w:p w14:paraId="467B672B" w14:textId="1970D53A" w:rsidR="0095590E" w:rsidRDefault="00D3478D" w:rsidP="00615BC6">
            <w:pPr>
              <w:pStyle w:val="Tekstwiodcy"/>
              <w:ind w:firstLine="0"/>
            </w:pPr>
            <w:r>
              <w:t xml:space="preserve">Użytkownik musi posiadać wyłącznie jeden adres, jeden adres może </w:t>
            </w:r>
            <w:r w:rsidR="00934853">
              <w:t>być przypisany</w:t>
            </w:r>
            <w:r>
              <w:t xml:space="preserve"> wielu użytkowników</w:t>
            </w:r>
          </w:p>
        </w:tc>
      </w:tr>
      <w:tr w:rsidR="0095590E" w14:paraId="241259EB" w14:textId="77777777" w:rsidTr="00934853">
        <w:tc>
          <w:tcPr>
            <w:tcW w:w="3256" w:type="dxa"/>
          </w:tcPr>
          <w:p w14:paraId="1ADB0B67" w14:textId="5DCB9BFE" w:rsidR="0095590E" w:rsidRDefault="00D3478D" w:rsidP="00615BC6">
            <w:pPr>
              <w:pStyle w:val="Tekstwiodcy"/>
              <w:ind w:firstLine="0"/>
            </w:pPr>
            <w:r>
              <w:t>Użytkownik - Zamówienie</w:t>
            </w:r>
          </w:p>
        </w:tc>
        <w:tc>
          <w:tcPr>
            <w:tcW w:w="5806" w:type="dxa"/>
          </w:tcPr>
          <w:p w14:paraId="60512557" w14:textId="2B1A6DB7" w:rsidR="0095590E" w:rsidRDefault="00D3478D" w:rsidP="00615BC6">
            <w:pPr>
              <w:pStyle w:val="Tekstwiodcy"/>
              <w:ind w:firstLine="0"/>
            </w:pPr>
            <w:r>
              <w:t xml:space="preserve">Użytkownik może posiadać wiele zamówień, jedno zamówienie musi </w:t>
            </w:r>
            <w:r w:rsidR="00934853">
              <w:t>być przypisany</w:t>
            </w:r>
            <w:r>
              <w:t xml:space="preserve"> do jednego  użytkownika</w:t>
            </w:r>
          </w:p>
        </w:tc>
      </w:tr>
      <w:tr w:rsidR="00D3478D" w14:paraId="15DC484C" w14:textId="77777777" w:rsidTr="00934853">
        <w:tc>
          <w:tcPr>
            <w:tcW w:w="3256" w:type="dxa"/>
          </w:tcPr>
          <w:p w14:paraId="0467BC9A" w14:textId="17341FD2" w:rsidR="00D3478D" w:rsidRDefault="00D3478D" w:rsidP="00615BC6">
            <w:pPr>
              <w:pStyle w:val="Tekstwiodcy"/>
              <w:ind w:firstLine="0"/>
            </w:pPr>
            <w:r>
              <w:t>Koszyk - Produkt</w:t>
            </w:r>
          </w:p>
        </w:tc>
        <w:tc>
          <w:tcPr>
            <w:tcW w:w="5806" w:type="dxa"/>
          </w:tcPr>
          <w:p w14:paraId="1ABB1333" w14:textId="4F54B07F" w:rsidR="00D3478D" w:rsidRDefault="00D3478D" w:rsidP="00615BC6">
            <w:pPr>
              <w:pStyle w:val="Tekstwiodcy"/>
              <w:ind w:firstLine="0"/>
            </w:pPr>
            <w:r>
              <w:t xml:space="preserve">Koszyk </w:t>
            </w:r>
            <w:r w:rsidR="008C1F27">
              <w:t xml:space="preserve">może zawierać  wiele produktów, produkt może </w:t>
            </w:r>
            <w:r w:rsidR="00934853">
              <w:t>być przypisany</w:t>
            </w:r>
            <w:r w:rsidR="008C1F27">
              <w:t xml:space="preserve"> do wielu koszyków</w:t>
            </w:r>
          </w:p>
        </w:tc>
      </w:tr>
      <w:tr w:rsidR="00D3478D" w14:paraId="1F11B589" w14:textId="77777777" w:rsidTr="00934853">
        <w:tc>
          <w:tcPr>
            <w:tcW w:w="3256" w:type="dxa"/>
          </w:tcPr>
          <w:p w14:paraId="7447D04E" w14:textId="3D8B6C14" w:rsidR="00D3478D" w:rsidRDefault="008C1F27" w:rsidP="008C1F27">
            <w:pPr>
              <w:pStyle w:val="Tekstwiodcy"/>
              <w:ind w:firstLine="0"/>
            </w:pPr>
            <w:r>
              <w:t>Typ  dostawy - Zamówienie</w:t>
            </w:r>
          </w:p>
        </w:tc>
        <w:tc>
          <w:tcPr>
            <w:tcW w:w="5806" w:type="dxa"/>
          </w:tcPr>
          <w:p w14:paraId="020F4689" w14:textId="56250EF6" w:rsidR="00D3478D" w:rsidRDefault="008C1F27" w:rsidP="00615BC6">
            <w:pPr>
              <w:pStyle w:val="Tekstwiodcy"/>
              <w:ind w:firstLine="0"/>
            </w:pPr>
            <w:r>
              <w:t xml:space="preserve">Typ dostawy może </w:t>
            </w:r>
            <w:r w:rsidR="00934853">
              <w:t>być przypisany</w:t>
            </w:r>
            <w:r>
              <w:t xml:space="preserve"> do wielu zamówień, zamówie</w:t>
            </w:r>
            <w:r w:rsidR="006B2E24">
              <w:t>nie</w:t>
            </w:r>
            <w:r>
              <w:t xml:space="preserve"> musi posiadać jeden typ dostawy</w:t>
            </w:r>
          </w:p>
        </w:tc>
      </w:tr>
      <w:tr w:rsidR="00D3478D" w14:paraId="43A76E8D" w14:textId="77777777" w:rsidTr="00934853">
        <w:tc>
          <w:tcPr>
            <w:tcW w:w="3256" w:type="dxa"/>
          </w:tcPr>
          <w:p w14:paraId="159E65D0" w14:textId="13C9D0D0" w:rsidR="00D3478D" w:rsidRDefault="008C1F27" w:rsidP="008C1F27">
            <w:pPr>
              <w:pStyle w:val="Tekstwiodcy"/>
              <w:ind w:firstLine="0"/>
            </w:pPr>
            <w:r>
              <w:t>Produkt - Magazyn</w:t>
            </w:r>
          </w:p>
        </w:tc>
        <w:tc>
          <w:tcPr>
            <w:tcW w:w="5806" w:type="dxa"/>
          </w:tcPr>
          <w:p w14:paraId="78B49AE6" w14:textId="04A30F2B" w:rsidR="00D3478D" w:rsidRDefault="008C1F27" w:rsidP="00615BC6">
            <w:pPr>
              <w:pStyle w:val="Tekstwiodcy"/>
              <w:ind w:firstLine="0"/>
            </w:pPr>
            <w:r>
              <w:t xml:space="preserve">Produkt może </w:t>
            </w:r>
            <w:r w:rsidR="00934853">
              <w:t>być przypisany</w:t>
            </w:r>
            <w:r>
              <w:t xml:space="preserve"> do jednego magazynu, magazyn musi posiadać  tylko jeden produkt</w:t>
            </w:r>
          </w:p>
        </w:tc>
      </w:tr>
      <w:tr w:rsidR="00D3478D" w14:paraId="3510E6FD" w14:textId="77777777" w:rsidTr="00934853">
        <w:tc>
          <w:tcPr>
            <w:tcW w:w="3256" w:type="dxa"/>
          </w:tcPr>
          <w:p w14:paraId="77525341" w14:textId="6A72766C" w:rsidR="00D3478D" w:rsidRDefault="003B638B" w:rsidP="003B638B">
            <w:pPr>
              <w:pStyle w:val="Tekstwiodcy"/>
              <w:tabs>
                <w:tab w:val="left" w:pos="733"/>
              </w:tabs>
              <w:ind w:firstLine="0"/>
            </w:pPr>
            <w:r>
              <w:t>Produkt - Zdjęcie</w:t>
            </w:r>
          </w:p>
        </w:tc>
        <w:tc>
          <w:tcPr>
            <w:tcW w:w="5806" w:type="dxa"/>
          </w:tcPr>
          <w:p w14:paraId="2C50DBE7" w14:textId="04962E79" w:rsidR="00D3478D" w:rsidRDefault="003B638B" w:rsidP="00615BC6">
            <w:pPr>
              <w:pStyle w:val="Tekstwiodcy"/>
              <w:ind w:firstLine="0"/>
            </w:pPr>
            <w:r>
              <w:t xml:space="preserve">Produkt może posiadać wiele zdjęć, zdjęcie może </w:t>
            </w:r>
            <w:r w:rsidR="00934853">
              <w:t>być przypisane</w:t>
            </w:r>
            <w:r>
              <w:t xml:space="preserve"> tylko do jednego produktu</w:t>
            </w:r>
          </w:p>
        </w:tc>
      </w:tr>
      <w:tr w:rsidR="0095590E" w14:paraId="3F3AD0C7" w14:textId="77777777" w:rsidTr="00934853">
        <w:tc>
          <w:tcPr>
            <w:tcW w:w="3256" w:type="dxa"/>
          </w:tcPr>
          <w:p w14:paraId="6F1041A4" w14:textId="6614AC9C" w:rsidR="0095590E" w:rsidRDefault="003B638B" w:rsidP="003B638B">
            <w:pPr>
              <w:pStyle w:val="Tekstwiodcy"/>
              <w:ind w:firstLine="0"/>
            </w:pPr>
            <w:r>
              <w:t xml:space="preserve">Produkt – Wpis </w:t>
            </w:r>
            <w:proofErr w:type="spellStart"/>
            <w:r>
              <w:t>wiki</w:t>
            </w:r>
            <w:proofErr w:type="spellEnd"/>
          </w:p>
        </w:tc>
        <w:tc>
          <w:tcPr>
            <w:tcW w:w="5806" w:type="dxa"/>
          </w:tcPr>
          <w:p w14:paraId="5DB33666" w14:textId="4022F806" w:rsidR="0095590E" w:rsidRDefault="003B638B" w:rsidP="00615BC6">
            <w:pPr>
              <w:pStyle w:val="Tekstwiodcy"/>
              <w:ind w:firstLine="0"/>
            </w:pPr>
            <w:r>
              <w:t xml:space="preserve">Produkt może posiadać tylko jeden wpis </w:t>
            </w:r>
            <w:proofErr w:type="spellStart"/>
            <w:r>
              <w:t>wiki</w:t>
            </w:r>
            <w:proofErr w:type="spellEnd"/>
            <w:r>
              <w:t xml:space="preserve">, wpis </w:t>
            </w:r>
            <w:proofErr w:type="spellStart"/>
            <w:r>
              <w:t>wiki</w:t>
            </w:r>
            <w:proofErr w:type="spellEnd"/>
            <w:r>
              <w:t xml:space="preserve"> może </w:t>
            </w:r>
            <w:r w:rsidR="00934853">
              <w:t>być przypisany</w:t>
            </w:r>
            <w:r>
              <w:t xml:space="preserve"> tylko do jednego produktu</w:t>
            </w:r>
          </w:p>
        </w:tc>
      </w:tr>
      <w:tr w:rsidR="00D3478D" w14:paraId="6F92DE46" w14:textId="77777777" w:rsidTr="00934853">
        <w:tc>
          <w:tcPr>
            <w:tcW w:w="3256" w:type="dxa"/>
          </w:tcPr>
          <w:p w14:paraId="604B176A" w14:textId="79586E16" w:rsidR="00D3478D" w:rsidRDefault="003B638B" w:rsidP="003B638B">
            <w:pPr>
              <w:pStyle w:val="Tekstwiodcy"/>
              <w:ind w:firstLine="0"/>
            </w:pPr>
            <w:r>
              <w:t xml:space="preserve">Wpis </w:t>
            </w:r>
            <w:proofErr w:type="spellStart"/>
            <w:r>
              <w:t>wiki</w:t>
            </w:r>
            <w:proofErr w:type="spellEnd"/>
            <w:r>
              <w:t xml:space="preserve"> - Zdjęcie</w:t>
            </w:r>
          </w:p>
        </w:tc>
        <w:tc>
          <w:tcPr>
            <w:tcW w:w="5806" w:type="dxa"/>
          </w:tcPr>
          <w:p w14:paraId="3BCE2CA1" w14:textId="3C6C8281" w:rsidR="00D3478D" w:rsidRDefault="003B638B" w:rsidP="00615BC6">
            <w:pPr>
              <w:pStyle w:val="Tekstwiodcy"/>
              <w:ind w:firstLine="0"/>
            </w:pPr>
            <w:r>
              <w:t xml:space="preserve">Wpis </w:t>
            </w:r>
            <w:proofErr w:type="spellStart"/>
            <w:r>
              <w:t>wiki</w:t>
            </w:r>
            <w:proofErr w:type="spellEnd"/>
            <w:r>
              <w:t xml:space="preserve"> może posiadać wiele zdjęć, zdjęcie może </w:t>
            </w:r>
            <w:r w:rsidR="00934853">
              <w:t>być przypisany</w:t>
            </w:r>
            <w:r>
              <w:t xml:space="preserve"> tylko do jednego wpisu </w:t>
            </w:r>
            <w:proofErr w:type="spellStart"/>
            <w:r>
              <w:t>wiki</w:t>
            </w:r>
            <w:proofErr w:type="spellEnd"/>
          </w:p>
        </w:tc>
      </w:tr>
      <w:tr w:rsidR="0095590E" w14:paraId="6CF7530F" w14:textId="77777777" w:rsidTr="00934853">
        <w:tc>
          <w:tcPr>
            <w:tcW w:w="3256" w:type="dxa"/>
          </w:tcPr>
          <w:p w14:paraId="4E684772" w14:textId="3595FA96" w:rsidR="0095590E" w:rsidRDefault="003B638B" w:rsidP="00615BC6">
            <w:pPr>
              <w:pStyle w:val="Tekstwiodcy"/>
              <w:ind w:firstLine="0"/>
            </w:pPr>
            <w:r>
              <w:t>Zamówienie - Produkt</w:t>
            </w:r>
          </w:p>
        </w:tc>
        <w:tc>
          <w:tcPr>
            <w:tcW w:w="5806" w:type="dxa"/>
          </w:tcPr>
          <w:p w14:paraId="1189C280" w14:textId="079A22EC" w:rsidR="0095590E" w:rsidRDefault="003B638B" w:rsidP="00615BC6">
            <w:pPr>
              <w:pStyle w:val="Tekstwiodcy"/>
              <w:ind w:firstLine="0"/>
            </w:pPr>
            <w:r>
              <w:t xml:space="preserve">Zamówienie musi posiadać co najmniej jeden produkt, produkt może </w:t>
            </w:r>
            <w:r w:rsidR="00934853">
              <w:t>być przypisany</w:t>
            </w:r>
            <w:r>
              <w:t xml:space="preserve"> do wielu zamówień</w:t>
            </w:r>
          </w:p>
        </w:tc>
      </w:tr>
      <w:tr w:rsidR="003B638B" w14:paraId="4D4FEB74" w14:textId="77777777" w:rsidTr="00934853">
        <w:tc>
          <w:tcPr>
            <w:tcW w:w="3256" w:type="dxa"/>
          </w:tcPr>
          <w:p w14:paraId="56F9578D" w14:textId="5D529B83" w:rsidR="003B638B" w:rsidRDefault="003B638B" w:rsidP="00615BC6">
            <w:pPr>
              <w:pStyle w:val="Tekstwiodcy"/>
              <w:ind w:firstLine="0"/>
            </w:pPr>
            <w:r>
              <w:lastRenderedPageBreak/>
              <w:t xml:space="preserve">Zamówienie – Adres </w:t>
            </w:r>
          </w:p>
        </w:tc>
        <w:tc>
          <w:tcPr>
            <w:tcW w:w="5806" w:type="dxa"/>
          </w:tcPr>
          <w:p w14:paraId="36A0AE6A" w14:textId="09E18C87" w:rsidR="003B638B" w:rsidRDefault="003B638B" w:rsidP="00615BC6">
            <w:pPr>
              <w:pStyle w:val="Tekstwiodcy"/>
              <w:ind w:firstLine="0"/>
            </w:pPr>
            <w:r>
              <w:t xml:space="preserve">Zamówienie musi posiadać jeden adres, adres może </w:t>
            </w:r>
            <w:r w:rsidR="00934853">
              <w:t>być przypisany</w:t>
            </w:r>
            <w:r>
              <w:t xml:space="preserve"> do wielu zamówień</w:t>
            </w:r>
          </w:p>
        </w:tc>
      </w:tr>
    </w:tbl>
    <w:p w14:paraId="22195CC5" w14:textId="2A0D1871" w:rsidR="00213365" w:rsidRDefault="00213365" w:rsidP="000864DA">
      <w:pPr>
        <w:pStyle w:val="NrNagwek3"/>
        <w:numPr>
          <w:ilvl w:val="0"/>
          <w:numId w:val="0"/>
        </w:numPr>
      </w:pPr>
    </w:p>
    <w:p w14:paraId="143737FF" w14:textId="4DC89E46" w:rsidR="00290799" w:rsidRDefault="00290799" w:rsidP="00290799">
      <w:pPr>
        <w:pStyle w:val="NrNagwek3"/>
      </w:pPr>
      <w:bookmarkStart w:id="38" w:name="_Toc26802463"/>
      <w:r>
        <w:t>Model fizyczny z ograniczeniami integralności danych</w:t>
      </w:r>
      <w:bookmarkEnd w:id="38"/>
    </w:p>
    <w:p w14:paraId="246CB734" w14:textId="700DA180" w:rsidR="007440A8" w:rsidRDefault="000864DA" w:rsidP="007440A8">
      <w:pPr>
        <w:pStyle w:val="Tekstwiodcy"/>
      </w:pPr>
      <w:r>
        <w:t>W tworzonej aplikacji model logiczny jest równoważny z modelem</w:t>
      </w:r>
      <w:r w:rsidR="007440A8">
        <w:t xml:space="preserve"> fizyczny</w:t>
      </w:r>
      <w:r>
        <w:t>m</w:t>
      </w:r>
      <w:r w:rsidR="007440A8">
        <w:t xml:space="preserve">. </w:t>
      </w:r>
      <w:r>
        <w:t xml:space="preserve">Model fizyczny powstał na podstawie modelu konceptualnego wraz z założonymi relacjami pomiędzy encjami. </w:t>
      </w:r>
      <w:r w:rsidR="007440A8">
        <w:t>Jest to najważniejszy model z punktu widzenia programisty</w:t>
      </w:r>
      <w:r w:rsidR="00022639">
        <w:t>,</w:t>
      </w:r>
      <w:r w:rsidR="007440A8">
        <w:t xml:space="preserve"> ponieważ zawiera </w:t>
      </w:r>
      <w:r w:rsidR="007A5075">
        <w:t xml:space="preserve">on typy oraz rzeczywiste nazwy atrybutów. </w:t>
      </w:r>
      <w:r w:rsidR="0023190F">
        <w:t>Rysunek 3</w:t>
      </w:r>
      <w:r w:rsidR="0075780D">
        <w:t xml:space="preserve"> </w:t>
      </w:r>
      <w:r w:rsidR="007A5075">
        <w:t xml:space="preserve">przedstawia model fizyczny bazy danych zaimplementowany w aplikacji. Wszystkie tabele przedstawione są w trzeciej postaci normalnej oprócz tabeli </w:t>
      </w:r>
      <w:proofErr w:type="spellStart"/>
      <w:r w:rsidR="007A5075" w:rsidRPr="00EF0E5A">
        <w:rPr>
          <w:i/>
          <w:iCs/>
        </w:rPr>
        <w:t>adress</w:t>
      </w:r>
      <w:proofErr w:type="spellEnd"/>
      <w:r w:rsidR="00DD2816">
        <w:t>, zrobiono</w:t>
      </w:r>
      <w:r w:rsidR="003867F1">
        <w:t xml:space="preserve"> to w celu</w:t>
      </w:r>
      <w:r w:rsidR="00DD2816">
        <w:t xml:space="preserve"> osiągn</w:t>
      </w:r>
      <w:r w:rsidR="003867F1">
        <w:t>ięcia</w:t>
      </w:r>
      <w:r w:rsidR="00DD2816">
        <w:t xml:space="preserve"> lepsz</w:t>
      </w:r>
      <w:r w:rsidR="003867F1">
        <w:t>ej</w:t>
      </w:r>
      <w:r w:rsidR="00DD2816">
        <w:t xml:space="preserve"> wydajnoś</w:t>
      </w:r>
      <w:r w:rsidR="00BC2D9B">
        <w:t>ci</w:t>
      </w:r>
      <w:r w:rsidR="00DD2816">
        <w:t xml:space="preserve"> zapytań</w:t>
      </w:r>
      <w:r w:rsidR="003867F1">
        <w:t>,</w:t>
      </w:r>
      <w:r w:rsidR="00DD2816">
        <w:t xml:space="preserve"> poprzez </w:t>
      </w:r>
      <w:r w:rsidR="00022639">
        <w:t>zmniejszenie</w:t>
      </w:r>
      <w:r w:rsidR="00DD2816">
        <w:t xml:space="preserve"> iloś</w:t>
      </w:r>
      <w:r w:rsidR="00313BC1">
        <w:t>ci</w:t>
      </w:r>
      <w:r w:rsidR="00DD2816">
        <w:t xml:space="preserve"> kosztownych łączeń.</w:t>
      </w:r>
    </w:p>
    <w:p w14:paraId="2BD97773" w14:textId="7700449A" w:rsidR="00022639" w:rsidRDefault="00022639" w:rsidP="00022639">
      <w:pPr>
        <w:pStyle w:val="Tekstwiodcy"/>
      </w:pPr>
      <w:r>
        <w:t xml:space="preserve">Dodatkowo do schematu bazy danych zostało dodane wydarzenie, które raz w miesiącu wstawia nowy rekord do  tabeli </w:t>
      </w:r>
      <w:proofErr w:type="spellStart"/>
      <w:r w:rsidRPr="00EF0E5A">
        <w:rPr>
          <w:i/>
          <w:iCs/>
        </w:rPr>
        <w:t>montly_status</w:t>
      </w:r>
      <w:proofErr w:type="spellEnd"/>
      <w:r>
        <w:t xml:space="preserve">. Kod wydarzenia znajduje się na </w:t>
      </w:r>
      <w:r w:rsidR="0023190F">
        <w:t>listingu 1</w:t>
      </w:r>
      <w:r w:rsidR="00313BC1">
        <w:t>.</w:t>
      </w:r>
    </w:p>
    <w:p w14:paraId="3B64FA0C" w14:textId="77777777" w:rsidR="00022639" w:rsidRDefault="00022639" w:rsidP="007440A8">
      <w:pPr>
        <w:pStyle w:val="Tekstwiodcy"/>
      </w:pPr>
    </w:p>
    <w:p w14:paraId="283CCE22" w14:textId="77777777" w:rsidR="000864DA" w:rsidRDefault="007A5075" w:rsidP="000864DA">
      <w:pPr>
        <w:pStyle w:val="Tekstwiodcy"/>
        <w:keepNext/>
        <w:jc w:val="center"/>
      </w:pPr>
      <w:r>
        <w:rPr>
          <w:noProof/>
        </w:rPr>
        <w:lastRenderedPageBreak/>
        <w:drawing>
          <wp:inline distT="0" distB="0" distL="0" distR="0" wp14:anchorId="09D15930" wp14:editId="31D0A82E">
            <wp:extent cx="5115718" cy="8485238"/>
            <wp:effectExtent l="0" t="0" r="889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z_E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837" cy="85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A734" w14:textId="47FD7C42" w:rsidR="007A5075" w:rsidRDefault="000864DA" w:rsidP="000864DA">
      <w:pPr>
        <w:pStyle w:val="Legenda"/>
        <w:jc w:val="center"/>
      </w:pPr>
      <w:bookmarkStart w:id="39" w:name="_Ref26213589"/>
      <w:r>
        <w:t xml:space="preserve">Rysunek </w:t>
      </w:r>
      <w:fldSimple w:instr=" SEQ Rysunek \* ARABIC ">
        <w:r w:rsidR="00E80A08">
          <w:rPr>
            <w:noProof/>
          </w:rPr>
          <w:t>3</w:t>
        </w:r>
      </w:fldSimple>
      <w:bookmarkEnd w:id="39"/>
      <w:r w:rsidR="006D6212">
        <w:t>.</w:t>
      </w:r>
      <w:r>
        <w:t xml:space="preserve"> </w:t>
      </w:r>
      <w:r w:rsidRPr="0096271E">
        <w:t>Model fizyczny bazy danych</w:t>
      </w:r>
    </w:p>
    <w:p w14:paraId="224D3B4B" w14:textId="479D6E23" w:rsidR="007A5075" w:rsidRPr="00575681" w:rsidRDefault="007A5075" w:rsidP="007A5075">
      <w:pPr>
        <w:pStyle w:val="Legenda"/>
      </w:pPr>
    </w:p>
    <w:p w14:paraId="717C92C8" w14:textId="77777777" w:rsidR="00291713" w:rsidRPr="00575681" w:rsidRDefault="00291713" w:rsidP="00291713"/>
    <w:p w14:paraId="7ACDB5C5" w14:textId="77777777" w:rsidR="00022639" w:rsidRPr="00575681" w:rsidRDefault="00022639" w:rsidP="00291713">
      <w:pPr>
        <w:pStyle w:val="Tekstwiodcy"/>
      </w:pPr>
    </w:p>
    <w:p w14:paraId="20808606" w14:textId="290798C6" w:rsidR="0075780D" w:rsidRDefault="0075780D" w:rsidP="0075780D">
      <w:pPr>
        <w:pStyle w:val="Legenda"/>
        <w:keepNext/>
      </w:pPr>
      <w:bookmarkStart w:id="40" w:name="_Ref26348042"/>
      <w:r>
        <w:t xml:space="preserve">Listing </w:t>
      </w:r>
      <w:fldSimple w:instr=" SEQ Listing \* ARABIC ">
        <w:r w:rsidR="00E80A08">
          <w:rPr>
            <w:noProof/>
          </w:rPr>
          <w:t>1</w:t>
        </w:r>
      </w:fldSimple>
      <w:bookmarkEnd w:id="40"/>
      <w:r w:rsidR="00313BC1">
        <w:t>.</w:t>
      </w:r>
      <w:r>
        <w:t xml:space="preserve"> </w:t>
      </w:r>
      <w:r w:rsidRPr="00A36760">
        <w:t xml:space="preserve">Kod wydarzenia na tabeli </w:t>
      </w:r>
      <w:proofErr w:type="spellStart"/>
      <w:r w:rsidRPr="00A36760">
        <w:t>montly_status</w:t>
      </w:r>
      <w:proofErr w:type="spellEnd"/>
    </w:p>
    <w:p w14:paraId="5423CA5C" w14:textId="77777777" w:rsidR="00291713" w:rsidRPr="00FD3158" w:rsidRDefault="00291713" w:rsidP="00291713">
      <w:pPr>
        <w:pStyle w:val="Tekstwiodcy"/>
        <w:rPr>
          <w:lang w:val="en-US"/>
        </w:rPr>
      </w:pPr>
      <w:r w:rsidRPr="00FD3158">
        <w:rPr>
          <w:lang w:val="en-US"/>
        </w:rPr>
        <w:t xml:space="preserve">CREATE EVENT </w:t>
      </w:r>
      <w:proofErr w:type="spellStart"/>
      <w:r w:rsidRPr="00FD3158">
        <w:rPr>
          <w:lang w:val="en-US"/>
        </w:rPr>
        <w:t>e_monthly</w:t>
      </w:r>
      <w:proofErr w:type="spellEnd"/>
    </w:p>
    <w:p w14:paraId="7C1719A3" w14:textId="77777777" w:rsidR="00291713" w:rsidRPr="00291713" w:rsidRDefault="00291713" w:rsidP="00291713">
      <w:pPr>
        <w:pStyle w:val="Tekstwiodcy"/>
        <w:rPr>
          <w:lang w:val="en-US"/>
        </w:rPr>
      </w:pPr>
      <w:r w:rsidRPr="00FD3158">
        <w:rPr>
          <w:lang w:val="en-US"/>
        </w:rPr>
        <w:t xml:space="preserve">    </w:t>
      </w:r>
      <w:r w:rsidRPr="00291713">
        <w:rPr>
          <w:lang w:val="en-US"/>
        </w:rPr>
        <w:t>ON SCHEDULE</w:t>
      </w:r>
    </w:p>
    <w:p w14:paraId="1D3F89D6" w14:textId="77777777" w:rsidR="00291713" w:rsidRPr="00291713" w:rsidRDefault="00291713" w:rsidP="00291713">
      <w:pPr>
        <w:pStyle w:val="Tekstwiodcy"/>
        <w:rPr>
          <w:lang w:val="en-US"/>
        </w:rPr>
      </w:pPr>
      <w:r w:rsidRPr="00291713">
        <w:rPr>
          <w:lang w:val="en-US"/>
        </w:rPr>
        <w:t xml:space="preserve">      EVERY 1 MONTH</w:t>
      </w:r>
    </w:p>
    <w:p w14:paraId="2997A7E4" w14:textId="77777777" w:rsidR="00291713" w:rsidRPr="00291713" w:rsidRDefault="00291713" w:rsidP="00291713">
      <w:pPr>
        <w:pStyle w:val="Tekstwiodcy"/>
        <w:rPr>
          <w:lang w:val="en-US"/>
        </w:rPr>
      </w:pPr>
      <w:r w:rsidRPr="00291713">
        <w:rPr>
          <w:lang w:val="en-US"/>
        </w:rPr>
        <w:t xml:space="preserve">    COMMENT 'Create new month evaluation.'</w:t>
      </w:r>
    </w:p>
    <w:p w14:paraId="3A10A4CE" w14:textId="77777777" w:rsidR="00291713" w:rsidRPr="00291713" w:rsidRDefault="00291713" w:rsidP="00291713">
      <w:pPr>
        <w:pStyle w:val="Tekstwiodcy"/>
        <w:rPr>
          <w:lang w:val="en-US"/>
        </w:rPr>
      </w:pPr>
      <w:r w:rsidRPr="00291713">
        <w:rPr>
          <w:lang w:val="en-US"/>
        </w:rPr>
        <w:t xml:space="preserve">    DO</w:t>
      </w:r>
    </w:p>
    <w:p w14:paraId="211063A7" w14:textId="2B8F378C" w:rsidR="00291713" w:rsidRPr="00291713" w:rsidRDefault="00291713" w:rsidP="00291713">
      <w:pPr>
        <w:pStyle w:val="Tekstwiodcy"/>
        <w:keepNext/>
        <w:rPr>
          <w:lang w:val="en-US"/>
        </w:rPr>
      </w:pPr>
      <w:r w:rsidRPr="00291713">
        <w:rPr>
          <w:lang w:val="en-US"/>
        </w:rPr>
        <w:t xml:space="preserve">      INSERT INTO `</w:t>
      </w:r>
      <w:proofErr w:type="spellStart"/>
      <w:r w:rsidRPr="00291713">
        <w:rPr>
          <w:lang w:val="en-US"/>
        </w:rPr>
        <w:t>monthly_status</w:t>
      </w:r>
      <w:proofErr w:type="spellEnd"/>
      <w:r w:rsidRPr="00291713">
        <w:rPr>
          <w:lang w:val="en-US"/>
        </w:rPr>
        <w:t>`( `date`, `income`, `</w:t>
      </w:r>
      <w:proofErr w:type="spellStart"/>
      <w:r w:rsidRPr="00291713">
        <w:rPr>
          <w:lang w:val="en-US"/>
        </w:rPr>
        <w:t>products_sold</w:t>
      </w:r>
      <w:proofErr w:type="spellEnd"/>
      <w:r w:rsidRPr="00291713">
        <w:rPr>
          <w:lang w:val="en-US"/>
        </w:rPr>
        <w:t>`) VALUES (CURRENT_DATE,'0','0')</w:t>
      </w:r>
    </w:p>
    <w:p w14:paraId="685549EC" w14:textId="170C855B" w:rsidR="0075780D" w:rsidRPr="00C32E6A" w:rsidRDefault="0075780D">
      <w:pPr>
        <w:spacing w:after="200" w:line="276" w:lineRule="auto"/>
        <w:jc w:val="left"/>
        <w:rPr>
          <w:lang w:val="en-US"/>
        </w:rPr>
      </w:pPr>
      <w:r w:rsidRPr="00C32E6A">
        <w:rPr>
          <w:lang w:val="en-US"/>
        </w:rPr>
        <w:br w:type="page"/>
      </w:r>
    </w:p>
    <w:p w14:paraId="5664B5D8" w14:textId="77777777" w:rsidR="00B42A5E" w:rsidRPr="00C32E6A" w:rsidRDefault="00B42A5E">
      <w:pPr>
        <w:spacing w:after="200" w:line="276" w:lineRule="auto"/>
        <w:jc w:val="left"/>
        <w:rPr>
          <w:bCs/>
          <w:sz w:val="22"/>
          <w:szCs w:val="18"/>
          <w:lang w:val="en-US"/>
        </w:rPr>
      </w:pPr>
    </w:p>
    <w:p w14:paraId="1B024C9B" w14:textId="77777777" w:rsidR="00291713" w:rsidRPr="00C32E6A" w:rsidRDefault="00291713" w:rsidP="00291713">
      <w:pPr>
        <w:pStyle w:val="Legenda"/>
        <w:rPr>
          <w:lang w:val="en-US"/>
        </w:rPr>
      </w:pPr>
    </w:p>
    <w:p w14:paraId="256BE0B2" w14:textId="2B6FFEE2" w:rsidR="001C04A1" w:rsidRDefault="001C04A1" w:rsidP="009941C4">
      <w:pPr>
        <w:pStyle w:val="NrNagwek1"/>
      </w:pPr>
      <w:bookmarkStart w:id="41" w:name="_Toc26802464"/>
      <w:r>
        <w:t>Implementacja systemu</w:t>
      </w:r>
      <w:bookmarkEnd w:id="41"/>
    </w:p>
    <w:p w14:paraId="0291EAFD" w14:textId="0163E508" w:rsidR="00291713" w:rsidRDefault="00291713" w:rsidP="00291713">
      <w:pPr>
        <w:pStyle w:val="Tekstwiodcy"/>
      </w:pPr>
      <w:r>
        <w:t>Rozdział ten opisuje</w:t>
      </w:r>
      <w:r w:rsidR="00022639">
        <w:t xml:space="preserve"> szczegóły implementacji systemu oraz </w:t>
      </w:r>
      <w:r w:rsidR="008559EF">
        <w:t xml:space="preserve">zawiera </w:t>
      </w:r>
      <w:r w:rsidR="00022639">
        <w:t>prezentację interfejsu graficznego użytkownika.</w:t>
      </w:r>
    </w:p>
    <w:p w14:paraId="3697C2D7" w14:textId="705618CE" w:rsidR="00290799" w:rsidRDefault="00290799" w:rsidP="00290799">
      <w:pPr>
        <w:pStyle w:val="NrNagwek2"/>
      </w:pPr>
      <w:bookmarkStart w:id="42" w:name="_Toc26802465"/>
      <w:proofErr w:type="spellStart"/>
      <w:r>
        <w:t>Back</w:t>
      </w:r>
      <w:proofErr w:type="spellEnd"/>
      <w:r>
        <w:t>-End</w:t>
      </w:r>
      <w:bookmarkEnd w:id="42"/>
    </w:p>
    <w:p w14:paraId="320279D2" w14:textId="0364AC54" w:rsidR="008559EF" w:rsidRDefault="00DF59F2" w:rsidP="008559EF">
      <w:pPr>
        <w:pStyle w:val="Tekstwiodcy"/>
      </w:pPr>
      <w:r>
        <w:t xml:space="preserve">Cześć </w:t>
      </w:r>
      <w:proofErr w:type="spellStart"/>
      <w:r>
        <w:t>Back-Endowa</w:t>
      </w:r>
      <w:proofErr w:type="spellEnd"/>
      <w:r>
        <w:t xml:space="preserve"> aplikacji opiera się na stworzeniu oprogramowania uruchomianego </w:t>
      </w:r>
      <w:r w:rsidR="0075780D">
        <w:t>jako serwer</w:t>
      </w:r>
      <w:r>
        <w:t>, które</w:t>
      </w:r>
      <w:r w:rsidR="00721A92">
        <w:t xml:space="preserve">go zadaniem jest obsługiwanie zapytań wysyłanych z warstwy prezentacji. W tym celu wykorzystano Spring </w:t>
      </w:r>
      <w:proofErr w:type="spellStart"/>
      <w:r w:rsidR="00721A92">
        <w:t>Boota</w:t>
      </w:r>
      <w:proofErr w:type="spellEnd"/>
      <w:r w:rsidR="00721A92">
        <w:t xml:space="preserve"> w wersji 2.1.9, zawierał on w sobie zależności do </w:t>
      </w:r>
      <w:proofErr w:type="spellStart"/>
      <w:r w:rsidR="00721A92">
        <w:t>Springa</w:t>
      </w:r>
      <w:proofErr w:type="spellEnd"/>
      <w:r w:rsidR="00721A92">
        <w:t xml:space="preserve"> w wersji 5. </w:t>
      </w:r>
      <w:proofErr w:type="spellStart"/>
      <w:r w:rsidR="00721A92">
        <w:t>Back</w:t>
      </w:r>
      <w:proofErr w:type="spellEnd"/>
      <w:r w:rsidR="00721A92">
        <w:t>-End realizował również połączenie z bazą danych</w:t>
      </w:r>
      <w:r w:rsidR="007E3A99">
        <w:t xml:space="preserve"> poprzez technologię </w:t>
      </w:r>
      <w:proofErr w:type="spellStart"/>
      <w:r w:rsidR="007E3A99">
        <w:t>Hibernate</w:t>
      </w:r>
      <w:proofErr w:type="spellEnd"/>
      <w:r w:rsidR="00721A92">
        <w:t>.</w:t>
      </w:r>
    </w:p>
    <w:p w14:paraId="7536EE25" w14:textId="303CE2F9" w:rsidR="00721A92" w:rsidRDefault="00721A92" w:rsidP="00721A92">
      <w:pPr>
        <w:pStyle w:val="NrNagwek3"/>
      </w:pPr>
      <w:bookmarkStart w:id="43" w:name="_Toc26802466"/>
      <w:r>
        <w:t>Zależności w pliku POM.xml</w:t>
      </w:r>
      <w:bookmarkEnd w:id="43"/>
    </w:p>
    <w:p w14:paraId="2ADC279A" w14:textId="10DD7748" w:rsidR="00E43EF5" w:rsidRPr="00E60014" w:rsidRDefault="00E43EF5" w:rsidP="00E43EF5">
      <w:pPr>
        <w:pStyle w:val="Tekstwiodcy"/>
      </w:pPr>
      <w:r w:rsidRPr="00E60014">
        <w:t xml:space="preserve">Na </w:t>
      </w:r>
      <w:r w:rsidR="0023190F" w:rsidRPr="0023190F">
        <w:t>li</w:t>
      </w:r>
      <w:r w:rsidR="0023190F">
        <w:t>stingu 2</w:t>
      </w:r>
      <w:r w:rsidR="00313BC1" w:rsidRPr="00313BC1">
        <w:t xml:space="preserve"> </w:t>
      </w:r>
      <w:r w:rsidR="00400E0A">
        <w:t>przedstawione zostały</w:t>
      </w:r>
      <w:r w:rsidR="00E60014" w:rsidRPr="00E60014">
        <w:t xml:space="preserve"> artefakty z</w:t>
      </w:r>
      <w:r w:rsidR="00E60014">
        <w:t xml:space="preserve">ależności używanych w projekcie. </w:t>
      </w:r>
      <w:proofErr w:type="spellStart"/>
      <w:r w:rsidR="00E60014" w:rsidRPr="00E60014">
        <w:t>Maven</w:t>
      </w:r>
      <w:proofErr w:type="spellEnd"/>
      <w:r w:rsidR="00E60014" w:rsidRPr="00E60014">
        <w:t xml:space="preserve"> na podstawie tych zależności </w:t>
      </w:r>
      <w:r w:rsidR="00400E0A">
        <w:t>pobiera</w:t>
      </w:r>
      <w:r w:rsidR="00E60014" w:rsidRPr="00E60014">
        <w:t xml:space="preserve"> odpowiednie pliki. Spring </w:t>
      </w:r>
      <w:proofErr w:type="spellStart"/>
      <w:r w:rsidR="00E60014">
        <w:t>B</w:t>
      </w:r>
      <w:r w:rsidR="00E60014" w:rsidRPr="00E60014">
        <w:t>oot</w:t>
      </w:r>
      <w:proofErr w:type="spellEnd"/>
      <w:r w:rsidR="00E60014" w:rsidRPr="00E60014">
        <w:t xml:space="preserve"> daje nam pewność, że wszystkie pobrane pliki </w:t>
      </w:r>
      <w:r w:rsidR="00E60014">
        <w:t xml:space="preserve">będą ze sobą kompatybilne. </w:t>
      </w:r>
      <w:r w:rsidR="00E60014" w:rsidRPr="00E60014">
        <w:t xml:space="preserve">Uwagę należy też zwrócić na artefakt </w:t>
      </w:r>
      <w:proofErr w:type="spellStart"/>
      <w:r w:rsidR="00E60014" w:rsidRPr="00E60014">
        <w:t>mysql-connector-java</w:t>
      </w:r>
      <w:proofErr w:type="spellEnd"/>
      <w:r w:rsidR="00E60014" w:rsidRPr="00E60014">
        <w:t xml:space="preserve">. Jest to implementacja konektora wykorzystywanego przez </w:t>
      </w:r>
      <w:proofErr w:type="spellStart"/>
      <w:r w:rsidR="00E60014" w:rsidRPr="00E60014">
        <w:t>Hibernate</w:t>
      </w:r>
      <w:proofErr w:type="spellEnd"/>
      <w:r w:rsidR="00E60014" w:rsidRPr="00E60014">
        <w:t xml:space="preserve"> w połączeniu z</w:t>
      </w:r>
      <w:r w:rsidR="00E60014">
        <w:t xml:space="preserve"> serwerem bazy danych MySQL.</w:t>
      </w:r>
    </w:p>
    <w:p w14:paraId="083F70BC" w14:textId="4CDC3082" w:rsidR="0075780D" w:rsidRPr="00C32E6A" w:rsidRDefault="0075780D" w:rsidP="0075780D">
      <w:pPr>
        <w:pStyle w:val="Legenda"/>
        <w:keepNext/>
        <w:jc w:val="left"/>
        <w:rPr>
          <w:lang w:val="en-US"/>
        </w:rPr>
      </w:pPr>
      <w:bookmarkStart w:id="44" w:name="_Ref26348111"/>
      <w:r w:rsidRPr="00C32E6A">
        <w:rPr>
          <w:lang w:val="en-US"/>
        </w:rPr>
        <w:t xml:space="preserve">Listing </w:t>
      </w:r>
      <w:r>
        <w:fldChar w:fldCharType="begin"/>
      </w:r>
      <w:r w:rsidRPr="00C32E6A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2</w:t>
      </w:r>
      <w:r>
        <w:fldChar w:fldCharType="end"/>
      </w:r>
      <w:bookmarkEnd w:id="44"/>
      <w:r w:rsidR="006D6212" w:rsidRPr="00922575">
        <w:rPr>
          <w:lang w:val="en-US"/>
        </w:rPr>
        <w:t>.</w:t>
      </w:r>
      <w:r w:rsidRPr="00C32E6A">
        <w:rPr>
          <w:lang w:val="en-US"/>
        </w:rPr>
        <w:t xml:space="preserve"> </w:t>
      </w:r>
      <w:proofErr w:type="spellStart"/>
      <w:r w:rsidRPr="00C32E6A">
        <w:rPr>
          <w:lang w:val="en-US"/>
        </w:rPr>
        <w:t>Wycinek</w:t>
      </w:r>
      <w:proofErr w:type="spellEnd"/>
      <w:r w:rsidRPr="00C32E6A">
        <w:rPr>
          <w:lang w:val="en-US"/>
        </w:rPr>
        <w:t xml:space="preserve"> </w:t>
      </w:r>
      <w:proofErr w:type="spellStart"/>
      <w:r w:rsidRPr="00C32E6A">
        <w:rPr>
          <w:lang w:val="en-US"/>
        </w:rPr>
        <w:t>pliku</w:t>
      </w:r>
      <w:proofErr w:type="spellEnd"/>
      <w:r w:rsidRPr="00C32E6A">
        <w:rPr>
          <w:lang w:val="en-US"/>
        </w:rPr>
        <w:t xml:space="preserve"> POM.xml</w:t>
      </w:r>
    </w:p>
    <w:p w14:paraId="1178C4EF" w14:textId="5B8CA73D" w:rsidR="00E43EF5" w:rsidRDefault="00E43EF5" w:rsidP="0075780D">
      <w:pPr>
        <w:pStyle w:val="HTML-wstpniesformatowany"/>
        <w:keepNext/>
        <w:shd w:val="clear" w:color="auto" w:fill="FFFFFF"/>
        <w:rPr>
          <w:color w:val="000000"/>
          <w:lang w:val="en-US"/>
        </w:rPr>
      </w:pPr>
      <w:r w:rsidRPr="00E43EF5">
        <w:rPr>
          <w:color w:val="000000"/>
          <w:lang w:val="en-US"/>
        </w:rPr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&gt;spring-boot-starter-actuator&lt;/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&gt;spring-boot-starter-data-</w:t>
      </w:r>
      <w:proofErr w:type="spellStart"/>
      <w:r w:rsidRPr="00E43EF5">
        <w:rPr>
          <w:color w:val="000000"/>
          <w:lang w:val="en-US"/>
        </w:rPr>
        <w:t>jpa</w:t>
      </w:r>
      <w:proofErr w:type="spellEnd"/>
      <w:r w:rsidRPr="00E43EF5">
        <w:rPr>
          <w:color w:val="000000"/>
          <w:lang w:val="en-US"/>
        </w:rPr>
        <w:t>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&gt;spring-boot-starter-security&lt;/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&gt;spring-boot-starter-web&lt;/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proofErr w:type="spellStart"/>
      <w:r w:rsidRPr="00E43EF5">
        <w:rPr>
          <w:color w:val="000000"/>
          <w:lang w:val="en-US"/>
        </w:rPr>
        <w:t>mysql</w:t>
      </w:r>
      <w:proofErr w:type="spellEnd"/>
      <w:r w:rsidRPr="00E43EF5">
        <w:rPr>
          <w:color w:val="000000"/>
          <w:lang w:val="en-US"/>
        </w:rPr>
        <w:t>-connector-java&lt;/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&gt;spring-boot-</w:t>
      </w:r>
      <w:proofErr w:type="spellStart"/>
      <w:r w:rsidRPr="00E43EF5">
        <w:rPr>
          <w:color w:val="000000"/>
          <w:lang w:val="en-US"/>
        </w:rPr>
        <w:t>devtools</w:t>
      </w:r>
      <w:proofErr w:type="spellEnd"/>
      <w:r w:rsidRPr="00E43EF5">
        <w:rPr>
          <w:color w:val="000000"/>
          <w:lang w:val="en-US"/>
        </w:rPr>
        <w:t>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&gt;spring-boot-starter-test&lt;/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  <w:r w:rsidRPr="00E43EF5">
        <w:rPr>
          <w:color w:val="000000"/>
          <w:lang w:val="en-US"/>
        </w:rPr>
        <w:br/>
        <w:t>&lt;</w:t>
      </w:r>
      <w:proofErr w:type="spellStart"/>
      <w:r w:rsidRPr="00E43EF5">
        <w:rPr>
          <w:color w:val="20999D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&gt;spring-security-test&lt;/</w:t>
      </w:r>
      <w:proofErr w:type="spellStart"/>
      <w:r w:rsidRPr="00E43EF5">
        <w:rPr>
          <w:color w:val="000000"/>
          <w:lang w:val="en-US"/>
        </w:rPr>
        <w:t>artifactId</w:t>
      </w:r>
      <w:proofErr w:type="spellEnd"/>
      <w:r w:rsidRPr="00E43EF5">
        <w:rPr>
          <w:color w:val="000000"/>
          <w:lang w:val="en-US"/>
        </w:rPr>
        <w:t>&gt;</w:t>
      </w:r>
    </w:p>
    <w:p w14:paraId="3DF8A33B" w14:textId="77777777" w:rsidR="0075780D" w:rsidRPr="0075780D" w:rsidRDefault="0075780D" w:rsidP="0075780D">
      <w:pPr>
        <w:pStyle w:val="HTML-wstpniesformatowany"/>
        <w:keepNext/>
        <w:shd w:val="clear" w:color="auto" w:fill="FFFFFF"/>
        <w:rPr>
          <w:color w:val="000000"/>
          <w:lang w:val="en-US"/>
        </w:rPr>
      </w:pPr>
    </w:p>
    <w:p w14:paraId="388D7258" w14:textId="7CEEFB22" w:rsidR="00721A92" w:rsidRDefault="00E74797" w:rsidP="00E74797">
      <w:pPr>
        <w:pStyle w:val="NrNagwek3"/>
      </w:pPr>
      <w:bookmarkStart w:id="45" w:name="_Toc26802467"/>
      <w:r>
        <w:t>Struktura projektu</w:t>
      </w:r>
      <w:bookmarkEnd w:id="45"/>
    </w:p>
    <w:p w14:paraId="772546A7" w14:textId="597D2CC3" w:rsidR="00E74797" w:rsidRDefault="00E74797" w:rsidP="00E74797">
      <w:pPr>
        <w:pStyle w:val="Tekstwiodcy"/>
      </w:pPr>
      <w:r>
        <w:t xml:space="preserve">Na </w:t>
      </w:r>
      <w:r w:rsidR="0023190F">
        <w:t>rysunku 4</w:t>
      </w:r>
      <w:r>
        <w:t xml:space="preserve"> przedstawiona została struktura projektu części </w:t>
      </w:r>
      <w:proofErr w:type="spellStart"/>
      <w:r>
        <w:t>Back-Endowej</w:t>
      </w:r>
      <w:proofErr w:type="spellEnd"/>
      <w:r>
        <w:t xml:space="preserve">. W pakiecie </w:t>
      </w:r>
      <w:proofErr w:type="spellStart"/>
      <w:r w:rsidRPr="00400E0A">
        <w:rPr>
          <w:i/>
          <w:iCs/>
        </w:rPr>
        <w:t>com.masluch.virtual_florist</w:t>
      </w:r>
      <w:proofErr w:type="spellEnd"/>
      <w:r>
        <w:t xml:space="preserve"> znajduje się sześć pakietów i klasa </w:t>
      </w:r>
      <w:r w:rsidRPr="00400E0A">
        <w:rPr>
          <w:i/>
          <w:iCs/>
        </w:rPr>
        <w:t>VirtualFloristApplication.java</w:t>
      </w:r>
      <w:r>
        <w:t xml:space="preserve">. Pakiet </w:t>
      </w:r>
      <w:proofErr w:type="spellStart"/>
      <w:r w:rsidRPr="005875D3">
        <w:rPr>
          <w:i/>
          <w:iCs/>
        </w:rPr>
        <w:t>config</w:t>
      </w:r>
      <w:proofErr w:type="spellEnd"/>
      <w:r>
        <w:t xml:space="preserve"> zawiera klasy konfiguracyjne </w:t>
      </w:r>
      <w:r w:rsidR="00D44E3D">
        <w:t>mechanizmów</w:t>
      </w:r>
      <w:r>
        <w:t xml:space="preserve"> </w:t>
      </w:r>
      <w:proofErr w:type="spellStart"/>
      <w:r>
        <w:t>Springa</w:t>
      </w:r>
      <w:proofErr w:type="spellEnd"/>
      <w:r>
        <w:t xml:space="preserve"> dotyczących bezpieczeństwa. Pakiet </w:t>
      </w:r>
      <w:proofErr w:type="spellStart"/>
      <w:r w:rsidRPr="005875D3">
        <w:rPr>
          <w:i/>
          <w:iCs/>
        </w:rPr>
        <w:t>entities</w:t>
      </w:r>
      <w:proofErr w:type="spellEnd"/>
      <w:r>
        <w:t xml:space="preserve"> zawiera klasy wraz z definicją mapowania, </w:t>
      </w:r>
      <w:r w:rsidR="00D44E3D">
        <w:t>wykorzystywane</w:t>
      </w:r>
      <w:r>
        <w:t xml:space="preserve"> przez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Hibernate</w:t>
      </w:r>
      <w:proofErr w:type="spellEnd"/>
      <w:r>
        <w:t xml:space="preserve"> do automatycznego mapowania obiektów. Pakiet </w:t>
      </w:r>
      <w:r w:rsidRPr="005875D3">
        <w:rPr>
          <w:i/>
          <w:iCs/>
        </w:rPr>
        <w:t>DAO</w:t>
      </w:r>
      <w:r>
        <w:t xml:space="preserve"> zawiera inter</w:t>
      </w:r>
      <w:r w:rsidR="009718E1">
        <w:t xml:space="preserve">fejsy </w:t>
      </w:r>
      <w:r w:rsidR="009718E1">
        <w:lastRenderedPageBreak/>
        <w:t xml:space="preserve">obiektów dostępu do danych oraz ich implementacje. Pakiet </w:t>
      </w:r>
      <w:r w:rsidR="009718E1" w:rsidRPr="005875D3">
        <w:rPr>
          <w:i/>
          <w:iCs/>
        </w:rPr>
        <w:t>services</w:t>
      </w:r>
      <w:r w:rsidR="009718E1">
        <w:t xml:space="preserve"> zawiera interfejsy</w:t>
      </w:r>
      <w:r w:rsidR="00DF5594">
        <w:t>,</w:t>
      </w:r>
      <w:r w:rsidR="009718E1">
        <w:t xml:space="preserve"> </w:t>
      </w:r>
      <w:r w:rsidR="00DF5594">
        <w:t>wraz z</w:t>
      </w:r>
      <w:r w:rsidR="009718E1">
        <w:t xml:space="preserve"> implementacj</w:t>
      </w:r>
      <w:r w:rsidR="00DF5594">
        <w:t>ą</w:t>
      </w:r>
      <w:r w:rsidR="009718E1">
        <w:t xml:space="preserve"> serwisów. Pakiet </w:t>
      </w:r>
      <w:proofErr w:type="spellStart"/>
      <w:r w:rsidR="009718E1" w:rsidRPr="005875D3">
        <w:rPr>
          <w:i/>
          <w:iCs/>
        </w:rPr>
        <w:t>controllers</w:t>
      </w:r>
      <w:proofErr w:type="spellEnd"/>
      <w:r w:rsidR="009718E1">
        <w:t xml:space="preserve"> zawiera klasy kontrolerów.</w:t>
      </w:r>
    </w:p>
    <w:p w14:paraId="3C735CF3" w14:textId="77777777" w:rsidR="00E74797" w:rsidRDefault="00E74797" w:rsidP="00E74797">
      <w:pPr>
        <w:pStyle w:val="Tekstwiodcy"/>
        <w:keepNext/>
        <w:jc w:val="center"/>
      </w:pPr>
      <w:r>
        <w:rPr>
          <w:noProof/>
        </w:rPr>
        <w:drawing>
          <wp:inline distT="0" distB="0" distL="0" distR="0" wp14:anchorId="0EDCE827" wp14:editId="71E3C501">
            <wp:extent cx="2345864" cy="364226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_strucu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864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76B6" w14:textId="598692A7" w:rsidR="00E74797" w:rsidRDefault="00E74797" w:rsidP="00E74797">
      <w:pPr>
        <w:pStyle w:val="Legenda"/>
        <w:jc w:val="center"/>
      </w:pPr>
      <w:bookmarkStart w:id="46" w:name="_Ref26139498"/>
      <w:r>
        <w:t xml:space="preserve">Rysunek </w:t>
      </w:r>
      <w:fldSimple w:instr=" SEQ Rysunek \* ARABIC ">
        <w:r w:rsidR="00E80A08">
          <w:rPr>
            <w:noProof/>
          </w:rPr>
          <w:t>4</w:t>
        </w:r>
      </w:fldSimple>
      <w:bookmarkEnd w:id="46"/>
      <w:r w:rsidR="006D6212">
        <w:t>.</w:t>
      </w:r>
      <w:r>
        <w:t xml:space="preserve"> Struktura projektu części </w:t>
      </w:r>
      <w:proofErr w:type="spellStart"/>
      <w:r>
        <w:t>Back</w:t>
      </w:r>
      <w:proofErr w:type="spellEnd"/>
      <w:r>
        <w:t>-End</w:t>
      </w:r>
    </w:p>
    <w:p w14:paraId="62B45D3E" w14:textId="06F39A51" w:rsidR="009718E1" w:rsidRDefault="0075780D" w:rsidP="009718E1">
      <w:pPr>
        <w:pStyle w:val="NrNagwek3"/>
      </w:pPr>
      <w:bookmarkStart w:id="47" w:name="_Toc26802468"/>
      <w:r>
        <w:t>Encje</w:t>
      </w:r>
      <w:bookmarkEnd w:id="47"/>
    </w:p>
    <w:p w14:paraId="6FDE62B5" w14:textId="484FD581" w:rsidR="00BE6E44" w:rsidRDefault="009718E1" w:rsidP="00BE6E44">
      <w:pPr>
        <w:pStyle w:val="Tekstwiodcy"/>
      </w:pPr>
      <w:r w:rsidRPr="007614B5">
        <w:t xml:space="preserve">Na  </w:t>
      </w:r>
      <w:r w:rsidR="0023190F">
        <w:t>listingu 3</w:t>
      </w:r>
      <w:r w:rsidR="005240CB">
        <w:t xml:space="preserve"> </w:t>
      </w:r>
      <w:r w:rsidR="000810BC" w:rsidRPr="007614B5">
        <w:t>przedstawiono</w:t>
      </w:r>
      <w:r w:rsidRPr="007614B5">
        <w:t xml:space="preserve"> </w:t>
      </w:r>
      <w:r w:rsidR="007614B5" w:rsidRPr="007614B5">
        <w:t xml:space="preserve">fragment klasy </w:t>
      </w:r>
      <w:r w:rsidR="00E1797A">
        <w:t>encji</w:t>
      </w:r>
      <w:r w:rsidR="007614B5" w:rsidRPr="007614B5">
        <w:t xml:space="preserve"> </w:t>
      </w:r>
      <w:r w:rsidR="007614B5" w:rsidRPr="00C10A01">
        <w:rPr>
          <w:i/>
          <w:iCs/>
        </w:rPr>
        <w:t>Product</w:t>
      </w:r>
      <w:r w:rsidR="007614B5" w:rsidRPr="007614B5">
        <w:t>.</w:t>
      </w:r>
      <w:r w:rsidR="00E1797A">
        <w:t xml:space="preserve"> Wszystkie klasy zdefiniowane w pakiecie </w:t>
      </w:r>
      <w:proofErr w:type="spellStart"/>
      <w:r w:rsidR="00E1797A" w:rsidRPr="005875D3">
        <w:rPr>
          <w:i/>
          <w:iCs/>
        </w:rPr>
        <w:t>entity</w:t>
      </w:r>
      <w:proofErr w:type="spellEnd"/>
      <w:r w:rsidR="00E1797A">
        <w:t xml:space="preserve"> zawierają adnotacje JPA, co pozwala im być mapowane przez </w:t>
      </w:r>
      <w:proofErr w:type="spellStart"/>
      <w:r w:rsidR="00E1797A">
        <w:t>framework</w:t>
      </w:r>
      <w:proofErr w:type="spellEnd"/>
      <w:r w:rsidR="00E1797A">
        <w:t xml:space="preserve"> </w:t>
      </w:r>
      <w:proofErr w:type="spellStart"/>
      <w:r w:rsidR="00E1797A">
        <w:t>Hibernate</w:t>
      </w:r>
      <w:proofErr w:type="spellEnd"/>
      <w:r w:rsidR="00E1797A">
        <w:t>.</w:t>
      </w:r>
      <w:r w:rsidR="007614B5">
        <w:t xml:space="preserve"> Za pomocą tych adnotacji </w:t>
      </w:r>
      <w:proofErr w:type="spellStart"/>
      <w:r w:rsidR="007614B5">
        <w:t>Hibernate</w:t>
      </w:r>
      <w:proofErr w:type="spellEnd"/>
      <w:r w:rsidR="007614B5">
        <w:t xml:space="preserve"> jest w stanie</w:t>
      </w:r>
      <w:r w:rsidR="00E1797A">
        <w:t xml:space="preserve"> konwertować</w:t>
      </w:r>
      <w:r w:rsidR="007614B5">
        <w:t xml:space="preserve"> klasy Javy na struktury danych w bazie danych i </w:t>
      </w:r>
      <w:r w:rsidR="00E1797A">
        <w:t xml:space="preserve">na odwrót. </w:t>
      </w:r>
      <w:r w:rsidR="00E1797A" w:rsidRPr="00E1797A">
        <w:t xml:space="preserve">Jest to mechanizm utrzymania </w:t>
      </w:r>
      <w:r w:rsidR="000810BC" w:rsidRPr="00E1797A">
        <w:t>spójności</w:t>
      </w:r>
      <w:r w:rsidR="00E1797A" w:rsidRPr="00E1797A">
        <w:t xml:space="preserve"> danych wykorzystany na </w:t>
      </w:r>
      <w:proofErr w:type="spellStart"/>
      <w:r w:rsidR="00E1797A" w:rsidRPr="00E1797A">
        <w:t>Back</w:t>
      </w:r>
      <w:proofErr w:type="spellEnd"/>
      <w:r w:rsidR="00E1797A" w:rsidRPr="00E1797A">
        <w:t>-Endzie</w:t>
      </w:r>
      <w:r w:rsidR="00E1797A">
        <w:t>.</w:t>
      </w:r>
    </w:p>
    <w:p w14:paraId="47D729DC" w14:textId="77777777" w:rsidR="00BE6E44" w:rsidRDefault="00BE6E44" w:rsidP="00BE6E44">
      <w:pPr>
        <w:pStyle w:val="Tekstwiodcy"/>
      </w:pPr>
    </w:p>
    <w:p w14:paraId="3155A9C4" w14:textId="7F19F757" w:rsidR="00E1797A" w:rsidRPr="000810BC" w:rsidRDefault="00E1797A" w:rsidP="000810BC">
      <w:pPr>
        <w:pStyle w:val="Tekstwiodcy"/>
      </w:pPr>
      <w:r w:rsidRPr="000810BC">
        <w:t>Wykorzystane adnotacje to:</w:t>
      </w:r>
    </w:p>
    <w:p w14:paraId="2232B094" w14:textId="163CBA5D" w:rsidR="00E1797A" w:rsidRPr="000810BC" w:rsidRDefault="00E1797A" w:rsidP="000810BC">
      <w:pPr>
        <w:pStyle w:val="Tekstwiodcy"/>
      </w:pPr>
      <w:r w:rsidRPr="000810BC">
        <w:t>@</w:t>
      </w:r>
      <w:proofErr w:type="spellStart"/>
      <w:r w:rsidRPr="000810BC">
        <w:t>Entity</w:t>
      </w:r>
      <w:proofErr w:type="spellEnd"/>
      <w:r w:rsidRPr="000810BC">
        <w:t xml:space="preserve"> – </w:t>
      </w:r>
      <w:r w:rsidR="005875D3">
        <w:t>a</w:t>
      </w:r>
      <w:r w:rsidR="000810BC" w:rsidRPr="000810BC">
        <w:t xml:space="preserve">dnotacja wykorzystywana przez </w:t>
      </w:r>
      <w:proofErr w:type="spellStart"/>
      <w:r w:rsidR="000810BC" w:rsidRPr="000810BC">
        <w:t>Hibernate</w:t>
      </w:r>
      <w:proofErr w:type="spellEnd"/>
      <w:r w:rsidR="000810BC" w:rsidRPr="000810BC">
        <w:t xml:space="preserve"> w celu rozpoznania encji.</w:t>
      </w:r>
    </w:p>
    <w:p w14:paraId="45F721AF" w14:textId="78D95E4D" w:rsidR="000810BC" w:rsidRPr="000810BC" w:rsidRDefault="000810BC" w:rsidP="000810BC">
      <w:pPr>
        <w:pStyle w:val="Tekstwiodcy"/>
      </w:pPr>
      <w:r w:rsidRPr="000810BC">
        <w:t xml:space="preserve">@Id – </w:t>
      </w:r>
      <w:r w:rsidR="005875D3">
        <w:t>k</w:t>
      </w:r>
      <w:r w:rsidRPr="000810BC">
        <w:t>lucz prywatny.</w:t>
      </w:r>
    </w:p>
    <w:p w14:paraId="2E4ADF03" w14:textId="16E67BF5" w:rsidR="00E1797A" w:rsidRPr="000810BC" w:rsidRDefault="00E1797A" w:rsidP="000810BC">
      <w:pPr>
        <w:pStyle w:val="Tekstwiodcy"/>
      </w:pPr>
      <w:r w:rsidRPr="000810BC">
        <w:t>@</w:t>
      </w:r>
      <w:proofErr w:type="spellStart"/>
      <w:r w:rsidRPr="000810BC">
        <w:t>GeneratedValue</w:t>
      </w:r>
      <w:proofErr w:type="spellEnd"/>
      <w:r w:rsidR="000810BC" w:rsidRPr="000810BC">
        <w:t xml:space="preserve"> – </w:t>
      </w:r>
      <w:r w:rsidR="005875D3">
        <w:t>s</w:t>
      </w:r>
      <w:r w:rsidR="000810BC" w:rsidRPr="000810BC">
        <w:t>trategia generowania klucza prywatnego, w tym przypadku wykorzystano strategię użytą w schemacie bazy danych do generacji klucza prywatnego.</w:t>
      </w:r>
    </w:p>
    <w:p w14:paraId="183CE8F7" w14:textId="2D548510" w:rsidR="00E1797A" w:rsidRPr="000810BC" w:rsidRDefault="00E1797A" w:rsidP="000810BC">
      <w:pPr>
        <w:pStyle w:val="Tekstwiodcy"/>
      </w:pPr>
      <w:r w:rsidRPr="000810BC">
        <w:t>@</w:t>
      </w:r>
      <w:proofErr w:type="spellStart"/>
      <w:r w:rsidRPr="000810BC">
        <w:t>Column</w:t>
      </w:r>
      <w:proofErr w:type="spellEnd"/>
      <w:r w:rsidR="000810BC" w:rsidRPr="000810BC">
        <w:t xml:space="preserve"> – definiuje mapowanie kolumny w bazie na zmienną.</w:t>
      </w:r>
    </w:p>
    <w:p w14:paraId="043395A1" w14:textId="76AA08AF" w:rsidR="00E1797A" w:rsidRPr="000810BC" w:rsidRDefault="00E1797A" w:rsidP="000810BC">
      <w:pPr>
        <w:pStyle w:val="Tekstwiodcy"/>
      </w:pPr>
      <w:r w:rsidRPr="000810BC">
        <w:lastRenderedPageBreak/>
        <w:t>@</w:t>
      </w:r>
      <w:proofErr w:type="spellStart"/>
      <w:r w:rsidRPr="000810BC">
        <w:t>OneToMany</w:t>
      </w:r>
      <w:proofErr w:type="spellEnd"/>
      <w:r w:rsidR="000810BC" w:rsidRPr="000810BC">
        <w:t xml:space="preserve"> – definiuje typ relacji, kaskada oznacza jak niektóre operacje mają być kaskadowane na elementy złączone, w tym przypadku wszystkie akcje mają być kaskadowane, oprócz operacji usuwania.</w:t>
      </w:r>
    </w:p>
    <w:p w14:paraId="209EE70A" w14:textId="2CD8BEE8" w:rsidR="00E1797A" w:rsidRPr="000810BC" w:rsidRDefault="00E1797A" w:rsidP="000810BC">
      <w:pPr>
        <w:pStyle w:val="Tekstwiodcy"/>
      </w:pPr>
      <w:r w:rsidRPr="000810BC">
        <w:t>@</w:t>
      </w:r>
      <w:proofErr w:type="spellStart"/>
      <w:r w:rsidRPr="000810BC">
        <w:t>JoinColumn</w:t>
      </w:r>
      <w:proofErr w:type="spellEnd"/>
      <w:r w:rsidR="000810BC" w:rsidRPr="000810BC">
        <w:t xml:space="preserve"> – definiuje klucz obcy</w:t>
      </w:r>
      <w:r w:rsidR="00934853">
        <w:t>,</w:t>
      </w:r>
      <w:r w:rsidR="000810BC" w:rsidRPr="000810BC">
        <w:t xml:space="preserve"> na podstawie którego odbywa się łączenie tabel.</w:t>
      </w:r>
    </w:p>
    <w:p w14:paraId="5051BEFA" w14:textId="237E9801" w:rsidR="00E1797A" w:rsidRPr="000810BC" w:rsidRDefault="00E1797A" w:rsidP="00E1797A">
      <w:pPr>
        <w:pStyle w:val="Tekstwiodcy"/>
        <w:ind w:left="1145" w:firstLine="0"/>
      </w:pPr>
    </w:p>
    <w:p w14:paraId="042946B6" w14:textId="09E346AB" w:rsidR="0075780D" w:rsidRPr="0075780D" w:rsidRDefault="0075780D" w:rsidP="0075780D">
      <w:pPr>
        <w:pStyle w:val="Legenda"/>
        <w:keepNext/>
        <w:jc w:val="left"/>
        <w:rPr>
          <w:lang w:val="en-US"/>
        </w:rPr>
      </w:pPr>
      <w:bookmarkStart w:id="48" w:name="_Ref26739602"/>
      <w:r w:rsidRPr="0075780D">
        <w:rPr>
          <w:lang w:val="en-US"/>
        </w:rPr>
        <w:t xml:space="preserve">Listing </w:t>
      </w:r>
      <w:r>
        <w:fldChar w:fldCharType="begin"/>
      </w:r>
      <w:r w:rsidRPr="0075780D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3</w:t>
      </w:r>
      <w:r>
        <w:fldChar w:fldCharType="end"/>
      </w:r>
      <w:bookmarkEnd w:id="48"/>
      <w:r w:rsidR="006D6212" w:rsidRPr="00922575">
        <w:rPr>
          <w:lang w:val="en-US"/>
        </w:rPr>
        <w:t>.</w:t>
      </w:r>
      <w:r w:rsidRPr="0075780D">
        <w:rPr>
          <w:lang w:val="en-US"/>
        </w:rPr>
        <w:t xml:space="preserve"> Fragment </w:t>
      </w:r>
      <w:proofErr w:type="spellStart"/>
      <w:r w:rsidRPr="0075780D">
        <w:rPr>
          <w:lang w:val="en-US"/>
        </w:rPr>
        <w:t>klasy</w:t>
      </w:r>
      <w:proofErr w:type="spellEnd"/>
      <w:r w:rsidRPr="0075780D">
        <w:rPr>
          <w:lang w:val="en-US"/>
        </w:rPr>
        <w:t xml:space="preserve"> </w:t>
      </w:r>
      <w:proofErr w:type="spellStart"/>
      <w:r w:rsidRPr="0075780D">
        <w:rPr>
          <w:lang w:val="en-US"/>
        </w:rPr>
        <w:t>encji</w:t>
      </w:r>
      <w:proofErr w:type="spellEnd"/>
      <w:r w:rsidRPr="0075780D">
        <w:rPr>
          <w:lang w:val="en-US"/>
        </w:rPr>
        <w:t xml:space="preserve"> </w:t>
      </w:r>
      <w:r w:rsidRPr="005875D3">
        <w:rPr>
          <w:i/>
          <w:iCs/>
          <w:lang w:val="en-US"/>
        </w:rPr>
        <w:t>Product</w:t>
      </w:r>
    </w:p>
    <w:p w14:paraId="510C2A93" w14:textId="77777777" w:rsidR="007614B5" w:rsidRPr="007614B5" w:rsidRDefault="007614B5" w:rsidP="007614B5">
      <w:pPr>
        <w:keepNext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@Entity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public class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Product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{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@Id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GeneratedValue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(strategy =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GenerationType.IDENTITY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product_id</w:t>
      </w:r>
      <w:proofErr w:type="spellEnd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int 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productId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"price"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Double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price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"name"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String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name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latin_name</w:t>
      </w:r>
      <w:proofErr w:type="spellEnd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String 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latinName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"description"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String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description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"type"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String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type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"tags"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String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tags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@Column(name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"available"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columnDefinition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"BOOLEAN"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>boolean</w:t>
      </w:r>
      <w:proofErr w:type="spellEnd"/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available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OneToOne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(optional =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>true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 cascade = {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CascadeType.DETACH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CascadeType.MERGE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CascadeType.PERSIST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CascadeType.REFRESH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JoinColumn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wiki_entry_id</w:t>
      </w:r>
      <w:proofErr w:type="spellEnd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WikiEntry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wikiEntry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OneToMany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(fetch =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FetchType.LAZY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 cascade = {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CascadeType.DETACH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CascadeType.MERGE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CascadeType.PERSIST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CascadeType.REFRESH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@</w:t>
      </w:r>
      <w:proofErr w:type="spellStart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JoinColumn</w:t>
      </w:r>
      <w:proofErr w:type="spellEnd"/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(name = </w:t>
      </w:r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proofErr w:type="spellStart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product_id</w:t>
      </w:r>
      <w:proofErr w:type="spellEnd"/>
      <w:r w:rsidRPr="007614B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7614B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private 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List&lt;Photo&gt; </w:t>
      </w:r>
      <w:r w:rsidRPr="007614B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pl-PL"/>
        </w:rPr>
        <w:t>photos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;</w:t>
      </w:r>
      <w:r w:rsidRPr="007614B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</w:t>
      </w:r>
    </w:p>
    <w:p w14:paraId="67D16521" w14:textId="1A0FA35E" w:rsidR="007614B5" w:rsidRPr="007614B5" w:rsidRDefault="007614B5" w:rsidP="007614B5">
      <w:pPr>
        <w:pStyle w:val="Legenda"/>
        <w:jc w:val="left"/>
        <w:rPr>
          <w:lang w:val="en-US"/>
        </w:rPr>
      </w:pPr>
    </w:p>
    <w:p w14:paraId="2E6D9532" w14:textId="246DB903" w:rsidR="009718E1" w:rsidRDefault="009718E1" w:rsidP="009718E1">
      <w:pPr>
        <w:pStyle w:val="NrNagwek3"/>
      </w:pPr>
      <w:bookmarkStart w:id="49" w:name="_Toc26802469"/>
      <w:r>
        <w:t>DAO</w:t>
      </w:r>
      <w:bookmarkEnd w:id="49"/>
    </w:p>
    <w:p w14:paraId="63FBD4C8" w14:textId="12209609" w:rsidR="00E43EF5" w:rsidRDefault="00BE6E44" w:rsidP="003B760C">
      <w:pPr>
        <w:pStyle w:val="Tekstwiodcy"/>
      </w:pPr>
      <w:r>
        <w:t xml:space="preserve">DAO jest wzorcem programowania, który poprzez wykorzystanie abstrakcji pozwala </w:t>
      </w:r>
      <w:r w:rsidR="00E43EF5">
        <w:t>oddzielić</w:t>
      </w:r>
      <w:r w:rsidR="00CA5308">
        <w:t xml:space="preserve"> </w:t>
      </w:r>
      <w:r w:rsidR="00E43EF5">
        <w:t xml:space="preserve">część transakcyjną od części spójności danych. W tym celu definiowany jest interfejs oraz jego implementacja. Interfejs i implementacja zostały przedstawione na  </w:t>
      </w:r>
      <w:r w:rsidR="0023190F">
        <w:t>listingu 4</w:t>
      </w:r>
      <w:r w:rsidR="00E43EF5">
        <w:t xml:space="preserve">. </w:t>
      </w:r>
      <w:r w:rsidR="00E43EF5">
        <w:lastRenderedPageBreak/>
        <w:t xml:space="preserve">Możemy zauważyć, </w:t>
      </w:r>
      <w:r w:rsidR="005875D3">
        <w:t>wykorzystanie</w:t>
      </w:r>
      <w:r w:rsidR="00E43EF5">
        <w:t xml:space="preserve"> adnotacji </w:t>
      </w:r>
      <w:r w:rsidR="00E43EF5" w:rsidRPr="00C10A01">
        <w:rPr>
          <w:b/>
          <w:bCs/>
        </w:rPr>
        <w:t>@</w:t>
      </w:r>
      <w:proofErr w:type="spellStart"/>
      <w:r w:rsidR="00E43EF5" w:rsidRPr="00C10A01">
        <w:rPr>
          <w:b/>
          <w:bCs/>
        </w:rPr>
        <w:t>Autowired</w:t>
      </w:r>
      <w:proofErr w:type="spellEnd"/>
      <w:r w:rsidR="00113618">
        <w:t>.</w:t>
      </w:r>
      <w:r w:rsidR="00E43EF5">
        <w:t xml:space="preserve"> </w:t>
      </w:r>
      <w:r w:rsidR="00113618">
        <w:t>O</w:t>
      </w:r>
      <w:r w:rsidR="00E43EF5">
        <w:t xml:space="preserve">znacza ona, że pozwalamy mechanizmom </w:t>
      </w:r>
      <w:proofErr w:type="spellStart"/>
      <w:r w:rsidR="00E43EF5">
        <w:t>Springa</w:t>
      </w:r>
      <w:proofErr w:type="spellEnd"/>
      <w:r w:rsidR="00E43EF5">
        <w:t xml:space="preserve"> na automatyczne wiązanie ziarenek. W tym przypadku Spring będzie poszukiwał ziarenka o nazwie </w:t>
      </w:r>
      <w:proofErr w:type="spellStart"/>
      <w:r w:rsidR="00E43EF5" w:rsidRPr="00C10A01">
        <w:rPr>
          <w:i/>
          <w:iCs/>
        </w:rPr>
        <w:t>EntityManager</w:t>
      </w:r>
      <w:proofErr w:type="spellEnd"/>
      <w:r w:rsidR="00CA5308">
        <w:t xml:space="preserve"> i automatycznie połączy </w:t>
      </w:r>
      <w:r w:rsidR="003B760C">
        <w:t>je</w:t>
      </w:r>
      <w:r w:rsidR="00CA5308">
        <w:t xml:space="preserve"> ze </w:t>
      </w:r>
      <w:r w:rsidR="00CA5308" w:rsidRPr="00C10A01">
        <w:rPr>
          <w:i/>
          <w:iCs/>
        </w:rPr>
        <w:t xml:space="preserve">zmienną </w:t>
      </w:r>
      <w:proofErr w:type="spellStart"/>
      <w:r w:rsidR="00CA5308" w:rsidRPr="00C10A01">
        <w:rPr>
          <w:i/>
          <w:iCs/>
        </w:rPr>
        <w:t>entityManager</w:t>
      </w:r>
      <w:proofErr w:type="spellEnd"/>
      <w:r w:rsidR="00E43EF5">
        <w:t xml:space="preserve">. </w:t>
      </w:r>
      <w:r w:rsidR="00C10A01">
        <w:t>Kod pokazuje</w:t>
      </w:r>
      <w:r w:rsidR="00E43EF5">
        <w:t xml:space="preserve"> </w:t>
      </w:r>
      <w:r w:rsidR="00DF5594">
        <w:t xml:space="preserve">wykorzystanie </w:t>
      </w:r>
      <w:r w:rsidR="00E43EF5">
        <w:t>wbudowan</w:t>
      </w:r>
      <w:r w:rsidR="00DF5594">
        <w:t>ych</w:t>
      </w:r>
      <w:r w:rsidR="00E43EF5">
        <w:t xml:space="preserve"> klas technologii  </w:t>
      </w:r>
      <w:proofErr w:type="spellStart"/>
      <w:r w:rsidR="00E43EF5">
        <w:t>Hibernate</w:t>
      </w:r>
      <w:proofErr w:type="spellEnd"/>
      <w:r w:rsidR="00E43EF5">
        <w:t>, aby zarządzać danymi.</w:t>
      </w:r>
    </w:p>
    <w:p w14:paraId="30BAE788" w14:textId="128EDF63" w:rsidR="00CA5308" w:rsidRPr="00CA5308" w:rsidRDefault="00CA5308" w:rsidP="00CA5308">
      <w:pPr>
        <w:pStyle w:val="Legenda"/>
        <w:keepNext/>
        <w:jc w:val="left"/>
        <w:rPr>
          <w:lang w:val="en-US"/>
        </w:rPr>
      </w:pPr>
      <w:bookmarkStart w:id="50" w:name="_Ref26740257"/>
      <w:r w:rsidRPr="00A96C71">
        <w:rPr>
          <w:lang w:val="en-US"/>
        </w:rPr>
        <w:t xml:space="preserve">Listing </w:t>
      </w:r>
      <w:r>
        <w:fldChar w:fldCharType="begin"/>
      </w:r>
      <w:r w:rsidRPr="00A96C71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4</w:t>
      </w:r>
      <w:r>
        <w:fldChar w:fldCharType="end"/>
      </w:r>
      <w:bookmarkEnd w:id="50"/>
      <w:r w:rsidR="006D6212" w:rsidRPr="00A96C71">
        <w:rPr>
          <w:lang w:val="en-US"/>
        </w:rPr>
        <w:t>.</w:t>
      </w:r>
      <w:r w:rsidRPr="00A96C71">
        <w:rPr>
          <w:lang w:val="en-US"/>
        </w:rPr>
        <w:t xml:space="preserve"> </w:t>
      </w:r>
      <w:proofErr w:type="spellStart"/>
      <w:r w:rsidRPr="00CA5308">
        <w:rPr>
          <w:lang w:val="en-US"/>
        </w:rPr>
        <w:t>Interfejs</w:t>
      </w:r>
      <w:proofErr w:type="spellEnd"/>
      <w:r w:rsidRPr="00CA5308">
        <w:rPr>
          <w:lang w:val="en-US"/>
        </w:rPr>
        <w:t xml:space="preserve"> </w:t>
      </w:r>
      <w:proofErr w:type="spellStart"/>
      <w:r w:rsidRPr="00CA5308">
        <w:rPr>
          <w:lang w:val="en-US"/>
        </w:rPr>
        <w:t>ProductDAO</w:t>
      </w:r>
      <w:proofErr w:type="spellEnd"/>
      <w:r w:rsidRPr="00CA5308">
        <w:rPr>
          <w:lang w:val="en-US"/>
        </w:rPr>
        <w:t xml:space="preserve"> </w:t>
      </w:r>
      <w:proofErr w:type="spellStart"/>
      <w:r w:rsidRPr="00CA5308">
        <w:rPr>
          <w:lang w:val="en-US"/>
        </w:rPr>
        <w:t>oraz</w:t>
      </w:r>
      <w:proofErr w:type="spellEnd"/>
      <w:r w:rsidRPr="00CA5308">
        <w:rPr>
          <w:lang w:val="en-US"/>
        </w:rPr>
        <w:t xml:space="preserve"> </w:t>
      </w:r>
      <w:proofErr w:type="spellStart"/>
      <w:r>
        <w:rPr>
          <w:lang w:val="en-US"/>
        </w:rPr>
        <w:t>jego</w:t>
      </w:r>
      <w:proofErr w:type="spellEnd"/>
      <w:r w:rsidRPr="00CA5308">
        <w:rPr>
          <w:lang w:val="en-US"/>
        </w:rPr>
        <w:t xml:space="preserve"> </w:t>
      </w:r>
      <w:proofErr w:type="spellStart"/>
      <w:r w:rsidRPr="00CA5308">
        <w:rPr>
          <w:lang w:val="en-US"/>
        </w:rPr>
        <w:t>implementacja</w:t>
      </w:r>
      <w:proofErr w:type="spellEnd"/>
    </w:p>
    <w:p w14:paraId="50EE3629" w14:textId="329203B4" w:rsidR="00E60014" w:rsidRPr="00E60014" w:rsidRDefault="00E43EF5" w:rsidP="00E60014">
      <w:pPr>
        <w:pStyle w:val="HTML-wstpniesformatowany"/>
        <w:shd w:val="clear" w:color="auto" w:fill="FFFFFF"/>
        <w:rPr>
          <w:color w:val="000000"/>
          <w:lang w:val="en-US"/>
        </w:rPr>
      </w:pPr>
      <w:r w:rsidRPr="00E43EF5">
        <w:rPr>
          <w:b/>
          <w:bCs/>
          <w:color w:val="000080"/>
          <w:lang w:val="en-US"/>
        </w:rPr>
        <w:t xml:space="preserve">public interface  </w:t>
      </w:r>
      <w:proofErr w:type="spellStart"/>
      <w:r w:rsidRPr="00E43EF5">
        <w:rPr>
          <w:color w:val="000000"/>
          <w:lang w:val="en-US"/>
        </w:rPr>
        <w:t>ProductDAO</w:t>
      </w:r>
      <w:proofErr w:type="spellEnd"/>
      <w:r w:rsidRPr="00E43EF5">
        <w:rPr>
          <w:color w:val="000000"/>
          <w:lang w:val="en-US"/>
        </w:rPr>
        <w:br/>
        <w:t>{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</w:t>
      </w:r>
      <w:r w:rsidRPr="00E43EF5">
        <w:rPr>
          <w:color w:val="000000"/>
          <w:lang w:val="en-US"/>
        </w:rPr>
        <w:t xml:space="preserve">List&lt;Product&gt; </w:t>
      </w:r>
      <w:proofErr w:type="spellStart"/>
      <w:r w:rsidRPr="00E43EF5">
        <w:rPr>
          <w:color w:val="000000"/>
          <w:lang w:val="en-US"/>
        </w:rPr>
        <w:t>findAll</w:t>
      </w:r>
      <w:proofErr w:type="spellEnd"/>
      <w:r w:rsidRPr="00E43EF5">
        <w:rPr>
          <w:color w:val="000000"/>
          <w:lang w:val="en-US"/>
        </w:rPr>
        <w:t>();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</w:t>
      </w:r>
      <w:r w:rsidRPr="00E43EF5">
        <w:rPr>
          <w:color w:val="000000"/>
          <w:lang w:val="en-US"/>
        </w:rPr>
        <w:t xml:space="preserve">Product </w:t>
      </w:r>
      <w:proofErr w:type="spellStart"/>
      <w:r w:rsidRPr="00E43EF5">
        <w:rPr>
          <w:color w:val="000000"/>
          <w:lang w:val="en-US"/>
        </w:rPr>
        <w:t>findById</w:t>
      </w:r>
      <w:proofErr w:type="spellEnd"/>
      <w:r w:rsidRPr="00E43EF5">
        <w:rPr>
          <w:color w:val="000000"/>
          <w:lang w:val="en-US"/>
        </w:rPr>
        <w:t>(</w:t>
      </w:r>
      <w:r w:rsidRPr="00E43EF5">
        <w:rPr>
          <w:b/>
          <w:bCs/>
          <w:color w:val="000080"/>
          <w:lang w:val="en-US"/>
        </w:rPr>
        <w:t xml:space="preserve">int </w:t>
      </w:r>
      <w:proofErr w:type="spellStart"/>
      <w:r w:rsidRPr="00E43EF5">
        <w:rPr>
          <w:color w:val="000000"/>
          <w:lang w:val="en-US"/>
        </w:rPr>
        <w:t>productId</w:t>
      </w:r>
      <w:proofErr w:type="spellEnd"/>
      <w:r w:rsidRPr="00E43EF5">
        <w:rPr>
          <w:color w:val="000000"/>
          <w:lang w:val="en-US"/>
        </w:rPr>
        <w:t>);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</w:t>
      </w:r>
      <w:r w:rsidRPr="00E43EF5">
        <w:rPr>
          <w:color w:val="000000"/>
          <w:lang w:val="en-US"/>
        </w:rPr>
        <w:t xml:space="preserve">List&lt;Product&gt; </w:t>
      </w:r>
      <w:proofErr w:type="spellStart"/>
      <w:r w:rsidRPr="00E43EF5">
        <w:rPr>
          <w:color w:val="000000"/>
          <w:lang w:val="en-US"/>
        </w:rPr>
        <w:t>findProducts</w:t>
      </w:r>
      <w:proofErr w:type="spellEnd"/>
      <w:r w:rsidRPr="00E43EF5">
        <w:rPr>
          <w:color w:val="000000"/>
          <w:lang w:val="en-US"/>
        </w:rPr>
        <w:t>(</w:t>
      </w:r>
      <w:r w:rsidRPr="00E43EF5">
        <w:rPr>
          <w:b/>
          <w:bCs/>
          <w:color w:val="000080"/>
          <w:lang w:val="en-US"/>
        </w:rPr>
        <w:t xml:space="preserve">int </w:t>
      </w:r>
      <w:proofErr w:type="spellStart"/>
      <w:r w:rsidRPr="00E43EF5">
        <w:rPr>
          <w:color w:val="000000"/>
          <w:lang w:val="en-US"/>
        </w:rPr>
        <w:t>numOfProducts</w:t>
      </w:r>
      <w:proofErr w:type="spellEnd"/>
      <w:r w:rsidRPr="00E43EF5">
        <w:rPr>
          <w:color w:val="000000"/>
          <w:lang w:val="en-US"/>
        </w:rPr>
        <w:t>);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</w:t>
      </w:r>
      <w:r w:rsidRPr="00E43EF5">
        <w:rPr>
          <w:color w:val="000000"/>
          <w:lang w:val="en-US"/>
        </w:rPr>
        <w:t>Product save(Product product);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void </w:t>
      </w:r>
      <w:r w:rsidRPr="00E43EF5">
        <w:rPr>
          <w:color w:val="000000"/>
          <w:lang w:val="en-US"/>
        </w:rPr>
        <w:t>update(Product product);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void </w:t>
      </w:r>
      <w:proofErr w:type="spellStart"/>
      <w:r w:rsidRPr="00E43EF5">
        <w:rPr>
          <w:color w:val="000000"/>
          <w:lang w:val="en-US"/>
        </w:rPr>
        <w:t>deleteById</w:t>
      </w:r>
      <w:proofErr w:type="spellEnd"/>
      <w:r w:rsidRPr="00E43EF5">
        <w:rPr>
          <w:color w:val="000000"/>
          <w:lang w:val="en-US"/>
        </w:rPr>
        <w:t>(</w:t>
      </w:r>
      <w:r w:rsidRPr="00E43EF5">
        <w:rPr>
          <w:b/>
          <w:bCs/>
          <w:color w:val="000080"/>
          <w:lang w:val="en-US"/>
        </w:rPr>
        <w:t xml:space="preserve">int </w:t>
      </w:r>
      <w:proofErr w:type="spellStart"/>
      <w:r w:rsidRPr="00E43EF5">
        <w:rPr>
          <w:color w:val="000000"/>
          <w:lang w:val="en-US"/>
        </w:rPr>
        <w:t>productId</w:t>
      </w:r>
      <w:proofErr w:type="spellEnd"/>
      <w:r w:rsidRPr="00E43EF5">
        <w:rPr>
          <w:color w:val="000000"/>
          <w:lang w:val="en-US"/>
        </w:rPr>
        <w:t>);</w:t>
      </w:r>
      <w:r w:rsidRPr="00E43EF5">
        <w:rPr>
          <w:color w:val="000000"/>
          <w:lang w:val="en-US"/>
        </w:rPr>
        <w:br/>
        <w:t xml:space="preserve">    </w:t>
      </w:r>
      <w:r w:rsidRPr="00E43EF5">
        <w:rPr>
          <w:b/>
          <w:bCs/>
          <w:color w:val="000080"/>
          <w:lang w:val="en-US"/>
        </w:rPr>
        <w:t xml:space="preserve">public </w:t>
      </w:r>
      <w:r w:rsidRPr="00E43EF5">
        <w:rPr>
          <w:color w:val="000000"/>
          <w:lang w:val="en-US"/>
        </w:rPr>
        <w:t xml:space="preserve">Product </w:t>
      </w:r>
      <w:proofErr w:type="spellStart"/>
      <w:r w:rsidRPr="00E43EF5">
        <w:rPr>
          <w:color w:val="000000"/>
          <w:lang w:val="en-US"/>
        </w:rPr>
        <w:t>findByWikiEntry</w:t>
      </w:r>
      <w:proofErr w:type="spellEnd"/>
      <w:r w:rsidRPr="00E43EF5">
        <w:rPr>
          <w:color w:val="000000"/>
          <w:lang w:val="en-US"/>
        </w:rPr>
        <w:t>(</w:t>
      </w:r>
      <w:proofErr w:type="spellStart"/>
      <w:r w:rsidRPr="00E43EF5">
        <w:rPr>
          <w:color w:val="000000"/>
          <w:lang w:val="en-US"/>
        </w:rPr>
        <w:t>WikiEntry</w:t>
      </w:r>
      <w:proofErr w:type="spellEnd"/>
      <w:r w:rsidRPr="00E43EF5">
        <w:rPr>
          <w:color w:val="000000"/>
          <w:lang w:val="en-US"/>
        </w:rPr>
        <w:t xml:space="preserve"> </w:t>
      </w:r>
      <w:proofErr w:type="spellStart"/>
      <w:r w:rsidRPr="00E43EF5">
        <w:rPr>
          <w:color w:val="000000"/>
          <w:lang w:val="en-US"/>
        </w:rPr>
        <w:t>wikiEntry</w:t>
      </w:r>
      <w:proofErr w:type="spellEnd"/>
      <w:r w:rsidRPr="00E43EF5">
        <w:rPr>
          <w:color w:val="000000"/>
          <w:lang w:val="en-US"/>
        </w:rPr>
        <w:t>);</w:t>
      </w:r>
      <w:r w:rsidRPr="00E43EF5">
        <w:rPr>
          <w:color w:val="000000"/>
          <w:lang w:val="en-US"/>
        </w:rPr>
        <w:br/>
        <w:t>}</w:t>
      </w:r>
      <w:r w:rsidRPr="00E43EF5">
        <w:rPr>
          <w:color w:val="000000"/>
          <w:lang w:val="en-US"/>
        </w:rPr>
        <w:br/>
      </w:r>
      <w:r w:rsidRPr="00E43EF5">
        <w:rPr>
          <w:color w:val="000000"/>
          <w:lang w:val="en-US"/>
        </w:rPr>
        <w:br/>
      </w:r>
      <w:r w:rsidR="006D6212">
        <w:rPr>
          <w:color w:val="000000"/>
          <w:lang w:val="en-US"/>
        </w:rPr>
        <w:t>@</w:t>
      </w:r>
      <w:r w:rsidR="00E60014" w:rsidRPr="00E60014">
        <w:rPr>
          <w:color w:val="000000"/>
          <w:lang w:val="en-US"/>
        </w:rPr>
        <w:t>Repository</w:t>
      </w:r>
      <w:r w:rsidR="00E60014" w:rsidRPr="00E60014">
        <w:rPr>
          <w:color w:val="000000"/>
          <w:lang w:val="en-US"/>
        </w:rPr>
        <w:br/>
      </w:r>
      <w:r w:rsidR="00E60014" w:rsidRPr="00E60014">
        <w:rPr>
          <w:b/>
          <w:bCs/>
          <w:color w:val="000080"/>
          <w:lang w:val="en-US"/>
        </w:rPr>
        <w:t xml:space="preserve">public class </w:t>
      </w:r>
      <w:proofErr w:type="spellStart"/>
      <w:r w:rsidR="00E60014" w:rsidRPr="00E60014">
        <w:rPr>
          <w:color w:val="000000"/>
          <w:lang w:val="en-US"/>
        </w:rPr>
        <w:t>ProductDAOImpl</w:t>
      </w:r>
      <w:proofErr w:type="spellEnd"/>
      <w:r w:rsidR="00E60014" w:rsidRPr="00E60014">
        <w:rPr>
          <w:color w:val="000000"/>
          <w:lang w:val="en-US"/>
        </w:rPr>
        <w:t xml:space="preserve"> </w:t>
      </w:r>
      <w:r w:rsidR="00E60014" w:rsidRPr="00E60014">
        <w:rPr>
          <w:b/>
          <w:bCs/>
          <w:color w:val="000080"/>
          <w:lang w:val="en-US"/>
        </w:rPr>
        <w:t xml:space="preserve">implements </w:t>
      </w:r>
      <w:proofErr w:type="spellStart"/>
      <w:r w:rsidR="00E60014" w:rsidRPr="00E60014">
        <w:rPr>
          <w:color w:val="000000"/>
          <w:lang w:val="en-US"/>
        </w:rPr>
        <w:t>ProductDAO</w:t>
      </w:r>
      <w:proofErr w:type="spellEnd"/>
      <w:r w:rsidR="00E60014" w:rsidRPr="00E60014">
        <w:rPr>
          <w:color w:val="000000"/>
          <w:lang w:val="en-US"/>
        </w:rPr>
        <w:br/>
        <w:t>{</w:t>
      </w:r>
      <w:r w:rsidR="00E60014" w:rsidRPr="00E60014">
        <w:rPr>
          <w:color w:val="000000"/>
          <w:lang w:val="en-US"/>
        </w:rPr>
        <w:br/>
        <w:t xml:space="preserve">    @</w:t>
      </w:r>
      <w:proofErr w:type="spellStart"/>
      <w:r w:rsidR="00E60014" w:rsidRPr="00E60014">
        <w:rPr>
          <w:color w:val="000000"/>
          <w:lang w:val="en-US"/>
        </w:rPr>
        <w:t>Autowired</w:t>
      </w:r>
      <w:proofErr w:type="spellEnd"/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private </w:t>
      </w:r>
      <w:proofErr w:type="spellStart"/>
      <w:r w:rsidR="00E60014" w:rsidRPr="00E60014">
        <w:rPr>
          <w:color w:val="000000"/>
          <w:lang w:val="en-US"/>
        </w:rPr>
        <w:t>EntityManager</w:t>
      </w:r>
      <w:proofErr w:type="spellEnd"/>
      <w:r w:rsidR="00E60014" w:rsidRPr="00E60014">
        <w:rPr>
          <w:color w:val="000000"/>
          <w:lang w:val="en-US"/>
        </w:rPr>
        <w:t xml:space="preserve">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proofErr w:type="spellEnd"/>
      <w:r w:rsidR="00E60014" w:rsidRPr="00E60014">
        <w:rPr>
          <w:color w:val="000000"/>
          <w:lang w:val="en-US"/>
        </w:rPr>
        <w:t>;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</w:t>
      </w:r>
      <w:r w:rsidR="00E60014" w:rsidRPr="00E60014">
        <w:rPr>
          <w:color w:val="000000"/>
          <w:lang w:val="en-US"/>
        </w:rPr>
        <w:t xml:space="preserve">List&lt;Product&gt; </w:t>
      </w:r>
      <w:proofErr w:type="spellStart"/>
      <w:r w:rsidR="00E60014" w:rsidRPr="00E60014">
        <w:rPr>
          <w:color w:val="000000"/>
          <w:lang w:val="en-US"/>
        </w:rPr>
        <w:t>findAll</w:t>
      </w:r>
      <w:proofErr w:type="spellEnd"/>
      <w:r w:rsidR="00E60014" w:rsidRPr="00E60014">
        <w:rPr>
          <w:color w:val="000000"/>
          <w:lang w:val="en-US"/>
        </w:rPr>
        <w:t>()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color w:val="000000"/>
          <w:lang w:val="en-US"/>
        </w:rPr>
        <w:br/>
        <w:t xml:space="preserve">        Query&lt;Product&gt; query = </w:t>
      </w:r>
      <w:proofErr w:type="spellStart"/>
      <w:r w:rsidR="00E60014" w:rsidRPr="00E60014">
        <w:rPr>
          <w:color w:val="000000"/>
          <w:lang w:val="en-US"/>
        </w:rPr>
        <w:t>session.createQuery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8000"/>
          <w:lang w:val="en-US"/>
        </w:rPr>
        <w:t>"FROM Product ORDER BY name"</w:t>
      </w:r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Product.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List&lt;Product&gt; result = </w:t>
      </w:r>
      <w:proofErr w:type="spellStart"/>
      <w:r w:rsidR="00E60014" w:rsidRPr="00E60014">
        <w:rPr>
          <w:color w:val="000000"/>
          <w:lang w:val="en-US"/>
        </w:rPr>
        <w:t>query.getResultList</w:t>
      </w:r>
      <w:proofErr w:type="spellEnd"/>
      <w:r w:rsidR="00E60014" w:rsidRPr="00E60014">
        <w:rPr>
          <w:color w:val="000000"/>
          <w:lang w:val="en-US"/>
        </w:rPr>
        <w:t>();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b/>
          <w:bCs/>
          <w:color w:val="000080"/>
          <w:lang w:val="en-US"/>
        </w:rPr>
        <w:t xml:space="preserve">return </w:t>
      </w:r>
      <w:r w:rsidR="00E60014" w:rsidRPr="00E60014">
        <w:rPr>
          <w:color w:val="000000"/>
          <w:lang w:val="en-US"/>
        </w:rPr>
        <w:t>result;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</w:t>
      </w:r>
      <w:r w:rsidR="00E60014" w:rsidRPr="00E60014">
        <w:rPr>
          <w:color w:val="000000"/>
          <w:lang w:val="en-US"/>
        </w:rPr>
        <w:t xml:space="preserve">Product </w:t>
      </w:r>
      <w:proofErr w:type="spellStart"/>
      <w:r w:rsidR="00E60014" w:rsidRPr="00E60014">
        <w:rPr>
          <w:color w:val="000000"/>
          <w:lang w:val="en-US"/>
        </w:rPr>
        <w:t>findById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0080"/>
          <w:lang w:val="en-US"/>
        </w:rPr>
        <w:t xml:space="preserve">int </w:t>
      </w:r>
      <w:proofErr w:type="spellStart"/>
      <w:r w:rsidR="00E60014" w:rsidRPr="00E60014">
        <w:rPr>
          <w:color w:val="000000"/>
          <w:lang w:val="en-US"/>
        </w:rPr>
        <w:t>productId</w:t>
      </w:r>
      <w:proofErr w:type="spellEnd"/>
      <w:r w:rsidR="00E60014" w:rsidRPr="00E60014">
        <w:rPr>
          <w:color w:val="000000"/>
          <w:lang w:val="en-US"/>
        </w:rPr>
        <w:t>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Product </w:t>
      </w:r>
      <w:proofErr w:type="spellStart"/>
      <w:r w:rsidR="00E60014" w:rsidRPr="00E60014">
        <w:rPr>
          <w:color w:val="000000"/>
          <w:lang w:val="en-US"/>
        </w:rPr>
        <w:t>product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color w:val="000000"/>
          <w:lang w:val="en-US"/>
        </w:rPr>
        <w:t>session.get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Product.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productId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b/>
          <w:bCs/>
          <w:color w:val="000080"/>
          <w:lang w:val="en-US"/>
        </w:rPr>
        <w:t xml:space="preserve">return </w:t>
      </w:r>
      <w:r w:rsidR="00E60014" w:rsidRPr="00E60014">
        <w:rPr>
          <w:color w:val="000000"/>
          <w:lang w:val="en-US"/>
        </w:rPr>
        <w:t>product;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</w:t>
      </w:r>
      <w:r w:rsidR="00E60014" w:rsidRPr="00E60014">
        <w:rPr>
          <w:color w:val="000000"/>
          <w:lang w:val="en-US"/>
        </w:rPr>
        <w:t xml:space="preserve">List&lt;Product&gt; </w:t>
      </w:r>
      <w:proofErr w:type="spellStart"/>
      <w:r w:rsidR="00E60014" w:rsidRPr="00E60014">
        <w:rPr>
          <w:color w:val="000000"/>
          <w:lang w:val="en-US"/>
        </w:rPr>
        <w:t>findProducts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0080"/>
          <w:lang w:val="en-US"/>
        </w:rPr>
        <w:t xml:space="preserve">int </w:t>
      </w:r>
      <w:proofErr w:type="spellStart"/>
      <w:r w:rsidR="00E60014" w:rsidRPr="00E60014">
        <w:rPr>
          <w:color w:val="000000"/>
          <w:lang w:val="en-US"/>
        </w:rPr>
        <w:t>numOfProducts</w:t>
      </w:r>
      <w:proofErr w:type="spellEnd"/>
      <w:r w:rsidR="00E60014" w:rsidRPr="00E60014">
        <w:rPr>
          <w:color w:val="000000"/>
          <w:lang w:val="en-US"/>
        </w:rPr>
        <w:t>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Query&lt;Product&gt; query = </w:t>
      </w:r>
      <w:proofErr w:type="spellStart"/>
      <w:r w:rsidR="00E60014" w:rsidRPr="00E60014">
        <w:rPr>
          <w:color w:val="000000"/>
          <w:lang w:val="en-US"/>
        </w:rPr>
        <w:t>session.createQuery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8000"/>
          <w:lang w:val="en-US"/>
        </w:rPr>
        <w:t>"FROM Product p LIMIT :</w:t>
      </w:r>
      <w:proofErr w:type="spellStart"/>
      <w:r w:rsidR="00E60014" w:rsidRPr="00E60014">
        <w:rPr>
          <w:b/>
          <w:bCs/>
          <w:color w:val="008000"/>
          <w:lang w:val="en-US"/>
        </w:rPr>
        <w:t>numOfProducts</w:t>
      </w:r>
      <w:proofErr w:type="spellEnd"/>
      <w:r w:rsidR="00E60014" w:rsidRPr="00E60014">
        <w:rPr>
          <w:b/>
          <w:bCs/>
          <w:color w:val="008000"/>
          <w:lang w:val="en-US"/>
        </w:rPr>
        <w:t>"</w:t>
      </w:r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Product.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proofErr w:type="spellStart"/>
      <w:r w:rsidR="00E60014" w:rsidRPr="00E60014">
        <w:rPr>
          <w:color w:val="000000"/>
          <w:lang w:val="en-US"/>
        </w:rPr>
        <w:t>query.setParameter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8000"/>
          <w:lang w:val="en-US"/>
        </w:rPr>
        <w:t>"</w:t>
      </w:r>
      <w:proofErr w:type="spellStart"/>
      <w:r w:rsidR="00E60014" w:rsidRPr="00E60014">
        <w:rPr>
          <w:b/>
          <w:bCs/>
          <w:color w:val="008000"/>
          <w:lang w:val="en-US"/>
        </w:rPr>
        <w:t>numOfProducts</w:t>
      </w:r>
      <w:proofErr w:type="spellEnd"/>
      <w:r w:rsidR="00E60014" w:rsidRPr="00E60014">
        <w:rPr>
          <w:b/>
          <w:bCs/>
          <w:color w:val="008000"/>
          <w:lang w:val="en-US"/>
        </w:rPr>
        <w:t>"</w:t>
      </w:r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numOfProducts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List&lt;Product&gt; </w:t>
      </w:r>
      <w:proofErr w:type="spellStart"/>
      <w:r w:rsidR="00E60014" w:rsidRPr="00E60014">
        <w:rPr>
          <w:color w:val="000000"/>
          <w:lang w:val="en-US"/>
        </w:rPr>
        <w:t>productList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color w:val="000000"/>
          <w:lang w:val="en-US"/>
        </w:rPr>
        <w:t>query.getResultList</w:t>
      </w:r>
      <w:proofErr w:type="spellEnd"/>
      <w:r w:rsidR="00E60014" w:rsidRPr="00E60014">
        <w:rPr>
          <w:color w:val="000000"/>
          <w:lang w:val="en-US"/>
        </w:rPr>
        <w:t>();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b/>
          <w:bCs/>
          <w:color w:val="000080"/>
          <w:lang w:val="en-US"/>
        </w:rPr>
        <w:t xml:space="preserve">return </w:t>
      </w:r>
      <w:proofErr w:type="spellStart"/>
      <w:r w:rsidR="00E60014" w:rsidRPr="00E60014">
        <w:rPr>
          <w:color w:val="000000"/>
          <w:lang w:val="en-US"/>
        </w:rPr>
        <w:t>productList</w:t>
      </w:r>
      <w:proofErr w:type="spellEnd"/>
      <w:r w:rsidR="00E60014" w:rsidRPr="00E60014">
        <w:rPr>
          <w:color w:val="000000"/>
          <w:lang w:val="en-US"/>
        </w:rPr>
        <w:t>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</w:t>
      </w:r>
      <w:r w:rsidR="00E60014" w:rsidRPr="00E60014">
        <w:rPr>
          <w:color w:val="000000"/>
          <w:lang w:val="en-US"/>
        </w:rPr>
        <w:t>Product save(Product product)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</w:r>
      <w:r w:rsidR="00E60014" w:rsidRPr="00E60014">
        <w:rPr>
          <w:color w:val="000000"/>
          <w:lang w:val="en-US"/>
        </w:rPr>
        <w:lastRenderedPageBreak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proofErr w:type="spellStart"/>
      <w:r w:rsidR="00E60014" w:rsidRPr="00E60014">
        <w:rPr>
          <w:color w:val="000000"/>
          <w:lang w:val="en-US"/>
        </w:rPr>
        <w:t>session.save</w:t>
      </w:r>
      <w:proofErr w:type="spellEnd"/>
      <w:r w:rsidR="00E60014" w:rsidRPr="00E60014">
        <w:rPr>
          <w:color w:val="000000"/>
          <w:lang w:val="en-US"/>
        </w:rPr>
        <w:t>(product);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b/>
          <w:bCs/>
          <w:color w:val="000080"/>
          <w:lang w:val="en-US"/>
        </w:rPr>
        <w:t xml:space="preserve">return </w:t>
      </w:r>
      <w:r w:rsidR="00E60014" w:rsidRPr="00E60014">
        <w:rPr>
          <w:color w:val="000000"/>
          <w:lang w:val="en-US"/>
        </w:rPr>
        <w:t>product;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void </w:t>
      </w:r>
      <w:r w:rsidR="00E60014" w:rsidRPr="00E60014">
        <w:rPr>
          <w:color w:val="000000"/>
          <w:lang w:val="en-US"/>
        </w:rPr>
        <w:t>update(Product product)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proofErr w:type="spellStart"/>
      <w:r w:rsidR="00E60014" w:rsidRPr="00E60014">
        <w:rPr>
          <w:color w:val="000000"/>
          <w:lang w:val="en-US"/>
        </w:rPr>
        <w:t>session.update</w:t>
      </w:r>
      <w:proofErr w:type="spellEnd"/>
      <w:r w:rsidR="00E60014" w:rsidRPr="00E60014">
        <w:rPr>
          <w:color w:val="000000"/>
          <w:lang w:val="en-US"/>
        </w:rPr>
        <w:t>(product);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void </w:t>
      </w:r>
      <w:proofErr w:type="spellStart"/>
      <w:r w:rsidR="00E60014" w:rsidRPr="00E60014">
        <w:rPr>
          <w:color w:val="000000"/>
          <w:lang w:val="en-US"/>
        </w:rPr>
        <w:t>deleteById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0080"/>
          <w:lang w:val="en-US"/>
        </w:rPr>
        <w:t xml:space="preserve">int </w:t>
      </w:r>
      <w:proofErr w:type="spellStart"/>
      <w:r w:rsidR="00E60014" w:rsidRPr="00E60014">
        <w:rPr>
          <w:color w:val="000000"/>
          <w:lang w:val="en-US"/>
        </w:rPr>
        <w:t>productId</w:t>
      </w:r>
      <w:proofErr w:type="spellEnd"/>
      <w:r w:rsidR="00E60014" w:rsidRPr="00E60014">
        <w:rPr>
          <w:color w:val="000000"/>
          <w:lang w:val="en-US"/>
        </w:rPr>
        <w:t>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Product </w:t>
      </w:r>
      <w:proofErr w:type="spellStart"/>
      <w:r w:rsidR="00E60014" w:rsidRPr="00E60014">
        <w:rPr>
          <w:color w:val="000000"/>
          <w:lang w:val="en-US"/>
        </w:rPr>
        <w:t>product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color w:val="000000"/>
          <w:lang w:val="en-US"/>
        </w:rPr>
        <w:t>session.get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Product.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productId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proofErr w:type="spellStart"/>
      <w:r w:rsidR="00E60014" w:rsidRPr="00E60014">
        <w:rPr>
          <w:color w:val="000000"/>
          <w:lang w:val="en-US"/>
        </w:rPr>
        <w:t>session.delete</w:t>
      </w:r>
      <w:proofErr w:type="spellEnd"/>
      <w:r w:rsidR="00E60014" w:rsidRPr="00E60014">
        <w:rPr>
          <w:color w:val="000000"/>
          <w:lang w:val="en-US"/>
        </w:rPr>
        <w:t>(product);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color w:val="000000"/>
          <w:lang w:val="en-US"/>
        </w:rPr>
        <w:br/>
        <w:t xml:space="preserve">    @Override</w:t>
      </w:r>
      <w:r w:rsidR="00E60014" w:rsidRPr="00E60014">
        <w:rPr>
          <w:color w:val="000000"/>
          <w:lang w:val="en-US"/>
        </w:rPr>
        <w:br/>
        <w:t xml:space="preserve">    </w:t>
      </w:r>
      <w:r w:rsidR="00E60014" w:rsidRPr="00E60014">
        <w:rPr>
          <w:b/>
          <w:bCs/>
          <w:color w:val="000080"/>
          <w:lang w:val="en-US"/>
        </w:rPr>
        <w:t xml:space="preserve">public </w:t>
      </w:r>
      <w:r w:rsidR="00E60014" w:rsidRPr="00E60014">
        <w:rPr>
          <w:color w:val="000000"/>
          <w:lang w:val="en-US"/>
        </w:rPr>
        <w:t xml:space="preserve">Product </w:t>
      </w:r>
      <w:proofErr w:type="spellStart"/>
      <w:r w:rsidR="00E60014" w:rsidRPr="00E60014">
        <w:rPr>
          <w:color w:val="000000"/>
          <w:lang w:val="en-US"/>
        </w:rPr>
        <w:t>findByWikiEntry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WikiEntry</w:t>
      </w:r>
      <w:proofErr w:type="spellEnd"/>
      <w:r w:rsidR="00E60014" w:rsidRPr="00E60014">
        <w:rPr>
          <w:color w:val="000000"/>
          <w:lang w:val="en-US"/>
        </w:rPr>
        <w:t xml:space="preserve"> </w:t>
      </w:r>
      <w:proofErr w:type="spellStart"/>
      <w:r w:rsidR="00E60014" w:rsidRPr="00E60014">
        <w:rPr>
          <w:color w:val="000000"/>
          <w:lang w:val="en-US"/>
        </w:rPr>
        <w:t>wikiEntry</w:t>
      </w:r>
      <w:proofErr w:type="spellEnd"/>
      <w:r w:rsidR="00E60014" w:rsidRPr="00E60014">
        <w:rPr>
          <w:color w:val="000000"/>
          <w:lang w:val="en-US"/>
        </w:rPr>
        <w:t>)</w:t>
      </w:r>
      <w:r w:rsidR="00E60014" w:rsidRPr="00E60014">
        <w:rPr>
          <w:color w:val="000000"/>
          <w:lang w:val="en-US"/>
        </w:rPr>
        <w:br/>
        <w:t xml:space="preserve">    {</w:t>
      </w:r>
      <w:r w:rsidR="00E60014" w:rsidRPr="00E60014">
        <w:rPr>
          <w:color w:val="000000"/>
          <w:lang w:val="en-US"/>
        </w:rPr>
        <w:br/>
        <w:t xml:space="preserve">        Session </w:t>
      </w:r>
      <w:proofErr w:type="spellStart"/>
      <w:r w:rsidR="00E60014" w:rsidRPr="00E60014">
        <w:rPr>
          <w:color w:val="000000"/>
          <w:lang w:val="en-US"/>
        </w:rPr>
        <w:t>session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b/>
          <w:bCs/>
          <w:color w:val="660E7A"/>
          <w:lang w:val="en-US"/>
        </w:rPr>
        <w:t>entityManager</w:t>
      </w:r>
      <w:r w:rsidR="00E60014" w:rsidRPr="00E60014">
        <w:rPr>
          <w:color w:val="000000"/>
          <w:lang w:val="en-US"/>
        </w:rPr>
        <w:t>.unwrap</w:t>
      </w:r>
      <w:proofErr w:type="spellEnd"/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Session.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Query&lt;Product&gt; query = </w:t>
      </w:r>
      <w:proofErr w:type="spellStart"/>
      <w:r w:rsidR="00E60014" w:rsidRPr="00E60014">
        <w:rPr>
          <w:color w:val="000000"/>
          <w:lang w:val="en-US"/>
        </w:rPr>
        <w:t>session.createQuery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8000"/>
          <w:lang w:val="en-US"/>
        </w:rPr>
        <w:t xml:space="preserve">"FROM Product p WHERE </w:t>
      </w:r>
      <w:proofErr w:type="spellStart"/>
      <w:r w:rsidR="00E60014" w:rsidRPr="00E60014">
        <w:rPr>
          <w:b/>
          <w:bCs/>
          <w:color w:val="008000"/>
          <w:lang w:val="en-US"/>
        </w:rPr>
        <w:t>p.wikiEntry</w:t>
      </w:r>
      <w:proofErr w:type="spellEnd"/>
      <w:r w:rsidR="00E60014" w:rsidRPr="00E60014">
        <w:rPr>
          <w:b/>
          <w:bCs/>
          <w:color w:val="008000"/>
          <w:lang w:val="en-US"/>
        </w:rPr>
        <w:t>=:</w:t>
      </w:r>
      <w:proofErr w:type="spellStart"/>
      <w:r w:rsidR="00E60014" w:rsidRPr="00E60014">
        <w:rPr>
          <w:b/>
          <w:bCs/>
          <w:color w:val="008000"/>
          <w:lang w:val="en-US"/>
        </w:rPr>
        <w:t>wikiEntry</w:t>
      </w:r>
      <w:proofErr w:type="spellEnd"/>
      <w:r w:rsidR="00E60014" w:rsidRPr="00E60014">
        <w:rPr>
          <w:b/>
          <w:bCs/>
          <w:color w:val="008000"/>
          <w:lang w:val="en-US"/>
        </w:rPr>
        <w:t>"</w:t>
      </w:r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Product.</w:t>
      </w:r>
      <w:r w:rsidR="00E60014" w:rsidRPr="00E60014">
        <w:rPr>
          <w:b/>
          <w:bCs/>
          <w:color w:val="000080"/>
          <w:lang w:val="en-US"/>
        </w:rPr>
        <w:t>class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</w:t>
      </w:r>
      <w:proofErr w:type="spellStart"/>
      <w:r w:rsidR="00E60014" w:rsidRPr="00E60014">
        <w:rPr>
          <w:color w:val="000000"/>
          <w:lang w:val="en-US"/>
        </w:rPr>
        <w:t>query.setParameter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b/>
          <w:bCs/>
          <w:color w:val="008000"/>
          <w:lang w:val="en-US"/>
        </w:rPr>
        <w:t>"</w:t>
      </w:r>
      <w:proofErr w:type="spellStart"/>
      <w:r w:rsidR="00E60014" w:rsidRPr="00E60014">
        <w:rPr>
          <w:b/>
          <w:bCs/>
          <w:color w:val="008000"/>
          <w:lang w:val="en-US"/>
        </w:rPr>
        <w:t>wikiEntry</w:t>
      </w:r>
      <w:proofErr w:type="spellEnd"/>
      <w:r w:rsidR="00E60014" w:rsidRPr="00E60014">
        <w:rPr>
          <w:b/>
          <w:bCs/>
          <w:color w:val="008000"/>
          <w:lang w:val="en-US"/>
        </w:rPr>
        <w:t>"</w:t>
      </w:r>
      <w:r w:rsidR="00E60014" w:rsidRPr="00E60014">
        <w:rPr>
          <w:color w:val="000000"/>
          <w:lang w:val="en-US"/>
        </w:rPr>
        <w:t xml:space="preserve">, </w:t>
      </w:r>
      <w:proofErr w:type="spellStart"/>
      <w:r w:rsidR="00E60014" w:rsidRPr="00E60014">
        <w:rPr>
          <w:color w:val="000000"/>
          <w:lang w:val="en-US"/>
        </w:rPr>
        <w:t>wikiEntry</w:t>
      </w:r>
      <w:proofErr w:type="spellEnd"/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    List&lt;Product&gt; </w:t>
      </w:r>
      <w:proofErr w:type="spellStart"/>
      <w:r w:rsidR="00E60014" w:rsidRPr="00E60014">
        <w:rPr>
          <w:color w:val="000000"/>
          <w:lang w:val="en-US"/>
        </w:rPr>
        <w:t>productsList</w:t>
      </w:r>
      <w:proofErr w:type="spellEnd"/>
      <w:r w:rsidR="00E60014" w:rsidRPr="00E60014">
        <w:rPr>
          <w:color w:val="000000"/>
          <w:lang w:val="en-US"/>
        </w:rPr>
        <w:t xml:space="preserve"> = </w:t>
      </w:r>
      <w:proofErr w:type="spellStart"/>
      <w:r w:rsidR="00E60014" w:rsidRPr="00E60014">
        <w:rPr>
          <w:color w:val="000000"/>
          <w:lang w:val="en-US"/>
        </w:rPr>
        <w:t>query.getResultList</w:t>
      </w:r>
      <w:proofErr w:type="spellEnd"/>
      <w:r w:rsidR="00E60014" w:rsidRPr="00E60014">
        <w:rPr>
          <w:color w:val="000000"/>
          <w:lang w:val="en-US"/>
        </w:rPr>
        <w:t>();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b/>
          <w:bCs/>
          <w:color w:val="000080"/>
          <w:lang w:val="en-US"/>
        </w:rPr>
        <w:t xml:space="preserve">if </w:t>
      </w:r>
      <w:r w:rsidR="00E60014" w:rsidRPr="00E60014">
        <w:rPr>
          <w:color w:val="000000"/>
          <w:lang w:val="en-US"/>
        </w:rPr>
        <w:t>(</w:t>
      </w:r>
      <w:proofErr w:type="spellStart"/>
      <w:r w:rsidR="00E60014" w:rsidRPr="00E60014">
        <w:rPr>
          <w:color w:val="000000"/>
          <w:lang w:val="en-US"/>
        </w:rPr>
        <w:t>productsList.isEmpty</w:t>
      </w:r>
      <w:proofErr w:type="spellEnd"/>
      <w:r w:rsidR="00E60014" w:rsidRPr="00E60014">
        <w:rPr>
          <w:color w:val="000000"/>
          <w:lang w:val="en-US"/>
        </w:rPr>
        <w:t>())</w:t>
      </w:r>
      <w:r w:rsidR="00E60014" w:rsidRPr="00E60014">
        <w:rPr>
          <w:color w:val="000000"/>
          <w:lang w:val="en-US"/>
        </w:rPr>
        <w:br/>
        <w:t xml:space="preserve">            </w:t>
      </w:r>
      <w:r w:rsidR="00E60014" w:rsidRPr="00E60014">
        <w:rPr>
          <w:b/>
          <w:bCs/>
          <w:color w:val="000080"/>
          <w:lang w:val="en-US"/>
        </w:rPr>
        <w:t>return null</w:t>
      </w:r>
      <w:r w:rsidR="00E60014" w:rsidRPr="00E60014">
        <w:rPr>
          <w:color w:val="000000"/>
          <w:lang w:val="en-US"/>
        </w:rPr>
        <w:t>;</w:t>
      </w:r>
      <w:r w:rsidR="00E60014" w:rsidRPr="00E60014">
        <w:rPr>
          <w:color w:val="000000"/>
          <w:lang w:val="en-US"/>
        </w:rPr>
        <w:br/>
        <w:t xml:space="preserve">        </w:t>
      </w:r>
      <w:r w:rsidR="00E60014" w:rsidRPr="00E60014">
        <w:rPr>
          <w:b/>
          <w:bCs/>
          <w:color w:val="000080"/>
          <w:lang w:val="en-US"/>
        </w:rPr>
        <w:t xml:space="preserve">return </w:t>
      </w:r>
      <w:proofErr w:type="spellStart"/>
      <w:r w:rsidR="00E60014" w:rsidRPr="00E60014">
        <w:rPr>
          <w:color w:val="000000"/>
          <w:lang w:val="en-US"/>
        </w:rPr>
        <w:t>productsList.get</w:t>
      </w:r>
      <w:proofErr w:type="spellEnd"/>
      <w:r w:rsidR="00E60014" w:rsidRPr="00E60014">
        <w:rPr>
          <w:color w:val="000000"/>
          <w:lang w:val="en-US"/>
        </w:rPr>
        <w:t>(</w:t>
      </w:r>
      <w:r w:rsidR="00E60014" w:rsidRPr="00E60014">
        <w:rPr>
          <w:color w:val="0000FF"/>
          <w:lang w:val="en-US"/>
        </w:rPr>
        <w:t>0</w:t>
      </w:r>
      <w:r w:rsidR="00E60014" w:rsidRPr="00E60014">
        <w:rPr>
          <w:color w:val="000000"/>
          <w:lang w:val="en-US"/>
        </w:rPr>
        <w:t>);</w:t>
      </w:r>
      <w:r w:rsidR="00E60014" w:rsidRPr="00E60014">
        <w:rPr>
          <w:color w:val="000000"/>
          <w:lang w:val="en-US"/>
        </w:rPr>
        <w:br/>
        <w:t xml:space="preserve">    }</w:t>
      </w:r>
      <w:r w:rsidR="00E60014" w:rsidRPr="00E60014">
        <w:rPr>
          <w:color w:val="000000"/>
          <w:lang w:val="en-US"/>
        </w:rPr>
        <w:br/>
        <w:t>}</w:t>
      </w:r>
    </w:p>
    <w:p w14:paraId="7144E7B2" w14:textId="6E7FC57B" w:rsidR="00E43EF5" w:rsidRPr="00E43EF5" w:rsidRDefault="00E43EF5" w:rsidP="00E43EF5">
      <w:pPr>
        <w:pStyle w:val="Legenda"/>
        <w:jc w:val="left"/>
        <w:rPr>
          <w:lang w:val="en-US"/>
        </w:rPr>
      </w:pPr>
    </w:p>
    <w:p w14:paraId="09D3A470" w14:textId="287A737D" w:rsidR="009718E1" w:rsidRDefault="0075780D" w:rsidP="009718E1">
      <w:pPr>
        <w:pStyle w:val="NrNagwek3"/>
      </w:pPr>
      <w:bookmarkStart w:id="51" w:name="_Toc26802470"/>
      <w:r>
        <w:t>Serwisy</w:t>
      </w:r>
      <w:bookmarkEnd w:id="51"/>
    </w:p>
    <w:p w14:paraId="7C8AB624" w14:textId="684355A3" w:rsidR="00E60014" w:rsidRDefault="007652F7" w:rsidP="00E60014">
      <w:pPr>
        <w:pStyle w:val="Tekstwiodcy"/>
      </w:pPr>
      <w:r>
        <w:t xml:space="preserve">Na </w:t>
      </w:r>
      <w:r w:rsidR="0023190F">
        <w:t>listingu 5</w:t>
      </w:r>
      <w:r w:rsidR="00E063E7">
        <w:t xml:space="preserve"> </w:t>
      </w:r>
      <w:r>
        <w:t xml:space="preserve">przedstawiono interfejs </w:t>
      </w:r>
      <w:proofErr w:type="spellStart"/>
      <w:r w:rsidRPr="005875D3">
        <w:rPr>
          <w:i/>
          <w:iCs/>
        </w:rPr>
        <w:t>ProductService</w:t>
      </w:r>
      <w:proofErr w:type="spellEnd"/>
      <w:r>
        <w:t xml:space="preserve"> oraz fragment jego implementacji. W serwisie</w:t>
      </w:r>
      <w:r w:rsidR="00B21A70">
        <w:t xml:space="preserve"> wykorzystano</w:t>
      </w:r>
      <w:r>
        <w:t xml:space="preserve"> wzorzec projektowy fasada</w:t>
      </w:r>
      <w:r w:rsidR="00C10A01">
        <w:t>,</w:t>
      </w:r>
      <w:r>
        <w:t xml:space="preserve"> w celu ujednolicenia dostępu do </w:t>
      </w:r>
      <w:r w:rsidR="00D44E3D">
        <w:t>implementacji</w:t>
      </w:r>
      <w:r>
        <w:t xml:space="preserve">. Wszystkie serwisy w pakiecie </w:t>
      </w:r>
      <w:r w:rsidRPr="005875D3">
        <w:rPr>
          <w:i/>
          <w:iCs/>
        </w:rPr>
        <w:t>service</w:t>
      </w:r>
      <w:r w:rsidR="005875D3" w:rsidRPr="005875D3">
        <w:rPr>
          <w:i/>
          <w:iCs/>
        </w:rPr>
        <w:t>s</w:t>
      </w:r>
      <w:r>
        <w:t xml:space="preserve"> korzystają z tego </w:t>
      </w:r>
      <w:r w:rsidR="00D44E3D">
        <w:t>wzorca</w:t>
      </w:r>
      <w:r>
        <w:t>. Serwis pełni funkcje logiki biznesowej, przyjmuje on dane od kontrolera</w:t>
      </w:r>
      <w:r w:rsidR="00C10A01">
        <w:t>,</w:t>
      </w:r>
      <w:r>
        <w:t xml:space="preserve"> a </w:t>
      </w:r>
      <w:r w:rsidR="007E3A99">
        <w:t xml:space="preserve">następnie wykonuje na nich akcje. Możemy zauważyć, że większość metod generuje wartość zwrotną w postaci </w:t>
      </w:r>
      <w:proofErr w:type="spellStart"/>
      <w:r w:rsidR="007E3A99" w:rsidRPr="005875D3">
        <w:rPr>
          <w:i/>
          <w:iCs/>
        </w:rPr>
        <w:t>Res</w:t>
      </w:r>
      <w:r w:rsidR="00313BC1" w:rsidRPr="005875D3">
        <w:rPr>
          <w:i/>
          <w:iCs/>
        </w:rPr>
        <w:t>p</w:t>
      </w:r>
      <w:r w:rsidR="007E3A99" w:rsidRPr="005875D3">
        <w:rPr>
          <w:i/>
          <w:iCs/>
        </w:rPr>
        <w:t>onseEntity</w:t>
      </w:r>
      <w:proofErr w:type="spellEnd"/>
      <w:r w:rsidR="007E3A99">
        <w:t xml:space="preserve">, jest to </w:t>
      </w:r>
      <w:r w:rsidR="00CA5308">
        <w:t>forma</w:t>
      </w:r>
      <w:r w:rsidR="007E3A99">
        <w:t xml:space="preserve"> odpowied</w:t>
      </w:r>
      <w:r w:rsidR="00CA5308">
        <w:t>zi</w:t>
      </w:r>
      <w:r w:rsidR="007E3A99">
        <w:t xml:space="preserve"> serwera na zapytanie wysłane z warstwy prezentacyjnej. W przypadku</w:t>
      </w:r>
      <w:r w:rsidR="00113618">
        <w:t>,</w:t>
      </w:r>
      <w:r w:rsidR="007E3A99">
        <w:t xml:space="preserve"> gdy dane w zapytaniu są złe, odpowiedz posiada kod 400 oznaczający złe zapytanie.</w:t>
      </w:r>
      <w:r w:rsidR="00CA5308">
        <w:t xml:space="preserve"> Odpowiedzi na poprawne zapytania posiadają status 200.</w:t>
      </w:r>
      <w:r w:rsidR="007E3A99">
        <w:t xml:space="preserve"> Dodatkowo metody są opatrzone adnotacją </w:t>
      </w:r>
      <w:r w:rsidR="00CA5308" w:rsidRPr="00C10A01">
        <w:rPr>
          <w:b/>
          <w:bCs/>
          <w:i/>
          <w:iCs/>
        </w:rPr>
        <w:t>@</w:t>
      </w:r>
      <w:proofErr w:type="spellStart"/>
      <w:r w:rsidR="00CA5308" w:rsidRPr="00C10A01">
        <w:rPr>
          <w:b/>
          <w:bCs/>
          <w:i/>
          <w:iCs/>
        </w:rPr>
        <w:t>T</w:t>
      </w:r>
      <w:r w:rsidR="007E3A99" w:rsidRPr="00C10A01">
        <w:rPr>
          <w:b/>
          <w:bCs/>
          <w:i/>
          <w:iCs/>
        </w:rPr>
        <w:t>ransactional</w:t>
      </w:r>
      <w:proofErr w:type="spellEnd"/>
      <w:r w:rsidR="007E3A99">
        <w:t xml:space="preserve">, </w:t>
      </w:r>
      <w:r w:rsidR="00113618">
        <w:t>co oznacza</w:t>
      </w:r>
      <w:r w:rsidR="007E3A99">
        <w:t xml:space="preserve">, że operacje dokonywane na bazie w danej funkcji są wewnątrz transakcji. </w:t>
      </w:r>
    </w:p>
    <w:p w14:paraId="2CA19489" w14:textId="4DCC0996" w:rsidR="007652F7" w:rsidRDefault="007652F7" w:rsidP="00E60014">
      <w:pPr>
        <w:pStyle w:val="Tekstwiodcy"/>
      </w:pPr>
    </w:p>
    <w:p w14:paraId="43DCC5D5" w14:textId="2C8F2729" w:rsidR="00CA5308" w:rsidRPr="00CA5308" w:rsidRDefault="00CA5308" w:rsidP="00CA5308">
      <w:pPr>
        <w:pStyle w:val="Legenda"/>
        <w:keepNext/>
        <w:jc w:val="left"/>
        <w:rPr>
          <w:lang w:val="en-US"/>
        </w:rPr>
      </w:pPr>
      <w:bookmarkStart w:id="52" w:name="_Ref26733129"/>
      <w:r w:rsidRPr="00CA5308">
        <w:rPr>
          <w:lang w:val="en-US"/>
        </w:rPr>
        <w:lastRenderedPageBreak/>
        <w:t xml:space="preserve">Listing </w:t>
      </w:r>
      <w:r>
        <w:fldChar w:fldCharType="begin"/>
      </w:r>
      <w:r w:rsidRPr="00CA5308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5</w:t>
      </w:r>
      <w:r>
        <w:fldChar w:fldCharType="end"/>
      </w:r>
      <w:bookmarkEnd w:id="52"/>
      <w:r w:rsidR="006D6212" w:rsidRPr="00922575">
        <w:rPr>
          <w:lang w:val="en-US"/>
        </w:rPr>
        <w:t>.</w:t>
      </w:r>
      <w:r w:rsidRPr="00CA5308">
        <w:rPr>
          <w:lang w:val="en-US"/>
        </w:rPr>
        <w:t xml:space="preserve"> </w:t>
      </w:r>
      <w:proofErr w:type="spellStart"/>
      <w:r w:rsidRPr="00A96C71">
        <w:rPr>
          <w:lang w:val="en-US"/>
        </w:rPr>
        <w:t>Inter</w:t>
      </w:r>
      <w:r w:rsidR="001271DD" w:rsidRPr="00A96C71">
        <w:rPr>
          <w:lang w:val="en-US"/>
        </w:rPr>
        <w:t>fejs</w:t>
      </w:r>
      <w:proofErr w:type="spellEnd"/>
      <w:r w:rsidRPr="00A96C71">
        <w:rPr>
          <w:lang w:val="en-US"/>
        </w:rPr>
        <w:t xml:space="preserve"> </w:t>
      </w:r>
      <w:proofErr w:type="spellStart"/>
      <w:r w:rsidRPr="005875D3">
        <w:rPr>
          <w:i/>
          <w:iCs/>
          <w:lang w:val="en-US"/>
        </w:rPr>
        <w:t>ProductService</w:t>
      </w:r>
      <w:proofErr w:type="spellEnd"/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oraz</w:t>
      </w:r>
      <w:proofErr w:type="spellEnd"/>
      <w:r w:rsidR="00400E0A">
        <w:rPr>
          <w:lang w:val="en-US"/>
        </w:rPr>
        <w:t xml:space="preserve"> fragment</w:t>
      </w:r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jego</w:t>
      </w:r>
      <w:proofErr w:type="spellEnd"/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implementacji</w:t>
      </w:r>
      <w:proofErr w:type="spellEnd"/>
    </w:p>
    <w:p w14:paraId="18F51387" w14:textId="587FCC94" w:rsidR="007652F7" w:rsidRPr="007652F7" w:rsidRDefault="007652F7" w:rsidP="007652F7">
      <w:pPr>
        <w:pStyle w:val="HTML-wstpniesformatowany"/>
        <w:keepNext/>
        <w:shd w:val="clear" w:color="auto" w:fill="FFFFFF"/>
        <w:rPr>
          <w:color w:val="000000"/>
          <w:lang w:val="en-US"/>
        </w:rPr>
      </w:pPr>
      <w:r w:rsidRPr="007652F7">
        <w:rPr>
          <w:b/>
          <w:bCs/>
          <w:color w:val="000080"/>
          <w:lang w:val="en-US"/>
        </w:rPr>
        <w:t xml:space="preserve">public interface </w:t>
      </w:r>
      <w:proofErr w:type="spellStart"/>
      <w:r w:rsidRPr="007652F7">
        <w:rPr>
          <w:color w:val="000000"/>
          <w:lang w:val="en-US"/>
        </w:rPr>
        <w:t>ProductService</w:t>
      </w:r>
      <w:proofErr w:type="spellEnd"/>
      <w:r w:rsidRPr="007652F7">
        <w:rPr>
          <w:color w:val="000000"/>
          <w:lang w:val="en-US"/>
        </w:rPr>
        <w:br/>
        <w:t>{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r w:rsidRPr="007652F7">
        <w:rPr>
          <w:color w:val="000000"/>
          <w:lang w:val="en-US"/>
        </w:rPr>
        <w:t xml:space="preserve">List&lt;Product&gt; </w:t>
      </w:r>
      <w:proofErr w:type="spellStart"/>
      <w:r w:rsidRPr="007652F7">
        <w:rPr>
          <w:color w:val="000000"/>
          <w:lang w:val="en-US"/>
        </w:rPr>
        <w:t>findAll</w:t>
      </w:r>
      <w:proofErr w:type="spellEnd"/>
      <w:r w:rsidRPr="007652F7">
        <w:rPr>
          <w:color w:val="000000"/>
          <w:lang w:val="en-US"/>
        </w:rPr>
        <w:t>();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r w:rsidRPr="007652F7">
        <w:rPr>
          <w:color w:val="000000"/>
          <w:lang w:val="en-US"/>
        </w:rPr>
        <w:t xml:space="preserve">Product </w:t>
      </w:r>
      <w:proofErr w:type="spellStart"/>
      <w:r w:rsidRPr="007652F7">
        <w:rPr>
          <w:color w:val="000000"/>
          <w:lang w:val="en-US"/>
        </w:rPr>
        <w:t>findById</w:t>
      </w:r>
      <w:proofErr w:type="spellEnd"/>
      <w:r w:rsidRPr="007652F7">
        <w:rPr>
          <w:color w:val="000000"/>
          <w:lang w:val="en-US"/>
        </w:rPr>
        <w:t>(</w:t>
      </w:r>
      <w:r w:rsidRPr="007652F7">
        <w:rPr>
          <w:b/>
          <w:bCs/>
          <w:color w:val="000080"/>
          <w:lang w:val="en-US"/>
        </w:rPr>
        <w:t xml:space="preserve">int 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r w:rsidRPr="007652F7">
        <w:rPr>
          <w:color w:val="000000"/>
          <w:lang w:val="en-US"/>
        </w:rPr>
        <w:t>Product save(Product product);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void </w:t>
      </w:r>
      <w:r w:rsidRPr="007652F7">
        <w:rPr>
          <w:color w:val="000000"/>
          <w:lang w:val="en-US"/>
        </w:rPr>
        <w:t>update(Product product);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&lt;String&gt; </w:t>
      </w:r>
      <w:proofErr w:type="spellStart"/>
      <w:r w:rsidRPr="007652F7">
        <w:rPr>
          <w:color w:val="000000"/>
          <w:lang w:val="en-US"/>
        </w:rPr>
        <w:t>deleteById</w:t>
      </w:r>
      <w:proofErr w:type="spellEnd"/>
      <w:r w:rsidRPr="007652F7">
        <w:rPr>
          <w:color w:val="000000"/>
          <w:lang w:val="en-US"/>
        </w:rPr>
        <w:t>(</w:t>
      </w:r>
      <w:r w:rsidRPr="007652F7">
        <w:rPr>
          <w:b/>
          <w:bCs/>
          <w:color w:val="000080"/>
          <w:lang w:val="en-US"/>
        </w:rPr>
        <w:t xml:space="preserve">int 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</w:t>
      </w:r>
      <w:proofErr w:type="spellStart"/>
      <w:r w:rsidRPr="007652F7">
        <w:rPr>
          <w:color w:val="000000"/>
          <w:lang w:val="en-US"/>
        </w:rPr>
        <w:t>addNewProduct</w:t>
      </w:r>
      <w:proofErr w:type="spellEnd"/>
      <w:r w:rsidRPr="007652F7">
        <w:rPr>
          <w:color w:val="000000"/>
          <w:lang w:val="en-US"/>
        </w:rPr>
        <w:t xml:space="preserve">(Product 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</w:t>
      </w:r>
      <w:proofErr w:type="spellStart"/>
      <w:r w:rsidRPr="007652F7">
        <w:rPr>
          <w:color w:val="000000"/>
          <w:lang w:val="en-US"/>
        </w:rPr>
        <w:t>addNewProductWithWiki</w:t>
      </w:r>
      <w:proofErr w:type="spellEnd"/>
      <w:r w:rsidRPr="007652F7">
        <w:rPr>
          <w:color w:val="000000"/>
          <w:lang w:val="en-US"/>
        </w:rPr>
        <w:t xml:space="preserve">(Product 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 xml:space="preserve">, String 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&lt;String&gt; </w:t>
      </w:r>
      <w:proofErr w:type="spellStart"/>
      <w:r w:rsidRPr="007652F7">
        <w:rPr>
          <w:color w:val="000000"/>
          <w:lang w:val="en-US"/>
        </w:rPr>
        <w:t>deleteProduct</w:t>
      </w:r>
      <w:proofErr w:type="spellEnd"/>
      <w:r w:rsidRPr="007652F7">
        <w:rPr>
          <w:color w:val="000000"/>
          <w:lang w:val="en-US"/>
        </w:rPr>
        <w:t xml:space="preserve">(String 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</w:t>
      </w:r>
      <w:proofErr w:type="spellStart"/>
      <w:r w:rsidRPr="007652F7">
        <w:rPr>
          <w:color w:val="000000"/>
          <w:lang w:val="en-US"/>
        </w:rPr>
        <w:t>updateProduct</w:t>
      </w:r>
      <w:proofErr w:type="spellEnd"/>
      <w:r w:rsidRPr="007652F7">
        <w:rPr>
          <w:color w:val="000000"/>
          <w:lang w:val="en-US"/>
        </w:rPr>
        <w:t xml:space="preserve">(String 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 xml:space="preserve">, Product </w:t>
      </w:r>
      <w:proofErr w:type="spellStart"/>
      <w:r w:rsidRPr="007652F7">
        <w:rPr>
          <w:color w:val="000000"/>
          <w:lang w:val="en-US"/>
        </w:rPr>
        <w:t>product</w:t>
      </w:r>
      <w:proofErr w:type="spellEnd"/>
      <w:r w:rsidRPr="007652F7">
        <w:rPr>
          <w:color w:val="000000"/>
          <w:lang w:val="en-US"/>
        </w:rPr>
        <w:t xml:space="preserve">, String 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>}</w:t>
      </w:r>
      <w:r w:rsidRPr="007652F7">
        <w:rPr>
          <w:color w:val="000000"/>
          <w:lang w:val="en-US"/>
        </w:rPr>
        <w:br/>
      </w:r>
      <w:r w:rsidRPr="007652F7">
        <w:rPr>
          <w:color w:val="000000"/>
          <w:lang w:val="en-US"/>
        </w:rPr>
        <w:br/>
        <w:t>@Service</w:t>
      </w:r>
      <w:r w:rsidRPr="007652F7">
        <w:rPr>
          <w:color w:val="000000"/>
          <w:lang w:val="en-US"/>
        </w:rPr>
        <w:br/>
      </w:r>
      <w:r w:rsidRPr="007652F7">
        <w:rPr>
          <w:b/>
          <w:bCs/>
          <w:color w:val="000080"/>
          <w:lang w:val="en-US"/>
        </w:rPr>
        <w:t xml:space="preserve">public class </w:t>
      </w:r>
      <w:proofErr w:type="spellStart"/>
      <w:r w:rsidRPr="007652F7">
        <w:rPr>
          <w:color w:val="000000"/>
          <w:lang w:val="en-US"/>
        </w:rPr>
        <w:t>ProductServiceImpl</w:t>
      </w:r>
      <w:proofErr w:type="spellEnd"/>
      <w:r w:rsidRPr="007652F7">
        <w:rPr>
          <w:color w:val="000000"/>
          <w:lang w:val="en-US"/>
        </w:rPr>
        <w:t xml:space="preserve"> </w:t>
      </w:r>
      <w:r w:rsidRPr="007652F7">
        <w:rPr>
          <w:b/>
          <w:bCs/>
          <w:color w:val="000080"/>
          <w:lang w:val="en-US"/>
        </w:rPr>
        <w:t xml:space="preserve">implements </w:t>
      </w:r>
      <w:proofErr w:type="spellStart"/>
      <w:r w:rsidRPr="007652F7">
        <w:rPr>
          <w:color w:val="000000"/>
          <w:lang w:val="en-US"/>
        </w:rPr>
        <w:t>ProductService</w:t>
      </w:r>
      <w:proofErr w:type="spellEnd"/>
      <w:r w:rsidRPr="007652F7">
        <w:rPr>
          <w:color w:val="000000"/>
          <w:lang w:val="en-US"/>
        </w:rPr>
        <w:br/>
        <w:t>{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</w:t>
      </w:r>
      <w:proofErr w:type="spellStart"/>
      <w:r w:rsidRPr="007652F7">
        <w:rPr>
          <w:color w:val="000000"/>
          <w:lang w:val="en-US"/>
        </w:rPr>
        <w:t>Autowired</w:t>
      </w:r>
      <w:proofErr w:type="spellEnd"/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private </w:t>
      </w:r>
      <w:proofErr w:type="spellStart"/>
      <w:r w:rsidRPr="007652F7">
        <w:rPr>
          <w:color w:val="000000"/>
          <w:lang w:val="en-US"/>
        </w:rPr>
        <w:t>ProductDAO</w:t>
      </w:r>
      <w:proofErr w:type="spellEnd"/>
      <w:r w:rsidRPr="007652F7">
        <w:rPr>
          <w:color w:val="000000"/>
          <w:lang w:val="en-US"/>
        </w:rPr>
        <w:t xml:space="preserve">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proofErr w:type="spellEnd"/>
      <w:r w:rsidRPr="007652F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</w:t>
      </w:r>
      <w:proofErr w:type="spellStart"/>
      <w:r w:rsidRPr="007652F7">
        <w:rPr>
          <w:color w:val="000000"/>
          <w:lang w:val="en-US"/>
        </w:rPr>
        <w:t>Autowired</w:t>
      </w:r>
      <w:proofErr w:type="spellEnd"/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private </w:t>
      </w:r>
      <w:proofErr w:type="spellStart"/>
      <w:r w:rsidRPr="007652F7">
        <w:rPr>
          <w:color w:val="000000"/>
          <w:lang w:val="en-US"/>
        </w:rPr>
        <w:t>WikiEntryDAO</w:t>
      </w:r>
      <w:proofErr w:type="spellEnd"/>
      <w:r w:rsidRPr="007652F7">
        <w:rPr>
          <w:color w:val="000000"/>
          <w:lang w:val="en-US"/>
        </w:rPr>
        <w:t xml:space="preserve"> </w:t>
      </w:r>
      <w:proofErr w:type="spellStart"/>
      <w:r w:rsidRPr="007652F7">
        <w:rPr>
          <w:b/>
          <w:bCs/>
          <w:color w:val="660E7A"/>
          <w:lang w:val="en-US"/>
        </w:rPr>
        <w:t>wikiEntryDAO</w:t>
      </w:r>
      <w:proofErr w:type="spellEnd"/>
      <w:r w:rsidRPr="007652F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</w:t>
      </w:r>
      <w:proofErr w:type="spellStart"/>
      <w:r w:rsidRPr="007652F7">
        <w:rPr>
          <w:color w:val="000000"/>
          <w:lang w:val="en-US"/>
        </w:rPr>
        <w:t>Autowired</w:t>
      </w:r>
      <w:proofErr w:type="spellEnd"/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private </w:t>
      </w:r>
      <w:proofErr w:type="spellStart"/>
      <w:r w:rsidRPr="007652F7">
        <w:rPr>
          <w:color w:val="000000"/>
          <w:lang w:val="en-US"/>
        </w:rPr>
        <w:t>PhotoDAO</w:t>
      </w:r>
      <w:proofErr w:type="spellEnd"/>
      <w:r w:rsidRPr="007652F7">
        <w:rPr>
          <w:color w:val="000000"/>
          <w:lang w:val="en-US"/>
        </w:rPr>
        <w:t xml:space="preserve"> </w:t>
      </w:r>
      <w:proofErr w:type="spellStart"/>
      <w:r w:rsidRPr="007652F7">
        <w:rPr>
          <w:b/>
          <w:bCs/>
          <w:color w:val="660E7A"/>
          <w:lang w:val="en-US"/>
        </w:rPr>
        <w:t>photoDAO</w:t>
      </w:r>
      <w:proofErr w:type="spellEnd"/>
      <w:r w:rsidRPr="007652F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@Override</w:t>
      </w:r>
      <w:r w:rsidRPr="007652F7">
        <w:rPr>
          <w:color w:val="000000"/>
          <w:lang w:val="en-US"/>
        </w:rPr>
        <w:br/>
        <w:t xml:space="preserve">    @Transactional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r w:rsidRPr="007652F7">
        <w:rPr>
          <w:color w:val="000000"/>
          <w:lang w:val="en-US"/>
        </w:rPr>
        <w:t xml:space="preserve">List&lt;Product&gt; </w:t>
      </w:r>
      <w:proofErr w:type="spellStart"/>
      <w:r w:rsidRPr="007652F7">
        <w:rPr>
          <w:color w:val="000000"/>
          <w:lang w:val="en-US"/>
        </w:rPr>
        <w:t>findAll</w:t>
      </w:r>
      <w:proofErr w:type="spellEnd"/>
      <w:r w:rsidRPr="007652F7">
        <w:rPr>
          <w:color w:val="000000"/>
          <w:lang w:val="en-US"/>
        </w:rPr>
        <w:t>()</w:t>
      </w:r>
      <w:r w:rsidRPr="007652F7">
        <w:rPr>
          <w:color w:val="000000"/>
          <w:lang w:val="en-US"/>
        </w:rPr>
        <w:br/>
        <w:t xml:space="preserve">    {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return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.findAll</w:t>
      </w:r>
      <w:proofErr w:type="spellEnd"/>
      <w:r w:rsidRPr="007652F7">
        <w:rPr>
          <w:color w:val="000000"/>
          <w:lang w:val="en-US"/>
        </w:rPr>
        <w:t>();</w:t>
      </w:r>
      <w:r w:rsidRPr="007652F7">
        <w:rPr>
          <w:color w:val="000000"/>
          <w:lang w:val="en-US"/>
        </w:rPr>
        <w:br/>
        <w:t xml:space="preserve">    }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@Override</w:t>
      </w:r>
      <w:r w:rsidRPr="007652F7">
        <w:rPr>
          <w:color w:val="000000"/>
          <w:lang w:val="en-US"/>
        </w:rPr>
        <w:br/>
        <w:t xml:space="preserve">    @Transactional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</w:t>
      </w:r>
      <w:proofErr w:type="spellStart"/>
      <w:r w:rsidRPr="007652F7">
        <w:rPr>
          <w:color w:val="000000"/>
          <w:lang w:val="en-US"/>
        </w:rPr>
        <w:t>addNewProduct</w:t>
      </w:r>
      <w:proofErr w:type="spellEnd"/>
      <w:r w:rsidRPr="007652F7">
        <w:rPr>
          <w:color w:val="000000"/>
          <w:lang w:val="en-US"/>
        </w:rPr>
        <w:t xml:space="preserve">(Product 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{</w:t>
      </w:r>
      <w:r w:rsidRPr="007652F7">
        <w:rPr>
          <w:color w:val="000000"/>
          <w:lang w:val="en-US"/>
        </w:rPr>
        <w:br/>
        <w:t xml:space="preserve">        Product </w:t>
      </w:r>
      <w:proofErr w:type="spellStart"/>
      <w:r w:rsidRPr="007652F7">
        <w:rPr>
          <w:color w:val="000000"/>
          <w:lang w:val="en-US"/>
        </w:rPr>
        <w:t>savedProduct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.save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response = </w:t>
      </w:r>
      <w:r w:rsidRPr="007652F7">
        <w:rPr>
          <w:b/>
          <w:bCs/>
          <w:color w:val="000080"/>
          <w:lang w:val="en-US"/>
        </w:rPr>
        <w:t xml:space="preserve">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savedProduct</w:t>
      </w:r>
      <w:proofErr w:type="spellEnd"/>
      <w:r w:rsidRPr="007652F7">
        <w:rPr>
          <w:color w:val="000000"/>
          <w:lang w:val="en-US"/>
        </w:rPr>
        <w:t xml:space="preserve">, </w:t>
      </w:r>
      <w:proofErr w:type="spellStart"/>
      <w:r w:rsidRPr="007652F7">
        <w:rPr>
          <w:color w:val="000000"/>
          <w:lang w:val="en-US"/>
        </w:rPr>
        <w:t>HttpStatus.OK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return </w:t>
      </w:r>
      <w:r w:rsidRPr="007652F7">
        <w:rPr>
          <w:color w:val="000000"/>
          <w:lang w:val="en-US"/>
        </w:rPr>
        <w:t>response;</w:t>
      </w:r>
      <w:r w:rsidRPr="007652F7">
        <w:rPr>
          <w:color w:val="000000"/>
          <w:lang w:val="en-US"/>
        </w:rPr>
        <w:br/>
        <w:t xml:space="preserve">    }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@Override</w:t>
      </w:r>
      <w:r w:rsidRPr="007652F7">
        <w:rPr>
          <w:color w:val="000000"/>
          <w:lang w:val="en-US"/>
        </w:rPr>
        <w:br/>
        <w:t xml:space="preserve">    @Transactional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</w:t>
      </w:r>
      <w:proofErr w:type="spellStart"/>
      <w:r w:rsidRPr="007652F7">
        <w:rPr>
          <w:color w:val="000000"/>
          <w:lang w:val="en-US"/>
        </w:rPr>
        <w:t>addNewProductWithWiki</w:t>
      </w:r>
      <w:proofErr w:type="spellEnd"/>
      <w:r w:rsidRPr="007652F7">
        <w:rPr>
          <w:color w:val="000000"/>
          <w:lang w:val="en-US"/>
        </w:rPr>
        <w:t xml:space="preserve">(Product 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 xml:space="preserve">, String 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{</w:t>
      </w:r>
      <w:r w:rsidRPr="007652F7">
        <w:rPr>
          <w:color w:val="000000"/>
          <w:lang w:val="en-US"/>
        </w:rPr>
        <w:br/>
        <w:t xml:space="preserve">        Integer </w:t>
      </w:r>
      <w:proofErr w:type="spellStart"/>
      <w:r w:rsidRPr="007652F7">
        <w:rPr>
          <w:color w:val="000000"/>
          <w:lang w:val="en-US"/>
        </w:rPr>
        <w:t>entryId</w:t>
      </w:r>
      <w:proofErr w:type="spellEnd"/>
      <w:r w:rsidRPr="007652F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try </w:t>
      </w:r>
      <w:r w:rsidRPr="007652F7">
        <w:rPr>
          <w:color w:val="000000"/>
          <w:lang w:val="en-US"/>
        </w:rPr>
        <w:t>{</w:t>
      </w:r>
      <w:r w:rsidRPr="007652F7">
        <w:rPr>
          <w:color w:val="000000"/>
          <w:lang w:val="en-US"/>
        </w:rPr>
        <w:br/>
        <w:t xml:space="preserve">            </w:t>
      </w:r>
      <w:proofErr w:type="spellStart"/>
      <w:r w:rsidRPr="007652F7">
        <w:rPr>
          <w:color w:val="000000"/>
          <w:lang w:val="en-US"/>
        </w:rPr>
        <w:t>entryId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color w:val="000000"/>
          <w:lang w:val="en-US"/>
        </w:rPr>
        <w:t>Integer.decode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catch</w:t>
      </w:r>
      <w:r w:rsidRPr="007652F7">
        <w:rPr>
          <w:color w:val="000000"/>
          <w:lang w:val="en-US"/>
        </w:rPr>
        <w:t>(Exception ex)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entryId</w:t>
      </w:r>
      <w:proofErr w:type="spellEnd"/>
      <w:r w:rsidRPr="007652F7">
        <w:rPr>
          <w:color w:val="000000"/>
          <w:lang w:val="en-US"/>
        </w:rPr>
        <w:t>&lt;</w:t>
      </w:r>
      <w:r w:rsidRPr="007652F7">
        <w:rPr>
          <w:color w:val="0000FF"/>
          <w:lang w:val="en-US"/>
        </w:rPr>
        <w:t>1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</w:r>
      <w:r w:rsidRPr="007652F7">
        <w:rPr>
          <w:color w:val="000000"/>
          <w:lang w:val="en-US"/>
        </w:rPr>
        <w:lastRenderedPageBreak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 xml:space="preserve"> 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 xml:space="preserve"> =  </w:t>
      </w:r>
      <w:proofErr w:type="spellStart"/>
      <w:r w:rsidRPr="007652F7">
        <w:rPr>
          <w:b/>
          <w:bCs/>
          <w:color w:val="660E7A"/>
          <w:lang w:val="en-US"/>
        </w:rPr>
        <w:t>wikiEntryDAO</w:t>
      </w:r>
      <w:r w:rsidRPr="007652F7">
        <w:rPr>
          <w:color w:val="000000"/>
          <w:lang w:val="en-US"/>
        </w:rPr>
        <w:t>.findById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entryId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 xml:space="preserve"> == 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newProduct.setWikiEntry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>)</w:t>
      </w:r>
      <w:r w:rsidR="00F603C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.save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newProduct</w:t>
      </w:r>
      <w:proofErr w:type="spellEnd"/>
      <w:r w:rsidRPr="007652F7">
        <w:rPr>
          <w:color w:val="000000"/>
          <w:lang w:val="en-US"/>
        </w:rPr>
        <w:t xml:space="preserve">, </w:t>
      </w:r>
      <w:proofErr w:type="spellStart"/>
      <w:r w:rsidRPr="007652F7">
        <w:rPr>
          <w:color w:val="000000"/>
          <w:lang w:val="en-US"/>
        </w:rPr>
        <w:t>HttpStatus.OK</w:t>
      </w:r>
      <w:proofErr w:type="spellEnd"/>
      <w:r w:rsidRPr="007652F7">
        <w:rPr>
          <w:color w:val="000000"/>
          <w:lang w:val="en-US"/>
        </w:rPr>
        <w:t xml:space="preserve">); </w:t>
      </w:r>
      <w:r w:rsidRPr="007652F7">
        <w:rPr>
          <w:color w:val="000000"/>
          <w:lang w:val="en-US"/>
        </w:rPr>
        <w:br/>
        <w:t xml:space="preserve">    }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@Override</w:t>
      </w:r>
      <w:r w:rsidRPr="007652F7">
        <w:rPr>
          <w:color w:val="000000"/>
          <w:lang w:val="en-US"/>
        </w:rPr>
        <w:br/>
        <w:t xml:space="preserve">    @Transactional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&lt;String&gt; </w:t>
      </w:r>
      <w:proofErr w:type="spellStart"/>
      <w:r w:rsidRPr="007652F7">
        <w:rPr>
          <w:color w:val="000000"/>
          <w:lang w:val="en-US"/>
        </w:rPr>
        <w:t>deleteProduct</w:t>
      </w:r>
      <w:proofErr w:type="spellEnd"/>
      <w:r w:rsidRPr="007652F7">
        <w:rPr>
          <w:color w:val="000000"/>
          <w:lang w:val="en-US"/>
        </w:rPr>
        <w:t xml:space="preserve">(String 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{</w:t>
      </w:r>
      <w:r w:rsidRPr="007652F7">
        <w:rPr>
          <w:color w:val="000000"/>
          <w:lang w:val="en-US"/>
        </w:rPr>
        <w:br/>
        <w:t xml:space="preserve">        Integer id;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try </w:t>
      </w:r>
      <w:r w:rsidRPr="007652F7">
        <w:rPr>
          <w:color w:val="000000"/>
          <w:lang w:val="en-US"/>
        </w:rPr>
        <w:t>{</w:t>
      </w:r>
      <w:r w:rsidRPr="007652F7">
        <w:rPr>
          <w:color w:val="000000"/>
          <w:lang w:val="en-US"/>
        </w:rPr>
        <w:br/>
        <w:t xml:space="preserve">            id = </w:t>
      </w:r>
      <w:proofErr w:type="spellStart"/>
      <w:r w:rsidRPr="007652F7">
        <w:rPr>
          <w:color w:val="000000"/>
          <w:lang w:val="en-US"/>
        </w:rPr>
        <w:t>Integer.decode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catch</w:t>
      </w:r>
      <w:r w:rsidRPr="007652F7">
        <w:rPr>
          <w:color w:val="000000"/>
          <w:lang w:val="en-US"/>
        </w:rPr>
        <w:t>(Exception ex)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&lt;String&gt;(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(id&lt;</w:t>
      </w:r>
      <w:r w:rsidRPr="007652F7">
        <w:rPr>
          <w:color w:val="0000FF"/>
          <w:lang w:val="en-US"/>
        </w:rPr>
        <w:t>1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&lt;String&gt;(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Product </w:t>
      </w:r>
      <w:proofErr w:type="spellStart"/>
      <w:r w:rsidRPr="007652F7">
        <w:rPr>
          <w:color w:val="000000"/>
          <w:lang w:val="en-US"/>
        </w:rPr>
        <w:t>product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.findById</w:t>
      </w:r>
      <w:proofErr w:type="spellEnd"/>
      <w:r w:rsidRPr="007652F7">
        <w:rPr>
          <w:color w:val="000000"/>
          <w:lang w:val="en-US"/>
        </w:rPr>
        <w:t>(id);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 xml:space="preserve">(product == 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&lt;String&gt;(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List&lt;Photo&gt; </w:t>
      </w:r>
      <w:proofErr w:type="spellStart"/>
      <w:r w:rsidRPr="007652F7">
        <w:rPr>
          <w:color w:val="000000"/>
          <w:lang w:val="en-US"/>
        </w:rPr>
        <w:t>photosList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color w:val="000000"/>
          <w:lang w:val="en-US"/>
        </w:rPr>
        <w:t>product.getPhotos</w:t>
      </w:r>
      <w:proofErr w:type="spellEnd"/>
      <w:r w:rsidRPr="007652F7">
        <w:rPr>
          <w:color w:val="000000"/>
          <w:lang w:val="en-US"/>
        </w:rPr>
        <w:t>();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for</w:t>
      </w:r>
      <w:r w:rsidRPr="007652F7">
        <w:rPr>
          <w:color w:val="000000"/>
          <w:lang w:val="en-US"/>
        </w:rPr>
        <w:t xml:space="preserve">(Photo </w:t>
      </w:r>
      <w:proofErr w:type="spellStart"/>
      <w:r w:rsidRPr="007652F7">
        <w:rPr>
          <w:color w:val="000000"/>
          <w:lang w:val="en-US"/>
        </w:rPr>
        <w:t>photo</w:t>
      </w:r>
      <w:proofErr w:type="spellEnd"/>
      <w:r w:rsidRPr="007652F7">
        <w:rPr>
          <w:color w:val="000000"/>
          <w:lang w:val="en-US"/>
        </w:rPr>
        <w:t xml:space="preserve">: </w:t>
      </w:r>
      <w:proofErr w:type="spellStart"/>
      <w:r w:rsidRPr="007652F7">
        <w:rPr>
          <w:color w:val="000000"/>
          <w:lang w:val="en-US"/>
        </w:rPr>
        <w:t>photosList</w:t>
      </w:r>
      <w:proofErr w:type="spellEnd"/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proofErr w:type="spellStart"/>
      <w:r w:rsidRPr="007652F7">
        <w:rPr>
          <w:color w:val="000000"/>
          <w:lang w:val="en-US"/>
        </w:rPr>
        <w:t>photo.setProductId</w:t>
      </w:r>
      <w:proofErr w:type="spellEnd"/>
      <w:r w:rsidRPr="007652F7">
        <w:rPr>
          <w:color w:val="000000"/>
          <w:lang w:val="en-US"/>
        </w:rPr>
        <w:t>(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    </w:t>
      </w:r>
      <w:proofErr w:type="spellStart"/>
      <w:r w:rsidRPr="007652F7">
        <w:rPr>
          <w:b/>
          <w:bCs/>
          <w:color w:val="660E7A"/>
          <w:lang w:val="en-US"/>
        </w:rPr>
        <w:t>photoDAO</w:t>
      </w:r>
      <w:r w:rsidRPr="007652F7">
        <w:rPr>
          <w:color w:val="000000"/>
          <w:lang w:val="en-US"/>
        </w:rPr>
        <w:t>.update</w:t>
      </w:r>
      <w:proofErr w:type="spellEnd"/>
      <w:r w:rsidRPr="007652F7">
        <w:rPr>
          <w:color w:val="000000"/>
          <w:lang w:val="en-US"/>
        </w:rPr>
        <w:t>(photo);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.deleteById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product.getProductId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&lt;String&gt;(</w:t>
      </w:r>
      <w:proofErr w:type="spellStart"/>
      <w:r w:rsidRPr="007652F7">
        <w:rPr>
          <w:color w:val="000000"/>
          <w:lang w:val="en-US"/>
        </w:rPr>
        <w:t>HttpStatus.OK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}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color w:val="000000"/>
          <w:lang w:val="en-US"/>
        </w:rPr>
        <w:br/>
        <w:t xml:space="preserve">    @Override</w:t>
      </w:r>
      <w:r w:rsidRPr="007652F7">
        <w:rPr>
          <w:color w:val="000000"/>
          <w:lang w:val="en-US"/>
        </w:rPr>
        <w:br/>
        <w:t xml:space="preserve">    @Transactional</w:t>
      </w:r>
      <w:r w:rsidRPr="007652F7">
        <w:rPr>
          <w:color w:val="000000"/>
          <w:lang w:val="en-US"/>
        </w:rPr>
        <w:br/>
        <w:t xml:space="preserve">    </w:t>
      </w:r>
      <w:r w:rsidRPr="007652F7">
        <w:rPr>
          <w:b/>
          <w:bCs/>
          <w:color w:val="000080"/>
          <w:lang w:val="en-US"/>
        </w:rPr>
        <w:t xml:space="preserve">public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 xml:space="preserve">&lt;Product&gt; </w:t>
      </w:r>
      <w:proofErr w:type="spellStart"/>
      <w:r w:rsidRPr="007652F7">
        <w:rPr>
          <w:color w:val="000000"/>
          <w:lang w:val="en-US"/>
        </w:rPr>
        <w:t>updateProduct</w:t>
      </w:r>
      <w:proofErr w:type="spellEnd"/>
      <w:r w:rsidRPr="007652F7">
        <w:rPr>
          <w:color w:val="000000"/>
          <w:lang w:val="en-US"/>
        </w:rPr>
        <w:t xml:space="preserve">(String 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 xml:space="preserve">, Product </w:t>
      </w:r>
      <w:proofErr w:type="spellStart"/>
      <w:r w:rsidRPr="007652F7">
        <w:rPr>
          <w:color w:val="000000"/>
          <w:lang w:val="en-US"/>
        </w:rPr>
        <w:t>product</w:t>
      </w:r>
      <w:proofErr w:type="spellEnd"/>
      <w:r w:rsidRPr="007652F7">
        <w:rPr>
          <w:color w:val="000000"/>
          <w:lang w:val="en-US"/>
        </w:rPr>
        <w:t xml:space="preserve">, String 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{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Integer id = 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    Integer </w:t>
      </w:r>
      <w:proofErr w:type="spellStart"/>
      <w:r w:rsidRPr="007652F7">
        <w:rPr>
          <w:color w:val="000000"/>
          <w:lang w:val="en-US"/>
        </w:rPr>
        <w:t>wikiId</w:t>
      </w:r>
      <w:proofErr w:type="spellEnd"/>
      <w:r w:rsidRPr="007652F7">
        <w:rPr>
          <w:color w:val="000000"/>
          <w:lang w:val="en-US"/>
        </w:rPr>
        <w:t xml:space="preserve"> = 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try </w:t>
      </w:r>
      <w:r w:rsidRPr="007652F7">
        <w:rPr>
          <w:color w:val="000000"/>
          <w:lang w:val="en-US"/>
        </w:rPr>
        <w:t>{</w:t>
      </w:r>
      <w:r w:rsidRPr="007652F7">
        <w:rPr>
          <w:color w:val="000000"/>
          <w:lang w:val="en-US"/>
        </w:rPr>
        <w:br/>
        <w:t xml:space="preserve">            id = </w:t>
      </w:r>
      <w:proofErr w:type="spellStart"/>
      <w:r w:rsidRPr="007652F7">
        <w:rPr>
          <w:color w:val="000000"/>
          <w:lang w:val="en-US"/>
        </w:rPr>
        <w:t>Integer.decode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!=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        </w:t>
      </w:r>
      <w:proofErr w:type="spellStart"/>
      <w:r w:rsidRPr="007652F7">
        <w:rPr>
          <w:color w:val="000000"/>
          <w:lang w:val="en-US"/>
        </w:rPr>
        <w:t>wikiId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color w:val="000000"/>
          <w:lang w:val="en-US"/>
        </w:rPr>
        <w:t>Integer.decode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wikiEntryId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catch</w:t>
      </w:r>
      <w:r w:rsidRPr="007652F7">
        <w:rPr>
          <w:color w:val="000000"/>
          <w:lang w:val="en-US"/>
        </w:rPr>
        <w:t>(Exception ex)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color w:val="000000"/>
          <w:lang w:val="en-US"/>
        </w:rPr>
        <w:br/>
      </w:r>
      <w:r w:rsidRPr="007652F7">
        <w:rPr>
          <w:color w:val="000000"/>
          <w:lang w:val="en-US"/>
        </w:rPr>
        <w:lastRenderedPageBreak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Product </w:t>
      </w:r>
      <w:proofErr w:type="spellStart"/>
      <w:r w:rsidRPr="007652F7">
        <w:rPr>
          <w:color w:val="000000"/>
          <w:lang w:val="en-US"/>
        </w:rPr>
        <w:t>productToUpdate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.findById</w:t>
      </w:r>
      <w:proofErr w:type="spellEnd"/>
      <w:r w:rsidRPr="007652F7">
        <w:rPr>
          <w:color w:val="000000"/>
          <w:lang w:val="en-US"/>
        </w:rPr>
        <w:t>(id);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productToUpdate</w:t>
      </w:r>
      <w:proofErr w:type="spellEnd"/>
      <w:r w:rsidRPr="007652F7">
        <w:rPr>
          <w:color w:val="000000"/>
          <w:lang w:val="en-US"/>
        </w:rPr>
        <w:t xml:space="preserve"> == 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 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product.getPrice</w:t>
      </w:r>
      <w:proofErr w:type="spellEnd"/>
      <w:r w:rsidRPr="007652F7">
        <w:rPr>
          <w:color w:val="000000"/>
          <w:lang w:val="en-US"/>
        </w:rPr>
        <w:t>()==</w:t>
      </w:r>
      <w:r w:rsidRPr="007652F7">
        <w:rPr>
          <w:b/>
          <w:bCs/>
          <w:color w:val="000080"/>
          <w:lang w:val="en-US"/>
        </w:rPr>
        <w:t xml:space="preserve">null </w:t>
      </w:r>
      <w:r w:rsidRPr="007652F7">
        <w:rPr>
          <w:color w:val="000000"/>
          <w:lang w:val="en-US"/>
        </w:rPr>
        <w:t xml:space="preserve">|| </w:t>
      </w:r>
      <w:proofErr w:type="spellStart"/>
      <w:r w:rsidRPr="007652F7">
        <w:rPr>
          <w:color w:val="000000"/>
          <w:lang w:val="en-US"/>
        </w:rPr>
        <w:t>product.getPrice</w:t>
      </w:r>
      <w:proofErr w:type="spellEnd"/>
      <w:r w:rsidRPr="007652F7">
        <w:rPr>
          <w:color w:val="000000"/>
          <w:lang w:val="en-US"/>
        </w:rPr>
        <w:t>()&lt;</w:t>
      </w:r>
      <w:r w:rsidRPr="007652F7">
        <w:rPr>
          <w:color w:val="0000FF"/>
          <w:lang w:val="en-US"/>
        </w:rPr>
        <w:t>0.0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HttpStatus.BAD_REQUEST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productToUpdate.setPrice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product.getPrice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productToUpdate.setName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product.getName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productToUpdate.setLatinName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product.getLatinName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productToUpdate.setDescription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product.getDescription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productToUpdate.setType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product.getType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productToUpdate.setTags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product.getTags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color w:val="000000"/>
          <w:lang w:val="en-US"/>
        </w:rPr>
        <w:t>productToUpdate.setAvailable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product.isAvailable</w:t>
      </w:r>
      <w:proofErr w:type="spellEnd"/>
      <w:r w:rsidRPr="007652F7">
        <w:rPr>
          <w:color w:val="000000"/>
          <w:lang w:val="en-US"/>
        </w:rPr>
        <w:t>());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>if</w:t>
      </w:r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wikiId</w:t>
      </w:r>
      <w:proofErr w:type="spellEnd"/>
      <w:r w:rsidRPr="007652F7">
        <w:rPr>
          <w:color w:val="000000"/>
          <w:lang w:val="en-US"/>
        </w:rPr>
        <w:t xml:space="preserve"> != 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</w:t>
      </w:r>
      <w:r w:rsidRPr="007652F7">
        <w:rPr>
          <w:color w:val="000000"/>
          <w:lang w:val="en-US"/>
        </w:rPr>
        <w:br/>
        <w:t xml:space="preserve">        {</w:t>
      </w:r>
      <w:r w:rsidRPr="007652F7">
        <w:rPr>
          <w:color w:val="000000"/>
          <w:lang w:val="en-US"/>
        </w:rPr>
        <w:br/>
        <w:t xml:space="preserve">            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 xml:space="preserve"> 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 xml:space="preserve"> = </w:t>
      </w:r>
      <w:proofErr w:type="spellStart"/>
      <w:r w:rsidRPr="007652F7">
        <w:rPr>
          <w:b/>
          <w:bCs/>
          <w:color w:val="660E7A"/>
          <w:lang w:val="en-US"/>
        </w:rPr>
        <w:t>wikiEntryDAO</w:t>
      </w:r>
      <w:r w:rsidRPr="007652F7">
        <w:rPr>
          <w:color w:val="000000"/>
          <w:lang w:val="en-US"/>
        </w:rPr>
        <w:t>.findById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wikiId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    </w:t>
      </w:r>
      <w:proofErr w:type="spellStart"/>
      <w:r w:rsidRPr="007652F7">
        <w:rPr>
          <w:color w:val="000000"/>
          <w:lang w:val="en-US"/>
        </w:rPr>
        <w:t>productToUpdate.setWikiEntry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wikiEntry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else </w:t>
      </w:r>
      <w:r w:rsidRPr="007652F7">
        <w:rPr>
          <w:color w:val="000000"/>
          <w:lang w:val="en-US"/>
        </w:rPr>
        <w:t>{</w:t>
      </w:r>
      <w:r w:rsidRPr="007652F7">
        <w:rPr>
          <w:color w:val="000000"/>
          <w:lang w:val="en-US"/>
        </w:rPr>
        <w:br/>
        <w:t xml:space="preserve">            </w:t>
      </w:r>
      <w:proofErr w:type="spellStart"/>
      <w:r w:rsidRPr="007652F7">
        <w:rPr>
          <w:color w:val="000000"/>
          <w:lang w:val="en-US"/>
        </w:rPr>
        <w:t>productToUpdate.setWikiEntry</w:t>
      </w:r>
      <w:proofErr w:type="spellEnd"/>
      <w:r w:rsidRPr="007652F7">
        <w:rPr>
          <w:color w:val="000000"/>
          <w:lang w:val="en-US"/>
        </w:rPr>
        <w:t>(</w:t>
      </w:r>
      <w:r w:rsidRPr="007652F7">
        <w:rPr>
          <w:b/>
          <w:bCs/>
          <w:color w:val="000080"/>
          <w:lang w:val="en-US"/>
        </w:rPr>
        <w:t>null</w:t>
      </w:r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}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proofErr w:type="spellStart"/>
      <w:r w:rsidRPr="007652F7">
        <w:rPr>
          <w:b/>
          <w:bCs/>
          <w:color w:val="660E7A"/>
          <w:lang w:val="en-US"/>
        </w:rPr>
        <w:t>productDAO</w:t>
      </w:r>
      <w:r w:rsidRPr="007652F7">
        <w:rPr>
          <w:color w:val="000000"/>
          <w:lang w:val="en-US"/>
        </w:rPr>
        <w:t>.update</w:t>
      </w:r>
      <w:proofErr w:type="spellEnd"/>
      <w:r w:rsidRPr="007652F7">
        <w:rPr>
          <w:color w:val="000000"/>
          <w:lang w:val="en-US"/>
        </w:rPr>
        <w:t>(</w:t>
      </w:r>
      <w:proofErr w:type="spellStart"/>
      <w:r w:rsidRPr="007652F7">
        <w:rPr>
          <w:color w:val="000000"/>
          <w:lang w:val="en-US"/>
        </w:rPr>
        <w:t>productToUpdate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color w:val="000000"/>
          <w:lang w:val="en-US"/>
        </w:rPr>
        <w:br/>
        <w:t xml:space="preserve">        </w:t>
      </w:r>
      <w:r w:rsidRPr="007652F7">
        <w:rPr>
          <w:b/>
          <w:bCs/>
          <w:color w:val="000080"/>
          <w:lang w:val="en-US"/>
        </w:rPr>
        <w:t xml:space="preserve">return new </w:t>
      </w:r>
      <w:proofErr w:type="spellStart"/>
      <w:r w:rsidRPr="007652F7">
        <w:rPr>
          <w:color w:val="000000"/>
          <w:lang w:val="en-US"/>
        </w:rPr>
        <w:t>ResponseEntity</w:t>
      </w:r>
      <w:proofErr w:type="spellEnd"/>
      <w:r w:rsidRPr="007652F7">
        <w:rPr>
          <w:color w:val="000000"/>
          <w:lang w:val="en-US"/>
        </w:rPr>
        <w:t>&lt;Product&gt;(</w:t>
      </w:r>
      <w:proofErr w:type="spellStart"/>
      <w:r w:rsidRPr="007652F7">
        <w:rPr>
          <w:color w:val="000000"/>
          <w:lang w:val="en-US"/>
        </w:rPr>
        <w:t>productToUpdate</w:t>
      </w:r>
      <w:proofErr w:type="spellEnd"/>
      <w:r w:rsidRPr="007652F7">
        <w:rPr>
          <w:color w:val="000000"/>
          <w:lang w:val="en-US"/>
        </w:rPr>
        <w:t xml:space="preserve">, </w:t>
      </w:r>
      <w:proofErr w:type="spellStart"/>
      <w:r w:rsidRPr="007652F7">
        <w:rPr>
          <w:color w:val="000000"/>
          <w:lang w:val="en-US"/>
        </w:rPr>
        <w:t>HttpStatus.OK</w:t>
      </w:r>
      <w:proofErr w:type="spellEnd"/>
      <w:r w:rsidRPr="007652F7">
        <w:rPr>
          <w:color w:val="000000"/>
          <w:lang w:val="en-US"/>
        </w:rPr>
        <w:t>);</w:t>
      </w:r>
      <w:r w:rsidRPr="007652F7">
        <w:rPr>
          <w:color w:val="000000"/>
          <w:lang w:val="en-US"/>
        </w:rPr>
        <w:br/>
        <w:t xml:space="preserve">    }</w:t>
      </w:r>
    </w:p>
    <w:p w14:paraId="21BFDFDB" w14:textId="77777777" w:rsidR="00E60014" w:rsidRPr="007652F7" w:rsidRDefault="00E60014" w:rsidP="00E60014">
      <w:pPr>
        <w:pStyle w:val="Tekstwiodcy"/>
        <w:rPr>
          <w:lang w:val="en-US"/>
        </w:rPr>
      </w:pPr>
    </w:p>
    <w:p w14:paraId="66805AF5" w14:textId="740EBE86" w:rsidR="009718E1" w:rsidRPr="00A3634E" w:rsidRDefault="0075780D" w:rsidP="00A3634E">
      <w:pPr>
        <w:pStyle w:val="NrNagwek3"/>
      </w:pPr>
      <w:bookmarkStart w:id="53" w:name="_Toc26802471"/>
      <w:r w:rsidRPr="00A3634E">
        <w:t>Kontrolery</w:t>
      </w:r>
      <w:bookmarkEnd w:id="53"/>
    </w:p>
    <w:p w14:paraId="215F3E55" w14:textId="0728A340" w:rsidR="007E3A99" w:rsidRDefault="00E063E7" w:rsidP="00D44E3D">
      <w:pPr>
        <w:pStyle w:val="Tekstwiodcy"/>
      </w:pPr>
      <w:r>
        <w:fldChar w:fldCharType="begin"/>
      </w:r>
      <w:r>
        <w:instrText xml:space="preserve"> REF _Ref26733100 \h </w:instrText>
      </w:r>
      <w:r>
        <w:fldChar w:fldCharType="separate"/>
      </w:r>
      <w:r w:rsidR="00E80A08" w:rsidRPr="00E80A08">
        <w:t xml:space="preserve">Listing </w:t>
      </w:r>
      <w:r w:rsidR="00E80A08" w:rsidRPr="00E80A08">
        <w:rPr>
          <w:noProof/>
        </w:rPr>
        <w:t>6</w:t>
      </w:r>
      <w:r>
        <w:fldChar w:fldCharType="end"/>
      </w:r>
      <w:r>
        <w:t xml:space="preserve"> </w:t>
      </w:r>
      <w:r w:rsidR="000F5C3E" w:rsidRPr="00D44E3D">
        <w:t xml:space="preserve">przedstawia kontroler </w:t>
      </w:r>
      <w:r w:rsidR="000F5C3E" w:rsidRPr="00C10A01">
        <w:rPr>
          <w:i/>
          <w:iCs/>
        </w:rPr>
        <w:t>Product</w:t>
      </w:r>
      <w:r w:rsidR="000F5C3E" w:rsidRPr="00D44E3D">
        <w:t>. Kontrolery są odpowiedzialne za przyjmowanie oraz odpowiadanie na zapytania</w:t>
      </w:r>
      <w:r w:rsidR="00CA5308">
        <w:t xml:space="preserve"> wysyłane z Front-Endu</w:t>
      </w:r>
      <w:r w:rsidR="000F5C3E" w:rsidRPr="00D44E3D">
        <w:t xml:space="preserve">. </w:t>
      </w:r>
      <w:r w:rsidR="00F603C7" w:rsidRPr="00D44E3D">
        <w:t>Udostępniają  one punkty końcowe</w:t>
      </w:r>
      <w:r w:rsidR="005875D3">
        <w:t>,</w:t>
      </w:r>
      <w:r w:rsidR="00F603C7" w:rsidRPr="00D44E3D">
        <w:t xml:space="preserve"> na które można kierować zapytania. </w:t>
      </w:r>
      <w:r w:rsidR="00F603C7" w:rsidRPr="00FD3158">
        <w:t xml:space="preserve">Wszystkie metody HTTP są </w:t>
      </w:r>
      <w:r w:rsidR="004E46FB">
        <w:t>filtrowane</w:t>
      </w:r>
      <w:r w:rsidR="00CA5308">
        <w:t xml:space="preserve"> pod kątem ścieżki oraz rodzaju metody.</w:t>
      </w:r>
      <w:r w:rsidR="004E46FB">
        <w:t xml:space="preserve"> Spring udostępnia nam adnotacje, które pozwalają nam odwoływać się do struktury wysyłanych zapytań i </w:t>
      </w:r>
      <w:r w:rsidR="003B760C">
        <w:t>ich zawartości</w:t>
      </w:r>
      <w:r w:rsidR="004E46FB">
        <w:t>.</w:t>
      </w:r>
      <w:r w:rsidR="000D1A0A">
        <w:t xml:space="preserve"> Tymi adnotacjami </w:t>
      </w:r>
      <w:proofErr w:type="spellStart"/>
      <w:r w:rsidR="000D1A0A">
        <w:t>sa</w:t>
      </w:r>
      <w:proofErr w:type="spellEnd"/>
      <w:r w:rsidR="000D1A0A">
        <w:t>:</w:t>
      </w:r>
    </w:p>
    <w:p w14:paraId="70D6C2EE" w14:textId="49F8B2FC" w:rsidR="000D1A0A" w:rsidRDefault="000D1A0A" w:rsidP="00D44E3D">
      <w:pPr>
        <w:pStyle w:val="Tekstwiodcy"/>
      </w:pPr>
      <w:r>
        <w:t>@</w:t>
      </w:r>
      <w:proofErr w:type="spellStart"/>
      <w:r>
        <w:t>RequetsBody</w:t>
      </w:r>
      <w:proofErr w:type="spellEnd"/>
      <w:r>
        <w:t xml:space="preserve"> – odnosi się do ciała zapytania.</w:t>
      </w:r>
    </w:p>
    <w:p w14:paraId="331DD045" w14:textId="77C04FE8" w:rsidR="000D1A0A" w:rsidRDefault="000D1A0A" w:rsidP="00D44E3D">
      <w:pPr>
        <w:pStyle w:val="Tekstwiodcy"/>
      </w:pPr>
      <w:r>
        <w:t>@</w:t>
      </w:r>
      <w:proofErr w:type="spellStart"/>
      <w:r>
        <w:t>RequestParam</w:t>
      </w:r>
      <w:proofErr w:type="spellEnd"/>
      <w:r>
        <w:t xml:space="preserve"> – odnosi się do parametru zapytania.</w:t>
      </w:r>
    </w:p>
    <w:p w14:paraId="27C661C2" w14:textId="5D8B8988" w:rsidR="000D1A0A" w:rsidRPr="00FD3158" w:rsidRDefault="000D1A0A" w:rsidP="00D44E3D">
      <w:pPr>
        <w:pStyle w:val="Tekstwiodcy"/>
      </w:pPr>
      <w:r>
        <w:t>@</w:t>
      </w:r>
      <w:proofErr w:type="spellStart"/>
      <w:r>
        <w:t>PathVariable</w:t>
      </w:r>
      <w:proofErr w:type="spellEnd"/>
      <w:r>
        <w:t xml:space="preserve"> – odnosi się do fragmentu ścieżki</w:t>
      </w:r>
    </w:p>
    <w:p w14:paraId="7A8CAA27" w14:textId="6361FD03" w:rsidR="00CA5308" w:rsidRPr="00A96C71" w:rsidRDefault="00CA5308" w:rsidP="001271DD">
      <w:pPr>
        <w:pStyle w:val="Legenda"/>
        <w:rPr>
          <w:lang w:val="en-US"/>
        </w:rPr>
      </w:pPr>
      <w:bookmarkStart w:id="54" w:name="_Ref26733100"/>
      <w:r w:rsidRPr="003474D7">
        <w:rPr>
          <w:lang w:val="en-US"/>
        </w:rPr>
        <w:t xml:space="preserve">Listing </w:t>
      </w:r>
      <w:r w:rsidRPr="001271DD">
        <w:fldChar w:fldCharType="begin"/>
      </w:r>
      <w:r w:rsidRPr="003474D7">
        <w:rPr>
          <w:lang w:val="en-US"/>
        </w:rPr>
        <w:instrText xml:space="preserve"> SEQ Listing \* ARABIC </w:instrText>
      </w:r>
      <w:r w:rsidRPr="001271DD">
        <w:fldChar w:fldCharType="separate"/>
      </w:r>
      <w:r w:rsidR="00E80A08">
        <w:rPr>
          <w:noProof/>
          <w:lang w:val="en-US"/>
        </w:rPr>
        <w:t>6</w:t>
      </w:r>
      <w:r w:rsidRPr="001271DD">
        <w:fldChar w:fldCharType="end"/>
      </w:r>
      <w:bookmarkEnd w:id="54"/>
      <w:r w:rsidR="006D6212" w:rsidRPr="003474D7">
        <w:rPr>
          <w:lang w:val="en-US"/>
        </w:rPr>
        <w:t>.</w:t>
      </w:r>
      <w:r w:rsidRPr="003474D7">
        <w:rPr>
          <w:lang w:val="en-US"/>
        </w:rPr>
        <w:t xml:space="preserve"> </w:t>
      </w:r>
      <w:proofErr w:type="spellStart"/>
      <w:r w:rsidRPr="00A96C71">
        <w:rPr>
          <w:lang w:val="en-US"/>
        </w:rPr>
        <w:t>Kontroler</w:t>
      </w:r>
      <w:proofErr w:type="spellEnd"/>
      <w:r w:rsidRPr="00A96C71">
        <w:rPr>
          <w:lang w:val="en-US"/>
        </w:rPr>
        <w:t xml:space="preserve"> </w:t>
      </w:r>
      <w:r w:rsidRPr="005875D3">
        <w:rPr>
          <w:i/>
          <w:iCs/>
          <w:lang w:val="en-US"/>
        </w:rPr>
        <w:t>Product</w:t>
      </w:r>
    </w:p>
    <w:p w14:paraId="2EFB84B2" w14:textId="785CFB48" w:rsidR="007E3A99" w:rsidRPr="007652F7" w:rsidRDefault="007E3A99" w:rsidP="00CA5308">
      <w:pPr>
        <w:pStyle w:val="HTML-wstpniesformatowany"/>
        <w:shd w:val="clear" w:color="auto" w:fill="FFFFFF"/>
        <w:rPr>
          <w:lang w:val="en-US"/>
        </w:rPr>
      </w:pPr>
      <w:r w:rsidRPr="007E3A99">
        <w:rPr>
          <w:color w:val="000000"/>
          <w:lang w:val="en-US"/>
        </w:rPr>
        <w:t>@</w:t>
      </w:r>
      <w:proofErr w:type="spellStart"/>
      <w:r w:rsidRPr="007E3A99">
        <w:rPr>
          <w:color w:val="000000"/>
          <w:lang w:val="en-US"/>
        </w:rPr>
        <w:t>RestController</w:t>
      </w:r>
      <w:proofErr w:type="spellEnd"/>
      <w:r w:rsidRPr="007E3A99">
        <w:rPr>
          <w:color w:val="000000"/>
          <w:lang w:val="en-US"/>
        </w:rPr>
        <w:br/>
        <w:t>@</w:t>
      </w:r>
      <w:proofErr w:type="spellStart"/>
      <w:r w:rsidRPr="007E3A99">
        <w:rPr>
          <w:color w:val="000000"/>
          <w:lang w:val="en-US"/>
        </w:rPr>
        <w:t>RequestMapping</w:t>
      </w:r>
      <w:proofErr w:type="spellEnd"/>
      <w:r w:rsidRPr="007E3A99">
        <w:rPr>
          <w:color w:val="000000"/>
          <w:lang w:val="en-US"/>
        </w:rPr>
        <w:t>(</w:t>
      </w:r>
      <w:r w:rsidRPr="007E3A99">
        <w:rPr>
          <w:b/>
          <w:bCs/>
          <w:color w:val="008000"/>
          <w:lang w:val="en-US"/>
        </w:rPr>
        <w:t>"/product"</w:t>
      </w:r>
      <w:r w:rsidRPr="007E3A99">
        <w:rPr>
          <w:color w:val="000000"/>
          <w:lang w:val="en-US"/>
        </w:rPr>
        <w:t>)</w:t>
      </w:r>
      <w:r w:rsidRPr="007E3A99">
        <w:rPr>
          <w:color w:val="000000"/>
          <w:lang w:val="en-US"/>
        </w:rPr>
        <w:br/>
        <w:t>@</w:t>
      </w:r>
      <w:proofErr w:type="spellStart"/>
      <w:r w:rsidRPr="007E3A99">
        <w:rPr>
          <w:color w:val="000000"/>
          <w:lang w:val="en-US"/>
        </w:rPr>
        <w:t>CrossOrigin</w:t>
      </w:r>
      <w:proofErr w:type="spellEnd"/>
      <w:r w:rsidRPr="007E3A99">
        <w:rPr>
          <w:color w:val="000000"/>
          <w:lang w:val="en-US"/>
        </w:rPr>
        <w:br/>
      </w:r>
      <w:r w:rsidRPr="007E3A99">
        <w:rPr>
          <w:b/>
          <w:bCs/>
          <w:color w:val="000080"/>
          <w:lang w:val="en-US"/>
        </w:rPr>
        <w:t xml:space="preserve">public class </w:t>
      </w:r>
      <w:proofErr w:type="spellStart"/>
      <w:r w:rsidRPr="007E3A99">
        <w:rPr>
          <w:color w:val="000000"/>
          <w:lang w:val="en-US"/>
        </w:rPr>
        <w:t>ProductController</w:t>
      </w:r>
      <w:proofErr w:type="spellEnd"/>
      <w:r w:rsidRPr="007E3A99">
        <w:rPr>
          <w:color w:val="000000"/>
          <w:lang w:val="en-US"/>
        </w:rPr>
        <w:br/>
      </w:r>
      <w:r w:rsidRPr="007E3A99">
        <w:rPr>
          <w:color w:val="000000"/>
          <w:lang w:val="en-US"/>
        </w:rPr>
        <w:lastRenderedPageBreak/>
        <w:t>{</w:t>
      </w:r>
      <w:r w:rsidRPr="007E3A99">
        <w:rPr>
          <w:color w:val="000000"/>
          <w:lang w:val="en-US"/>
        </w:rPr>
        <w:br/>
        <w:t xml:space="preserve">    @</w:t>
      </w:r>
      <w:proofErr w:type="spellStart"/>
      <w:r w:rsidRPr="007E3A99">
        <w:rPr>
          <w:color w:val="000000"/>
          <w:lang w:val="en-US"/>
        </w:rPr>
        <w:t>Autowired</w:t>
      </w:r>
      <w:proofErr w:type="spellEnd"/>
      <w:r w:rsidRPr="007E3A99">
        <w:rPr>
          <w:color w:val="000000"/>
          <w:lang w:val="en-US"/>
        </w:rPr>
        <w:br/>
        <w:t xml:space="preserve">    </w:t>
      </w:r>
      <w:r w:rsidRPr="007E3A99">
        <w:rPr>
          <w:b/>
          <w:bCs/>
          <w:color w:val="000080"/>
          <w:lang w:val="en-US"/>
        </w:rPr>
        <w:t xml:space="preserve">private </w:t>
      </w:r>
      <w:proofErr w:type="spellStart"/>
      <w:r w:rsidRPr="007E3A99">
        <w:rPr>
          <w:color w:val="000000"/>
          <w:lang w:val="en-US"/>
        </w:rPr>
        <w:t>ProductService</w:t>
      </w:r>
      <w:proofErr w:type="spellEnd"/>
      <w:r w:rsidRPr="007E3A99">
        <w:rPr>
          <w:color w:val="000000"/>
          <w:lang w:val="en-US"/>
        </w:rPr>
        <w:t xml:space="preserve"> </w:t>
      </w:r>
      <w:proofErr w:type="spellStart"/>
      <w:r w:rsidRPr="007E3A99">
        <w:rPr>
          <w:b/>
          <w:bCs/>
          <w:color w:val="660E7A"/>
          <w:lang w:val="en-US"/>
        </w:rPr>
        <w:t>productService</w:t>
      </w:r>
      <w:proofErr w:type="spellEnd"/>
      <w:r w:rsidRPr="007E3A99">
        <w:rPr>
          <w:color w:val="000000"/>
          <w:lang w:val="en-US"/>
        </w:rPr>
        <w:t>;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color w:val="000000"/>
          <w:lang w:val="en-US"/>
        </w:rPr>
        <w:br/>
        <w:t xml:space="preserve">    @</w:t>
      </w:r>
      <w:proofErr w:type="spellStart"/>
      <w:r w:rsidRPr="007E3A99">
        <w:rPr>
          <w:color w:val="000000"/>
          <w:lang w:val="en-US"/>
        </w:rPr>
        <w:t>GetMapping</w:t>
      </w:r>
      <w:proofErr w:type="spellEnd"/>
      <w:r w:rsidRPr="007E3A99">
        <w:rPr>
          <w:color w:val="000000"/>
          <w:lang w:val="en-US"/>
        </w:rPr>
        <w:t xml:space="preserve">(path = </w:t>
      </w:r>
      <w:r w:rsidRPr="007E3A99">
        <w:rPr>
          <w:b/>
          <w:bCs/>
          <w:color w:val="008000"/>
          <w:lang w:val="en-US"/>
        </w:rPr>
        <w:t>"/"</w:t>
      </w:r>
      <w:r w:rsidRPr="007E3A99">
        <w:rPr>
          <w:color w:val="000000"/>
          <w:lang w:val="en-US"/>
        </w:rPr>
        <w:t>)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b/>
          <w:bCs/>
          <w:color w:val="000080"/>
          <w:lang w:val="en-US"/>
        </w:rPr>
        <w:t xml:space="preserve">public </w:t>
      </w:r>
      <w:r w:rsidRPr="007E3A99">
        <w:rPr>
          <w:color w:val="000000"/>
          <w:lang w:val="en-US"/>
        </w:rPr>
        <w:t xml:space="preserve">List&lt;Product&gt; </w:t>
      </w:r>
      <w:proofErr w:type="spellStart"/>
      <w:r w:rsidRPr="007E3A99">
        <w:rPr>
          <w:color w:val="000000"/>
          <w:lang w:val="en-US"/>
        </w:rPr>
        <w:t>getAllProducts</w:t>
      </w:r>
      <w:proofErr w:type="spellEnd"/>
      <w:r w:rsidRPr="007E3A99">
        <w:rPr>
          <w:color w:val="000000"/>
          <w:lang w:val="en-US"/>
        </w:rPr>
        <w:t>()</w:t>
      </w:r>
      <w:r w:rsidRPr="007E3A99">
        <w:rPr>
          <w:color w:val="000000"/>
          <w:lang w:val="en-US"/>
        </w:rPr>
        <w:br/>
        <w:t xml:space="preserve">    {</w:t>
      </w:r>
      <w:r w:rsidRPr="007E3A99">
        <w:rPr>
          <w:color w:val="000000"/>
          <w:lang w:val="en-US"/>
        </w:rPr>
        <w:br/>
        <w:t xml:space="preserve">        </w:t>
      </w:r>
      <w:r w:rsidRPr="007E3A99">
        <w:rPr>
          <w:b/>
          <w:bCs/>
          <w:color w:val="000080"/>
          <w:lang w:val="en-US"/>
        </w:rPr>
        <w:t xml:space="preserve">return </w:t>
      </w:r>
      <w:proofErr w:type="spellStart"/>
      <w:r w:rsidRPr="007E3A99">
        <w:rPr>
          <w:b/>
          <w:bCs/>
          <w:color w:val="660E7A"/>
          <w:lang w:val="en-US"/>
        </w:rPr>
        <w:t>productService</w:t>
      </w:r>
      <w:r w:rsidRPr="007E3A99">
        <w:rPr>
          <w:color w:val="000000"/>
          <w:lang w:val="en-US"/>
        </w:rPr>
        <w:t>.findAll</w:t>
      </w:r>
      <w:proofErr w:type="spellEnd"/>
      <w:r w:rsidRPr="007E3A99">
        <w:rPr>
          <w:color w:val="000000"/>
          <w:lang w:val="en-US"/>
        </w:rPr>
        <w:t>();</w:t>
      </w:r>
      <w:r w:rsidRPr="007E3A99">
        <w:rPr>
          <w:color w:val="000000"/>
          <w:lang w:val="en-US"/>
        </w:rPr>
        <w:br/>
        <w:t xml:space="preserve">    }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color w:val="000000"/>
          <w:lang w:val="en-US"/>
        </w:rPr>
        <w:br/>
        <w:t xml:space="preserve">    @</w:t>
      </w:r>
      <w:proofErr w:type="spellStart"/>
      <w:r w:rsidRPr="007E3A99">
        <w:rPr>
          <w:color w:val="000000"/>
          <w:lang w:val="en-US"/>
        </w:rPr>
        <w:t>PutMapping</w:t>
      </w:r>
      <w:proofErr w:type="spellEnd"/>
      <w:r w:rsidRPr="007E3A99">
        <w:rPr>
          <w:color w:val="000000"/>
          <w:lang w:val="en-US"/>
        </w:rPr>
        <w:t>(path =</w:t>
      </w:r>
      <w:r w:rsidRPr="007E3A99">
        <w:rPr>
          <w:b/>
          <w:bCs/>
          <w:color w:val="008000"/>
          <w:lang w:val="en-US"/>
        </w:rPr>
        <w:t>"/</w:t>
      </w:r>
      <w:proofErr w:type="spellStart"/>
      <w:r w:rsidRPr="007E3A99">
        <w:rPr>
          <w:b/>
          <w:bCs/>
          <w:color w:val="008000"/>
          <w:lang w:val="en-US"/>
        </w:rPr>
        <w:t>newProduct</w:t>
      </w:r>
      <w:proofErr w:type="spellEnd"/>
      <w:r w:rsidRPr="007E3A99">
        <w:rPr>
          <w:b/>
          <w:bCs/>
          <w:color w:val="008000"/>
          <w:lang w:val="en-US"/>
        </w:rPr>
        <w:t>"</w:t>
      </w:r>
      <w:r w:rsidRPr="007E3A99">
        <w:rPr>
          <w:color w:val="000000"/>
          <w:lang w:val="en-US"/>
        </w:rPr>
        <w:t>)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b/>
          <w:bCs/>
          <w:color w:val="000080"/>
          <w:lang w:val="en-US"/>
        </w:rPr>
        <w:t xml:space="preserve">public </w:t>
      </w:r>
      <w:proofErr w:type="spellStart"/>
      <w:r w:rsidRPr="007E3A99">
        <w:rPr>
          <w:color w:val="000000"/>
          <w:lang w:val="en-US"/>
        </w:rPr>
        <w:t>ResponseEntity</w:t>
      </w:r>
      <w:proofErr w:type="spellEnd"/>
      <w:r w:rsidRPr="007E3A99">
        <w:rPr>
          <w:color w:val="000000"/>
          <w:lang w:val="en-US"/>
        </w:rPr>
        <w:t xml:space="preserve">&lt;Product&gt; </w:t>
      </w:r>
      <w:proofErr w:type="spellStart"/>
      <w:r w:rsidRPr="007E3A99">
        <w:rPr>
          <w:color w:val="000000"/>
          <w:lang w:val="en-US"/>
        </w:rPr>
        <w:t>addNewProduct</w:t>
      </w:r>
      <w:proofErr w:type="spellEnd"/>
      <w:r w:rsidRPr="007E3A99">
        <w:rPr>
          <w:color w:val="000000"/>
          <w:lang w:val="en-US"/>
        </w:rPr>
        <w:t>(@</w:t>
      </w:r>
      <w:proofErr w:type="spellStart"/>
      <w:r w:rsidRPr="007E3A99">
        <w:rPr>
          <w:color w:val="000000"/>
          <w:lang w:val="en-US"/>
        </w:rPr>
        <w:t>RequestBody</w:t>
      </w:r>
      <w:proofErr w:type="spellEnd"/>
      <w:r w:rsidRPr="007E3A99">
        <w:rPr>
          <w:color w:val="000000"/>
          <w:lang w:val="en-US"/>
        </w:rPr>
        <w:t xml:space="preserve"> Product </w:t>
      </w:r>
      <w:proofErr w:type="spellStart"/>
      <w:r w:rsidRPr="007E3A99">
        <w:rPr>
          <w:color w:val="000000"/>
          <w:lang w:val="en-US"/>
        </w:rPr>
        <w:t>newProduct</w:t>
      </w:r>
      <w:proofErr w:type="spellEnd"/>
      <w:r w:rsidRPr="007E3A99">
        <w:rPr>
          <w:color w:val="000000"/>
          <w:lang w:val="en-US"/>
        </w:rPr>
        <w:t>,@</w:t>
      </w:r>
      <w:proofErr w:type="spellStart"/>
      <w:r w:rsidRPr="007E3A99">
        <w:rPr>
          <w:color w:val="000000"/>
          <w:lang w:val="en-US"/>
        </w:rPr>
        <w:t>RequestParam</w:t>
      </w:r>
      <w:proofErr w:type="spellEnd"/>
      <w:r w:rsidRPr="007E3A99">
        <w:rPr>
          <w:color w:val="000000"/>
          <w:lang w:val="en-US"/>
        </w:rPr>
        <w:t xml:space="preserve">(name = </w:t>
      </w:r>
      <w:r w:rsidRPr="007E3A99">
        <w:rPr>
          <w:b/>
          <w:bCs/>
          <w:color w:val="008000"/>
          <w:lang w:val="en-US"/>
        </w:rPr>
        <w:t>"</w:t>
      </w:r>
      <w:proofErr w:type="spellStart"/>
      <w:r w:rsidRPr="007E3A99">
        <w:rPr>
          <w:b/>
          <w:bCs/>
          <w:color w:val="008000"/>
          <w:lang w:val="en-US"/>
        </w:rPr>
        <w:t>wikiEntryId</w:t>
      </w:r>
      <w:proofErr w:type="spellEnd"/>
      <w:r w:rsidRPr="007E3A99">
        <w:rPr>
          <w:b/>
          <w:bCs/>
          <w:color w:val="008000"/>
          <w:lang w:val="en-US"/>
        </w:rPr>
        <w:t>"</w:t>
      </w:r>
      <w:r w:rsidRPr="007E3A99">
        <w:rPr>
          <w:color w:val="000000"/>
          <w:lang w:val="en-US"/>
        </w:rPr>
        <w:t xml:space="preserve">,required = </w:t>
      </w:r>
      <w:r w:rsidRPr="007E3A99">
        <w:rPr>
          <w:b/>
          <w:bCs/>
          <w:color w:val="000080"/>
          <w:lang w:val="en-US"/>
        </w:rPr>
        <w:t>false</w:t>
      </w:r>
      <w:r w:rsidRPr="007E3A99">
        <w:rPr>
          <w:color w:val="000000"/>
          <w:lang w:val="en-US"/>
        </w:rPr>
        <w:t xml:space="preserve">) String </w:t>
      </w:r>
      <w:proofErr w:type="spellStart"/>
      <w:r w:rsidRPr="007E3A99">
        <w:rPr>
          <w:color w:val="000000"/>
          <w:lang w:val="en-US"/>
        </w:rPr>
        <w:t>wikiEntryId</w:t>
      </w:r>
      <w:proofErr w:type="spellEnd"/>
      <w:r w:rsidRPr="007E3A99">
        <w:rPr>
          <w:color w:val="000000"/>
          <w:lang w:val="en-US"/>
        </w:rPr>
        <w:t xml:space="preserve"> )</w:t>
      </w:r>
      <w:r w:rsidRPr="007E3A99">
        <w:rPr>
          <w:color w:val="000000"/>
          <w:lang w:val="en-US"/>
        </w:rPr>
        <w:br/>
        <w:t xml:space="preserve">    {</w:t>
      </w:r>
      <w:r w:rsidRPr="007E3A99">
        <w:rPr>
          <w:color w:val="000000"/>
          <w:lang w:val="en-US"/>
        </w:rPr>
        <w:br/>
        <w:t xml:space="preserve">        </w:t>
      </w:r>
      <w:r w:rsidRPr="007E3A99">
        <w:rPr>
          <w:b/>
          <w:bCs/>
          <w:color w:val="000080"/>
          <w:lang w:val="en-US"/>
        </w:rPr>
        <w:t>if</w:t>
      </w:r>
      <w:r w:rsidRPr="007E3A99">
        <w:rPr>
          <w:color w:val="000000"/>
          <w:lang w:val="en-US"/>
        </w:rPr>
        <w:t>(</w:t>
      </w:r>
      <w:proofErr w:type="spellStart"/>
      <w:r w:rsidRPr="007E3A99">
        <w:rPr>
          <w:color w:val="000000"/>
          <w:lang w:val="en-US"/>
        </w:rPr>
        <w:t>wikiEntryId</w:t>
      </w:r>
      <w:proofErr w:type="spellEnd"/>
      <w:r w:rsidRPr="007E3A99">
        <w:rPr>
          <w:color w:val="000000"/>
          <w:lang w:val="en-US"/>
        </w:rPr>
        <w:t xml:space="preserve"> == </w:t>
      </w:r>
      <w:r w:rsidRPr="007E3A99">
        <w:rPr>
          <w:b/>
          <w:bCs/>
          <w:color w:val="000080"/>
          <w:lang w:val="en-US"/>
        </w:rPr>
        <w:t>null</w:t>
      </w:r>
      <w:r w:rsidRPr="007E3A99">
        <w:rPr>
          <w:color w:val="000000"/>
          <w:lang w:val="en-US"/>
        </w:rPr>
        <w:t>)</w:t>
      </w:r>
      <w:r w:rsidRPr="007E3A99">
        <w:rPr>
          <w:color w:val="000000"/>
          <w:lang w:val="en-US"/>
        </w:rPr>
        <w:br/>
        <w:t xml:space="preserve">            </w:t>
      </w:r>
      <w:r w:rsidRPr="007E3A99">
        <w:rPr>
          <w:b/>
          <w:bCs/>
          <w:color w:val="000080"/>
          <w:lang w:val="en-US"/>
        </w:rPr>
        <w:t xml:space="preserve">return </w:t>
      </w:r>
      <w:proofErr w:type="spellStart"/>
      <w:r w:rsidRPr="007E3A99">
        <w:rPr>
          <w:b/>
          <w:bCs/>
          <w:color w:val="660E7A"/>
          <w:lang w:val="en-US"/>
        </w:rPr>
        <w:t>productService</w:t>
      </w:r>
      <w:r w:rsidRPr="007E3A99">
        <w:rPr>
          <w:color w:val="000000"/>
          <w:lang w:val="en-US"/>
        </w:rPr>
        <w:t>.addNewProduct</w:t>
      </w:r>
      <w:proofErr w:type="spellEnd"/>
      <w:r w:rsidRPr="007E3A99">
        <w:rPr>
          <w:color w:val="000000"/>
          <w:lang w:val="en-US"/>
        </w:rPr>
        <w:t>(</w:t>
      </w:r>
      <w:proofErr w:type="spellStart"/>
      <w:r w:rsidRPr="007E3A99">
        <w:rPr>
          <w:color w:val="000000"/>
          <w:lang w:val="en-US"/>
        </w:rPr>
        <w:t>newProduct</w:t>
      </w:r>
      <w:proofErr w:type="spellEnd"/>
      <w:r w:rsidRPr="007E3A99">
        <w:rPr>
          <w:color w:val="000000"/>
          <w:lang w:val="en-US"/>
        </w:rPr>
        <w:t>);</w:t>
      </w:r>
      <w:r w:rsidRPr="007E3A99">
        <w:rPr>
          <w:color w:val="000000"/>
          <w:lang w:val="en-US"/>
        </w:rPr>
        <w:br/>
        <w:t xml:space="preserve">        </w:t>
      </w:r>
      <w:r w:rsidRPr="007E3A99">
        <w:rPr>
          <w:b/>
          <w:bCs/>
          <w:color w:val="000080"/>
          <w:lang w:val="en-US"/>
        </w:rPr>
        <w:t>else</w:t>
      </w:r>
      <w:r w:rsidRPr="007E3A99">
        <w:rPr>
          <w:b/>
          <w:bCs/>
          <w:color w:val="000080"/>
          <w:lang w:val="en-US"/>
        </w:rPr>
        <w:br/>
        <w:t xml:space="preserve">            return </w:t>
      </w:r>
      <w:proofErr w:type="spellStart"/>
      <w:r w:rsidRPr="007E3A99">
        <w:rPr>
          <w:b/>
          <w:bCs/>
          <w:color w:val="660E7A"/>
          <w:lang w:val="en-US"/>
        </w:rPr>
        <w:t>productService</w:t>
      </w:r>
      <w:r w:rsidRPr="007E3A99">
        <w:rPr>
          <w:color w:val="000000"/>
          <w:lang w:val="en-US"/>
        </w:rPr>
        <w:t>.addNewProductWithWiki</w:t>
      </w:r>
      <w:proofErr w:type="spellEnd"/>
      <w:r w:rsidRPr="007E3A99">
        <w:rPr>
          <w:color w:val="000000"/>
          <w:lang w:val="en-US"/>
        </w:rPr>
        <w:t>(</w:t>
      </w:r>
      <w:proofErr w:type="spellStart"/>
      <w:r w:rsidRPr="007E3A99">
        <w:rPr>
          <w:color w:val="000000"/>
          <w:lang w:val="en-US"/>
        </w:rPr>
        <w:t>newProduct</w:t>
      </w:r>
      <w:proofErr w:type="spellEnd"/>
      <w:r w:rsidRPr="007E3A99">
        <w:rPr>
          <w:color w:val="000000"/>
          <w:lang w:val="en-US"/>
        </w:rPr>
        <w:t xml:space="preserve">, </w:t>
      </w:r>
      <w:proofErr w:type="spellStart"/>
      <w:r w:rsidRPr="007E3A99">
        <w:rPr>
          <w:color w:val="000000"/>
          <w:lang w:val="en-US"/>
        </w:rPr>
        <w:t>wikiEntryId</w:t>
      </w:r>
      <w:proofErr w:type="spellEnd"/>
      <w:r w:rsidRPr="007E3A99">
        <w:rPr>
          <w:color w:val="000000"/>
          <w:lang w:val="en-US"/>
        </w:rPr>
        <w:t>);</w:t>
      </w:r>
      <w:r w:rsidRPr="007E3A99">
        <w:rPr>
          <w:color w:val="000000"/>
          <w:lang w:val="en-US"/>
        </w:rPr>
        <w:br/>
        <w:t xml:space="preserve">        </w:t>
      </w:r>
      <w:r w:rsidRPr="007E3A99">
        <w:rPr>
          <w:color w:val="000000"/>
          <w:lang w:val="en-US"/>
        </w:rPr>
        <w:br/>
        <w:t xml:space="preserve">    }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color w:val="000000"/>
          <w:lang w:val="en-US"/>
        </w:rPr>
        <w:br/>
        <w:t xml:space="preserve">    @</w:t>
      </w:r>
      <w:proofErr w:type="spellStart"/>
      <w:r w:rsidRPr="007E3A99">
        <w:rPr>
          <w:color w:val="000000"/>
          <w:lang w:val="en-US"/>
        </w:rPr>
        <w:t>PostMapping</w:t>
      </w:r>
      <w:proofErr w:type="spellEnd"/>
      <w:r w:rsidRPr="007E3A99">
        <w:rPr>
          <w:color w:val="000000"/>
          <w:lang w:val="en-US"/>
        </w:rPr>
        <w:t>(path=</w:t>
      </w:r>
      <w:r w:rsidRPr="007E3A99">
        <w:rPr>
          <w:b/>
          <w:bCs/>
          <w:color w:val="008000"/>
          <w:lang w:val="en-US"/>
        </w:rPr>
        <w:t>"/{id}"</w:t>
      </w:r>
      <w:r w:rsidRPr="007E3A99">
        <w:rPr>
          <w:color w:val="000000"/>
          <w:lang w:val="en-US"/>
        </w:rPr>
        <w:t>)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b/>
          <w:bCs/>
          <w:color w:val="000080"/>
          <w:lang w:val="en-US"/>
        </w:rPr>
        <w:t xml:space="preserve">public </w:t>
      </w:r>
      <w:proofErr w:type="spellStart"/>
      <w:r w:rsidRPr="007E3A99">
        <w:rPr>
          <w:color w:val="000000"/>
          <w:lang w:val="en-US"/>
        </w:rPr>
        <w:t>ResponseEntity</w:t>
      </w:r>
      <w:proofErr w:type="spellEnd"/>
      <w:r w:rsidRPr="007E3A99">
        <w:rPr>
          <w:color w:val="000000"/>
          <w:lang w:val="en-US"/>
        </w:rPr>
        <w:t xml:space="preserve">&lt;Product&gt; </w:t>
      </w:r>
      <w:proofErr w:type="spellStart"/>
      <w:r w:rsidRPr="007E3A99">
        <w:rPr>
          <w:color w:val="000000"/>
          <w:lang w:val="en-US"/>
        </w:rPr>
        <w:t>updateProduct</w:t>
      </w:r>
      <w:proofErr w:type="spellEnd"/>
      <w:r w:rsidRPr="007E3A99">
        <w:rPr>
          <w:color w:val="000000"/>
          <w:lang w:val="en-US"/>
        </w:rPr>
        <w:t>(@</w:t>
      </w:r>
      <w:proofErr w:type="spellStart"/>
      <w:r w:rsidRPr="007E3A99">
        <w:rPr>
          <w:color w:val="000000"/>
          <w:lang w:val="en-US"/>
        </w:rPr>
        <w:t>PathVariable</w:t>
      </w:r>
      <w:proofErr w:type="spellEnd"/>
      <w:r w:rsidRPr="007E3A99">
        <w:rPr>
          <w:color w:val="000000"/>
          <w:lang w:val="en-US"/>
        </w:rPr>
        <w:t xml:space="preserve">(name= </w:t>
      </w:r>
      <w:r w:rsidRPr="007E3A99">
        <w:rPr>
          <w:b/>
          <w:bCs/>
          <w:color w:val="008000"/>
          <w:lang w:val="en-US"/>
        </w:rPr>
        <w:t>"id"</w:t>
      </w:r>
      <w:r w:rsidRPr="007E3A99">
        <w:rPr>
          <w:color w:val="000000"/>
          <w:lang w:val="en-US"/>
        </w:rPr>
        <w:t xml:space="preserve">) String </w:t>
      </w:r>
      <w:proofErr w:type="spellStart"/>
      <w:r w:rsidRPr="007E3A99">
        <w:rPr>
          <w:color w:val="000000"/>
          <w:lang w:val="en-US"/>
        </w:rPr>
        <w:t>productId</w:t>
      </w:r>
      <w:proofErr w:type="spellEnd"/>
      <w:r w:rsidRPr="007E3A99">
        <w:rPr>
          <w:color w:val="000000"/>
          <w:lang w:val="en-US"/>
        </w:rPr>
        <w:t>, @</w:t>
      </w:r>
      <w:proofErr w:type="spellStart"/>
      <w:r w:rsidRPr="007E3A99">
        <w:rPr>
          <w:color w:val="000000"/>
          <w:lang w:val="en-US"/>
        </w:rPr>
        <w:t>RequestBody</w:t>
      </w:r>
      <w:proofErr w:type="spellEnd"/>
      <w:r w:rsidRPr="007E3A99">
        <w:rPr>
          <w:color w:val="000000"/>
          <w:lang w:val="en-US"/>
        </w:rPr>
        <w:t xml:space="preserve"> Product product,@</w:t>
      </w:r>
      <w:proofErr w:type="spellStart"/>
      <w:r w:rsidRPr="007E3A99">
        <w:rPr>
          <w:color w:val="000000"/>
          <w:lang w:val="en-US"/>
        </w:rPr>
        <w:t>RequestParam</w:t>
      </w:r>
      <w:proofErr w:type="spellEnd"/>
      <w:r w:rsidRPr="007E3A99">
        <w:rPr>
          <w:color w:val="000000"/>
          <w:lang w:val="en-US"/>
        </w:rPr>
        <w:t xml:space="preserve">(name = </w:t>
      </w:r>
      <w:r w:rsidRPr="007E3A99">
        <w:rPr>
          <w:b/>
          <w:bCs/>
          <w:color w:val="008000"/>
          <w:lang w:val="en-US"/>
        </w:rPr>
        <w:t>"</w:t>
      </w:r>
      <w:proofErr w:type="spellStart"/>
      <w:r w:rsidRPr="007E3A99">
        <w:rPr>
          <w:b/>
          <w:bCs/>
          <w:color w:val="008000"/>
          <w:lang w:val="en-US"/>
        </w:rPr>
        <w:t>wikiEntryId</w:t>
      </w:r>
      <w:proofErr w:type="spellEnd"/>
      <w:r w:rsidRPr="007E3A99">
        <w:rPr>
          <w:b/>
          <w:bCs/>
          <w:color w:val="008000"/>
          <w:lang w:val="en-US"/>
        </w:rPr>
        <w:t>"</w:t>
      </w:r>
      <w:r w:rsidRPr="007E3A99">
        <w:rPr>
          <w:color w:val="000000"/>
          <w:lang w:val="en-US"/>
        </w:rPr>
        <w:t xml:space="preserve">,required = </w:t>
      </w:r>
      <w:r w:rsidRPr="007E3A99">
        <w:rPr>
          <w:b/>
          <w:bCs/>
          <w:color w:val="000080"/>
          <w:lang w:val="en-US"/>
        </w:rPr>
        <w:t>false</w:t>
      </w:r>
      <w:r w:rsidRPr="007E3A99">
        <w:rPr>
          <w:color w:val="000000"/>
          <w:lang w:val="en-US"/>
        </w:rPr>
        <w:t xml:space="preserve">) String </w:t>
      </w:r>
      <w:proofErr w:type="spellStart"/>
      <w:r w:rsidRPr="007E3A99">
        <w:rPr>
          <w:color w:val="000000"/>
          <w:lang w:val="en-US"/>
        </w:rPr>
        <w:t>wikiEntryId</w:t>
      </w:r>
      <w:proofErr w:type="spellEnd"/>
      <w:r w:rsidRPr="007E3A99">
        <w:rPr>
          <w:color w:val="000000"/>
          <w:lang w:val="en-US"/>
        </w:rPr>
        <w:t xml:space="preserve"> )</w:t>
      </w:r>
      <w:r w:rsidRPr="007E3A99">
        <w:rPr>
          <w:color w:val="000000"/>
          <w:lang w:val="en-US"/>
        </w:rPr>
        <w:br/>
        <w:t xml:space="preserve">    {</w:t>
      </w:r>
      <w:r w:rsidRPr="007E3A99">
        <w:rPr>
          <w:color w:val="000000"/>
          <w:lang w:val="en-US"/>
        </w:rPr>
        <w:br/>
        <w:t xml:space="preserve">        </w:t>
      </w:r>
      <w:r w:rsidRPr="007E3A99">
        <w:rPr>
          <w:b/>
          <w:bCs/>
          <w:color w:val="000080"/>
          <w:lang w:val="en-US"/>
        </w:rPr>
        <w:t xml:space="preserve">return </w:t>
      </w:r>
      <w:proofErr w:type="spellStart"/>
      <w:r w:rsidRPr="007E3A99">
        <w:rPr>
          <w:b/>
          <w:bCs/>
          <w:color w:val="660E7A"/>
          <w:lang w:val="en-US"/>
        </w:rPr>
        <w:t>productService</w:t>
      </w:r>
      <w:r w:rsidRPr="007E3A99">
        <w:rPr>
          <w:color w:val="000000"/>
          <w:lang w:val="en-US"/>
        </w:rPr>
        <w:t>.updateProduct</w:t>
      </w:r>
      <w:proofErr w:type="spellEnd"/>
      <w:r w:rsidRPr="007E3A99">
        <w:rPr>
          <w:color w:val="000000"/>
          <w:lang w:val="en-US"/>
        </w:rPr>
        <w:t>(</w:t>
      </w:r>
      <w:proofErr w:type="spellStart"/>
      <w:r w:rsidRPr="007E3A99">
        <w:rPr>
          <w:color w:val="000000"/>
          <w:lang w:val="en-US"/>
        </w:rPr>
        <w:t>productId</w:t>
      </w:r>
      <w:proofErr w:type="spellEnd"/>
      <w:r w:rsidRPr="007E3A99">
        <w:rPr>
          <w:color w:val="000000"/>
          <w:lang w:val="en-US"/>
        </w:rPr>
        <w:t xml:space="preserve">, product, </w:t>
      </w:r>
      <w:proofErr w:type="spellStart"/>
      <w:r w:rsidRPr="007E3A99">
        <w:rPr>
          <w:color w:val="000000"/>
          <w:lang w:val="en-US"/>
        </w:rPr>
        <w:t>wikiEntryId</w:t>
      </w:r>
      <w:proofErr w:type="spellEnd"/>
      <w:r w:rsidRPr="007E3A99">
        <w:rPr>
          <w:color w:val="000000"/>
          <w:lang w:val="en-US"/>
        </w:rPr>
        <w:t>);</w:t>
      </w:r>
      <w:r w:rsidRPr="007E3A99">
        <w:rPr>
          <w:color w:val="000000"/>
          <w:lang w:val="en-US"/>
        </w:rPr>
        <w:br/>
        <w:t xml:space="preserve">    }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color w:val="000000"/>
          <w:lang w:val="en-US"/>
        </w:rPr>
        <w:br/>
        <w:t xml:space="preserve">    @</w:t>
      </w:r>
      <w:proofErr w:type="spellStart"/>
      <w:r w:rsidRPr="007E3A99">
        <w:rPr>
          <w:color w:val="000000"/>
          <w:lang w:val="en-US"/>
        </w:rPr>
        <w:t>DeleteMapping</w:t>
      </w:r>
      <w:proofErr w:type="spellEnd"/>
      <w:r w:rsidRPr="007E3A99">
        <w:rPr>
          <w:color w:val="000000"/>
          <w:lang w:val="en-US"/>
        </w:rPr>
        <w:t>(path=</w:t>
      </w:r>
      <w:r w:rsidRPr="007E3A99">
        <w:rPr>
          <w:b/>
          <w:bCs/>
          <w:color w:val="008000"/>
          <w:lang w:val="en-US"/>
        </w:rPr>
        <w:t>"/{id}"</w:t>
      </w:r>
      <w:r w:rsidRPr="007E3A99">
        <w:rPr>
          <w:color w:val="000000"/>
          <w:lang w:val="en-US"/>
        </w:rPr>
        <w:t>)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b/>
          <w:bCs/>
          <w:color w:val="000080"/>
          <w:lang w:val="en-US"/>
        </w:rPr>
        <w:t xml:space="preserve">public </w:t>
      </w:r>
      <w:proofErr w:type="spellStart"/>
      <w:r w:rsidRPr="007E3A99">
        <w:rPr>
          <w:color w:val="000000"/>
          <w:lang w:val="en-US"/>
        </w:rPr>
        <w:t>ResponseEntity</w:t>
      </w:r>
      <w:proofErr w:type="spellEnd"/>
      <w:r w:rsidRPr="007E3A99">
        <w:rPr>
          <w:color w:val="000000"/>
          <w:lang w:val="en-US"/>
        </w:rPr>
        <w:t xml:space="preserve">&lt;String&gt; </w:t>
      </w:r>
      <w:proofErr w:type="spellStart"/>
      <w:r w:rsidRPr="007E3A99">
        <w:rPr>
          <w:color w:val="000000"/>
          <w:lang w:val="en-US"/>
        </w:rPr>
        <w:t>deleteProduct</w:t>
      </w:r>
      <w:proofErr w:type="spellEnd"/>
      <w:r w:rsidRPr="007E3A99">
        <w:rPr>
          <w:color w:val="000000"/>
          <w:lang w:val="en-US"/>
        </w:rPr>
        <w:t>(@</w:t>
      </w:r>
      <w:proofErr w:type="spellStart"/>
      <w:r w:rsidRPr="007E3A99">
        <w:rPr>
          <w:color w:val="000000"/>
          <w:lang w:val="en-US"/>
        </w:rPr>
        <w:t>PathVariable</w:t>
      </w:r>
      <w:proofErr w:type="spellEnd"/>
      <w:r w:rsidRPr="007E3A99">
        <w:rPr>
          <w:color w:val="000000"/>
          <w:lang w:val="en-US"/>
        </w:rPr>
        <w:t xml:space="preserve">(name = </w:t>
      </w:r>
      <w:r w:rsidRPr="007E3A99">
        <w:rPr>
          <w:b/>
          <w:bCs/>
          <w:color w:val="008000"/>
          <w:lang w:val="en-US"/>
        </w:rPr>
        <w:t>"id"</w:t>
      </w:r>
      <w:r w:rsidRPr="007E3A99">
        <w:rPr>
          <w:color w:val="000000"/>
          <w:lang w:val="en-US"/>
        </w:rPr>
        <w:t xml:space="preserve">) String </w:t>
      </w:r>
      <w:proofErr w:type="spellStart"/>
      <w:r w:rsidRPr="007E3A99">
        <w:rPr>
          <w:color w:val="000000"/>
          <w:lang w:val="en-US"/>
        </w:rPr>
        <w:t>productId</w:t>
      </w:r>
      <w:proofErr w:type="spellEnd"/>
      <w:r w:rsidRPr="007E3A99">
        <w:rPr>
          <w:color w:val="000000"/>
          <w:lang w:val="en-US"/>
        </w:rPr>
        <w:t xml:space="preserve"> )</w:t>
      </w:r>
      <w:r w:rsidRPr="007E3A99">
        <w:rPr>
          <w:color w:val="000000"/>
          <w:lang w:val="en-US"/>
        </w:rPr>
        <w:br/>
        <w:t xml:space="preserve">    {</w:t>
      </w:r>
      <w:r w:rsidRPr="007E3A99">
        <w:rPr>
          <w:color w:val="000000"/>
          <w:lang w:val="en-US"/>
        </w:rPr>
        <w:br/>
        <w:t xml:space="preserve">        </w:t>
      </w:r>
      <w:r w:rsidRPr="007E3A99">
        <w:rPr>
          <w:b/>
          <w:bCs/>
          <w:color w:val="000080"/>
          <w:lang w:val="en-US"/>
        </w:rPr>
        <w:t xml:space="preserve">return </w:t>
      </w:r>
      <w:proofErr w:type="spellStart"/>
      <w:r w:rsidRPr="007E3A99">
        <w:rPr>
          <w:b/>
          <w:bCs/>
          <w:color w:val="660E7A"/>
          <w:lang w:val="en-US"/>
        </w:rPr>
        <w:t>productService</w:t>
      </w:r>
      <w:r w:rsidRPr="007E3A99">
        <w:rPr>
          <w:color w:val="000000"/>
          <w:lang w:val="en-US"/>
        </w:rPr>
        <w:t>.deleteProduct</w:t>
      </w:r>
      <w:proofErr w:type="spellEnd"/>
      <w:r w:rsidRPr="007E3A99">
        <w:rPr>
          <w:color w:val="000000"/>
          <w:lang w:val="en-US"/>
        </w:rPr>
        <w:t>(</w:t>
      </w:r>
      <w:proofErr w:type="spellStart"/>
      <w:r w:rsidRPr="007E3A99">
        <w:rPr>
          <w:color w:val="000000"/>
          <w:lang w:val="en-US"/>
        </w:rPr>
        <w:t>productId</w:t>
      </w:r>
      <w:proofErr w:type="spellEnd"/>
      <w:r w:rsidRPr="007E3A99">
        <w:rPr>
          <w:color w:val="000000"/>
          <w:lang w:val="en-US"/>
        </w:rPr>
        <w:t>);</w:t>
      </w:r>
      <w:r w:rsidRPr="007E3A99">
        <w:rPr>
          <w:color w:val="000000"/>
          <w:lang w:val="en-US"/>
        </w:rPr>
        <w:br/>
        <w:t xml:space="preserve">    }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color w:val="000000"/>
          <w:lang w:val="en-US"/>
        </w:rPr>
        <w:br/>
        <w:t xml:space="preserve">    </w:t>
      </w:r>
      <w:r w:rsidRPr="007E3A99">
        <w:rPr>
          <w:color w:val="000000"/>
          <w:lang w:val="en-US"/>
        </w:rPr>
        <w:br/>
        <w:t>}</w:t>
      </w:r>
    </w:p>
    <w:p w14:paraId="771A7217" w14:textId="1DF35977" w:rsidR="00290799" w:rsidRPr="007652F7" w:rsidRDefault="00290799" w:rsidP="00290799">
      <w:pPr>
        <w:pStyle w:val="NrNagwek2"/>
        <w:rPr>
          <w:lang w:val="en-US"/>
        </w:rPr>
      </w:pPr>
      <w:bookmarkStart w:id="55" w:name="_Toc26802472"/>
      <w:r w:rsidRPr="007652F7">
        <w:rPr>
          <w:lang w:val="en-US"/>
        </w:rPr>
        <w:t>Front-End</w:t>
      </w:r>
      <w:bookmarkEnd w:id="55"/>
    </w:p>
    <w:p w14:paraId="1BBBFB88" w14:textId="3D0B88C5" w:rsidR="008559EF" w:rsidRPr="00AC2020" w:rsidRDefault="00AC2020" w:rsidP="008559EF">
      <w:pPr>
        <w:pStyle w:val="Tekstwiodcy"/>
      </w:pPr>
      <w:r w:rsidRPr="00AC2020">
        <w:t>Front-End jest warstwą preze</w:t>
      </w:r>
      <w:r>
        <w:t xml:space="preserve">ntacji </w:t>
      </w:r>
      <w:r w:rsidR="00430A18">
        <w:t>aplikacji</w:t>
      </w:r>
      <w:r>
        <w:t>. Musi on być w stanie wyświetlić treści dla użytkownik</w:t>
      </w:r>
      <w:r w:rsidR="000D1A0A">
        <w:t>ów</w:t>
      </w:r>
      <w:r>
        <w:t xml:space="preserve"> i obsłużyć</w:t>
      </w:r>
      <w:r w:rsidR="0096787E">
        <w:t xml:space="preserve"> </w:t>
      </w:r>
      <w:r w:rsidR="000D1A0A">
        <w:t>ich</w:t>
      </w:r>
      <w:r>
        <w:t xml:space="preserve"> </w:t>
      </w:r>
      <w:r w:rsidR="00430A18">
        <w:t>akcje</w:t>
      </w:r>
      <w:r>
        <w:t xml:space="preserve">. </w:t>
      </w:r>
      <w:r w:rsidR="00430A18">
        <w:t>W tym celu wykorzystano bibliotekę React.js</w:t>
      </w:r>
      <w:r w:rsidR="0096787E">
        <w:t xml:space="preserve"> w wersji 16</w:t>
      </w:r>
      <w:r w:rsidR="00430A18">
        <w:t xml:space="preserve">. </w:t>
      </w:r>
      <w:r>
        <w:t xml:space="preserve">Front-End  łączy się z </w:t>
      </w:r>
      <w:proofErr w:type="spellStart"/>
      <w:r>
        <w:t>Back</w:t>
      </w:r>
      <w:proofErr w:type="spellEnd"/>
      <w:r>
        <w:t>-Endem za pomocą REST API. Za wysyłanie zapytań i przyjmowanie odpowiedzi odpowiedzialn</w:t>
      </w:r>
      <w:r w:rsidR="00C10A01">
        <w:t>a</w:t>
      </w:r>
      <w:r>
        <w:t xml:space="preserve"> jest</w:t>
      </w:r>
      <w:r w:rsidR="003B760C">
        <w:t xml:space="preserve"> biblioteka</w:t>
      </w:r>
      <w:r>
        <w:t xml:space="preserve"> </w:t>
      </w:r>
      <w:proofErr w:type="spellStart"/>
      <w:r>
        <w:t>Axios</w:t>
      </w:r>
      <w:proofErr w:type="spellEnd"/>
      <w:r>
        <w:t>.</w:t>
      </w:r>
      <w:r w:rsidR="005875D3">
        <w:t xml:space="preserve"> </w:t>
      </w:r>
    </w:p>
    <w:p w14:paraId="786A29A6" w14:textId="5021B7C5" w:rsidR="00F603C7" w:rsidRDefault="00F603C7" w:rsidP="00F603C7">
      <w:pPr>
        <w:pStyle w:val="NrNagwek3"/>
      </w:pPr>
      <w:bookmarkStart w:id="56" w:name="_Toc26802473"/>
      <w:r w:rsidRPr="00AC2020">
        <w:t>Zależności w pliku</w:t>
      </w:r>
      <w:r w:rsidR="00AC2020" w:rsidRPr="00AC2020">
        <w:t xml:space="preserve"> </w:t>
      </w:r>
      <w:proofErr w:type="spellStart"/>
      <w:r w:rsidR="00AC2020" w:rsidRPr="00AC2020">
        <w:t>package.j</w:t>
      </w:r>
      <w:r w:rsidR="00AC2020">
        <w:t>son</w:t>
      </w:r>
      <w:bookmarkEnd w:id="56"/>
      <w:proofErr w:type="spellEnd"/>
    </w:p>
    <w:p w14:paraId="11D585ED" w14:textId="57EA231E" w:rsidR="00CA36E6" w:rsidRPr="00CA36E6" w:rsidRDefault="00430A18" w:rsidP="00CA36E6">
      <w:pPr>
        <w:pStyle w:val="Tekstwiodcy"/>
      </w:pPr>
      <w:r w:rsidRPr="00CA36E6">
        <w:fldChar w:fldCharType="begin"/>
      </w:r>
      <w:r w:rsidRPr="00CA36E6">
        <w:instrText xml:space="preserve"> REF _Ref26165107 \h </w:instrText>
      </w:r>
      <w:r w:rsidR="00CA36E6">
        <w:instrText xml:space="preserve"> \* MERGEFORMAT </w:instrText>
      </w:r>
      <w:r w:rsidRPr="00CA36E6">
        <w:fldChar w:fldCharType="separate"/>
      </w:r>
      <w:r w:rsidR="00E80A08">
        <w:rPr>
          <w:b/>
          <w:bCs/>
        </w:rPr>
        <w:t>Błąd! Nie można odnaleźć źródła odwołania.</w:t>
      </w:r>
      <w:r w:rsidRPr="00CA36E6">
        <w:fldChar w:fldCharType="end"/>
      </w:r>
      <w:r w:rsidRPr="00CA36E6">
        <w:t xml:space="preserve"> jest fragmentem pliku </w:t>
      </w:r>
      <w:proofErr w:type="spellStart"/>
      <w:r w:rsidRPr="00CA36E6">
        <w:t>packag.json</w:t>
      </w:r>
      <w:proofErr w:type="spellEnd"/>
      <w:r w:rsidRPr="00CA36E6">
        <w:t xml:space="preserve">. Zawiera on w sobie zależności jakie pobiera NPM. </w:t>
      </w:r>
      <w:r w:rsidR="00CA36E6" w:rsidRPr="00CA36E6">
        <w:t xml:space="preserve">Obok zależności możemy zauważyć ich </w:t>
      </w:r>
      <w:r w:rsidR="00CA36E6" w:rsidRPr="00CA36E6">
        <w:lastRenderedPageBreak/>
        <w:t>wymagane wersje.</w:t>
      </w:r>
      <w:r w:rsidR="00C10A01">
        <w:t xml:space="preserve"> NPM na podstawie tych danych jest w stanie pobrać odpowiedni pliki z centralnego repozytorium.</w:t>
      </w:r>
    </w:p>
    <w:p w14:paraId="10C756ED" w14:textId="5D30D386" w:rsidR="00CA36E6" w:rsidRPr="00A96C71" w:rsidRDefault="00CA36E6" w:rsidP="00CA36E6">
      <w:pPr>
        <w:pStyle w:val="Legenda"/>
        <w:keepNext/>
        <w:jc w:val="left"/>
        <w:rPr>
          <w:lang w:val="en-US"/>
        </w:rPr>
      </w:pPr>
      <w:r w:rsidRPr="00A96C71">
        <w:rPr>
          <w:lang w:val="en-US"/>
        </w:rPr>
        <w:t xml:space="preserve">Listing </w:t>
      </w:r>
      <w:r>
        <w:fldChar w:fldCharType="begin"/>
      </w:r>
      <w:r w:rsidRPr="00A96C71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7</w:t>
      </w:r>
      <w:r>
        <w:fldChar w:fldCharType="end"/>
      </w:r>
      <w:r w:rsidR="000D1A0A" w:rsidRPr="003474D7">
        <w:rPr>
          <w:lang w:val="en-US"/>
        </w:rPr>
        <w:t>.</w:t>
      </w:r>
      <w:r w:rsidRPr="00A96C71">
        <w:rPr>
          <w:lang w:val="en-US"/>
        </w:rPr>
        <w:t xml:space="preserve"> Fragment </w:t>
      </w:r>
      <w:proofErr w:type="spellStart"/>
      <w:r w:rsidRPr="00A96C71">
        <w:rPr>
          <w:lang w:val="en-US"/>
        </w:rPr>
        <w:t>pliku</w:t>
      </w:r>
      <w:proofErr w:type="spellEnd"/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package.json</w:t>
      </w:r>
      <w:proofErr w:type="spellEnd"/>
    </w:p>
    <w:p w14:paraId="3B9A5420" w14:textId="77777777" w:rsidR="00AC2020" w:rsidRPr="00AC2020" w:rsidRDefault="00AC2020" w:rsidP="00AC2020">
      <w:pPr>
        <w:pStyle w:val="HTML-wstpniesformatowany"/>
        <w:keepNext/>
        <w:shd w:val="clear" w:color="auto" w:fill="FFFFFF"/>
        <w:rPr>
          <w:color w:val="000000"/>
          <w:lang w:val="en-US"/>
        </w:rPr>
      </w:pPr>
      <w:r w:rsidRPr="00AC2020">
        <w:rPr>
          <w:b/>
          <w:bCs/>
          <w:color w:val="008000"/>
          <w:lang w:val="en-US"/>
        </w:rPr>
        <w:t>"dependencies"</w:t>
      </w:r>
      <w:r w:rsidRPr="00AC2020">
        <w:rPr>
          <w:color w:val="000000"/>
          <w:lang w:val="en-US"/>
        </w:rPr>
        <w:t>: {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"@material-</w:t>
      </w:r>
      <w:proofErr w:type="spellStart"/>
      <w:r w:rsidRPr="00AC2020">
        <w:rPr>
          <w:b/>
          <w:bCs/>
          <w:color w:val="008000"/>
          <w:lang w:val="en-US"/>
        </w:rPr>
        <w:t>ui</w:t>
      </w:r>
      <w:proofErr w:type="spellEnd"/>
      <w:r w:rsidRPr="00AC2020">
        <w:rPr>
          <w:b/>
          <w:bCs/>
          <w:color w:val="008000"/>
          <w:lang w:val="en-US"/>
        </w:rPr>
        <w:t>/core"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"^4.6.0"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"@material-</w:t>
      </w:r>
      <w:proofErr w:type="spellStart"/>
      <w:r w:rsidRPr="00AC2020">
        <w:rPr>
          <w:b/>
          <w:bCs/>
          <w:color w:val="008000"/>
          <w:lang w:val="en-US"/>
        </w:rPr>
        <w:t>ui</w:t>
      </w:r>
      <w:proofErr w:type="spellEnd"/>
      <w:r w:rsidRPr="00AC2020">
        <w:rPr>
          <w:b/>
          <w:bCs/>
          <w:color w:val="008000"/>
          <w:lang w:val="en-US"/>
        </w:rPr>
        <w:t>/icons"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"^4.5.1"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"@material-</w:t>
      </w:r>
      <w:proofErr w:type="spellStart"/>
      <w:r w:rsidRPr="00AC2020">
        <w:rPr>
          <w:b/>
          <w:bCs/>
          <w:color w:val="008000"/>
          <w:lang w:val="en-US"/>
        </w:rPr>
        <w:t>ui</w:t>
      </w:r>
      <w:proofErr w:type="spellEnd"/>
      <w:r w:rsidRPr="00AC2020">
        <w:rPr>
          <w:b/>
          <w:bCs/>
          <w:color w:val="008000"/>
          <w:lang w:val="en-US"/>
        </w:rPr>
        <w:t>/styles"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"^4.6.0"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"@mdi/font"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"^4.5.95"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</w:t>
      </w:r>
      <w:proofErr w:type="spellStart"/>
      <w:r w:rsidRPr="00AC2020">
        <w:rPr>
          <w:b/>
          <w:bCs/>
          <w:color w:val="008000"/>
          <w:lang w:val="en-US"/>
        </w:rPr>
        <w:t>axios</w:t>
      </w:r>
      <w:proofErr w:type="spellEnd"/>
      <w:r w:rsidRPr="00AC2020">
        <w:rPr>
          <w:b/>
          <w:bCs/>
          <w:color w:val="008000"/>
          <w:lang w:val="en-US"/>
        </w:rPr>
        <w:t>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"^0.19.0"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"bootstrap"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"^4.3.1"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</w:t>
      </w:r>
      <w:proofErr w:type="spellStart"/>
      <w:r w:rsidRPr="00AC2020">
        <w:rPr>
          <w:b/>
          <w:bCs/>
          <w:color w:val="008000"/>
          <w:lang w:val="en-US"/>
        </w:rPr>
        <w:t>mdbreact</w:t>
      </w:r>
      <w:proofErr w:type="spellEnd"/>
      <w:r w:rsidRPr="00AC2020">
        <w:rPr>
          <w:b/>
          <w:bCs/>
          <w:color w:val="008000"/>
          <w:lang w:val="en-US"/>
        </w:rPr>
        <w:t>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"^4.22.0"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"^16.11.0"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"react-bootstrap"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"^1.0.0-beta.14"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"react-cookie-banner"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"^4.0.0"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</w:t>
      </w:r>
      <w:proofErr w:type="spellStart"/>
      <w:r w:rsidRPr="00AC2020">
        <w:rPr>
          <w:b/>
          <w:bCs/>
          <w:color w:val="008000"/>
          <w:lang w:val="en-US"/>
        </w:rPr>
        <w:t>dom</w:t>
      </w:r>
      <w:proofErr w:type="spellEnd"/>
      <w:r w:rsidRPr="00AC2020">
        <w:rPr>
          <w:b/>
          <w:bCs/>
          <w:color w:val="008000"/>
          <w:lang w:val="en-US"/>
        </w:rPr>
        <w:t>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"^16.11.0"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"react-image-lightbox"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"^5.1.1"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"react-lightbox-component"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"^1.2.1"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"react-notifications-component"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"^2.2.3"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"react-redux"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"^7.1.1"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"react-router-</w:t>
      </w:r>
      <w:proofErr w:type="spellStart"/>
      <w:r w:rsidRPr="00AC2020">
        <w:rPr>
          <w:b/>
          <w:bCs/>
          <w:color w:val="008000"/>
          <w:lang w:val="en-US"/>
        </w:rPr>
        <w:t>dom</w:t>
      </w:r>
      <w:proofErr w:type="spellEnd"/>
      <w:r w:rsidRPr="00AC2020">
        <w:rPr>
          <w:b/>
          <w:bCs/>
          <w:color w:val="008000"/>
          <w:lang w:val="en-US"/>
        </w:rPr>
        <w:t>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"^5.1.2"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"react-scripts"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"3.2.0"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"react-select"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"^3.0.8"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"react-</w:t>
      </w:r>
      <w:proofErr w:type="spellStart"/>
      <w:r w:rsidRPr="00AC2020">
        <w:rPr>
          <w:b/>
          <w:bCs/>
          <w:color w:val="008000"/>
          <w:lang w:val="en-US"/>
        </w:rPr>
        <w:t>swipeable</w:t>
      </w:r>
      <w:proofErr w:type="spellEnd"/>
      <w:r w:rsidRPr="00AC2020">
        <w:rPr>
          <w:b/>
          <w:bCs/>
          <w:color w:val="008000"/>
          <w:lang w:val="en-US"/>
        </w:rPr>
        <w:t>-views"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"^0.13.3"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"redux"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"^4.0.4"</w:t>
      </w:r>
      <w:r w:rsidRPr="00AC2020">
        <w:rPr>
          <w:color w:val="000000"/>
          <w:lang w:val="en-US"/>
        </w:rPr>
        <w:t>,</w:t>
      </w:r>
      <w:r w:rsidRPr="00AC2020">
        <w:rPr>
          <w:color w:val="000000"/>
          <w:lang w:val="en-US"/>
        </w:rPr>
        <w:br/>
        <w:t xml:space="preserve">        </w:t>
      </w:r>
      <w:r w:rsidRPr="00AC2020">
        <w:rPr>
          <w:b/>
          <w:bCs/>
          <w:color w:val="008000"/>
          <w:lang w:val="en-US"/>
        </w:rPr>
        <w:t>"redux-</w:t>
      </w:r>
      <w:proofErr w:type="spellStart"/>
      <w:r w:rsidRPr="00AC2020">
        <w:rPr>
          <w:b/>
          <w:bCs/>
          <w:color w:val="008000"/>
          <w:lang w:val="en-US"/>
        </w:rPr>
        <w:t>thunk</w:t>
      </w:r>
      <w:proofErr w:type="spellEnd"/>
      <w:r w:rsidRPr="00AC2020">
        <w:rPr>
          <w:b/>
          <w:bCs/>
          <w:color w:val="008000"/>
          <w:lang w:val="en-US"/>
        </w:rPr>
        <w:t>"</w:t>
      </w:r>
      <w:r w:rsidRPr="00AC2020">
        <w:rPr>
          <w:color w:val="000000"/>
          <w:lang w:val="en-US"/>
        </w:rPr>
        <w:t xml:space="preserve">: </w:t>
      </w:r>
      <w:r w:rsidRPr="00AC2020">
        <w:rPr>
          <w:b/>
          <w:bCs/>
          <w:color w:val="008000"/>
          <w:lang w:val="en-US"/>
        </w:rPr>
        <w:t>"^2.3.0"</w:t>
      </w:r>
      <w:r w:rsidRPr="00AC2020">
        <w:rPr>
          <w:b/>
          <w:bCs/>
          <w:color w:val="008000"/>
          <w:lang w:val="en-US"/>
        </w:rPr>
        <w:br/>
        <w:t xml:space="preserve">        </w:t>
      </w:r>
      <w:r w:rsidRPr="00AC2020">
        <w:rPr>
          <w:color w:val="000000"/>
          <w:lang w:val="en-US"/>
        </w:rPr>
        <w:t>}</w:t>
      </w:r>
    </w:p>
    <w:p w14:paraId="77CFEE6C" w14:textId="40774366" w:rsidR="00F603C7" w:rsidRPr="00A3634E" w:rsidRDefault="00F603C7" w:rsidP="00A3634E">
      <w:pPr>
        <w:pStyle w:val="NrNagwek3"/>
      </w:pPr>
      <w:bookmarkStart w:id="57" w:name="_Toc26802474"/>
      <w:r w:rsidRPr="00A3634E">
        <w:t>Struktura</w:t>
      </w:r>
      <w:bookmarkEnd w:id="57"/>
    </w:p>
    <w:p w14:paraId="3A617759" w14:textId="007FD335" w:rsidR="00430A18" w:rsidRDefault="00CB0A4A" w:rsidP="00430A18">
      <w:pPr>
        <w:pStyle w:val="Tekstwiodcy"/>
      </w:pPr>
      <w:r>
        <w:t xml:space="preserve">Na </w:t>
      </w:r>
      <w:r w:rsidR="0023190F">
        <w:t>rysunku 5</w:t>
      </w:r>
      <w:r>
        <w:t xml:space="preserve"> przedstawiono strukturę </w:t>
      </w:r>
      <w:r w:rsidR="000D3CDE">
        <w:t xml:space="preserve">projektu </w:t>
      </w:r>
      <w:r>
        <w:t xml:space="preserve">Front-Endu. </w:t>
      </w:r>
      <w:r w:rsidR="00430A18" w:rsidRPr="00430A18">
        <w:t>Projekt jest podzielony na p</w:t>
      </w:r>
      <w:r w:rsidR="00430A18">
        <w:t xml:space="preserve">liki konfiguracyjne, zasoby oraz komponenty </w:t>
      </w:r>
      <w:proofErr w:type="spellStart"/>
      <w:r w:rsidR="00430A18">
        <w:t>Reacta</w:t>
      </w:r>
      <w:proofErr w:type="spellEnd"/>
      <w:r w:rsidR="00430A18">
        <w:t xml:space="preserve">. </w:t>
      </w:r>
      <w:r>
        <w:t xml:space="preserve">Korzenny komponent znajduje się w pliku </w:t>
      </w:r>
      <w:r w:rsidRPr="002373A3">
        <w:rPr>
          <w:i/>
          <w:iCs/>
        </w:rPr>
        <w:t>App.js</w:t>
      </w:r>
      <w:r>
        <w:t xml:space="preserve">. </w:t>
      </w:r>
      <w:r w:rsidR="000D1A0A">
        <w:t>W</w:t>
      </w:r>
      <w:r>
        <w:t xml:space="preserve"> folderze </w:t>
      </w:r>
      <w:proofErr w:type="spellStart"/>
      <w:r w:rsidRPr="002373A3">
        <w:rPr>
          <w:i/>
          <w:iCs/>
        </w:rPr>
        <w:t>redux</w:t>
      </w:r>
      <w:proofErr w:type="spellEnd"/>
      <w:r>
        <w:t>, znajdują się reduktory i akcje.</w:t>
      </w:r>
      <w:r w:rsidR="00F30019">
        <w:t xml:space="preserve"> Katalog </w:t>
      </w:r>
      <w:r w:rsidR="00F30019" w:rsidRPr="002373A3">
        <w:rPr>
          <w:i/>
          <w:iCs/>
        </w:rPr>
        <w:t>Components</w:t>
      </w:r>
      <w:r w:rsidR="00F30019">
        <w:t xml:space="preserve"> zawiera w sobie więcej katalogów, głównymi</w:t>
      </w:r>
      <w:r w:rsidR="001271DD">
        <w:t xml:space="preserve"> z nich są </w:t>
      </w:r>
      <w:r w:rsidR="001271DD" w:rsidRPr="002373A3">
        <w:rPr>
          <w:i/>
          <w:iCs/>
        </w:rPr>
        <w:t>UI</w:t>
      </w:r>
      <w:r w:rsidR="001271DD">
        <w:t xml:space="preserve">, </w:t>
      </w:r>
      <w:r w:rsidR="001271DD" w:rsidRPr="002373A3">
        <w:rPr>
          <w:i/>
          <w:iCs/>
        </w:rPr>
        <w:t>Layout</w:t>
      </w:r>
      <w:r w:rsidR="001271DD">
        <w:t xml:space="preserve"> oraz </w:t>
      </w:r>
      <w:proofErr w:type="spellStart"/>
      <w:r w:rsidR="001271DD" w:rsidRPr="002373A3">
        <w:rPr>
          <w:i/>
          <w:iCs/>
        </w:rPr>
        <w:t>Pages</w:t>
      </w:r>
      <w:proofErr w:type="spellEnd"/>
      <w:r w:rsidR="00F30019">
        <w:t>.</w:t>
      </w:r>
      <w:r>
        <w:t xml:space="preserve"> Katalog</w:t>
      </w:r>
      <w:r w:rsidR="00C74C88">
        <w:t>i</w:t>
      </w:r>
      <w:r>
        <w:t xml:space="preserve"> </w:t>
      </w:r>
      <w:r w:rsidRPr="002373A3">
        <w:rPr>
          <w:i/>
          <w:iCs/>
        </w:rPr>
        <w:t>UI</w:t>
      </w:r>
      <w:r>
        <w:t xml:space="preserve"> oraz </w:t>
      </w:r>
      <w:r w:rsidRPr="002373A3">
        <w:rPr>
          <w:i/>
          <w:iCs/>
        </w:rPr>
        <w:t>Layout</w:t>
      </w:r>
      <w:r>
        <w:t xml:space="preserve"> zawierają komponenty związane z układem i wyglądem aplikacji.</w:t>
      </w:r>
      <w:r w:rsidR="001271DD">
        <w:t xml:space="preserve"> Natomiast</w:t>
      </w:r>
      <w:r>
        <w:t xml:space="preserve"> </w:t>
      </w:r>
      <w:r w:rsidR="001271DD">
        <w:t xml:space="preserve">folder </w:t>
      </w:r>
      <w:proofErr w:type="spellStart"/>
      <w:r w:rsidR="001271DD" w:rsidRPr="002373A3">
        <w:rPr>
          <w:i/>
          <w:iCs/>
        </w:rPr>
        <w:t>Pages</w:t>
      </w:r>
      <w:proofErr w:type="spellEnd"/>
      <w:r w:rsidR="001271DD">
        <w:t xml:space="preserve"> zawiera w sobie widoki poszczególnych stron dostępnych w aplikacji. </w:t>
      </w:r>
      <w:r>
        <w:t xml:space="preserve">Zgodnie z filozofią </w:t>
      </w:r>
      <w:proofErr w:type="spellStart"/>
      <w:r>
        <w:t>Reacta</w:t>
      </w:r>
      <w:proofErr w:type="spellEnd"/>
      <w:r>
        <w:t xml:space="preserve"> wiele elementów było </w:t>
      </w:r>
      <w:r w:rsidR="000D1A0A">
        <w:t>użyte</w:t>
      </w:r>
      <w:r>
        <w:t xml:space="preserve"> kilk</w:t>
      </w:r>
      <w:r w:rsidR="00113618">
        <w:t>a</w:t>
      </w:r>
      <w:r>
        <w:t>krotnie.</w:t>
      </w:r>
      <w:r w:rsidR="000D3CDE">
        <w:t xml:space="preserve"> </w:t>
      </w:r>
    </w:p>
    <w:p w14:paraId="487CE8E9" w14:textId="77777777" w:rsidR="00CB0A4A" w:rsidRDefault="00CB0A4A" w:rsidP="00CB0A4A">
      <w:pPr>
        <w:pStyle w:val="Tekstwiodcy"/>
        <w:keepNext/>
        <w:jc w:val="center"/>
      </w:pPr>
      <w:r>
        <w:rPr>
          <w:noProof/>
        </w:rPr>
        <w:lastRenderedPageBreak/>
        <w:drawing>
          <wp:inline distT="0" distB="0" distL="0" distR="0" wp14:anchorId="518D72A0" wp14:editId="4E28E533">
            <wp:extent cx="5548107" cy="3197817"/>
            <wp:effectExtent l="0" t="0" r="0" b="317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ront_strucu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107" cy="31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541B" w14:textId="7F3B355F" w:rsidR="00CB0A4A" w:rsidRPr="00430A18" w:rsidRDefault="00CB0A4A" w:rsidP="00CB0A4A">
      <w:pPr>
        <w:pStyle w:val="Legenda"/>
        <w:jc w:val="center"/>
      </w:pPr>
      <w:bookmarkStart w:id="58" w:name="_Ref26165766"/>
      <w:r>
        <w:t xml:space="preserve">Rysunek </w:t>
      </w:r>
      <w:fldSimple w:instr=" SEQ Rysunek \* ARABIC ">
        <w:r w:rsidR="00E80A08">
          <w:rPr>
            <w:noProof/>
          </w:rPr>
          <w:t>5</w:t>
        </w:r>
      </w:fldSimple>
      <w:bookmarkEnd w:id="58"/>
      <w:r w:rsidR="000D1A0A">
        <w:rPr>
          <w:noProof/>
        </w:rPr>
        <w:t>.</w:t>
      </w:r>
      <w:r>
        <w:t xml:space="preserve"> Struktura Front-Endu</w:t>
      </w:r>
    </w:p>
    <w:p w14:paraId="2E382BF3" w14:textId="5972450D" w:rsidR="00F603C7" w:rsidRDefault="00F603C7" w:rsidP="00F603C7">
      <w:pPr>
        <w:pStyle w:val="NrNagwek3"/>
        <w:rPr>
          <w:lang w:val="en-US"/>
        </w:rPr>
      </w:pPr>
      <w:bookmarkStart w:id="59" w:name="_Toc26802475"/>
      <w:proofErr w:type="spellStart"/>
      <w:r>
        <w:rPr>
          <w:lang w:val="en-US"/>
        </w:rPr>
        <w:t>Axios</w:t>
      </w:r>
      <w:bookmarkEnd w:id="59"/>
      <w:proofErr w:type="spellEnd"/>
    </w:p>
    <w:p w14:paraId="0FCFF8EA" w14:textId="4C81F578" w:rsidR="00C74C88" w:rsidRPr="00827676" w:rsidRDefault="00E063E7" w:rsidP="00827676">
      <w:pPr>
        <w:pStyle w:val="Tekstwiodcy"/>
      </w:pPr>
      <w:r>
        <w:fldChar w:fldCharType="begin"/>
      </w:r>
      <w:r>
        <w:instrText xml:space="preserve"> REF _Ref26733263 \h </w:instrText>
      </w:r>
      <w:r>
        <w:fldChar w:fldCharType="separate"/>
      </w:r>
      <w:r w:rsidR="00E80A08" w:rsidRPr="00E80A08">
        <w:t xml:space="preserve">Listing </w:t>
      </w:r>
      <w:r w:rsidR="00E80A08" w:rsidRPr="00E80A08">
        <w:rPr>
          <w:noProof/>
        </w:rPr>
        <w:t>8</w:t>
      </w:r>
      <w:r>
        <w:fldChar w:fldCharType="end"/>
      </w:r>
      <w:r>
        <w:t xml:space="preserve"> </w:t>
      </w:r>
      <w:r w:rsidR="000D1A0A">
        <w:t>pokazuje</w:t>
      </w:r>
      <w:r w:rsidR="00827676">
        <w:t xml:space="preserve"> zawartość pliku </w:t>
      </w:r>
      <w:r w:rsidR="00827676" w:rsidRPr="002373A3">
        <w:rPr>
          <w:i/>
          <w:iCs/>
        </w:rPr>
        <w:t>axios.js</w:t>
      </w:r>
      <w:r w:rsidR="00827676">
        <w:t>. Kod ten jest odpowiedzialny za tworzenie instancji (obiekt</w:t>
      </w:r>
      <w:r w:rsidR="001271DD">
        <w:t>u</w:t>
      </w:r>
      <w:r w:rsidR="00827676">
        <w:t xml:space="preserve">) biblioteki </w:t>
      </w:r>
      <w:proofErr w:type="spellStart"/>
      <w:r w:rsidR="003B760C">
        <w:t>A</w:t>
      </w:r>
      <w:r w:rsidR="00827676">
        <w:t>xios</w:t>
      </w:r>
      <w:proofErr w:type="spellEnd"/>
      <w:r w:rsidR="00827676">
        <w:t xml:space="preserve">, który będzie pełnił funkcje tworzenia i wysyłania zapytań </w:t>
      </w:r>
      <w:r w:rsidR="0035739C">
        <w:t xml:space="preserve">HTTP </w:t>
      </w:r>
      <w:r w:rsidR="00827676">
        <w:t xml:space="preserve">do </w:t>
      </w:r>
      <w:proofErr w:type="spellStart"/>
      <w:r w:rsidR="00827676">
        <w:t>Back</w:t>
      </w:r>
      <w:proofErr w:type="spellEnd"/>
      <w:r w:rsidR="00827676">
        <w:t>-Endu.</w:t>
      </w:r>
    </w:p>
    <w:p w14:paraId="7C6CA564" w14:textId="5C45653F" w:rsidR="00827676" w:rsidRPr="00A96C71" w:rsidRDefault="00827676" w:rsidP="00827676">
      <w:pPr>
        <w:pStyle w:val="Legenda"/>
        <w:keepNext/>
        <w:jc w:val="left"/>
        <w:rPr>
          <w:lang w:val="en-US"/>
        </w:rPr>
      </w:pPr>
      <w:bookmarkStart w:id="60" w:name="_Ref26733263"/>
      <w:r w:rsidRPr="00A96C71">
        <w:rPr>
          <w:lang w:val="en-US"/>
        </w:rPr>
        <w:t xml:space="preserve">Listing </w:t>
      </w:r>
      <w:r>
        <w:fldChar w:fldCharType="begin"/>
      </w:r>
      <w:r w:rsidRPr="00A96C71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8</w:t>
      </w:r>
      <w:r>
        <w:fldChar w:fldCharType="end"/>
      </w:r>
      <w:bookmarkEnd w:id="60"/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Zawartość</w:t>
      </w:r>
      <w:proofErr w:type="spellEnd"/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pliku</w:t>
      </w:r>
      <w:proofErr w:type="spellEnd"/>
      <w:r w:rsidRPr="00A96C71">
        <w:rPr>
          <w:lang w:val="en-US"/>
        </w:rPr>
        <w:t xml:space="preserve"> </w:t>
      </w:r>
      <w:r w:rsidRPr="002373A3">
        <w:rPr>
          <w:i/>
          <w:iCs/>
          <w:lang w:val="en-US"/>
        </w:rPr>
        <w:t>axios.js</w:t>
      </w:r>
    </w:p>
    <w:p w14:paraId="46810AD2" w14:textId="3EAFC63E" w:rsidR="00C74C88" w:rsidRPr="00C74C88" w:rsidRDefault="00C74C88" w:rsidP="00827676">
      <w:pPr>
        <w:pStyle w:val="Listing"/>
        <w:rPr>
          <w:lang w:val="en-US" w:eastAsia="pl-PL"/>
        </w:rPr>
      </w:pPr>
      <w:r w:rsidRPr="00C74C88">
        <w:rPr>
          <w:b/>
          <w:bCs/>
          <w:color w:val="000080"/>
          <w:lang w:val="en-US" w:eastAsia="pl-PL"/>
        </w:rPr>
        <w:t xml:space="preserve">import </w:t>
      </w:r>
      <w:proofErr w:type="spellStart"/>
      <w:r w:rsidRPr="00C74C88">
        <w:rPr>
          <w:lang w:val="en-US" w:eastAsia="pl-PL"/>
        </w:rPr>
        <w:t>axios</w:t>
      </w:r>
      <w:proofErr w:type="spellEnd"/>
      <w:r w:rsidRPr="00C74C88">
        <w:rPr>
          <w:lang w:val="en-US" w:eastAsia="pl-PL"/>
        </w:rPr>
        <w:t xml:space="preserve"> from </w:t>
      </w:r>
      <w:r w:rsidRPr="00C74C88">
        <w:rPr>
          <w:b/>
          <w:bCs/>
          <w:color w:val="008000"/>
          <w:lang w:val="en-US" w:eastAsia="pl-PL"/>
        </w:rPr>
        <w:t>"</w:t>
      </w:r>
      <w:proofErr w:type="spellStart"/>
      <w:r w:rsidRPr="00C74C88">
        <w:rPr>
          <w:b/>
          <w:bCs/>
          <w:color w:val="008000"/>
          <w:lang w:val="en-US" w:eastAsia="pl-PL"/>
        </w:rPr>
        <w:t>axios</w:t>
      </w:r>
      <w:proofErr w:type="spellEnd"/>
      <w:r w:rsidRPr="00C74C88">
        <w:rPr>
          <w:b/>
          <w:bCs/>
          <w:color w:val="008000"/>
          <w:lang w:val="en-US" w:eastAsia="pl-PL"/>
        </w:rPr>
        <w:t>"</w:t>
      </w:r>
      <w:r w:rsidRPr="00C74C88">
        <w:rPr>
          <w:lang w:val="en-US" w:eastAsia="pl-PL"/>
        </w:rPr>
        <w:t>;</w:t>
      </w:r>
      <w:r w:rsidRPr="00C74C88">
        <w:rPr>
          <w:lang w:val="en-US" w:eastAsia="pl-PL"/>
        </w:rPr>
        <w:br/>
      </w:r>
      <w:r w:rsidRPr="00C74C88">
        <w:rPr>
          <w:b/>
          <w:bCs/>
          <w:color w:val="000080"/>
          <w:lang w:val="en-US" w:eastAsia="pl-PL"/>
        </w:rPr>
        <w:t xml:space="preserve">import </w:t>
      </w:r>
      <w:r w:rsidRPr="00C74C88">
        <w:rPr>
          <w:lang w:val="en-US" w:eastAsia="pl-PL"/>
        </w:rPr>
        <w:t xml:space="preserve">{ config } from </w:t>
      </w:r>
      <w:r w:rsidRPr="00C74C88">
        <w:rPr>
          <w:b/>
          <w:bCs/>
          <w:color w:val="008000"/>
          <w:lang w:val="en-US" w:eastAsia="pl-PL"/>
        </w:rPr>
        <w:t>"./config"</w:t>
      </w:r>
      <w:r w:rsidRPr="00C74C88">
        <w:rPr>
          <w:lang w:val="en-US" w:eastAsia="pl-PL"/>
        </w:rPr>
        <w:t>;</w:t>
      </w:r>
      <w:r w:rsidRPr="00C74C88">
        <w:rPr>
          <w:lang w:val="en-US" w:eastAsia="pl-PL"/>
        </w:rPr>
        <w:br/>
        <w:t xml:space="preserve">        </w:t>
      </w:r>
      <w:r w:rsidRPr="00C74C88">
        <w:rPr>
          <w:lang w:val="en-US" w:eastAsia="pl-PL"/>
        </w:rPr>
        <w:br/>
        <w:t xml:space="preserve">        </w:t>
      </w:r>
      <w:r w:rsidRPr="00C74C88">
        <w:rPr>
          <w:b/>
          <w:bCs/>
          <w:color w:val="000080"/>
          <w:lang w:val="en-US" w:eastAsia="pl-PL"/>
        </w:rPr>
        <w:t xml:space="preserve">const </w:t>
      </w:r>
      <w:r w:rsidRPr="00C74C88">
        <w:rPr>
          <w:lang w:val="en-US" w:eastAsia="pl-PL"/>
        </w:rPr>
        <w:t xml:space="preserve">instance = </w:t>
      </w:r>
      <w:proofErr w:type="spellStart"/>
      <w:r w:rsidRPr="00C74C88">
        <w:rPr>
          <w:lang w:val="en-US" w:eastAsia="pl-PL"/>
        </w:rPr>
        <w:t>axios.create</w:t>
      </w:r>
      <w:proofErr w:type="spellEnd"/>
      <w:r w:rsidRPr="00C74C88">
        <w:rPr>
          <w:lang w:val="en-US" w:eastAsia="pl-PL"/>
        </w:rPr>
        <w:t>({</w:t>
      </w:r>
      <w:r w:rsidRPr="00C74C88">
        <w:rPr>
          <w:lang w:val="en-US" w:eastAsia="pl-PL"/>
        </w:rPr>
        <w:br/>
        <w:t xml:space="preserve">        </w:t>
      </w:r>
      <w:proofErr w:type="spellStart"/>
      <w:r w:rsidRPr="00C74C88">
        <w:rPr>
          <w:lang w:val="en-US" w:eastAsia="pl-PL"/>
        </w:rPr>
        <w:t>baseURL</w:t>
      </w:r>
      <w:proofErr w:type="spellEnd"/>
      <w:r w:rsidRPr="00C74C88">
        <w:rPr>
          <w:lang w:val="en-US" w:eastAsia="pl-PL"/>
        </w:rPr>
        <w:t xml:space="preserve">: </w:t>
      </w:r>
      <w:proofErr w:type="spellStart"/>
      <w:r w:rsidRPr="00C74C88">
        <w:rPr>
          <w:lang w:val="en-US" w:eastAsia="pl-PL"/>
        </w:rPr>
        <w:t>config.serverURL</w:t>
      </w:r>
      <w:proofErr w:type="spellEnd"/>
      <w:r w:rsidRPr="00C74C88">
        <w:rPr>
          <w:lang w:val="en-US" w:eastAsia="pl-PL"/>
        </w:rPr>
        <w:br/>
        <w:t xml:space="preserve">        });</w:t>
      </w:r>
      <w:r w:rsidRPr="00C74C88">
        <w:rPr>
          <w:lang w:val="en-US" w:eastAsia="pl-PL"/>
        </w:rPr>
        <w:br/>
        <w:t xml:space="preserve">export </w:t>
      </w:r>
      <w:r w:rsidRPr="00C74C88">
        <w:rPr>
          <w:b/>
          <w:bCs/>
          <w:color w:val="000080"/>
          <w:lang w:val="en-US" w:eastAsia="pl-PL"/>
        </w:rPr>
        <w:t xml:space="preserve">default </w:t>
      </w:r>
      <w:r w:rsidRPr="00C74C88">
        <w:rPr>
          <w:lang w:val="en-US" w:eastAsia="pl-PL"/>
        </w:rPr>
        <w:t>instance;</w:t>
      </w:r>
    </w:p>
    <w:p w14:paraId="39374B33" w14:textId="77777777" w:rsidR="00C74C88" w:rsidRPr="00C74C88" w:rsidRDefault="00C74C88" w:rsidP="00C74C88">
      <w:pPr>
        <w:pStyle w:val="Listing"/>
        <w:rPr>
          <w:lang w:val="en-US"/>
        </w:rPr>
      </w:pPr>
    </w:p>
    <w:p w14:paraId="036D886A" w14:textId="41A5B4E1" w:rsidR="00F603C7" w:rsidRDefault="00F603C7" w:rsidP="00F603C7">
      <w:pPr>
        <w:pStyle w:val="NrNagwek3"/>
        <w:rPr>
          <w:lang w:val="en-US"/>
        </w:rPr>
      </w:pPr>
      <w:bookmarkStart w:id="61" w:name="_Toc26802476"/>
      <w:r>
        <w:rPr>
          <w:lang w:val="en-US"/>
        </w:rPr>
        <w:t>Redux</w:t>
      </w:r>
      <w:bookmarkEnd w:id="61"/>
    </w:p>
    <w:p w14:paraId="0D18F368" w14:textId="4EFC83C1" w:rsidR="00827676" w:rsidRPr="0038066C" w:rsidRDefault="0022423F" w:rsidP="00827676">
      <w:pPr>
        <w:pStyle w:val="Tekstwiodcy"/>
      </w:pPr>
      <w:r w:rsidRPr="0022423F">
        <w:t xml:space="preserve">Folder </w:t>
      </w:r>
      <w:proofErr w:type="spellStart"/>
      <w:r w:rsidRPr="0022423F">
        <w:t>redux</w:t>
      </w:r>
      <w:proofErr w:type="spellEnd"/>
      <w:r w:rsidRPr="0022423F">
        <w:t xml:space="preserve"> zawiera w s</w:t>
      </w:r>
      <w:r>
        <w:t xml:space="preserve">obie reduktory i akcje. </w:t>
      </w:r>
      <w:r w:rsidRPr="00DB764E">
        <w:t xml:space="preserve">Akcje są </w:t>
      </w:r>
      <w:r w:rsidR="00DB764E" w:rsidRPr="00DB764E">
        <w:t>o</w:t>
      </w:r>
      <w:r w:rsidR="00DB764E">
        <w:t xml:space="preserve">dpowiedzialne za wysyłanie zapytań do </w:t>
      </w:r>
      <w:proofErr w:type="spellStart"/>
      <w:r w:rsidR="00DB764E">
        <w:t>Back</w:t>
      </w:r>
      <w:proofErr w:type="spellEnd"/>
      <w:r w:rsidR="00DB764E">
        <w:t xml:space="preserve">-Endu oraz przetwarzanie odpowiedzi. Dodatkowo akcje wpływają na stan głównego kontenera aplikacji </w:t>
      </w:r>
      <w:proofErr w:type="spellStart"/>
      <w:r w:rsidR="00DB764E" w:rsidRPr="00DB764E">
        <w:rPr>
          <w:i/>
          <w:iCs/>
        </w:rPr>
        <w:t>store</w:t>
      </w:r>
      <w:proofErr w:type="spellEnd"/>
      <w:r w:rsidR="00DB764E">
        <w:t xml:space="preserve">. Na </w:t>
      </w:r>
      <w:r w:rsidR="00DB764E">
        <w:fldChar w:fldCharType="begin"/>
      </w:r>
      <w:r w:rsidR="00DB764E">
        <w:instrText xml:space="preserve"> REF _Ref26741407 \h </w:instrText>
      </w:r>
      <w:r w:rsidR="00DB764E">
        <w:fldChar w:fldCharType="separate"/>
      </w:r>
      <w:r w:rsidR="00E80A08" w:rsidRPr="00E80A08">
        <w:t xml:space="preserve">Listing </w:t>
      </w:r>
      <w:r w:rsidR="00E80A08" w:rsidRPr="00E80A08">
        <w:rPr>
          <w:noProof/>
        </w:rPr>
        <w:t>9</w:t>
      </w:r>
      <w:r w:rsidR="00DB764E">
        <w:fldChar w:fldCharType="end"/>
      </w:r>
      <w:r w:rsidR="0023190F">
        <w:t xml:space="preserve"> 9</w:t>
      </w:r>
      <w:r w:rsidR="00DB764E">
        <w:t xml:space="preserve"> widzimy akcje </w:t>
      </w:r>
      <w:proofErr w:type="spellStart"/>
      <w:r w:rsidR="00DB764E">
        <w:rPr>
          <w:i/>
          <w:iCs/>
        </w:rPr>
        <w:t>registerUser</w:t>
      </w:r>
      <w:proofErr w:type="spellEnd"/>
      <w:r w:rsidR="00DB764E">
        <w:t>, wysyła ona zapytanie HTTP metod</w:t>
      </w:r>
      <w:r w:rsidR="00113618">
        <w:t>ą</w:t>
      </w:r>
      <w:r w:rsidR="00DB764E">
        <w:t xml:space="preserve"> </w:t>
      </w:r>
      <w:r w:rsidR="00DB764E">
        <w:rPr>
          <w:i/>
          <w:iCs/>
        </w:rPr>
        <w:t>PUT</w:t>
      </w:r>
      <w:r w:rsidR="002373A3">
        <w:t>,</w:t>
      </w:r>
      <w:r w:rsidR="00DB764E">
        <w:t xml:space="preserve"> jako dane przesłany jest formularz, który funkcja otrzymuje </w:t>
      </w:r>
      <w:r w:rsidR="00110586">
        <w:t>poprzez</w:t>
      </w:r>
      <w:r w:rsidR="00DB764E">
        <w:t xml:space="preserve"> argument</w:t>
      </w:r>
      <w:r w:rsidR="002373A3">
        <w:t>.</w:t>
      </w:r>
      <w:r w:rsidR="00DB764E">
        <w:t xml:space="preserve"> </w:t>
      </w:r>
      <w:r w:rsidR="002373A3">
        <w:t>P</w:t>
      </w:r>
      <w:r w:rsidR="00DB764E">
        <w:t>o wykonani</w:t>
      </w:r>
      <w:r w:rsidR="00113618">
        <w:t>u</w:t>
      </w:r>
      <w:r w:rsidR="00DB764E">
        <w:t xml:space="preserve"> </w:t>
      </w:r>
      <w:r w:rsidR="00110586">
        <w:t>wyświetlona</w:t>
      </w:r>
      <w:r w:rsidR="00DB764E">
        <w:t xml:space="preserve"> </w:t>
      </w:r>
      <w:r w:rsidR="00110586">
        <w:t>zostanie</w:t>
      </w:r>
      <w:r w:rsidR="00DB764E">
        <w:t xml:space="preserve"> notyfikacja z informacją o powodzeniu</w:t>
      </w:r>
      <w:r w:rsidR="00110586">
        <w:t>,</w:t>
      </w:r>
      <w:r w:rsidR="00DB764E">
        <w:t xml:space="preserve"> bądź porażce. Reduktory przechwytują akcje i odpowiednio zmieniają stan kontenera </w:t>
      </w:r>
      <w:proofErr w:type="spellStart"/>
      <w:r w:rsidR="00DB764E">
        <w:rPr>
          <w:i/>
          <w:iCs/>
        </w:rPr>
        <w:t>store</w:t>
      </w:r>
      <w:proofErr w:type="spellEnd"/>
      <w:r w:rsidR="00DB764E">
        <w:t xml:space="preserve">. Na </w:t>
      </w:r>
      <w:r w:rsidR="0023190F">
        <w:lastRenderedPageBreak/>
        <w:t>listingu 10</w:t>
      </w:r>
      <w:r w:rsidR="00DB764E">
        <w:t xml:space="preserve"> przedstawiony jest</w:t>
      </w:r>
      <w:r w:rsidR="0038066C">
        <w:t xml:space="preserve"> fragment</w:t>
      </w:r>
      <w:r w:rsidR="00DB764E">
        <w:t xml:space="preserve"> reduktor</w:t>
      </w:r>
      <w:r w:rsidR="0038066C">
        <w:t xml:space="preserve">a </w:t>
      </w:r>
      <w:proofErr w:type="spellStart"/>
      <w:r w:rsidR="0038066C">
        <w:rPr>
          <w:i/>
          <w:iCs/>
        </w:rPr>
        <w:t>userReductor</w:t>
      </w:r>
      <w:proofErr w:type="spellEnd"/>
      <w:r w:rsidR="0038066C">
        <w:t xml:space="preserve">, odpowiada on za przechwytywanie akcji </w:t>
      </w:r>
      <w:proofErr w:type="spellStart"/>
      <w:r w:rsidR="0038066C">
        <w:rPr>
          <w:i/>
          <w:iCs/>
        </w:rPr>
        <w:t>userActions</w:t>
      </w:r>
      <w:proofErr w:type="spellEnd"/>
      <w:r w:rsidR="0038066C">
        <w:t xml:space="preserve">. Widzimy, że w zależności od akcji wywoływany jest różny przypadek, który modyfikuje </w:t>
      </w:r>
      <w:r w:rsidR="000D1A0A">
        <w:t>kontener ze stanem</w:t>
      </w:r>
      <w:r w:rsidR="0038066C">
        <w:t>.</w:t>
      </w:r>
    </w:p>
    <w:p w14:paraId="239E99FA" w14:textId="30D637D6" w:rsidR="00CA36E6" w:rsidRPr="0038066C" w:rsidRDefault="00CA36E6" w:rsidP="00CA36E6">
      <w:pPr>
        <w:pStyle w:val="Legenda"/>
        <w:keepNext/>
        <w:jc w:val="left"/>
        <w:rPr>
          <w:lang w:val="en-US"/>
        </w:rPr>
      </w:pPr>
      <w:bookmarkStart w:id="62" w:name="_Ref26741407"/>
      <w:r w:rsidRPr="0038066C">
        <w:rPr>
          <w:lang w:val="en-US"/>
        </w:rPr>
        <w:t xml:space="preserve">Listing </w:t>
      </w:r>
      <w:r>
        <w:fldChar w:fldCharType="begin"/>
      </w:r>
      <w:r w:rsidRPr="0038066C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9</w:t>
      </w:r>
      <w:r>
        <w:fldChar w:fldCharType="end"/>
      </w:r>
      <w:bookmarkEnd w:id="62"/>
      <w:r w:rsidR="000D1A0A" w:rsidRPr="003474D7">
        <w:rPr>
          <w:lang w:val="en-US"/>
        </w:rPr>
        <w:t>.</w:t>
      </w:r>
      <w:r w:rsidRPr="0038066C">
        <w:rPr>
          <w:lang w:val="en-US"/>
        </w:rPr>
        <w:t xml:space="preserve"> Fragment </w:t>
      </w:r>
      <w:proofErr w:type="spellStart"/>
      <w:r w:rsidRPr="0038066C">
        <w:rPr>
          <w:lang w:val="en-US"/>
        </w:rPr>
        <w:t>pliku</w:t>
      </w:r>
      <w:proofErr w:type="spellEnd"/>
      <w:r w:rsidRPr="0038066C">
        <w:rPr>
          <w:lang w:val="en-US"/>
        </w:rPr>
        <w:t xml:space="preserve"> </w:t>
      </w:r>
      <w:r w:rsidRPr="002373A3">
        <w:rPr>
          <w:i/>
          <w:iCs/>
          <w:lang w:val="en-US"/>
        </w:rPr>
        <w:t>UserActions.js</w:t>
      </w:r>
    </w:p>
    <w:p w14:paraId="6CBCE384" w14:textId="7987B586" w:rsidR="00CA36E6" w:rsidRDefault="00CA36E6" w:rsidP="00CA36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export const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registerUser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form =&gt;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console.log(form);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return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dispatch =&gt;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axios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.put(</w:t>
      </w:r>
      <w:r w:rsidRPr="00CA36E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"/user/register"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 form)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.then(res =&gt;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console.log(res);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store.addNotification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...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notificationOk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title: </w:t>
      </w:r>
      <w:r w:rsidRPr="00CA36E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"User"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message: </w:t>
      </w:r>
      <w:r w:rsidRPr="00CA36E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>"Created account successfully"</w:t>
      </w:r>
      <w:r w:rsidRPr="00CA36E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br/>
        <w:t xml:space="preserve">       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});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})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.catch(err =&gt;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console.log(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err.response.data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store.addNotification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...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notificationError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message: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err.response.data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});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});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};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</w:p>
    <w:p w14:paraId="664BD967" w14:textId="06E02AD9" w:rsidR="00CA36E6" w:rsidRDefault="00CA36E6" w:rsidP="00CA36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</w:p>
    <w:p w14:paraId="60D885EC" w14:textId="6D968653" w:rsidR="00CA36E6" w:rsidRDefault="00CA36E6" w:rsidP="00CA36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</w:p>
    <w:p w14:paraId="0A94D8F4" w14:textId="694FEF33" w:rsidR="00CA36E6" w:rsidRPr="00CA36E6" w:rsidRDefault="00CA36E6" w:rsidP="00CA36E6">
      <w:pPr>
        <w:pStyle w:val="Legenda"/>
        <w:keepNext/>
        <w:jc w:val="left"/>
        <w:rPr>
          <w:lang w:val="en-US"/>
        </w:rPr>
      </w:pPr>
      <w:bookmarkStart w:id="63" w:name="_Ref26741661"/>
      <w:r w:rsidRPr="00CA36E6">
        <w:rPr>
          <w:lang w:val="en-US"/>
        </w:rPr>
        <w:t xml:space="preserve">Listing </w:t>
      </w:r>
      <w:r>
        <w:fldChar w:fldCharType="begin"/>
      </w:r>
      <w:r w:rsidRPr="00CA36E6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10</w:t>
      </w:r>
      <w:r>
        <w:fldChar w:fldCharType="end"/>
      </w:r>
      <w:bookmarkEnd w:id="63"/>
      <w:r w:rsidR="000D1A0A" w:rsidRPr="003474D7">
        <w:rPr>
          <w:lang w:val="en-US"/>
        </w:rPr>
        <w:t>.</w:t>
      </w:r>
      <w:r w:rsidRPr="00CA36E6">
        <w:rPr>
          <w:lang w:val="en-US"/>
        </w:rPr>
        <w:t xml:space="preserve"> Fragment </w:t>
      </w:r>
      <w:proofErr w:type="spellStart"/>
      <w:r w:rsidRPr="00CA36E6">
        <w:rPr>
          <w:lang w:val="en-US"/>
        </w:rPr>
        <w:t>pliku</w:t>
      </w:r>
      <w:proofErr w:type="spellEnd"/>
      <w:r w:rsidRPr="00CA36E6">
        <w:rPr>
          <w:lang w:val="en-US"/>
        </w:rPr>
        <w:t xml:space="preserve"> </w:t>
      </w:r>
      <w:r w:rsidRPr="002373A3">
        <w:rPr>
          <w:i/>
          <w:iCs/>
          <w:lang w:val="en-US"/>
        </w:rPr>
        <w:t>userReducer.js</w:t>
      </w:r>
    </w:p>
    <w:p w14:paraId="54187AC5" w14:textId="77777777" w:rsidR="00CA36E6" w:rsidRPr="00CA36E6" w:rsidRDefault="00CA36E6" w:rsidP="00CA36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const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userReducer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(state =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initialState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 action) =&gt;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switch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action.type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case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actionTypes.SET_USER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return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...state,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user: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action.user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};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}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case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actionTypes.LOGIN_USER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return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...state,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user: { logged: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true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};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}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case 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actionTypes.LOG_OUT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return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{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...state,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user: { ...</w:t>
      </w:r>
      <w:proofErr w:type="spellStart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initialState.user</w:t>
      </w:r>
      <w:proofErr w:type="spellEnd"/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logged: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>false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role: </w:t>
      </w:r>
      <w:r w:rsidRPr="00CA36E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pl-PL"/>
        </w:rPr>
        <w:t xml:space="preserve">"GUEST"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};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}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}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r w:rsidRPr="00CA36E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pl-PL"/>
        </w:rPr>
        <w:t xml:space="preserve">return 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state;</w:t>
      </w:r>
      <w:r w:rsidRPr="00CA36E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</w:p>
    <w:p w14:paraId="42AC04F4" w14:textId="77777777" w:rsidR="00CA36E6" w:rsidRPr="00CA36E6" w:rsidRDefault="00CA36E6" w:rsidP="00CA36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</w:p>
    <w:p w14:paraId="64CF8D71" w14:textId="77777777" w:rsidR="00CA36E6" w:rsidRDefault="00CA36E6" w:rsidP="00CA36E6">
      <w:pPr>
        <w:pStyle w:val="Listing"/>
        <w:rPr>
          <w:lang w:val="en-US"/>
        </w:rPr>
      </w:pPr>
    </w:p>
    <w:p w14:paraId="5CFEA4D3" w14:textId="43A4EE0C" w:rsidR="00F603C7" w:rsidRDefault="00F603C7" w:rsidP="00F603C7">
      <w:pPr>
        <w:pStyle w:val="NrNagwek3"/>
        <w:rPr>
          <w:lang w:val="en-US"/>
        </w:rPr>
      </w:pPr>
      <w:bookmarkStart w:id="64" w:name="_Toc26802477"/>
      <w:r>
        <w:rPr>
          <w:lang w:val="en-US"/>
        </w:rPr>
        <w:t>Pages</w:t>
      </w:r>
      <w:bookmarkEnd w:id="64"/>
    </w:p>
    <w:p w14:paraId="294D18D4" w14:textId="6982EC24" w:rsidR="00827676" w:rsidRPr="0038066C" w:rsidRDefault="00C621AF" w:rsidP="00827676">
      <w:pPr>
        <w:pStyle w:val="Tekstwiodcy"/>
      </w:pPr>
      <w:r>
        <w:t xml:space="preserve">Folder  </w:t>
      </w:r>
      <w:proofErr w:type="spellStart"/>
      <w:r w:rsidRPr="002373A3">
        <w:rPr>
          <w:i/>
          <w:iCs/>
        </w:rPr>
        <w:t>pages</w:t>
      </w:r>
      <w:proofErr w:type="spellEnd"/>
      <w:r>
        <w:t xml:space="preserve"> zawiera widoki, </w:t>
      </w:r>
      <w:r w:rsidR="000D1A0A">
        <w:t>dostępne w</w:t>
      </w:r>
      <w:r>
        <w:t xml:space="preserve"> aplikacji. Przykładem takiego widoku może być ekran logowania. </w:t>
      </w:r>
      <w:r w:rsidR="0038066C" w:rsidRPr="0038066C">
        <w:t xml:space="preserve">Na </w:t>
      </w:r>
      <w:r w:rsidR="0023190F" w:rsidRPr="0023190F">
        <w:t>li</w:t>
      </w:r>
      <w:r w:rsidR="0023190F">
        <w:t>stingu</w:t>
      </w:r>
      <w:r w:rsidR="0038066C" w:rsidRPr="0038066C">
        <w:t xml:space="preserve"> widzimy </w:t>
      </w:r>
      <w:r w:rsidR="002373A3">
        <w:t>k</w:t>
      </w:r>
      <w:r w:rsidR="0038066C" w:rsidRPr="0038066C">
        <w:t xml:space="preserve">omponent </w:t>
      </w:r>
      <w:proofErr w:type="spellStart"/>
      <w:r w:rsidR="0038066C" w:rsidRPr="0038066C">
        <w:rPr>
          <w:i/>
          <w:iCs/>
        </w:rPr>
        <w:t>LoginPage</w:t>
      </w:r>
      <w:proofErr w:type="spellEnd"/>
      <w:r w:rsidR="0038066C" w:rsidRPr="0038066C">
        <w:t>,</w:t>
      </w:r>
      <w:r w:rsidR="00113618">
        <w:t xml:space="preserve"> który</w:t>
      </w:r>
      <w:r w:rsidR="0038066C" w:rsidRPr="0038066C">
        <w:t xml:space="preserve"> odpowiedz</w:t>
      </w:r>
      <w:r w:rsidR="0038066C">
        <w:t xml:space="preserve">ialny jest za wyświetlanie formularza do logowania. Zmienna </w:t>
      </w:r>
      <w:proofErr w:type="spellStart"/>
      <w:r w:rsidR="0038066C">
        <w:rPr>
          <w:i/>
          <w:iCs/>
        </w:rPr>
        <w:t>state</w:t>
      </w:r>
      <w:proofErr w:type="spellEnd"/>
      <w:r w:rsidR="0038066C">
        <w:rPr>
          <w:i/>
          <w:iCs/>
        </w:rPr>
        <w:t xml:space="preserve"> </w:t>
      </w:r>
      <w:r w:rsidR="0038066C">
        <w:t xml:space="preserve">przechowuje stan komponentu, a funkcja </w:t>
      </w:r>
      <w:proofErr w:type="spellStart"/>
      <w:r w:rsidR="0038066C">
        <w:rPr>
          <w:i/>
          <w:iCs/>
        </w:rPr>
        <w:t>render</w:t>
      </w:r>
      <w:proofErr w:type="spellEnd"/>
      <w:r w:rsidR="0038066C">
        <w:rPr>
          <w:i/>
          <w:iCs/>
        </w:rPr>
        <w:t>()</w:t>
      </w:r>
      <w:r w:rsidR="0038066C">
        <w:t xml:space="preserve"> zwraca </w:t>
      </w:r>
      <w:r w:rsidR="000D1A0A">
        <w:t>kod</w:t>
      </w:r>
      <w:r w:rsidR="0038066C">
        <w:t xml:space="preserve"> widok</w:t>
      </w:r>
      <w:r w:rsidR="000D1A0A">
        <w:t xml:space="preserve">u </w:t>
      </w:r>
      <w:r w:rsidR="0038066C">
        <w:t xml:space="preserve">formularza. Warto zwrócić uwagę na to, że </w:t>
      </w:r>
      <w:r w:rsidR="000D1A0A">
        <w:t>tworzony</w:t>
      </w:r>
      <w:r w:rsidR="0038066C">
        <w:t xml:space="preserve"> komponent</w:t>
      </w:r>
      <w:r w:rsidR="002373A3">
        <w:t xml:space="preserve"> zwraca</w:t>
      </w:r>
      <w:r w:rsidR="0038066C">
        <w:t xml:space="preserve"> w sobie inne komponenty i przekazuje im różne parametry, jest to spójne z zasadami biblioteki </w:t>
      </w:r>
      <w:proofErr w:type="spellStart"/>
      <w:r w:rsidR="0038066C">
        <w:t>React</w:t>
      </w:r>
      <w:proofErr w:type="spellEnd"/>
      <w:r w:rsidR="0038066C">
        <w:t>.</w:t>
      </w:r>
    </w:p>
    <w:p w14:paraId="3D4EE52C" w14:textId="2F3655A1" w:rsidR="00207808" w:rsidRPr="0038066C" w:rsidRDefault="00207808" w:rsidP="00207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</w:pPr>
    </w:p>
    <w:p w14:paraId="16BA9AA9" w14:textId="29BB8183" w:rsidR="00207808" w:rsidRPr="00A96C71" w:rsidRDefault="00207808" w:rsidP="00207808">
      <w:pPr>
        <w:pStyle w:val="Legenda"/>
        <w:keepNext/>
        <w:jc w:val="left"/>
        <w:rPr>
          <w:lang w:val="en-US"/>
        </w:rPr>
      </w:pPr>
      <w:bookmarkStart w:id="65" w:name="_Ref26741871"/>
      <w:r w:rsidRPr="00A96C71">
        <w:rPr>
          <w:lang w:val="en-US"/>
        </w:rPr>
        <w:t xml:space="preserve">Listing </w:t>
      </w:r>
      <w:r>
        <w:fldChar w:fldCharType="begin"/>
      </w:r>
      <w:r w:rsidRPr="00A96C71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11</w:t>
      </w:r>
      <w:r>
        <w:fldChar w:fldCharType="end"/>
      </w:r>
      <w:bookmarkEnd w:id="65"/>
      <w:r w:rsidR="0020133E" w:rsidRPr="003474D7">
        <w:rPr>
          <w:lang w:val="en-US"/>
        </w:rPr>
        <w:t>.</w:t>
      </w:r>
      <w:r w:rsidRPr="00A96C71">
        <w:rPr>
          <w:lang w:val="en-US"/>
        </w:rPr>
        <w:t xml:space="preserve"> Fragment </w:t>
      </w:r>
      <w:proofErr w:type="spellStart"/>
      <w:r w:rsidRPr="00A96C71">
        <w:rPr>
          <w:lang w:val="en-US"/>
        </w:rPr>
        <w:t>komponentu</w:t>
      </w:r>
      <w:proofErr w:type="spellEnd"/>
      <w:r w:rsidRPr="00A96C71">
        <w:rPr>
          <w:lang w:val="en-US"/>
        </w:rPr>
        <w:t xml:space="preserve"> </w:t>
      </w:r>
      <w:proofErr w:type="spellStart"/>
      <w:r w:rsidRPr="002373A3">
        <w:rPr>
          <w:i/>
          <w:iCs/>
          <w:lang w:val="en-US"/>
        </w:rPr>
        <w:t>LoginPage</w:t>
      </w:r>
      <w:proofErr w:type="spellEnd"/>
    </w:p>
    <w:p w14:paraId="589F12E8" w14:textId="51B23959" w:rsidR="00207808" w:rsidRPr="00207808" w:rsidRDefault="00207808" w:rsidP="00207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class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LoginPage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extends Component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state =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email: "",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password: "",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buttonEnabled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false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onEmailChangeHandler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event =&gt;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this.setState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({ email: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event.target.value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});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if (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this.state.password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!== "" &amp;&amp;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event.target.value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!== "")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this.setState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({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buttonEnabled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true });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else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this.setState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({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buttonEnabled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false });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onPasswordChangeHandler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event =&gt;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this.setState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({ password: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event.target.value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});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if (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this.state.email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!== "" &amp;&amp;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event.target.value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!== "")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this.setState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({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buttonEnabled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true });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else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this.setState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({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buttonEnabled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: false });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onButtonClicked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() =&gt;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const form =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email: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this.state.email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,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password: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this.state.password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this.props.onUserLogin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(form);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this.props.history.push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("/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mainPage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");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render() 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{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return (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&lt;div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className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={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styleClass.All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&lt;Container component="main"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maxWidth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="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xs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"&gt;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&lt;div&gt;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&lt;Avatar&gt;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&lt;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LockOutlinedIcon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/&gt;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&lt;/Avatar&gt;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lastRenderedPageBreak/>
        <w:t xml:space="preserve">            &lt;Typography component="h1" variant="h5"&gt;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Sign in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&lt;/Typography&gt;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TextField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variant="outlined"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margin="normal"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required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fullWidth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id="email"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label="Email Address"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name="email"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autoComplete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="email"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autoFocus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onChange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={event =&gt;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this.onEmailChangeHandler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(event)}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/&gt;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TextField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variant="outlined"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margin="normal"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required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fullWidth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name="password"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label="Password"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type="password"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id="password"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autoComplete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="current-password"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onChange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={event =&gt;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this.onPasswordChangeHandler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(event)}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/&gt;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FormControlLabel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control={&lt;Checkbox value="remember" color="primary" /&gt;}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label="Remember me"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/&gt;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&lt;Button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type="submit"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fullWidth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variant="contained"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color="primary"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disabled={!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this.state.buttonEnabled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onClick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={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this.onButtonClicked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Sign In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&lt;/Button&gt;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&lt;Grid container&gt;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&lt;Grid item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xs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&lt;Link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href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="/login" variant="body2"&gt;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Forgot password?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&lt;/Link&gt;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&lt;/Grid&gt;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&lt;Grid item&gt;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&lt;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NavLink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to={"/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signUp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"} exact&gt;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    {"Don't have an account? Sign Up"}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    &lt;/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NavLink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    &lt;/Grid&gt;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&lt;/Grid&gt;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&lt;/div&gt;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&lt;/Container&gt;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&lt;/div&gt;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);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</w:t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lastRenderedPageBreak/>
        <w:br/>
        <w:t>export default connect(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mapStateToProps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mapDispatchToProps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)(</w:t>
      </w:r>
      <w:proofErr w:type="spellStart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LoginPage</w:t>
      </w:r>
      <w:proofErr w:type="spellEnd"/>
      <w:r w:rsidRPr="00207808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);</w:t>
      </w:r>
    </w:p>
    <w:p w14:paraId="0AB6942A" w14:textId="77777777" w:rsidR="00CA36E6" w:rsidRDefault="00CA36E6" w:rsidP="00827676">
      <w:pPr>
        <w:pStyle w:val="Tekstwiodcy"/>
        <w:rPr>
          <w:lang w:val="en-US"/>
        </w:rPr>
      </w:pPr>
    </w:p>
    <w:p w14:paraId="3AE9A3EB" w14:textId="51740446" w:rsidR="00F603C7" w:rsidRDefault="00F603C7" w:rsidP="00F603C7">
      <w:pPr>
        <w:pStyle w:val="NrNagwek3"/>
        <w:rPr>
          <w:lang w:val="en-US"/>
        </w:rPr>
      </w:pPr>
      <w:bookmarkStart w:id="66" w:name="_Toc26802478"/>
      <w:r>
        <w:rPr>
          <w:lang w:val="en-US"/>
        </w:rPr>
        <w:t>UI</w:t>
      </w:r>
      <w:bookmarkEnd w:id="66"/>
    </w:p>
    <w:p w14:paraId="17C84C2E" w14:textId="7E8AC215" w:rsidR="00207808" w:rsidRPr="00732C26" w:rsidRDefault="00732C26" w:rsidP="00F30019">
      <w:pPr>
        <w:pStyle w:val="Tekstwiodcy"/>
      </w:pPr>
      <w:r w:rsidRPr="00732C26">
        <w:t xml:space="preserve">Katalog </w:t>
      </w:r>
      <w:r w:rsidRPr="002373A3">
        <w:rPr>
          <w:i/>
          <w:iCs/>
        </w:rPr>
        <w:t>UI</w:t>
      </w:r>
      <w:r w:rsidRPr="00732C26">
        <w:t xml:space="preserve"> zawiera </w:t>
      </w:r>
      <w:r>
        <w:t>podstawowe element</w:t>
      </w:r>
      <w:r w:rsidR="00113618">
        <w:t>y</w:t>
      </w:r>
      <w:r>
        <w:t xml:space="preserve"> interfejsu użytkownika</w:t>
      </w:r>
      <w:r w:rsidR="00934853">
        <w:t>,</w:t>
      </w:r>
      <w:r>
        <w:t xml:space="preserve"> takie jak</w:t>
      </w:r>
      <w:r w:rsidR="00110586">
        <w:t>:</w:t>
      </w:r>
      <w:r>
        <w:t xml:space="preserve"> przyciski, pola tekstowe, nagłówki itp.</w:t>
      </w:r>
      <w:r w:rsidR="00F30019">
        <w:t xml:space="preserve"> Posiadają one jednolity styl</w:t>
      </w:r>
      <w:r w:rsidR="00110586">
        <w:t>.</w:t>
      </w:r>
      <w:r w:rsidR="00F30019">
        <w:t xml:space="preserve"> </w:t>
      </w:r>
      <w:r w:rsidR="00110586">
        <w:t>D</w:t>
      </w:r>
      <w:r w:rsidR="00F30019">
        <w:t xml:space="preserve">zięki temu, że w </w:t>
      </w:r>
      <w:r w:rsidR="0022423F">
        <w:t xml:space="preserve">wielu </w:t>
      </w:r>
      <w:r w:rsidR="00C621AF">
        <w:t>miejscach</w:t>
      </w:r>
      <w:r w:rsidR="00F30019">
        <w:t xml:space="preserve"> aplikacji korzystamy z tej samej implementacji elementów</w:t>
      </w:r>
      <w:r w:rsidR="002373A3">
        <w:t xml:space="preserve"> interfejsu</w:t>
      </w:r>
      <w:r w:rsidR="00F30019">
        <w:t xml:space="preserve"> możemy łatwo zmienić styl naszej aplikacji bez potrzeby szukania poszczególnych </w:t>
      </w:r>
      <w:proofErr w:type="spellStart"/>
      <w:r w:rsidR="0020133E">
        <w:t>odwołań</w:t>
      </w:r>
      <w:proofErr w:type="spellEnd"/>
      <w:r w:rsidR="0020133E">
        <w:t xml:space="preserve"> do</w:t>
      </w:r>
      <w:r w:rsidR="00F30019">
        <w:t xml:space="preserve"> funkcji.</w:t>
      </w:r>
      <w:r>
        <w:t xml:space="preserve"> Na </w:t>
      </w:r>
      <w:r w:rsidR="0023190F">
        <w:t>listingu 12</w:t>
      </w:r>
      <w:r>
        <w:t xml:space="preserve"> możemy zobaczyć implementacje jednego z przycisków</w:t>
      </w:r>
      <w:r w:rsidR="00F30019">
        <w:t>.</w:t>
      </w:r>
    </w:p>
    <w:p w14:paraId="1B21D765" w14:textId="41F08245" w:rsidR="00207808" w:rsidRPr="00732C26" w:rsidRDefault="00207808" w:rsidP="00207808">
      <w:pPr>
        <w:pStyle w:val="Legenda"/>
        <w:keepNext/>
        <w:jc w:val="left"/>
      </w:pPr>
      <w:bookmarkStart w:id="67" w:name="_Ref26734100"/>
      <w:r w:rsidRPr="00732C26">
        <w:t xml:space="preserve">Listing </w:t>
      </w:r>
      <w:r>
        <w:fldChar w:fldCharType="begin"/>
      </w:r>
      <w:r w:rsidRPr="00732C26">
        <w:instrText xml:space="preserve"> SEQ Listing \* ARABIC </w:instrText>
      </w:r>
      <w:r>
        <w:fldChar w:fldCharType="separate"/>
      </w:r>
      <w:r w:rsidR="00E80A08">
        <w:rPr>
          <w:noProof/>
        </w:rPr>
        <w:t>12</w:t>
      </w:r>
      <w:r>
        <w:fldChar w:fldCharType="end"/>
      </w:r>
      <w:bookmarkEnd w:id="67"/>
      <w:r w:rsidR="0020133E">
        <w:t>.</w:t>
      </w:r>
      <w:r w:rsidRPr="00732C26">
        <w:t xml:space="preserve"> Komponent </w:t>
      </w:r>
      <w:proofErr w:type="spellStart"/>
      <w:r w:rsidRPr="002373A3">
        <w:rPr>
          <w:i/>
          <w:iCs/>
        </w:rPr>
        <w:t>ButtonPage</w:t>
      </w:r>
      <w:proofErr w:type="spellEnd"/>
    </w:p>
    <w:p w14:paraId="4DFEB2FF" w14:textId="77777777" w:rsidR="00207808" w:rsidRPr="00A96C71" w:rsidRDefault="00207808" w:rsidP="00207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</w:pP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import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React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, { Fragment } from "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react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";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import {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MDBBtn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} from "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mdbreact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";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const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ButtonPage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=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props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=&gt; {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return (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&lt;Fragment&gt;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&lt;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MDBBtn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disabled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={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props.isDisabled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}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color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="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primary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"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rounded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onClick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={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props.onClickAction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}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&gt;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{props.name}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{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props.children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}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&lt;/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MDBBtn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&gt;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&lt;/Fragment&gt;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);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>};</w:t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export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default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ButtonPage</w:t>
      </w:r>
      <w:proofErr w:type="spellEnd"/>
      <w:r w:rsidRPr="00A96C71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;</w:t>
      </w:r>
    </w:p>
    <w:p w14:paraId="1CDF478E" w14:textId="77777777" w:rsidR="00207808" w:rsidRPr="00A96C71" w:rsidRDefault="00207808" w:rsidP="00207808">
      <w:pPr>
        <w:pStyle w:val="Listing"/>
      </w:pPr>
    </w:p>
    <w:p w14:paraId="33EAF8C5" w14:textId="77777777" w:rsidR="00207808" w:rsidRPr="00A96C71" w:rsidRDefault="00207808" w:rsidP="00827676">
      <w:pPr>
        <w:pStyle w:val="Tekstwiodcy"/>
      </w:pPr>
    </w:p>
    <w:p w14:paraId="66D460D6" w14:textId="7BC1B96E" w:rsidR="00F603C7" w:rsidRDefault="00F603C7" w:rsidP="00F603C7">
      <w:pPr>
        <w:pStyle w:val="NrNagwek3"/>
        <w:rPr>
          <w:lang w:val="en-US"/>
        </w:rPr>
      </w:pPr>
      <w:bookmarkStart w:id="68" w:name="_Toc26802479"/>
      <w:r>
        <w:rPr>
          <w:lang w:val="en-US"/>
        </w:rPr>
        <w:t>App</w:t>
      </w:r>
      <w:bookmarkEnd w:id="68"/>
    </w:p>
    <w:p w14:paraId="3A36163B" w14:textId="4F04E127" w:rsidR="00207808" w:rsidRDefault="00F30019" w:rsidP="00F30019">
      <w:pPr>
        <w:pStyle w:val="Tekstwiodcy"/>
      </w:pPr>
      <w:r w:rsidRPr="00F30019">
        <w:t>Plik App.js zawiera k</w:t>
      </w:r>
      <w:r>
        <w:t xml:space="preserve">omponent korzeń. Na </w:t>
      </w:r>
      <w:r w:rsidR="0023190F">
        <w:t>listingu 13</w:t>
      </w:r>
      <w:r>
        <w:t xml:space="preserve"> znajduje się implementacja tego komponentu. Warto zwrócić uwagę na to, że komponent </w:t>
      </w:r>
      <w:r w:rsidRPr="0022423F">
        <w:rPr>
          <w:rFonts w:ascii="Courier New" w:hAnsi="Courier New" w:cs="Courier New"/>
        </w:rPr>
        <w:t>Layout</w:t>
      </w:r>
      <w:r>
        <w:rPr>
          <w:i/>
          <w:iCs/>
        </w:rPr>
        <w:t xml:space="preserve"> </w:t>
      </w:r>
      <w:r>
        <w:t xml:space="preserve">okala inne </w:t>
      </w:r>
      <w:proofErr w:type="spellStart"/>
      <w:r>
        <w:t>komponenty,</w:t>
      </w:r>
      <w:r w:rsidR="0020133E">
        <w:t>a</w:t>
      </w:r>
      <w:proofErr w:type="spellEnd"/>
      <w:r>
        <w:t xml:space="preserve"> w jego wnętrzu </w:t>
      </w:r>
      <w:proofErr w:type="spellStart"/>
      <w:r>
        <w:t>renderowane</w:t>
      </w:r>
      <w:proofErr w:type="spellEnd"/>
      <w:r>
        <w:t xml:space="preserve"> są poszczególne </w:t>
      </w:r>
      <w:r w:rsidR="002373A3">
        <w:t>widoki stron</w:t>
      </w:r>
      <w:r>
        <w:t xml:space="preserve">. Komponenty te zostaną wyświetlone w momencie kiedy użytkownik przejdzie, lub zostanie przekierowany na ścieżkę podaną przez zmienną  </w:t>
      </w:r>
      <w:proofErr w:type="spellStart"/>
      <w:r w:rsidRPr="0022423F">
        <w:rPr>
          <w:rFonts w:ascii="Courier New" w:hAnsi="Courier New" w:cs="Courier New"/>
        </w:rPr>
        <w:t>path</w:t>
      </w:r>
      <w:proofErr w:type="spellEnd"/>
      <w:r>
        <w:t>.</w:t>
      </w:r>
    </w:p>
    <w:p w14:paraId="47FF9B31" w14:textId="5AF65FD4" w:rsidR="00207808" w:rsidRPr="00A96C71" w:rsidRDefault="00207808" w:rsidP="00207808">
      <w:pPr>
        <w:pStyle w:val="Legenda"/>
        <w:keepNext/>
        <w:jc w:val="left"/>
        <w:rPr>
          <w:lang w:val="en-US"/>
        </w:rPr>
      </w:pPr>
      <w:bookmarkStart w:id="69" w:name="_Ref26734399"/>
      <w:r w:rsidRPr="00A96C71">
        <w:rPr>
          <w:lang w:val="en-US"/>
        </w:rPr>
        <w:t xml:space="preserve">Listing </w:t>
      </w:r>
      <w:r>
        <w:fldChar w:fldCharType="begin"/>
      </w:r>
      <w:r w:rsidRPr="00A96C71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13</w:t>
      </w:r>
      <w:r>
        <w:fldChar w:fldCharType="end"/>
      </w:r>
      <w:bookmarkEnd w:id="69"/>
      <w:r w:rsidR="0075639C" w:rsidRPr="003474D7">
        <w:rPr>
          <w:lang w:val="en-US"/>
        </w:rPr>
        <w:t>.</w:t>
      </w:r>
      <w:r w:rsidRPr="00A96C71">
        <w:rPr>
          <w:lang w:val="en-US"/>
        </w:rPr>
        <w:t xml:space="preserve"> Fragment </w:t>
      </w:r>
      <w:proofErr w:type="spellStart"/>
      <w:r w:rsidRPr="00A96C71">
        <w:rPr>
          <w:lang w:val="en-US"/>
        </w:rPr>
        <w:t>kodu</w:t>
      </w:r>
      <w:proofErr w:type="spellEnd"/>
      <w:r w:rsidRPr="00A96C71">
        <w:rPr>
          <w:lang w:val="en-US"/>
        </w:rPr>
        <w:t xml:space="preserve"> </w:t>
      </w:r>
      <w:proofErr w:type="spellStart"/>
      <w:r w:rsidRPr="00A96C71">
        <w:rPr>
          <w:lang w:val="en-US"/>
        </w:rPr>
        <w:t>komponentu</w:t>
      </w:r>
      <w:proofErr w:type="spellEnd"/>
      <w:r w:rsidRPr="00A96C71">
        <w:rPr>
          <w:lang w:val="en-US"/>
        </w:rPr>
        <w:t xml:space="preserve"> App</w:t>
      </w:r>
    </w:p>
    <w:p w14:paraId="25C99A8E" w14:textId="77777777" w:rsidR="002C60A5" w:rsidRPr="00181C85" w:rsidRDefault="00207808" w:rsidP="00207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class App extends Component {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componentWillMount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() {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this.props.onProductFetch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();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this.props.onStorageFetch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();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lastRenderedPageBreak/>
        <w:t xml:space="preserve">    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this.props.onWikiEntriesFetch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();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}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render() {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return (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&lt;div&gt;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&lt;Layout&gt;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&lt;Switch&gt;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&lt;Route path="/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mainPage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" component={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MainPage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 /&gt;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&lt;Route exact path="/wiki" component={Wiki} /&gt;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&lt;Route exact path="/wiki/:id" component={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WikiPage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 /&gt;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&lt;Route exact path="/login" component={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LoginPage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 /&gt;</w:t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  &lt;Route exact path="/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signUp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" component={</w:t>
      </w:r>
      <w:proofErr w:type="spellStart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SignUpPage</w:t>
      </w:r>
      <w:proofErr w:type="spellEnd"/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} /&gt;</w:t>
      </w:r>
    </w:p>
    <w:p w14:paraId="0A0A8C09" w14:textId="77777777" w:rsidR="002C60A5" w:rsidRPr="00181C85" w:rsidRDefault="002C60A5" w:rsidP="00207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ab/>
      </w: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ab/>
        <w:t>…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  &lt;/Switch&gt;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  &lt;/Layout&gt;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&lt;/div&gt;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);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}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</w:t>
      </w:r>
    </w:p>
    <w:p w14:paraId="010F9F7F" w14:textId="1BEA34D9" w:rsidR="00207808" w:rsidRPr="00181C85" w:rsidRDefault="002C60A5" w:rsidP="00207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…</w:t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export default connect(</w:t>
      </w:r>
      <w:proofErr w:type="spellStart"/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mapStateToProps</w:t>
      </w:r>
      <w:proofErr w:type="spellEnd"/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mapDispatchToProps</w:t>
      </w:r>
      <w:proofErr w:type="spellEnd"/>
      <w:r w:rsidR="00207808" w:rsidRPr="00181C85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)(App);</w:t>
      </w:r>
    </w:p>
    <w:p w14:paraId="22137454" w14:textId="77777777" w:rsidR="00207808" w:rsidRPr="00181C85" w:rsidRDefault="00207808" w:rsidP="00207808">
      <w:pPr>
        <w:pStyle w:val="Listing"/>
        <w:rPr>
          <w:lang w:val="en-US"/>
        </w:rPr>
      </w:pPr>
    </w:p>
    <w:p w14:paraId="4C97E134" w14:textId="209ED0BC" w:rsidR="00290799" w:rsidRPr="00E063E7" w:rsidRDefault="00290799" w:rsidP="00E063E7">
      <w:pPr>
        <w:pStyle w:val="NrNagwek2"/>
      </w:pPr>
      <w:bookmarkStart w:id="70" w:name="_Toc26802480"/>
      <w:r w:rsidRPr="00E063E7">
        <w:t>Projekt wybranych funkcji</w:t>
      </w:r>
      <w:bookmarkEnd w:id="70"/>
    </w:p>
    <w:p w14:paraId="07BA81C2" w14:textId="0BC2F61C" w:rsidR="008559EF" w:rsidRDefault="00A3634E" w:rsidP="00A3634E">
      <w:pPr>
        <w:pStyle w:val="NrNagwek3"/>
      </w:pPr>
      <w:bookmarkStart w:id="71" w:name="_Toc26802481"/>
      <w:r w:rsidRPr="00A3634E">
        <w:t>Funkcja kontrolera odpowiedzialna za z</w:t>
      </w:r>
      <w:r>
        <w:t>apisywanie zdjęć</w:t>
      </w:r>
      <w:bookmarkEnd w:id="71"/>
    </w:p>
    <w:p w14:paraId="51683723" w14:textId="3E86A14C" w:rsidR="00A3634E" w:rsidRPr="0075639C" w:rsidRDefault="00A3634E" w:rsidP="00A3634E">
      <w:pPr>
        <w:pStyle w:val="Tekstwiodcy"/>
      </w:pPr>
      <w:r w:rsidRPr="00F03BBA">
        <w:t xml:space="preserve">Na </w:t>
      </w:r>
      <w:r w:rsidR="0022423F" w:rsidRPr="00F03BBA">
        <w:t xml:space="preserve"> </w:t>
      </w:r>
      <w:r w:rsidR="0023190F">
        <w:t>listingu 14</w:t>
      </w:r>
      <w:r w:rsidR="0022423F" w:rsidRPr="00F03BBA">
        <w:t xml:space="preserve"> </w:t>
      </w:r>
      <w:r w:rsidRPr="00F03BBA">
        <w:t xml:space="preserve">został przedstawiony fragment funkcji </w:t>
      </w:r>
      <w:r w:rsidR="008C58C9" w:rsidRPr="00F03BBA">
        <w:t>odpowiedzialn</w:t>
      </w:r>
      <w:r w:rsidR="0022423F" w:rsidRPr="00F03BBA">
        <w:t>ej</w:t>
      </w:r>
      <w:r w:rsidRPr="00F03BBA">
        <w:t xml:space="preserve"> za zapisywanie </w:t>
      </w:r>
      <w:r w:rsidR="008C58C9" w:rsidRPr="00F03BBA">
        <w:t>zdjęć</w:t>
      </w:r>
      <w:r w:rsidRPr="00F03BBA">
        <w:t xml:space="preserve"> </w:t>
      </w:r>
      <w:r w:rsidR="008C58C9" w:rsidRPr="00F03BBA">
        <w:t>przes</w:t>
      </w:r>
      <w:r w:rsidR="00113618">
        <w:t>ł</w:t>
      </w:r>
      <w:r w:rsidR="008C58C9" w:rsidRPr="00F03BBA">
        <w:t>anych</w:t>
      </w:r>
      <w:r w:rsidRPr="00F03BBA">
        <w:t xml:space="preserve">  z  </w:t>
      </w:r>
      <w:r w:rsidR="0022423F" w:rsidRPr="00F03BBA">
        <w:t>Front-Endu</w:t>
      </w:r>
      <w:r w:rsidRPr="00F03BBA">
        <w:t xml:space="preserve">. </w:t>
      </w:r>
      <w:r w:rsidR="00382287" w:rsidRPr="00F03BBA">
        <w:t>Funkcja ta przyjmuje zdjęcie jako wieloczęściowy plik oraz</w:t>
      </w:r>
      <w:r w:rsidR="0075639C">
        <w:t xml:space="preserve"> dodatkowe informacje o zdjęciu</w:t>
      </w:r>
      <w:r w:rsidR="00382287" w:rsidRPr="00F03BBA">
        <w:t>.</w:t>
      </w:r>
      <w:r w:rsidR="0075639C">
        <w:t xml:space="preserve"> Na podstawie przesłanych danych tworzony jest obiekt </w:t>
      </w:r>
      <w:r w:rsidR="0075639C">
        <w:rPr>
          <w:i/>
          <w:iCs/>
        </w:rPr>
        <w:t>Photo</w:t>
      </w:r>
      <w:r w:rsidR="0075639C">
        <w:t>, który jest następnie zapisywan</w:t>
      </w:r>
      <w:r w:rsidR="00113618">
        <w:t>y</w:t>
      </w:r>
      <w:r w:rsidR="0075639C">
        <w:t xml:space="preserve"> w bazie danych. Obiekt w momencie zapisywania otrzymuje swój unikatowy id, który służy jako nazwa pliku w następnym kroku. Otrzymany wieloczęściowy plik zapisywany jest jako format PNG. Jeżeli plik o danej nazwie istnieje jest</w:t>
      </w:r>
      <w:r w:rsidR="00934853">
        <w:t>, to</w:t>
      </w:r>
      <w:r w:rsidR="0075639C">
        <w:t xml:space="preserve"> on zastępowany nowym. Końcowo do bazy danych przesyłana jest ścieżka dostępu do pliku oraz generowana jest odpowiedź zwrotna zawierające utworzone zdjęcie.</w:t>
      </w:r>
    </w:p>
    <w:p w14:paraId="68DFE668" w14:textId="672F0C08" w:rsidR="00E063E7" w:rsidRPr="00400E0A" w:rsidRDefault="00E063E7" w:rsidP="00E063E7">
      <w:pPr>
        <w:pStyle w:val="Legenda"/>
        <w:keepNext/>
        <w:jc w:val="left"/>
        <w:rPr>
          <w:lang w:val="en-US"/>
        </w:rPr>
      </w:pPr>
      <w:bookmarkStart w:id="72" w:name="_Ref26740670"/>
      <w:r w:rsidRPr="003474D7">
        <w:rPr>
          <w:lang w:val="en-US"/>
        </w:rPr>
        <w:t xml:space="preserve">Listing </w:t>
      </w:r>
      <w:r>
        <w:fldChar w:fldCharType="begin"/>
      </w:r>
      <w:r w:rsidRPr="003474D7">
        <w:rPr>
          <w:lang w:val="en-US"/>
        </w:rPr>
        <w:instrText xml:space="preserve"> SEQ Listing \* ARABIC </w:instrText>
      </w:r>
      <w:r>
        <w:fldChar w:fldCharType="separate"/>
      </w:r>
      <w:r w:rsidR="00E80A08">
        <w:rPr>
          <w:noProof/>
          <w:lang w:val="en-US"/>
        </w:rPr>
        <w:t>14</w:t>
      </w:r>
      <w:r>
        <w:fldChar w:fldCharType="end"/>
      </w:r>
      <w:bookmarkEnd w:id="72"/>
      <w:r w:rsidR="0075639C" w:rsidRPr="003474D7">
        <w:rPr>
          <w:lang w:val="en-US"/>
        </w:rPr>
        <w:t>.</w:t>
      </w:r>
      <w:r w:rsidRPr="003474D7">
        <w:rPr>
          <w:lang w:val="en-US"/>
        </w:rPr>
        <w:t xml:space="preserve"> </w:t>
      </w:r>
      <w:proofErr w:type="spellStart"/>
      <w:r w:rsidRPr="00400E0A">
        <w:rPr>
          <w:lang w:val="en-US"/>
        </w:rPr>
        <w:t>Funkcja</w:t>
      </w:r>
      <w:proofErr w:type="spellEnd"/>
      <w:r w:rsidRPr="00400E0A">
        <w:rPr>
          <w:lang w:val="en-US"/>
        </w:rPr>
        <w:t xml:space="preserve"> </w:t>
      </w:r>
      <w:proofErr w:type="spellStart"/>
      <w:r w:rsidRPr="00400E0A">
        <w:rPr>
          <w:i/>
          <w:iCs/>
          <w:lang w:val="en-US"/>
        </w:rPr>
        <w:t>uplaodToLocalFileSystem</w:t>
      </w:r>
      <w:proofErr w:type="spellEnd"/>
      <w:r w:rsidRPr="00400E0A">
        <w:rPr>
          <w:i/>
          <w:iCs/>
          <w:lang w:val="en-US"/>
        </w:rPr>
        <w:t>(...)</w:t>
      </w:r>
    </w:p>
    <w:p w14:paraId="4A37B321" w14:textId="49B5E75D" w:rsidR="00E063E7" w:rsidRPr="0022423F" w:rsidRDefault="00E063E7" w:rsidP="0022423F">
      <w:pPr>
        <w:pStyle w:val="Listing"/>
        <w:rPr>
          <w:lang w:val="en-US"/>
        </w:rPr>
      </w:pPr>
      <w:r w:rsidRPr="0022423F">
        <w:rPr>
          <w:lang w:val="en-US"/>
        </w:rPr>
        <w:t>@</w:t>
      </w:r>
      <w:proofErr w:type="spellStart"/>
      <w:r w:rsidRPr="0022423F">
        <w:rPr>
          <w:lang w:val="en-US"/>
        </w:rPr>
        <w:t>PostMapping</w:t>
      </w:r>
      <w:proofErr w:type="spellEnd"/>
      <w:r w:rsidRPr="0022423F">
        <w:rPr>
          <w:lang w:val="en-US"/>
        </w:rPr>
        <w:t xml:space="preserve">(path = "/upload", consumes = </w:t>
      </w:r>
      <w:proofErr w:type="spellStart"/>
      <w:r w:rsidRPr="0022423F">
        <w:rPr>
          <w:lang w:val="en-US"/>
        </w:rPr>
        <w:t>MediaType.MULTIPART_FORM_DATA_VALUE</w:t>
      </w:r>
      <w:proofErr w:type="spellEnd"/>
      <w:r w:rsidRPr="0022423F">
        <w:rPr>
          <w:lang w:val="en-US"/>
        </w:rPr>
        <w:t>)</w:t>
      </w:r>
      <w:r w:rsidRPr="0022423F">
        <w:rPr>
          <w:lang w:val="en-US"/>
        </w:rPr>
        <w:br/>
        <w:t xml:space="preserve">public </w:t>
      </w:r>
      <w:proofErr w:type="spellStart"/>
      <w:r w:rsidRPr="0022423F">
        <w:rPr>
          <w:lang w:val="en-US"/>
        </w:rPr>
        <w:t>ResponseEntity</w:t>
      </w:r>
      <w:proofErr w:type="spellEnd"/>
      <w:r w:rsidRPr="0022423F">
        <w:rPr>
          <w:lang w:val="en-US"/>
        </w:rPr>
        <w:t xml:space="preserve">&lt;Photo&gt; </w:t>
      </w:r>
      <w:proofErr w:type="spellStart"/>
      <w:r w:rsidRPr="0022423F">
        <w:rPr>
          <w:lang w:val="en-US"/>
        </w:rPr>
        <w:t>uploadToLocalFileSystem</w:t>
      </w:r>
      <w:proofErr w:type="spellEnd"/>
      <w:r w:rsidRPr="0022423F">
        <w:rPr>
          <w:lang w:val="en-US"/>
        </w:rPr>
        <w:t>(@</w:t>
      </w:r>
      <w:proofErr w:type="spellStart"/>
      <w:r w:rsidRPr="0022423F">
        <w:rPr>
          <w:lang w:val="en-US"/>
        </w:rPr>
        <w:t>RequestParam</w:t>
      </w:r>
      <w:proofErr w:type="spellEnd"/>
      <w:r w:rsidRPr="0022423F">
        <w:rPr>
          <w:lang w:val="en-US"/>
        </w:rPr>
        <w:t xml:space="preserve">("file") </w:t>
      </w:r>
      <w:proofErr w:type="spellStart"/>
      <w:r w:rsidRPr="0022423F">
        <w:rPr>
          <w:lang w:val="en-US"/>
        </w:rPr>
        <w:t>MultipartFile</w:t>
      </w:r>
      <w:proofErr w:type="spellEnd"/>
      <w:r w:rsidRPr="0022423F">
        <w:rPr>
          <w:lang w:val="en-US"/>
        </w:rPr>
        <w:t xml:space="preserve"> file,</w:t>
      </w:r>
      <w:r w:rsidRPr="0022423F">
        <w:rPr>
          <w:lang w:val="en-US"/>
        </w:rPr>
        <w:br/>
        <w:t xml:space="preserve">  @</w:t>
      </w:r>
      <w:proofErr w:type="spellStart"/>
      <w:r w:rsidRPr="0022423F">
        <w:rPr>
          <w:lang w:val="en-US"/>
        </w:rPr>
        <w:t>RequestParam</w:t>
      </w:r>
      <w:proofErr w:type="spellEnd"/>
      <w:r w:rsidRPr="0022423F">
        <w:rPr>
          <w:lang w:val="en-US"/>
        </w:rPr>
        <w:t>(name = "</w:t>
      </w:r>
      <w:proofErr w:type="spellStart"/>
      <w:r w:rsidRPr="0022423F">
        <w:rPr>
          <w:lang w:val="en-US"/>
        </w:rPr>
        <w:t>productId</w:t>
      </w:r>
      <w:proofErr w:type="spellEnd"/>
      <w:r w:rsidRPr="0022423F">
        <w:rPr>
          <w:lang w:val="en-US"/>
        </w:rPr>
        <w:t xml:space="preserve">", required = false) Integer </w:t>
      </w:r>
      <w:proofErr w:type="spellStart"/>
      <w:r w:rsidRPr="0022423F">
        <w:rPr>
          <w:lang w:val="en-US"/>
        </w:rPr>
        <w:t>productId</w:t>
      </w:r>
      <w:proofErr w:type="spellEnd"/>
      <w:r w:rsidRPr="0022423F">
        <w:rPr>
          <w:lang w:val="en-US"/>
        </w:rPr>
        <w:t>,</w:t>
      </w:r>
      <w:r w:rsidRPr="0022423F">
        <w:rPr>
          <w:lang w:val="en-US"/>
        </w:rPr>
        <w:br/>
        <w:t xml:space="preserve">  @</w:t>
      </w:r>
      <w:proofErr w:type="spellStart"/>
      <w:r w:rsidRPr="0022423F">
        <w:rPr>
          <w:lang w:val="en-US"/>
        </w:rPr>
        <w:t>RequestParam</w:t>
      </w:r>
      <w:proofErr w:type="spellEnd"/>
      <w:r w:rsidRPr="0022423F">
        <w:rPr>
          <w:lang w:val="en-US"/>
        </w:rPr>
        <w:t>(name = "</w:t>
      </w:r>
      <w:proofErr w:type="spellStart"/>
      <w:r w:rsidRPr="0022423F">
        <w:rPr>
          <w:lang w:val="en-US"/>
        </w:rPr>
        <w:t>wikiEntryId</w:t>
      </w:r>
      <w:proofErr w:type="spellEnd"/>
      <w:r w:rsidRPr="0022423F">
        <w:rPr>
          <w:lang w:val="en-US"/>
        </w:rPr>
        <w:t xml:space="preserve">", required = false) Integer </w:t>
      </w:r>
      <w:proofErr w:type="spellStart"/>
      <w:r w:rsidRPr="0022423F">
        <w:rPr>
          <w:lang w:val="en-US"/>
        </w:rPr>
        <w:t>wikiEntryId</w:t>
      </w:r>
      <w:proofErr w:type="spellEnd"/>
      <w:r w:rsidRPr="0022423F">
        <w:rPr>
          <w:lang w:val="en-US"/>
        </w:rPr>
        <w:t>,</w:t>
      </w:r>
      <w:r w:rsidRPr="0022423F">
        <w:rPr>
          <w:lang w:val="en-US"/>
        </w:rPr>
        <w:br/>
        <w:t xml:space="preserve">  @</w:t>
      </w:r>
      <w:proofErr w:type="spellStart"/>
      <w:r w:rsidRPr="0022423F">
        <w:rPr>
          <w:lang w:val="en-US"/>
        </w:rPr>
        <w:t>RequestParam</w:t>
      </w:r>
      <w:proofErr w:type="spellEnd"/>
      <w:r w:rsidRPr="0022423F">
        <w:rPr>
          <w:lang w:val="en-US"/>
        </w:rPr>
        <w:t>("type") String type, @</w:t>
      </w:r>
      <w:proofErr w:type="spellStart"/>
      <w:r w:rsidRPr="0022423F">
        <w:rPr>
          <w:lang w:val="en-US"/>
        </w:rPr>
        <w:t>RequestParam</w:t>
      </w:r>
      <w:proofErr w:type="spellEnd"/>
      <w:r w:rsidRPr="0022423F">
        <w:rPr>
          <w:lang w:val="en-US"/>
        </w:rPr>
        <w:t>("description") String description,</w:t>
      </w:r>
      <w:r w:rsidRPr="0022423F">
        <w:rPr>
          <w:lang w:val="en-US"/>
        </w:rPr>
        <w:br/>
        <w:t xml:space="preserve">  @</w:t>
      </w:r>
      <w:proofErr w:type="spellStart"/>
      <w:r w:rsidRPr="0022423F">
        <w:rPr>
          <w:lang w:val="en-US"/>
        </w:rPr>
        <w:t>RequestParam</w:t>
      </w:r>
      <w:proofErr w:type="spellEnd"/>
      <w:r w:rsidRPr="0022423F">
        <w:rPr>
          <w:lang w:val="en-US"/>
        </w:rPr>
        <w:t xml:space="preserve">("enabled") </w:t>
      </w:r>
      <w:proofErr w:type="spellStart"/>
      <w:r w:rsidRPr="0022423F">
        <w:rPr>
          <w:lang w:val="en-US"/>
        </w:rPr>
        <w:t>boolean</w:t>
      </w:r>
      <w:proofErr w:type="spellEnd"/>
      <w:r w:rsidRPr="0022423F">
        <w:rPr>
          <w:lang w:val="en-US"/>
        </w:rPr>
        <w:t xml:space="preserve"> enabled)</w:t>
      </w:r>
      <w:r w:rsidRPr="0022423F">
        <w:rPr>
          <w:lang w:val="en-US"/>
        </w:rPr>
        <w:br/>
        <w:t>{</w:t>
      </w:r>
      <w:r w:rsidRPr="0022423F">
        <w:rPr>
          <w:lang w:val="en-US"/>
        </w:rPr>
        <w:br/>
      </w:r>
      <w:r w:rsidRPr="0022423F">
        <w:rPr>
          <w:lang w:val="en-US"/>
        </w:rPr>
        <w:br/>
      </w:r>
      <w:r w:rsidRPr="0022423F">
        <w:rPr>
          <w:lang w:val="en-US"/>
        </w:rPr>
        <w:lastRenderedPageBreak/>
        <w:t xml:space="preserve">   Photo </w:t>
      </w:r>
      <w:proofErr w:type="spellStart"/>
      <w:r w:rsidRPr="0022423F">
        <w:rPr>
          <w:lang w:val="en-US"/>
        </w:rPr>
        <w:t>newPhoto</w:t>
      </w:r>
      <w:proofErr w:type="spellEnd"/>
      <w:r w:rsidRPr="0022423F">
        <w:rPr>
          <w:lang w:val="en-US"/>
        </w:rPr>
        <w:t xml:space="preserve"> = new Photo();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if (</w:t>
      </w:r>
      <w:proofErr w:type="spellStart"/>
      <w:r w:rsidRPr="0022423F">
        <w:rPr>
          <w:lang w:val="en-US"/>
        </w:rPr>
        <w:t>wikiEntryId</w:t>
      </w:r>
      <w:proofErr w:type="spellEnd"/>
      <w:r w:rsidRPr="0022423F">
        <w:rPr>
          <w:lang w:val="en-US"/>
        </w:rPr>
        <w:t xml:space="preserve"> != null &amp;&amp; </w:t>
      </w:r>
      <w:proofErr w:type="spellStart"/>
      <w:r w:rsidRPr="0022423F">
        <w:rPr>
          <w:lang w:val="en-US"/>
        </w:rPr>
        <w:t>wikiEntryId</w:t>
      </w:r>
      <w:proofErr w:type="spellEnd"/>
      <w:r w:rsidRPr="0022423F">
        <w:rPr>
          <w:lang w:val="en-US"/>
        </w:rPr>
        <w:t xml:space="preserve"> &gt; 0)</w:t>
      </w:r>
      <w:r w:rsidRPr="0022423F">
        <w:rPr>
          <w:lang w:val="en-US"/>
        </w:rPr>
        <w:br/>
        <w:t xml:space="preserve">      {</w:t>
      </w:r>
      <w:r w:rsidRPr="0022423F">
        <w:rPr>
          <w:lang w:val="en-US"/>
        </w:rPr>
        <w:br/>
        <w:t xml:space="preserve">         </w:t>
      </w:r>
      <w:proofErr w:type="spellStart"/>
      <w:r w:rsidRPr="0022423F">
        <w:rPr>
          <w:lang w:val="en-US"/>
        </w:rPr>
        <w:t>newPhoto.setWikiEntryId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wikiEntryId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  <w:t xml:space="preserve">      }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if (</w:t>
      </w:r>
      <w:proofErr w:type="spellStart"/>
      <w:r w:rsidRPr="0022423F">
        <w:rPr>
          <w:lang w:val="en-US"/>
        </w:rPr>
        <w:t>productId</w:t>
      </w:r>
      <w:proofErr w:type="spellEnd"/>
      <w:r w:rsidRPr="0022423F">
        <w:rPr>
          <w:lang w:val="en-US"/>
        </w:rPr>
        <w:t xml:space="preserve"> != null &amp;&amp; </w:t>
      </w:r>
      <w:proofErr w:type="spellStart"/>
      <w:r w:rsidRPr="0022423F">
        <w:rPr>
          <w:lang w:val="en-US"/>
        </w:rPr>
        <w:t>productId</w:t>
      </w:r>
      <w:proofErr w:type="spellEnd"/>
      <w:r w:rsidRPr="0022423F">
        <w:rPr>
          <w:lang w:val="en-US"/>
        </w:rPr>
        <w:t xml:space="preserve"> &gt; 0)</w:t>
      </w:r>
      <w:r w:rsidRPr="0022423F">
        <w:rPr>
          <w:lang w:val="en-US"/>
        </w:rPr>
        <w:br/>
        <w:t xml:space="preserve">      {</w:t>
      </w:r>
      <w:r w:rsidRPr="0022423F">
        <w:rPr>
          <w:lang w:val="en-US"/>
        </w:rPr>
        <w:br/>
        <w:t xml:space="preserve">         </w:t>
      </w:r>
      <w:proofErr w:type="spellStart"/>
      <w:r w:rsidRPr="0022423F">
        <w:rPr>
          <w:lang w:val="en-US"/>
        </w:rPr>
        <w:t>newPhoto.setProductId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productId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  <w:t xml:space="preserve">      }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</w:t>
      </w:r>
      <w:proofErr w:type="spellStart"/>
      <w:r w:rsidRPr="0022423F">
        <w:rPr>
          <w:lang w:val="en-US"/>
        </w:rPr>
        <w:t>newPhoto.setDescription</w:t>
      </w:r>
      <w:proofErr w:type="spellEnd"/>
      <w:r w:rsidRPr="0022423F">
        <w:rPr>
          <w:lang w:val="en-US"/>
        </w:rPr>
        <w:t>(description);</w:t>
      </w:r>
      <w:r w:rsidRPr="0022423F">
        <w:rPr>
          <w:lang w:val="en-US"/>
        </w:rPr>
        <w:br/>
        <w:t xml:space="preserve">   </w:t>
      </w:r>
      <w:proofErr w:type="spellStart"/>
      <w:r w:rsidRPr="0022423F">
        <w:rPr>
          <w:lang w:val="en-US"/>
        </w:rPr>
        <w:t>newPhoto.setEnabled</w:t>
      </w:r>
      <w:proofErr w:type="spellEnd"/>
      <w:r w:rsidRPr="0022423F">
        <w:rPr>
          <w:lang w:val="en-US"/>
        </w:rPr>
        <w:t>(enabled);</w:t>
      </w:r>
      <w:r w:rsidRPr="0022423F">
        <w:rPr>
          <w:lang w:val="en-US"/>
        </w:rPr>
        <w:br/>
        <w:t xml:space="preserve">   </w:t>
      </w:r>
      <w:proofErr w:type="spellStart"/>
      <w:r w:rsidRPr="0022423F">
        <w:rPr>
          <w:lang w:val="en-US"/>
        </w:rPr>
        <w:t>newPhoto.setType</w:t>
      </w:r>
      <w:proofErr w:type="spellEnd"/>
      <w:r w:rsidRPr="0022423F">
        <w:rPr>
          <w:lang w:val="en-US"/>
        </w:rPr>
        <w:t>(type);</w:t>
      </w:r>
      <w:r w:rsidRPr="0022423F">
        <w:rPr>
          <w:lang w:val="en-US"/>
        </w:rPr>
        <w:br/>
        <w:t xml:space="preserve">   </w:t>
      </w:r>
      <w:proofErr w:type="spellStart"/>
      <w:r w:rsidRPr="0022423F">
        <w:rPr>
          <w:lang w:val="en-US"/>
        </w:rPr>
        <w:t>newPhoto.setPath</w:t>
      </w:r>
      <w:proofErr w:type="spellEnd"/>
      <w:r w:rsidRPr="0022423F">
        <w:rPr>
          <w:lang w:val="en-US"/>
        </w:rPr>
        <w:t>("");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Photo </w:t>
      </w:r>
      <w:proofErr w:type="spellStart"/>
      <w:r w:rsidRPr="0022423F">
        <w:rPr>
          <w:lang w:val="en-US"/>
        </w:rPr>
        <w:t>savedPhoto</w:t>
      </w:r>
      <w:proofErr w:type="spellEnd"/>
      <w:r w:rsidRPr="0022423F">
        <w:rPr>
          <w:lang w:val="en-US"/>
        </w:rPr>
        <w:t xml:space="preserve"> = </w:t>
      </w:r>
      <w:proofErr w:type="spellStart"/>
      <w:r w:rsidRPr="0022423F">
        <w:rPr>
          <w:lang w:val="en-US"/>
        </w:rPr>
        <w:t>photoService.save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newPhoto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String </w:t>
      </w:r>
      <w:proofErr w:type="spellStart"/>
      <w:r w:rsidRPr="0022423F">
        <w:rPr>
          <w:lang w:val="en-US"/>
        </w:rPr>
        <w:t>fileName</w:t>
      </w:r>
      <w:proofErr w:type="spellEnd"/>
      <w:r w:rsidRPr="0022423F">
        <w:rPr>
          <w:lang w:val="en-US"/>
        </w:rPr>
        <w:t xml:space="preserve"> = </w:t>
      </w:r>
      <w:proofErr w:type="spellStart"/>
      <w:r w:rsidRPr="0022423F">
        <w:rPr>
          <w:lang w:val="en-US"/>
        </w:rPr>
        <w:t>StringUtils.cleanPath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savedPhoto.getPhotoId</w:t>
      </w:r>
      <w:proofErr w:type="spellEnd"/>
      <w:r w:rsidRPr="0022423F">
        <w:rPr>
          <w:lang w:val="en-US"/>
        </w:rPr>
        <w:t xml:space="preserve">() + </w:t>
      </w:r>
      <w:r w:rsidR="0022423F">
        <w:rPr>
          <w:lang w:val="en-US"/>
        </w:rPr>
        <w:t xml:space="preserve">   </w:t>
      </w:r>
      <w:r w:rsidR="0022423F">
        <w:rPr>
          <w:lang w:val="en-US"/>
        </w:rPr>
        <w:tab/>
        <w:t xml:space="preserve"> </w:t>
      </w:r>
      <w:r w:rsidRPr="0022423F">
        <w:rPr>
          <w:lang w:val="en-US"/>
        </w:rPr>
        <w:t>".</w:t>
      </w:r>
      <w:proofErr w:type="spellStart"/>
      <w:r w:rsidRPr="0022423F">
        <w:rPr>
          <w:lang w:val="en-US"/>
        </w:rPr>
        <w:t>png</w:t>
      </w:r>
      <w:proofErr w:type="spellEnd"/>
      <w:r w:rsidRPr="0022423F">
        <w:rPr>
          <w:lang w:val="en-US"/>
        </w:rPr>
        <w:t>");</w:t>
      </w:r>
      <w:r w:rsidRPr="0022423F">
        <w:rPr>
          <w:lang w:val="en-US"/>
        </w:rPr>
        <w:br/>
        <w:t xml:space="preserve">   Path </w:t>
      </w:r>
      <w:proofErr w:type="spellStart"/>
      <w:r w:rsidRPr="0022423F">
        <w:rPr>
          <w:lang w:val="en-US"/>
        </w:rPr>
        <w:t>path</w:t>
      </w:r>
      <w:proofErr w:type="spellEnd"/>
      <w:r w:rsidRPr="0022423F">
        <w:rPr>
          <w:lang w:val="en-US"/>
        </w:rPr>
        <w:t xml:space="preserve"> = </w:t>
      </w:r>
      <w:proofErr w:type="spellStart"/>
      <w:r w:rsidRPr="0022423F">
        <w:rPr>
          <w:lang w:val="en-US"/>
        </w:rPr>
        <w:t>Paths.get</w:t>
      </w:r>
      <w:proofErr w:type="spellEnd"/>
      <w:r w:rsidRPr="0022423F">
        <w:rPr>
          <w:lang w:val="en-US"/>
        </w:rPr>
        <w:t xml:space="preserve">("..//Photos//" + </w:t>
      </w:r>
      <w:proofErr w:type="spellStart"/>
      <w:r w:rsidRPr="0022423F">
        <w:rPr>
          <w:lang w:val="en-US"/>
        </w:rPr>
        <w:t>fileName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  <w:t xml:space="preserve">   try</w:t>
      </w:r>
      <w:r w:rsidRPr="0022423F">
        <w:rPr>
          <w:lang w:val="en-US"/>
        </w:rPr>
        <w:br/>
        <w:t xml:space="preserve">      {</w:t>
      </w:r>
      <w:r w:rsidRPr="0022423F">
        <w:rPr>
          <w:lang w:val="en-US"/>
        </w:rPr>
        <w:br/>
        <w:t xml:space="preserve">         </w:t>
      </w:r>
      <w:proofErr w:type="spellStart"/>
      <w:r w:rsidRPr="0022423F">
        <w:rPr>
          <w:lang w:val="en-US"/>
        </w:rPr>
        <w:t>Files.copy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file.getInputStream</w:t>
      </w:r>
      <w:proofErr w:type="spellEnd"/>
      <w:r w:rsidRPr="0022423F">
        <w:rPr>
          <w:lang w:val="en-US"/>
        </w:rPr>
        <w:t xml:space="preserve">(), path, </w:t>
      </w:r>
      <w:r w:rsidR="0022423F">
        <w:rPr>
          <w:lang w:val="en-US"/>
        </w:rPr>
        <w:tab/>
      </w:r>
      <w:r w:rsidR="0022423F">
        <w:rPr>
          <w:lang w:val="en-US"/>
        </w:rPr>
        <w:tab/>
      </w:r>
      <w:r w:rsidR="0022423F">
        <w:rPr>
          <w:lang w:val="en-US"/>
        </w:rPr>
        <w:tab/>
      </w:r>
      <w:r w:rsidR="0022423F">
        <w:rPr>
          <w:lang w:val="en-US"/>
        </w:rPr>
        <w:tab/>
      </w:r>
      <w:r w:rsidR="0022423F">
        <w:rPr>
          <w:lang w:val="en-US"/>
        </w:rPr>
        <w:tab/>
      </w:r>
      <w:r w:rsidR="0022423F">
        <w:rPr>
          <w:lang w:val="en-US"/>
        </w:rPr>
        <w:tab/>
      </w:r>
      <w:proofErr w:type="spellStart"/>
      <w:r w:rsidRPr="0022423F">
        <w:rPr>
          <w:lang w:val="en-US"/>
        </w:rPr>
        <w:t>StandardCopyOption.REPLACE_EXISTING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  <w:t xml:space="preserve">      }</w:t>
      </w:r>
      <w:r w:rsidRPr="0022423F">
        <w:rPr>
          <w:lang w:val="en-US"/>
        </w:rPr>
        <w:br/>
        <w:t xml:space="preserve">   catch (</w:t>
      </w:r>
      <w:proofErr w:type="spellStart"/>
      <w:r w:rsidRPr="0022423F">
        <w:rPr>
          <w:lang w:val="en-US"/>
        </w:rPr>
        <w:t>IOException</w:t>
      </w:r>
      <w:proofErr w:type="spellEnd"/>
      <w:r w:rsidRPr="0022423F">
        <w:rPr>
          <w:lang w:val="en-US"/>
        </w:rPr>
        <w:t xml:space="preserve"> e)</w:t>
      </w:r>
      <w:r w:rsidRPr="0022423F">
        <w:rPr>
          <w:lang w:val="en-US"/>
        </w:rPr>
        <w:br/>
        <w:t xml:space="preserve">      {</w:t>
      </w:r>
      <w:r w:rsidRPr="0022423F">
        <w:rPr>
          <w:lang w:val="en-US"/>
        </w:rPr>
        <w:br/>
        <w:t xml:space="preserve">         </w:t>
      </w:r>
      <w:proofErr w:type="spellStart"/>
      <w:r w:rsidRPr="0022423F">
        <w:rPr>
          <w:lang w:val="en-US"/>
        </w:rPr>
        <w:t>e.printStackTrace</w:t>
      </w:r>
      <w:proofErr w:type="spellEnd"/>
      <w:r w:rsidRPr="0022423F">
        <w:rPr>
          <w:lang w:val="en-US"/>
        </w:rPr>
        <w:t>();</w:t>
      </w:r>
      <w:r w:rsidRPr="0022423F">
        <w:rPr>
          <w:lang w:val="en-US"/>
        </w:rPr>
        <w:br/>
        <w:t xml:space="preserve">      }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String </w:t>
      </w:r>
      <w:proofErr w:type="spellStart"/>
      <w:r w:rsidRPr="0022423F">
        <w:rPr>
          <w:lang w:val="en-US"/>
        </w:rPr>
        <w:t>fileDownloadUri</w:t>
      </w:r>
      <w:proofErr w:type="spellEnd"/>
      <w:r w:rsidRPr="0022423F">
        <w:rPr>
          <w:lang w:val="en-US"/>
        </w:rPr>
        <w:t xml:space="preserve"> = "/photo/download/" + </w:t>
      </w:r>
      <w:proofErr w:type="spellStart"/>
      <w:r w:rsidRPr="0022423F">
        <w:rPr>
          <w:lang w:val="en-US"/>
        </w:rPr>
        <w:t>fileName</w:t>
      </w:r>
      <w:proofErr w:type="spellEnd"/>
      <w:r w:rsidRPr="0022423F">
        <w:rPr>
          <w:lang w:val="en-US"/>
        </w:rPr>
        <w:t>;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</w:t>
      </w:r>
      <w:proofErr w:type="spellStart"/>
      <w:r w:rsidRPr="0022423F">
        <w:rPr>
          <w:lang w:val="en-US"/>
        </w:rPr>
        <w:t>savedPhoto.setPath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fileDownloadUri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  <w:t xml:space="preserve">   </w:t>
      </w:r>
      <w:proofErr w:type="spellStart"/>
      <w:r w:rsidRPr="0022423F">
        <w:rPr>
          <w:lang w:val="en-US"/>
        </w:rPr>
        <w:t>photoService.update</w:t>
      </w:r>
      <w:proofErr w:type="spellEnd"/>
      <w:r w:rsidRPr="0022423F">
        <w:rPr>
          <w:lang w:val="en-US"/>
        </w:rPr>
        <w:t>(</w:t>
      </w:r>
      <w:proofErr w:type="spellStart"/>
      <w:r w:rsidRPr="0022423F">
        <w:rPr>
          <w:lang w:val="en-US"/>
        </w:rPr>
        <w:t>savedPhoto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</w:r>
      <w:r w:rsidRPr="0022423F">
        <w:rPr>
          <w:lang w:val="en-US"/>
        </w:rPr>
        <w:br/>
        <w:t xml:space="preserve">   return new </w:t>
      </w:r>
      <w:proofErr w:type="spellStart"/>
      <w:r w:rsidRPr="0022423F">
        <w:rPr>
          <w:lang w:val="en-US"/>
        </w:rPr>
        <w:t>ResponseEntity</w:t>
      </w:r>
      <w:proofErr w:type="spellEnd"/>
      <w:r w:rsidRPr="0022423F">
        <w:rPr>
          <w:lang w:val="en-US"/>
        </w:rPr>
        <w:t>&lt;&gt;(</w:t>
      </w:r>
      <w:proofErr w:type="spellStart"/>
      <w:r w:rsidRPr="0022423F">
        <w:rPr>
          <w:lang w:val="en-US"/>
        </w:rPr>
        <w:t>savedPhoto</w:t>
      </w:r>
      <w:proofErr w:type="spellEnd"/>
      <w:r w:rsidRPr="0022423F">
        <w:rPr>
          <w:lang w:val="en-US"/>
        </w:rPr>
        <w:t xml:space="preserve">, </w:t>
      </w:r>
      <w:proofErr w:type="spellStart"/>
      <w:r w:rsidRPr="0022423F">
        <w:rPr>
          <w:lang w:val="en-US"/>
        </w:rPr>
        <w:t>HttpStatus.OK</w:t>
      </w:r>
      <w:proofErr w:type="spellEnd"/>
      <w:r w:rsidRPr="0022423F">
        <w:rPr>
          <w:lang w:val="en-US"/>
        </w:rPr>
        <w:t>);</w:t>
      </w:r>
      <w:r w:rsidRPr="0022423F">
        <w:rPr>
          <w:lang w:val="en-US"/>
        </w:rPr>
        <w:br/>
      </w:r>
      <w:r w:rsidRPr="0022423F">
        <w:rPr>
          <w:lang w:val="en-US"/>
        </w:rPr>
        <w:br/>
        <w:t>}</w:t>
      </w:r>
    </w:p>
    <w:p w14:paraId="0C05FBBE" w14:textId="77777777" w:rsidR="00E063E7" w:rsidRPr="00E063E7" w:rsidRDefault="00E063E7" w:rsidP="00A3634E">
      <w:pPr>
        <w:pStyle w:val="Tekstwiodcy"/>
        <w:rPr>
          <w:lang w:val="en-US"/>
        </w:rPr>
      </w:pPr>
    </w:p>
    <w:p w14:paraId="26875CD0" w14:textId="7AF1289D" w:rsidR="00A3634E" w:rsidRDefault="00A3634E" w:rsidP="00A3634E">
      <w:pPr>
        <w:pStyle w:val="NrNagwek3"/>
      </w:pPr>
      <w:bookmarkStart w:id="73" w:name="_Toc26802482"/>
      <w:r>
        <w:t xml:space="preserve">Funkcja  serwisu odpowiedzialna za aktualizację wpisu na </w:t>
      </w:r>
      <w:proofErr w:type="spellStart"/>
      <w:r>
        <w:t>wiki</w:t>
      </w:r>
      <w:bookmarkEnd w:id="73"/>
      <w:proofErr w:type="spellEnd"/>
    </w:p>
    <w:p w14:paraId="10B0008E" w14:textId="50CA3587" w:rsidR="00732C26" w:rsidRPr="00382287" w:rsidRDefault="00382287" w:rsidP="00732C26">
      <w:pPr>
        <w:pStyle w:val="Tekstwiodcy"/>
      </w:pPr>
      <w:r>
        <w:fldChar w:fldCharType="begin"/>
      </w:r>
      <w:r>
        <w:instrText xml:space="preserve"> REF _Ref26784543 \h </w:instrText>
      </w:r>
      <w:r>
        <w:fldChar w:fldCharType="separate"/>
      </w:r>
      <w:r w:rsidR="00E80A08">
        <w:t xml:space="preserve">Listing </w:t>
      </w:r>
      <w:r w:rsidR="00E80A08">
        <w:rPr>
          <w:noProof/>
        </w:rPr>
        <w:t>15</w:t>
      </w:r>
      <w:r>
        <w:fldChar w:fldCharType="end"/>
      </w:r>
      <w:r>
        <w:t xml:space="preserve"> zawiera implementację funkcji </w:t>
      </w:r>
      <w:proofErr w:type="spellStart"/>
      <w:r w:rsidRPr="00382287">
        <w:rPr>
          <w:i/>
          <w:iCs/>
        </w:rPr>
        <w:t>updateWikiEntry</w:t>
      </w:r>
      <w:proofErr w:type="spellEnd"/>
      <w:r w:rsidRPr="00382287">
        <w:rPr>
          <w:i/>
          <w:iCs/>
        </w:rPr>
        <w:t>()</w:t>
      </w:r>
      <w:r w:rsidR="00F54ADF">
        <w:t>, która</w:t>
      </w:r>
      <w:r>
        <w:t xml:space="preserve"> jest odpowiedzialna za aktualizowanie wpis</w:t>
      </w:r>
      <w:r w:rsidR="00F54ADF">
        <w:t>ów</w:t>
      </w:r>
      <w:r>
        <w:t xml:space="preserve"> </w:t>
      </w:r>
      <w:proofErr w:type="spellStart"/>
      <w:r>
        <w:t>wiki</w:t>
      </w:r>
      <w:proofErr w:type="spellEnd"/>
      <w:r>
        <w:t xml:space="preserve">. </w:t>
      </w:r>
      <w:r w:rsidR="00F54ADF">
        <w:t>Na początku sprawdzane są argumenty funkcji, w przypadku podania niepoprawnych danych generowana jest odpowiedź zwrotna z informacją o błędzie.</w:t>
      </w:r>
      <w:r w:rsidR="00F03BBA">
        <w:t xml:space="preserve"> Gdy podane argumenty są poprawne </w:t>
      </w:r>
      <w:r w:rsidR="0020133E">
        <w:t>obiekt</w:t>
      </w:r>
      <w:r w:rsidR="00F03BBA">
        <w:t xml:space="preserve"> </w:t>
      </w:r>
      <w:proofErr w:type="spellStart"/>
      <w:r w:rsidR="00F03BBA">
        <w:t>wiki</w:t>
      </w:r>
      <w:proofErr w:type="spellEnd"/>
      <w:r w:rsidR="00F03BBA">
        <w:t xml:space="preserve"> jest aktualizowany w oparciu o nowe dane</w:t>
      </w:r>
      <w:r w:rsidR="0020133E">
        <w:t>,</w:t>
      </w:r>
      <w:r w:rsidR="00F03BBA">
        <w:t xml:space="preserve"> a następnie </w:t>
      </w:r>
      <w:r w:rsidR="0020133E">
        <w:t>dane są zapisywane</w:t>
      </w:r>
      <w:r w:rsidR="00F03BBA">
        <w:t xml:space="preserve"> w bazie danych. Po poprawnej operacji wysyłana jest informacja zwrotna zawierająca zaktualizowany wpis </w:t>
      </w:r>
      <w:proofErr w:type="spellStart"/>
      <w:r w:rsidR="00F03BBA">
        <w:t>wiki</w:t>
      </w:r>
      <w:proofErr w:type="spellEnd"/>
      <w:r w:rsidR="00F03BBA">
        <w:t>.</w:t>
      </w:r>
    </w:p>
    <w:p w14:paraId="1B029201" w14:textId="7DD0A646" w:rsidR="00732C26" w:rsidRDefault="00732C26" w:rsidP="00732C26">
      <w:pPr>
        <w:pStyle w:val="Legenda"/>
        <w:keepNext/>
        <w:jc w:val="left"/>
      </w:pPr>
      <w:bookmarkStart w:id="74" w:name="_Ref26784543"/>
      <w:r>
        <w:t xml:space="preserve">Listing </w:t>
      </w:r>
      <w:fldSimple w:instr=" SEQ Listing \* ARABIC ">
        <w:r w:rsidR="00E80A08">
          <w:rPr>
            <w:noProof/>
          </w:rPr>
          <w:t>15</w:t>
        </w:r>
      </w:fldSimple>
      <w:bookmarkEnd w:id="74"/>
      <w:r w:rsidR="0075639C">
        <w:rPr>
          <w:noProof/>
        </w:rPr>
        <w:t>.</w:t>
      </w:r>
      <w:r>
        <w:t xml:space="preserve"> Funkcja </w:t>
      </w:r>
      <w:proofErr w:type="spellStart"/>
      <w:r w:rsidRPr="00382287">
        <w:rPr>
          <w:i/>
          <w:iCs/>
        </w:rPr>
        <w:t>updateWikiEntry</w:t>
      </w:r>
      <w:proofErr w:type="spellEnd"/>
      <w:r w:rsidRPr="00382287">
        <w:rPr>
          <w:i/>
          <w:iCs/>
        </w:rPr>
        <w:t>(...)</w:t>
      </w:r>
    </w:p>
    <w:p w14:paraId="7007B2A6" w14:textId="77777777" w:rsidR="00732C26" w:rsidRPr="00732C26" w:rsidRDefault="00732C26" w:rsidP="00732C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</w:pP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@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Override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>@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Transactional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lastRenderedPageBreak/>
        <w:t xml:space="preserve">public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ResponseEntity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&lt;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&gt;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updateWikiEntry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(String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wikiEntryId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,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>{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Integer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id 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null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{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 id 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Integer.decode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wikiEntryId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}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catch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Exception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ex)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{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 return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new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ResponseEntity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&lt;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&gt;(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HttpStatus.BAD_REQUEST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}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wikiEntryDAO.findById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(id);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if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==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null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{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   return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new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ResponseEntity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&lt;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&gt;(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HttpStatus.BAD_REQUEST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   }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wikiEntryToUpdate.setName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wikiEntry.getName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wikiEntryToUpdate.setLatinName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wikiEntry.getLatinName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wikiEntryToUpdate.setShortDescription(wikiEntry.getShortDescription());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wikiEntryToUpdate.setLongDescription(wikiEntry.getLongDescription());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wikiEntryToUpdate.setTreatment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wikiEntry.getTreatment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wikiEntryToUpdate.setTips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wikiEntry.getTips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wikiEntryToUpdate.setTags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wikiEntry.getTags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());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wikiEntryDAO.update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 xml:space="preserve">   return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new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ResponseEntity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&lt;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&gt;(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wikiEntryToUpdate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 xml:space="preserve">,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HttpStatus.OK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eastAsia="pl-PL"/>
        </w:rPr>
        <w:br/>
        <w:t>}</w:t>
      </w:r>
    </w:p>
    <w:p w14:paraId="257670D1" w14:textId="77777777" w:rsidR="00732C26" w:rsidRDefault="00732C26" w:rsidP="00732C26">
      <w:pPr>
        <w:pStyle w:val="Listing"/>
      </w:pPr>
    </w:p>
    <w:p w14:paraId="1CEB2DD5" w14:textId="16C7A6E5" w:rsidR="00A3634E" w:rsidRDefault="00446A90" w:rsidP="00A3634E">
      <w:pPr>
        <w:pStyle w:val="NrNagwek3"/>
      </w:pPr>
      <w:bookmarkStart w:id="75" w:name="_Toc26802483"/>
      <w:r>
        <w:t xml:space="preserve">Funkcja </w:t>
      </w:r>
      <w:r w:rsidR="00C01266">
        <w:t>znajdująca</w:t>
      </w:r>
      <w:r w:rsidR="00732C26">
        <w:t xml:space="preserve"> magazyn</w:t>
      </w:r>
      <w:bookmarkEnd w:id="75"/>
      <w:r w:rsidR="00C06E42">
        <w:t xml:space="preserve"> </w:t>
      </w:r>
    </w:p>
    <w:p w14:paraId="59613D82" w14:textId="35D37F21" w:rsidR="00732C26" w:rsidRPr="00F54ADF" w:rsidRDefault="00F54ADF" w:rsidP="00732C26">
      <w:pPr>
        <w:pStyle w:val="Tekstwiodcy"/>
      </w:pPr>
      <w:r>
        <w:fldChar w:fldCharType="begin"/>
      </w:r>
      <w:r>
        <w:instrText xml:space="preserve"> REF _Ref26784935 \h </w:instrText>
      </w:r>
      <w:r>
        <w:fldChar w:fldCharType="separate"/>
      </w:r>
      <w:r w:rsidR="00E80A08" w:rsidRPr="00E80A08">
        <w:t xml:space="preserve">Listing </w:t>
      </w:r>
      <w:r w:rsidR="00E80A08" w:rsidRPr="00E80A08">
        <w:rPr>
          <w:noProof/>
        </w:rPr>
        <w:t>16</w:t>
      </w:r>
      <w:r>
        <w:fldChar w:fldCharType="end"/>
      </w:r>
      <w:r>
        <w:t xml:space="preserve"> zawiera implementację funkcji </w:t>
      </w:r>
      <w:proofErr w:type="spellStart"/>
      <w:r w:rsidRPr="00F54ADF">
        <w:rPr>
          <w:i/>
          <w:iCs/>
        </w:rPr>
        <w:t>findByProduct</w:t>
      </w:r>
      <w:proofErr w:type="spellEnd"/>
      <w:r w:rsidRPr="00F54ADF">
        <w:rPr>
          <w:i/>
          <w:iCs/>
        </w:rPr>
        <w:t>(</w:t>
      </w:r>
      <w:r>
        <w:rPr>
          <w:i/>
          <w:iCs/>
        </w:rPr>
        <w:t>…</w:t>
      </w:r>
      <w:r w:rsidRPr="00F54ADF">
        <w:rPr>
          <w:i/>
          <w:iCs/>
        </w:rPr>
        <w:t>)</w:t>
      </w:r>
      <w:r>
        <w:t>, która wyszukuje magazyn na podstawie produktu. Na początku wypakowywana jest sesja połączenia z bazą danych. Sesja ta umożliwia tworzenie zapytań do bazy danych. Tworzone jest zapytanie</w:t>
      </w:r>
      <w:r w:rsidR="0020133E">
        <w:t xml:space="preserve"> z parametrem</w:t>
      </w:r>
      <w:r>
        <w:t xml:space="preserve">, które znajduje rekordy w bazie danych. Dodatkowo definiujemy, że odpowiedzią na zapytanie jest obiekt klasy </w:t>
      </w:r>
      <w:r>
        <w:rPr>
          <w:i/>
          <w:iCs/>
        </w:rPr>
        <w:t>Storage</w:t>
      </w:r>
      <w:r>
        <w:t xml:space="preserve">. Parametr jest ustawiany, a następnie zapytanie jest wykonywane. Wynik zapytania jest przypisywany do listy </w:t>
      </w:r>
      <w:proofErr w:type="spellStart"/>
      <w:r>
        <w:rPr>
          <w:i/>
          <w:iCs/>
        </w:rPr>
        <w:t>storageList</w:t>
      </w:r>
      <w:proofErr w:type="spellEnd"/>
      <w:r>
        <w:t xml:space="preserve">, jeżeli lista jest pusta zwracana jest wartość </w:t>
      </w:r>
      <w:proofErr w:type="spellStart"/>
      <w:r>
        <w:rPr>
          <w:i/>
          <w:iCs/>
        </w:rPr>
        <w:t>null</w:t>
      </w:r>
      <w:proofErr w:type="spellEnd"/>
      <w:r>
        <w:t xml:space="preserve">, w przeciwnym przypadku zwracana jest pierwsza wartość znajdująca się na liście </w:t>
      </w:r>
      <w:proofErr w:type="spellStart"/>
      <w:r w:rsidRPr="00F54ADF">
        <w:rPr>
          <w:i/>
          <w:iCs/>
        </w:rPr>
        <w:t>storageList</w:t>
      </w:r>
      <w:proofErr w:type="spellEnd"/>
      <w:r>
        <w:t xml:space="preserve">. </w:t>
      </w:r>
    </w:p>
    <w:p w14:paraId="55E31C4B" w14:textId="77777777" w:rsidR="00F54ADF" w:rsidRDefault="00F54ADF" w:rsidP="00732C26">
      <w:pPr>
        <w:pStyle w:val="Tekstwiodcy"/>
      </w:pPr>
    </w:p>
    <w:p w14:paraId="219EF597" w14:textId="4A36C609" w:rsidR="00732C26" w:rsidRPr="00400E0A" w:rsidRDefault="00732C26" w:rsidP="00732C26">
      <w:pPr>
        <w:pStyle w:val="Legenda"/>
        <w:keepNext/>
        <w:jc w:val="left"/>
        <w:rPr>
          <w:lang w:val="en-US"/>
        </w:rPr>
      </w:pPr>
      <w:bookmarkStart w:id="76" w:name="_Ref26784935"/>
      <w:r w:rsidRPr="00400E0A">
        <w:rPr>
          <w:lang w:val="en-US"/>
        </w:rPr>
        <w:t xml:space="preserve">Listing </w:t>
      </w:r>
      <w:r w:rsidR="00400E0A">
        <w:fldChar w:fldCharType="begin"/>
      </w:r>
      <w:r w:rsidR="00400E0A" w:rsidRPr="00400E0A">
        <w:rPr>
          <w:lang w:val="en-US"/>
        </w:rPr>
        <w:instrText xml:space="preserve"> SEQ Listing \* ARABIC </w:instrText>
      </w:r>
      <w:r w:rsidR="00400E0A">
        <w:fldChar w:fldCharType="separate"/>
      </w:r>
      <w:r w:rsidR="00E80A08">
        <w:rPr>
          <w:noProof/>
          <w:lang w:val="en-US"/>
        </w:rPr>
        <w:t>16</w:t>
      </w:r>
      <w:r w:rsidR="00400E0A">
        <w:rPr>
          <w:noProof/>
        </w:rPr>
        <w:fldChar w:fldCharType="end"/>
      </w:r>
      <w:bookmarkEnd w:id="76"/>
      <w:r w:rsidR="0075639C" w:rsidRPr="003474D7">
        <w:rPr>
          <w:noProof/>
          <w:lang w:val="en-US"/>
        </w:rPr>
        <w:t>.</w:t>
      </w:r>
      <w:r w:rsidRPr="00400E0A">
        <w:rPr>
          <w:lang w:val="en-US"/>
        </w:rPr>
        <w:t xml:space="preserve"> </w:t>
      </w:r>
      <w:proofErr w:type="spellStart"/>
      <w:r w:rsidRPr="00400E0A">
        <w:rPr>
          <w:lang w:val="en-US"/>
        </w:rPr>
        <w:t>Funkcja</w:t>
      </w:r>
      <w:proofErr w:type="spellEnd"/>
      <w:r w:rsidRPr="00400E0A">
        <w:rPr>
          <w:lang w:val="en-US"/>
        </w:rPr>
        <w:t xml:space="preserve"> </w:t>
      </w:r>
      <w:proofErr w:type="spellStart"/>
      <w:r w:rsidRPr="00400E0A">
        <w:rPr>
          <w:lang w:val="en-US"/>
        </w:rPr>
        <w:t>findByProduct</w:t>
      </w:r>
      <w:proofErr w:type="spellEnd"/>
      <w:r w:rsidRPr="00400E0A">
        <w:rPr>
          <w:lang w:val="en-US"/>
        </w:rPr>
        <w:t>(...)</w:t>
      </w:r>
    </w:p>
    <w:p w14:paraId="583C9DF9" w14:textId="77777777" w:rsidR="00732C26" w:rsidRPr="00732C26" w:rsidRDefault="00732C26" w:rsidP="00732C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</w:pP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@Override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public Storage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findByProduct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(Product product)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{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Session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session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entityManager.unwrap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Session.class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lastRenderedPageBreak/>
        <w:t xml:space="preserve">   Query&lt;Storage&gt; query 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session.createQuery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("FROM Storage s WHERE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s.product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=:product",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Storage.class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query.setParameter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("product", product);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List&lt;Storage&gt;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storageList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query.getResultList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if(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storageList.isEmpty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())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   return null;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 xml:space="preserve">   return </w:t>
      </w:r>
      <w:proofErr w:type="spellStart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storageList.get</w:t>
      </w:r>
      <w:proofErr w:type="spellEnd"/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t>(0);</w:t>
      </w:r>
      <w:r w:rsidRPr="00732C26">
        <w:rPr>
          <w:rFonts w:ascii="Courier New" w:eastAsia="Times New Roman" w:hAnsi="Courier New" w:cs="Courier New"/>
          <w:color w:val="000000"/>
          <w:sz w:val="20"/>
          <w:szCs w:val="20"/>
          <w:lang w:val="en-US" w:eastAsia="pl-PL"/>
        </w:rPr>
        <w:br/>
        <w:t>}</w:t>
      </w:r>
    </w:p>
    <w:p w14:paraId="2DCAD979" w14:textId="77777777" w:rsidR="00732C26" w:rsidRPr="00732C26" w:rsidRDefault="00732C26" w:rsidP="00732C26">
      <w:pPr>
        <w:pStyle w:val="Listing"/>
        <w:rPr>
          <w:lang w:val="en-US"/>
        </w:rPr>
      </w:pPr>
    </w:p>
    <w:p w14:paraId="79A763AD" w14:textId="36CE23A6" w:rsidR="00290799" w:rsidRPr="0075639C" w:rsidRDefault="00290799" w:rsidP="0075639C">
      <w:pPr>
        <w:pStyle w:val="NrNagwek2"/>
      </w:pPr>
      <w:bookmarkStart w:id="77" w:name="_Toc26802484"/>
      <w:r w:rsidRPr="0075639C">
        <w:t>Struktura interfejsu graficznego</w:t>
      </w:r>
      <w:bookmarkEnd w:id="77"/>
    </w:p>
    <w:p w14:paraId="1D3A6DD9" w14:textId="4DE6B221" w:rsidR="00C621AF" w:rsidRPr="00110586" w:rsidRDefault="00110586" w:rsidP="00110586">
      <w:pPr>
        <w:pStyle w:val="Tekstwiodcy"/>
      </w:pPr>
      <w:r w:rsidRPr="00110586">
        <w:t>Poniżej z</w:t>
      </w:r>
      <w:r>
        <w:t>najdują się rysunki przestawiające wygląd aplikacji na ekranie komputera i telefonu. Motywem przewodnim w tworzonej aplikacji były kwiaty i kolor niebieski.</w:t>
      </w:r>
      <w:r w:rsidR="00B907F8">
        <w:t xml:space="preserve"> W górnej części ekranu znajduje się pasek aplikacji z którego możemy przechodzić na poszczególne zakładki. W widoku klienta są to: ekran główny, </w:t>
      </w:r>
      <w:proofErr w:type="spellStart"/>
      <w:r w:rsidR="00B907F8">
        <w:t>wiki</w:t>
      </w:r>
      <w:proofErr w:type="spellEnd"/>
      <w:r w:rsidR="00B907F8">
        <w:t>, sklep, opcja logowania oraz koszyk. Dla zalogowanego klienta opcja logowania zmienia się w ikonę użytkownika z dodatkowym menu. Widok pracownika jest rozbudowany o dodatkowe zakładki jak produkty i magazyn. W wersji na urządzenia mobilne górny pasek zmienia się w wysuwane boczne menu. Na spodzie aplikacji znajduje się stopka, która zawiera przeróżne linki z informacjami. Wygląd aplikacji jest dynamicznie skalowany w zależności od rozmiaru urządzenia.</w:t>
      </w:r>
    </w:p>
    <w:p w14:paraId="743B8C14" w14:textId="77777777" w:rsidR="00110586" w:rsidRPr="00110586" w:rsidRDefault="00110586" w:rsidP="00C621AF">
      <w:pPr>
        <w:pStyle w:val="Tekstwiodcy"/>
      </w:pPr>
    </w:p>
    <w:p w14:paraId="2FD36266" w14:textId="77777777" w:rsidR="00C01266" w:rsidRDefault="00C621AF" w:rsidP="00C01266">
      <w:pPr>
        <w:pStyle w:val="Tekstwiodcy"/>
        <w:keepNext/>
        <w:jc w:val="center"/>
      </w:pPr>
      <w:r>
        <w:rPr>
          <w:noProof/>
          <w:lang w:val="en-US"/>
        </w:rPr>
        <w:drawing>
          <wp:inline distT="0" distB="0" distL="0" distR="0" wp14:anchorId="710BA07C" wp14:editId="31796DEA">
            <wp:extent cx="5826260" cy="2899954"/>
            <wp:effectExtent l="0" t="0" r="317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291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C37C" w14:textId="6D02FBF8" w:rsidR="00C621AF" w:rsidRPr="00C01266" w:rsidRDefault="00C01266" w:rsidP="00C01266">
      <w:pPr>
        <w:pStyle w:val="Legenda"/>
        <w:jc w:val="center"/>
      </w:pPr>
      <w:r>
        <w:t xml:space="preserve">Rysunek </w:t>
      </w:r>
      <w:fldSimple w:instr=" SEQ Rysunek \* ARABIC ">
        <w:r w:rsidR="00E80A08">
          <w:rPr>
            <w:noProof/>
          </w:rPr>
          <w:t>6</w:t>
        </w:r>
      </w:fldSimple>
      <w:r w:rsidR="0075639C">
        <w:rPr>
          <w:noProof/>
        </w:rPr>
        <w:t>.</w:t>
      </w:r>
      <w:r>
        <w:t xml:space="preserve"> E</w:t>
      </w:r>
      <w:r w:rsidR="0075639C">
        <w:t>k</w:t>
      </w:r>
      <w:r>
        <w:t>ran główny aplikacji (</w:t>
      </w:r>
      <w:r w:rsidR="0075639C">
        <w:t>desktop</w:t>
      </w:r>
      <w:r>
        <w:t>)</w:t>
      </w:r>
    </w:p>
    <w:p w14:paraId="4789C651" w14:textId="77777777" w:rsidR="00C01266" w:rsidRDefault="00DE1814" w:rsidP="00C01266">
      <w:pPr>
        <w:pStyle w:val="Tekstwiodcy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955F962" wp14:editId="474DA26A">
            <wp:extent cx="2109470" cy="5111931"/>
            <wp:effectExtent l="0" t="0" r="5080" b="0"/>
            <wp:docPr id="12" name="Obraz 12" descr="Obraz zawierający roślina, kwi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one_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837" cy="51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AB8" w14:textId="062958E0" w:rsidR="00C621AF" w:rsidRPr="00C01266" w:rsidRDefault="00C01266" w:rsidP="00C01266">
      <w:pPr>
        <w:pStyle w:val="Legenda"/>
        <w:jc w:val="center"/>
      </w:pPr>
      <w:r>
        <w:t xml:space="preserve">Rysunek </w:t>
      </w:r>
      <w:fldSimple w:instr=" SEQ Rysunek \* ARABIC ">
        <w:r w:rsidR="00E80A08">
          <w:rPr>
            <w:noProof/>
          </w:rPr>
          <w:t>7</w:t>
        </w:r>
      </w:fldSimple>
      <w:r w:rsidR="0075639C">
        <w:rPr>
          <w:noProof/>
        </w:rPr>
        <w:t>.</w:t>
      </w:r>
      <w:r>
        <w:t xml:space="preserve"> Ekran </w:t>
      </w:r>
      <w:r w:rsidR="00177375">
        <w:t>główny</w:t>
      </w:r>
      <w:r>
        <w:t xml:space="preserve"> aplikacji (telefon)</w:t>
      </w:r>
    </w:p>
    <w:p w14:paraId="27D9E014" w14:textId="77777777" w:rsidR="00C01266" w:rsidRDefault="00C621AF" w:rsidP="00EF0E5A">
      <w:pPr>
        <w:pStyle w:val="Tekstwiodcy"/>
        <w:keepNext/>
        <w:jc w:val="center"/>
      </w:pPr>
      <w:r>
        <w:rPr>
          <w:noProof/>
          <w:lang w:val="en-US"/>
        </w:rPr>
        <w:drawing>
          <wp:inline distT="0" distB="0" distL="0" distR="0" wp14:anchorId="5DB2790B" wp14:editId="11E10070">
            <wp:extent cx="5756275" cy="280416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5A1F" w14:textId="3F4FACC8" w:rsidR="00C621AF" w:rsidRDefault="00C01266" w:rsidP="00C01266">
      <w:pPr>
        <w:pStyle w:val="Legenda"/>
        <w:jc w:val="center"/>
        <w:rPr>
          <w:noProof/>
          <w:lang w:val="en-US"/>
        </w:rPr>
      </w:pPr>
      <w:r>
        <w:t xml:space="preserve">Rysunek </w:t>
      </w:r>
      <w:fldSimple w:instr=" SEQ Rysunek \* ARABIC ">
        <w:r w:rsidR="00E80A08">
          <w:rPr>
            <w:noProof/>
          </w:rPr>
          <w:t>8</w:t>
        </w:r>
      </w:fldSimple>
      <w:r w:rsidR="0075639C">
        <w:rPr>
          <w:noProof/>
        </w:rPr>
        <w:t>.</w:t>
      </w:r>
      <w:r>
        <w:t xml:space="preserve"> Widok </w:t>
      </w:r>
      <w:proofErr w:type="spellStart"/>
      <w:r>
        <w:t>wiki</w:t>
      </w:r>
      <w:proofErr w:type="spellEnd"/>
      <w:r>
        <w:t xml:space="preserve"> (desktop)</w:t>
      </w:r>
    </w:p>
    <w:p w14:paraId="2F54AE56" w14:textId="438F9C6E" w:rsidR="00C621AF" w:rsidRDefault="00C621AF" w:rsidP="00C621AF">
      <w:pPr>
        <w:ind w:firstLine="708"/>
        <w:rPr>
          <w:lang w:val="en-US"/>
        </w:rPr>
      </w:pPr>
    </w:p>
    <w:p w14:paraId="7770FB47" w14:textId="6DD50AD5" w:rsidR="00C621AF" w:rsidRDefault="00C621AF" w:rsidP="00C621AF">
      <w:pPr>
        <w:ind w:firstLine="708"/>
        <w:rPr>
          <w:lang w:val="en-US"/>
        </w:rPr>
      </w:pPr>
    </w:p>
    <w:p w14:paraId="210D7B00" w14:textId="7C351F1D" w:rsidR="00C621AF" w:rsidRDefault="00C621AF" w:rsidP="00C621AF">
      <w:pPr>
        <w:ind w:firstLine="708"/>
        <w:rPr>
          <w:lang w:val="en-US"/>
        </w:rPr>
      </w:pPr>
    </w:p>
    <w:p w14:paraId="1CF7850A" w14:textId="56DA672D" w:rsidR="00C621AF" w:rsidRDefault="00C621AF" w:rsidP="00C621AF">
      <w:pPr>
        <w:ind w:firstLine="708"/>
        <w:rPr>
          <w:lang w:val="en-US"/>
        </w:rPr>
      </w:pPr>
    </w:p>
    <w:p w14:paraId="2E9C0EE9" w14:textId="77777777" w:rsidR="00C01266" w:rsidRDefault="00C621AF" w:rsidP="00EF0E5A">
      <w:pPr>
        <w:keepNext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18EA3BED" wp14:editId="0FC22507">
            <wp:extent cx="5756275" cy="280416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14A6" w14:textId="20A28E68" w:rsidR="00C621AF" w:rsidRPr="00C01266" w:rsidRDefault="00C01266" w:rsidP="00C01266">
      <w:pPr>
        <w:pStyle w:val="Legenda"/>
        <w:jc w:val="center"/>
      </w:pPr>
      <w:r>
        <w:t xml:space="preserve">Rysunek </w:t>
      </w:r>
      <w:fldSimple w:instr=" SEQ Rysunek \* ARABIC ">
        <w:r w:rsidR="00E80A08">
          <w:rPr>
            <w:noProof/>
          </w:rPr>
          <w:t>9</w:t>
        </w:r>
      </w:fldSimple>
      <w:r w:rsidR="0075639C">
        <w:rPr>
          <w:noProof/>
        </w:rPr>
        <w:t>.</w:t>
      </w:r>
      <w:r>
        <w:t xml:space="preserve"> Widok wpisu na </w:t>
      </w:r>
      <w:proofErr w:type="spellStart"/>
      <w:r>
        <w:t>wiki</w:t>
      </w:r>
      <w:proofErr w:type="spellEnd"/>
      <w:r>
        <w:t xml:space="preserve"> (desktop)</w:t>
      </w:r>
    </w:p>
    <w:p w14:paraId="5C85DB5D" w14:textId="20A2EC3D" w:rsidR="00C621AF" w:rsidRPr="00C01266" w:rsidRDefault="00C621AF" w:rsidP="00C621AF">
      <w:pPr>
        <w:ind w:firstLine="708"/>
      </w:pPr>
    </w:p>
    <w:p w14:paraId="28C7EFBD" w14:textId="77777777" w:rsidR="00C01266" w:rsidRDefault="00DE1814" w:rsidP="00EF0E5A">
      <w:pPr>
        <w:keepNext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1FB86D57" wp14:editId="23A4EC10">
            <wp:extent cx="5756275" cy="28213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DAC97" w14:textId="1B3905DD" w:rsidR="00C621AF" w:rsidRDefault="00C01266" w:rsidP="00C01266">
      <w:pPr>
        <w:pStyle w:val="Legenda"/>
        <w:jc w:val="center"/>
        <w:rPr>
          <w:lang w:val="en-US"/>
        </w:rPr>
      </w:pPr>
      <w:r>
        <w:t xml:space="preserve">Rysunek </w:t>
      </w:r>
      <w:fldSimple w:instr=" SEQ Rysunek \* ARABIC ">
        <w:r w:rsidR="00E80A08">
          <w:rPr>
            <w:noProof/>
          </w:rPr>
          <w:t>10</w:t>
        </w:r>
      </w:fldSimple>
      <w:r w:rsidR="0075639C">
        <w:rPr>
          <w:noProof/>
        </w:rPr>
        <w:t>.</w:t>
      </w:r>
      <w:r>
        <w:t xml:space="preserve"> Widok sklepu (desktop)</w:t>
      </w:r>
    </w:p>
    <w:p w14:paraId="72509903" w14:textId="77777777" w:rsidR="00C01266" w:rsidRDefault="00DE1814" w:rsidP="00C01266">
      <w:pPr>
        <w:keepNext/>
        <w:ind w:firstLine="708"/>
      </w:pPr>
      <w:r>
        <w:rPr>
          <w:noProof/>
          <w:lang w:val="en-US"/>
        </w:rPr>
        <w:lastRenderedPageBreak/>
        <w:drawing>
          <wp:inline distT="0" distB="0" distL="0" distR="0" wp14:anchorId="4204BAB1" wp14:editId="7F2B81E4">
            <wp:extent cx="5760720" cy="5661025"/>
            <wp:effectExtent l="0" t="0" r="0" b="0"/>
            <wp:docPr id="13" name="Obraz 13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one_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E923" w14:textId="1E4C1AAB" w:rsidR="00DE1814" w:rsidRPr="00C01266" w:rsidRDefault="00C01266" w:rsidP="00C01266">
      <w:pPr>
        <w:pStyle w:val="Legenda"/>
        <w:jc w:val="center"/>
      </w:pPr>
      <w:r>
        <w:t xml:space="preserve">Rysunek </w:t>
      </w:r>
      <w:fldSimple w:instr=" SEQ Rysunek \* ARABIC ">
        <w:r w:rsidR="00E80A08">
          <w:rPr>
            <w:noProof/>
          </w:rPr>
          <w:t>11</w:t>
        </w:r>
      </w:fldSimple>
      <w:r w:rsidR="0075639C">
        <w:rPr>
          <w:noProof/>
        </w:rPr>
        <w:t>.</w:t>
      </w:r>
      <w:r>
        <w:t xml:space="preserve"> Menu boczne oraz widok na </w:t>
      </w:r>
      <w:proofErr w:type="spellStart"/>
      <w:r>
        <w:t>wiki</w:t>
      </w:r>
      <w:proofErr w:type="spellEnd"/>
      <w:r>
        <w:t xml:space="preserve"> (telefon)</w:t>
      </w:r>
    </w:p>
    <w:p w14:paraId="433BB7A8" w14:textId="77777777" w:rsidR="00C01266" w:rsidRDefault="00DE1814" w:rsidP="00C01266">
      <w:pPr>
        <w:keepNext/>
        <w:ind w:firstLine="708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033AA0C" wp14:editId="79D4999B">
            <wp:extent cx="5760720" cy="5482590"/>
            <wp:effectExtent l="0" t="0" r="0" b="3810"/>
            <wp:docPr id="15" name="Obraz 15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hone_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8834" w14:textId="0633584B" w:rsidR="0020133E" w:rsidRDefault="00C01266" w:rsidP="00C01266">
      <w:pPr>
        <w:pStyle w:val="Legenda"/>
        <w:jc w:val="center"/>
      </w:pPr>
      <w:r>
        <w:t xml:space="preserve">Rysunek </w:t>
      </w:r>
      <w:fldSimple w:instr=" SEQ Rysunek \* ARABIC ">
        <w:r w:rsidR="00E80A08">
          <w:rPr>
            <w:noProof/>
          </w:rPr>
          <w:t>12</w:t>
        </w:r>
      </w:fldSimple>
      <w:r w:rsidR="0075639C">
        <w:rPr>
          <w:noProof/>
        </w:rPr>
        <w:t>.</w:t>
      </w:r>
      <w:r>
        <w:t xml:space="preserve"> </w:t>
      </w:r>
      <w:proofErr w:type="spellStart"/>
      <w:r>
        <w:t>Modal</w:t>
      </w:r>
      <w:proofErr w:type="spellEnd"/>
      <w:r>
        <w:t xml:space="preserve"> ze zdjęciem oraz widok sklepu (telefon)</w:t>
      </w:r>
    </w:p>
    <w:p w14:paraId="7B971747" w14:textId="049E1847" w:rsidR="0020133E" w:rsidRDefault="0020133E">
      <w:pPr>
        <w:spacing w:after="200" w:line="276" w:lineRule="auto"/>
        <w:jc w:val="left"/>
      </w:pPr>
      <w:r>
        <w:br w:type="page"/>
      </w:r>
    </w:p>
    <w:p w14:paraId="4015FEDC" w14:textId="77777777" w:rsidR="00DE1814" w:rsidRPr="0020133E" w:rsidRDefault="00DE1814" w:rsidP="0020133E">
      <w:pPr>
        <w:spacing w:after="200" w:line="276" w:lineRule="auto"/>
        <w:jc w:val="left"/>
        <w:rPr>
          <w:bCs/>
          <w:sz w:val="22"/>
          <w:szCs w:val="18"/>
        </w:rPr>
      </w:pPr>
    </w:p>
    <w:p w14:paraId="25A7D13F" w14:textId="0AF1EFFF" w:rsidR="009941C4" w:rsidRDefault="002C60A5" w:rsidP="009941C4">
      <w:pPr>
        <w:pStyle w:val="NrNagwek1"/>
        <w:rPr>
          <w:lang w:val="en-US"/>
        </w:rPr>
      </w:pPr>
      <w:bookmarkStart w:id="78" w:name="_Toc26802485"/>
      <w:r>
        <w:rPr>
          <w:lang w:val="en-US"/>
        </w:rPr>
        <w:t>Testy</w:t>
      </w:r>
      <w:bookmarkEnd w:id="78"/>
    </w:p>
    <w:p w14:paraId="7E90B28B" w14:textId="5E3049CE" w:rsidR="00C01266" w:rsidRPr="00C01266" w:rsidRDefault="00C01266" w:rsidP="00C01266">
      <w:pPr>
        <w:pStyle w:val="Tekstwiodcy"/>
      </w:pPr>
      <w:r w:rsidRPr="00C01266">
        <w:t xml:space="preserve">Rozdział ten jest poświęcony </w:t>
      </w:r>
      <w:r>
        <w:t>testowaniu wytworzonego oprogramowania.</w:t>
      </w:r>
    </w:p>
    <w:p w14:paraId="6F7C94B9" w14:textId="192B9D6F" w:rsidR="002C60A5" w:rsidRPr="00B907F8" w:rsidRDefault="002C60A5" w:rsidP="00B907F8">
      <w:pPr>
        <w:pStyle w:val="NrNagwek2"/>
      </w:pPr>
      <w:bookmarkStart w:id="79" w:name="_Toc26802486"/>
      <w:r w:rsidRPr="00B907F8">
        <w:t>Testy manualne</w:t>
      </w:r>
      <w:bookmarkEnd w:id="79"/>
    </w:p>
    <w:p w14:paraId="3943797A" w14:textId="0457FE50" w:rsidR="00EF0E5A" w:rsidRDefault="00B907F8" w:rsidP="00EF0E5A">
      <w:pPr>
        <w:pStyle w:val="Tekstwiodcy"/>
      </w:pPr>
      <w:r w:rsidRPr="00B907F8">
        <w:t>Aplikacja była poddana rygorystycznym t</w:t>
      </w:r>
      <w:r>
        <w:t xml:space="preserve">estom manualnych, sprawdzane były przypadki przesyłania poprawnych i niepoprawnych danych. Testom </w:t>
      </w:r>
      <w:r w:rsidR="0020133E">
        <w:t xml:space="preserve">manualnym </w:t>
      </w:r>
      <w:r>
        <w:t>podlegał</w:t>
      </w:r>
      <w:r w:rsidR="0020133E">
        <w:t>a</w:t>
      </w:r>
      <w:r>
        <w:t xml:space="preserve"> głownie </w:t>
      </w:r>
      <w:r w:rsidR="0020133E">
        <w:t xml:space="preserve">część </w:t>
      </w:r>
      <w:proofErr w:type="spellStart"/>
      <w:r>
        <w:t>Back-End</w:t>
      </w:r>
      <w:r w:rsidR="0020133E">
        <w:t>owa</w:t>
      </w:r>
      <w:proofErr w:type="spellEnd"/>
      <w:r>
        <w:t xml:space="preserve"> aplikacji, ponieważ to on</w:t>
      </w:r>
      <w:r w:rsidR="0020133E">
        <w:t>a</w:t>
      </w:r>
      <w:r>
        <w:t xml:space="preserve"> zajmował</w:t>
      </w:r>
      <w:r w:rsidR="0020133E">
        <w:t>a</w:t>
      </w:r>
      <w:r>
        <w:t xml:space="preserve"> się logiką biznesową.</w:t>
      </w:r>
      <w:r w:rsidR="008729B8">
        <w:t xml:space="preserve"> Narzędzie </w:t>
      </w:r>
      <w:proofErr w:type="spellStart"/>
      <w:r w:rsidR="008729B8">
        <w:t>Postman</w:t>
      </w:r>
      <w:proofErr w:type="spellEnd"/>
      <w:r w:rsidR="008729B8">
        <w:t xml:space="preserve"> idealnie nadawało się do przeprowadzania tego rodzaju testów, ponieważ pozwalało dowolnie modyfikować dane oraz metody </w:t>
      </w:r>
      <w:r w:rsidR="00B11167">
        <w:t>wysyłania</w:t>
      </w:r>
      <w:r w:rsidR="008729B8">
        <w:t xml:space="preserve"> danych</w:t>
      </w:r>
      <w:r w:rsidR="0020133E">
        <w:t>. Dodatkowo narzędzie to</w:t>
      </w:r>
      <w:r w:rsidR="008729B8">
        <w:t xml:space="preserve"> udostępniało historię już wysłanych zapytań.</w:t>
      </w:r>
      <w:r>
        <w:t xml:space="preserve"> Poniżej przedstawiony został scenariusz jednego z testów.</w:t>
      </w:r>
    </w:p>
    <w:p w14:paraId="5447A317" w14:textId="77777777" w:rsidR="00B11167" w:rsidRDefault="00B11167" w:rsidP="00EF0E5A">
      <w:pPr>
        <w:pStyle w:val="Tekstwiodcy"/>
      </w:pPr>
    </w:p>
    <w:p w14:paraId="331CFCC1" w14:textId="5B4891CE" w:rsidR="00B415C8" w:rsidRDefault="00B415C8" w:rsidP="00B11167">
      <w:pPr>
        <w:pStyle w:val="Tekstwiodcy"/>
        <w:ind w:firstLine="0"/>
      </w:pPr>
      <w:r w:rsidRPr="00B415C8">
        <w:rPr>
          <w:b/>
          <w:bCs/>
        </w:rPr>
        <w:t>Test:</w:t>
      </w:r>
      <w:r>
        <w:t xml:space="preserve"> Rejestracja użytkownika z poprawnymi danymi</w:t>
      </w:r>
      <w:r w:rsidR="00B11167">
        <w:t>.</w:t>
      </w:r>
    </w:p>
    <w:p w14:paraId="49027314" w14:textId="6FBF3DF6" w:rsidR="00B415C8" w:rsidRPr="00B415C8" w:rsidRDefault="00B415C8" w:rsidP="00B11167">
      <w:pPr>
        <w:pStyle w:val="Tekstwiodcy"/>
        <w:ind w:firstLine="0"/>
        <w:rPr>
          <w:b/>
          <w:bCs/>
        </w:rPr>
      </w:pPr>
      <w:r w:rsidRPr="00B415C8">
        <w:rPr>
          <w:b/>
          <w:bCs/>
        </w:rPr>
        <w:t>Warunki początkowe:</w:t>
      </w:r>
    </w:p>
    <w:p w14:paraId="16B8FF74" w14:textId="3E7C8172" w:rsidR="00B415C8" w:rsidRDefault="00B415C8" w:rsidP="00EF0E5A">
      <w:pPr>
        <w:pStyle w:val="Tekstwiodcy"/>
      </w:pPr>
      <w:r>
        <w:tab/>
        <w:t xml:space="preserve">W bazie danych nie istnieje użytkownik z takim samym </w:t>
      </w:r>
      <w:r w:rsidR="00B11167">
        <w:t>emailem</w:t>
      </w:r>
      <w:r>
        <w:t xml:space="preserve"> jak ten, który chcemy zarejestrować.</w:t>
      </w:r>
    </w:p>
    <w:p w14:paraId="399A69D9" w14:textId="70F20F2C" w:rsidR="00B415C8" w:rsidRDefault="00B415C8" w:rsidP="00B11167">
      <w:pPr>
        <w:pStyle w:val="Tekstwiodcy"/>
        <w:ind w:firstLine="0"/>
        <w:rPr>
          <w:b/>
          <w:bCs/>
        </w:rPr>
      </w:pPr>
      <w:r w:rsidRPr="00B415C8">
        <w:rPr>
          <w:b/>
          <w:bCs/>
        </w:rPr>
        <w:t>Dane:</w:t>
      </w:r>
    </w:p>
    <w:p w14:paraId="113CED71" w14:textId="698918C3" w:rsidR="00B415C8" w:rsidRDefault="00B415C8" w:rsidP="00EF0E5A">
      <w:pPr>
        <w:pStyle w:val="Tekstwiodcy"/>
      </w:pPr>
      <w:r>
        <w:rPr>
          <w:b/>
          <w:bCs/>
        </w:rPr>
        <w:tab/>
      </w:r>
      <w:r>
        <w:t>Poprawne dane osobowe użytkownika i unikatowy email</w:t>
      </w:r>
      <w:r w:rsidR="0020133E">
        <w:t xml:space="preserve"> oraz poprawne dane adresowe.</w:t>
      </w:r>
    </w:p>
    <w:p w14:paraId="16EC2D00" w14:textId="5F405FB0" w:rsidR="00B415C8" w:rsidRPr="00B415C8" w:rsidRDefault="00B415C8" w:rsidP="00B11167">
      <w:pPr>
        <w:pStyle w:val="Tekstwiodcy"/>
        <w:ind w:firstLine="0"/>
        <w:rPr>
          <w:b/>
          <w:bCs/>
        </w:rPr>
      </w:pPr>
      <w:r w:rsidRPr="00B415C8">
        <w:rPr>
          <w:b/>
          <w:bCs/>
        </w:rPr>
        <w:t>Przebieg:</w:t>
      </w:r>
    </w:p>
    <w:p w14:paraId="43A3CA44" w14:textId="30EA389D" w:rsidR="00B415C8" w:rsidRDefault="00B415C8" w:rsidP="00EF0E5A">
      <w:pPr>
        <w:pStyle w:val="Tekstwiodcy"/>
      </w:pPr>
      <w:r>
        <w:tab/>
        <w:t xml:space="preserve">Dane są sprawdzane pod kątem poprawności, następnie z bazy danych pobierane są rekordy z podanym emailem, znalezienie rekordu </w:t>
      </w:r>
      <w:r w:rsidR="00B11167">
        <w:t>oznacza porażkę</w:t>
      </w:r>
      <w:r>
        <w:t>. Dane adresowe są sprawdzane pod kątem tego czy istnieją w bazie</w:t>
      </w:r>
      <w:r w:rsidR="00113618">
        <w:t>.</w:t>
      </w:r>
      <w:r>
        <w:t xml:space="preserve"> </w:t>
      </w:r>
      <w:r w:rsidR="00113618">
        <w:t>J</w:t>
      </w:r>
      <w:r>
        <w:t xml:space="preserve">eżeli </w:t>
      </w:r>
      <w:r w:rsidR="00113618">
        <w:t>konkretny</w:t>
      </w:r>
      <w:r w:rsidR="0020133E">
        <w:t xml:space="preserve"> adres </w:t>
      </w:r>
      <w:r>
        <w:t>istniej</w:t>
      </w:r>
      <w:r w:rsidR="00B11167">
        <w:t>e</w:t>
      </w:r>
      <w:r w:rsidR="00565A38">
        <w:t>, to</w:t>
      </w:r>
      <w:r>
        <w:t xml:space="preserve"> jest </w:t>
      </w:r>
      <w:r w:rsidR="0020133E">
        <w:t xml:space="preserve">on </w:t>
      </w:r>
      <w:r>
        <w:t xml:space="preserve">przypisywany do użytkownika, jeżeli nie istnieje, nowy adres jest tworzony i przypisywany do użytkownika. Tworzony jest nowy użytkownik </w:t>
      </w:r>
      <w:r w:rsidR="00A03E0A">
        <w:t>na podstawie przesłanych danych</w:t>
      </w:r>
      <w:r>
        <w:t xml:space="preserve">, generowana jest odpowiedz 200 oznaczająca, że wszystko jest w porządku. </w:t>
      </w:r>
      <w:r w:rsidR="00B11167">
        <w:t>Następnie sprawdzane są</w:t>
      </w:r>
      <w:r w:rsidR="008729B8">
        <w:t xml:space="preserve"> stworzone</w:t>
      </w:r>
      <w:r w:rsidR="00B11167">
        <w:t xml:space="preserve"> dane</w:t>
      </w:r>
      <w:r w:rsidR="008729B8">
        <w:t xml:space="preserve"> w bazie danych,</w:t>
      </w:r>
      <w:r w:rsidR="00B11167">
        <w:t xml:space="preserve"> a mianowicie to czy</w:t>
      </w:r>
      <w:r w:rsidR="008729B8">
        <w:t xml:space="preserve"> ściśle odpowiadają danym rejestrowanego użytkownika.</w:t>
      </w:r>
      <w:r w:rsidR="00A03E0A">
        <w:t xml:space="preserve"> Przypadek braku jednolitości danych oznacza porażkę. </w:t>
      </w:r>
      <w:r w:rsidR="00B11167">
        <w:t>Poprawne wykonanie wszystkich kroków oznacza sukces.</w:t>
      </w:r>
    </w:p>
    <w:p w14:paraId="51913FA0" w14:textId="6A723B28" w:rsidR="008729B8" w:rsidRPr="008729B8" w:rsidRDefault="008729B8" w:rsidP="00B11167">
      <w:pPr>
        <w:pStyle w:val="Tekstwiodcy"/>
        <w:ind w:firstLine="0"/>
        <w:rPr>
          <w:b/>
          <w:bCs/>
        </w:rPr>
      </w:pPr>
      <w:r w:rsidRPr="008729B8">
        <w:rPr>
          <w:b/>
          <w:bCs/>
        </w:rPr>
        <w:t>Oczekiwany wynik:</w:t>
      </w:r>
    </w:p>
    <w:p w14:paraId="3B545CA7" w14:textId="240BBEBB" w:rsidR="008729B8" w:rsidRDefault="008729B8" w:rsidP="00EF0E5A">
      <w:pPr>
        <w:pStyle w:val="Tekstwiodcy"/>
      </w:pPr>
      <w:r>
        <w:tab/>
        <w:t>Sukces.</w:t>
      </w:r>
    </w:p>
    <w:p w14:paraId="71A0DEE0" w14:textId="46950670" w:rsidR="008729B8" w:rsidRPr="008729B8" w:rsidRDefault="008729B8" w:rsidP="00B11167">
      <w:pPr>
        <w:pStyle w:val="Tekstwiodcy"/>
        <w:ind w:firstLine="0"/>
        <w:rPr>
          <w:b/>
          <w:bCs/>
        </w:rPr>
      </w:pPr>
      <w:r w:rsidRPr="008729B8">
        <w:rPr>
          <w:b/>
          <w:bCs/>
        </w:rPr>
        <w:t>Otrzymany wynik:</w:t>
      </w:r>
    </w:p>
    <w:p w14:paraId="5E24C9EE" w14:textId="1E773A41" w:rsidR="008729B8" w:rsidRPr="00B415C8" w:rsidRDefault="008729B8" w:rsidP="00EF0E5A">
      <w:pPr>
        <w:pStyle w:val="Tekstwiodcy"/>
      </w:pPr>
      <w:r>
        <w:lastRenderedPageBreak/>
        <w:tab/>
        <w:t>Sukces.</w:t>
      </w:r>
    </w:p>
    <w:p w14:paraId="0DC7D8A0" w14:textId="46CE3C74" w:rsidR="00B415C8" w:rsidRPr="00B907F8" w:rsidRDefault="00B415C8" w:rsidP="00EF0E5A">
      <w:pPr>
        <w:pStyle w:val="Tekstwiodcy"/>
      </w:pPr>
      <w:r>
        <w:tab/>
      </w:r>
    </w:p>
    <w:p w14:paraId="7A0B5006" w14:textId="10469DCE" w:rsidR="002C60A5" w:rsidRPr="00B415C8" w:rsidRDefault="002C60A5" w:rsidP="00B415C8">
      <w:pPr>
        <w:pStyle w:val="NrNagwek2"/>
      </w:pPr>
      <w:bookmarkStart w:id="80" w:name="_Toc26802487"/>
      <w:r w:rsidRPr="00B415C8">
        <w:t>Testy wydajnościowe</w:t>
      </w:r>
      <w:bookmarkEnd w:id="80"/>
    </w:p>
    <w:p w14:paraId="0020AA74" w14:textId="2B60BE8C" w:rsidR="00C01266" w:rsidRPr="00E32AEA" w:rsidRDefault="00E32AEA" w:rsidP="00C01266">
      <w:pPr>
        <w:pStyle w:val="Tekstwiodcy"/>
      </w:pPr>
      <w:r w:rsidRPr="00E32AEA">
        <w:t>Powstała aplikacja została przetestowana p</w:t>
      </w:r>
      <w:r>
        <w:t xml:space="preserve">od kątem wydajności. Programem użytym do wykonania testu był </w:t>
      </w:r>
      <w:proofErr w:type="spellStart"/>
      <w:r>
        <w:t>JMeter</w:t>
      </w:r>
      <w:proofErr w:type="spellEnd"/>
      <w:r>
        <w:t xml:space="preserve">. W konfiguracji początkowej </w:t>
      </w:r>
      <w:r w:rsidR="00B11167">
        <w:t>ustawione zostało</w:t>
      </w:r>
      <w:r>
        <w:t xml:space="preserve"> trzysta</w:t>
      </w:r>
      <w:r w:rsidR="00110586">
        <w:t xml:space="preserve"> równoległych</w:t>
      </w:r>
      <w:r>
        <w:t xml:space="preserve"> wątków, które miały symulować trzystu jednoczesnych użytkowników</w:t>
      </w:r>
      <w:r w:rsidR="00E54941">
        <w:t xml:space="preserve"> serwisu</w:t>
      </w:r>
      <w:r>
        <w:t>. Do badania zostało wyznaczon</w:t>
      </w:r>
      <w:r w:rsidR="00565A38">
        <w:t>ych</w:t>
      </w:r>
      <w:r>
        <w:t xml:space="preserve"> sześć punktów końcowych, które są najczęściej używane w aplikacji. Badanie trwało 120 sekund wraz z 5 sekundowym czasem rozgrzania i ostudzenia. Łącznie zostało wykonanych ok 70000 zapytań</w:t>
      </w:r>
      <w:r w:rsidR="00565A38">
        <w:t>,</w:t>
      </w:r>
      <w:r>
        <w:t xml:space="preserve"> co się przekłada na ok </w:t>
      </w:r>
      <w:r w:rsidR="00E54941">
        <w:t xml:space="preserve">600 zapytań na sekundę. Na </w:t>
      </w:r>
      <w:r w:rsidR="0023190F">
        <w:t>rysunku 13</w:t>
      </w:r>
      <w:r w:rsidR="00E54941">
        <w:t xml:space="preserve"> możemy zauważyć, że łączny procent błędów to 0, dodatkowo możemy zaobserwować, że aplikacja wysyłała około 10 MB  danych na sekundę.</w:t>
      </w:r>
    </w:p>
    <w:p w14:paraId="3286649A" w14:textId="77777777" w:rsidR="00E54941" w:rsidRDefault="00C01266" w:rsidP="00E54941">
      <w:pPr>
        <w:pStyle w:val="Tekstwiodcy"/>
        <w:keepNext/>
      </w:pPr>
      <w:r>
        <w:rPr>
          <w:noProof/>
          <w:lang w:val="en-US"/>
        </w:rPr>
        <w:drawing>
          <wp:inline distT="0" distB="0" distL="0" distR="0" wp14:anchorId="46A89794" wp14:editId="530EA34D">
            <wp:extent cx="5756275" cy="78359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9A77" w14:textId="74FF088A" w:rsidR="00C01266" w:rsidRDefault="00E54941" w:rsidP="00E54941">
      <w:pPr>
        <w:pStyle w:val="Legenda"/>
        <w:jc w:val="center"/>
      </w:pPr>
      <w:bookmarkStart w:id="81" w:name="_Ref26747020"/>
      <w:bookmarkStart w:id="82" w:name="_Ref26747016"/>
      <w:r>
        <w:t xml:space="preserve">Rysunek </w:t>
      </w:r>
      <w:fldSimple w:instr=" SEQ Rysunek \* ARABIC ">
        <w:r w:rsidR="00E80A08">
          <w:rPr>
            <w:noProof/>
          </w:rPr>
          <w:t>13</w:t>
        </w:r>
      </w:fldSimple>
      <w:bookmarkEnd w:id="81"/>
      <w:r>
        <w:t xml:space="preserve"> Wyniki testu wydajnościowego</w:t>
      </w:r>
      <w:bookmarkEnd w:id="82"/>
    </w:p>
    <w:p w14:paraId="7F075B65" w14:textId="77777777" w:rsidR="00A03E0A" w:rsidRPr="00A03E0A" w:rsidRDefault="00A03E0A" w:rsidP="00A03E0A"/>
    <w:p w14:paraId="6729571D" w14:textId="2712F413" w:rsidR="00E54941" w:rsidRDefault="00E54941" w:rsidP="00E54941">
      <w:r>
        <w:fldChar w:fldCharType="begin"/>
      </w:r>
      <w:r>
        <w:instrText xml:space="preserve"> REF _Ref26747200 \h </w:instrText>
      </w:r>
      <w:r>
        <w:fldChar w:fldCharType="separate"/>
      </w:r>
      <w:r w:rsidR="00E80A08">
        <w:t xml:space="preserve">Rysunek </w:t>
      </w:r>
      <w:r w:rsidR="00E80A08">
        <w:rPr>
          <w:noProof/>
        </w:rPr>
        <w:t>14</w:t>
      </w:r>
      <w:r>
        <w:fldChar w:fldCharType="end"/>
      </w:r>
      <w:r>
        <w:t xml:space="preserve"> </w:t>
      </w:r>
      <w:r w:rsidR="0023190F">
        <w:t>p</w:t>
      </w:r>
      <w:r>
        <w:t xml:space="preserve">rzedstawia średni czas odpowiedzi na zapytania. Wahał się on w granicy 450 ms. Jest to świetny wynik. Warto zauważyć, że w tworzonej aplikacji większość zapytań będzie wysłana przy pierwszym ładowaniu aplikacji, więc ewentualne opóźnienia  w dostarczaniu danych nie będą mocno wyczuwalne podczas używania serwisu. </w:t>
      </w:r>
    </w:p>
    <w:p w14:paraId="6ED226E0" w14:textId="77777777" w:rsidR="00E54941" w:rsidRPr="00E54941" w:rsidRDefault="00E54941" w:rsidP="00E54941"/>
    <w:p w14:paraId="6EC884CD" w14:textId="77777777" w:rsidR="00E54941" w:rsidRDefault="00C01266" w:rsidP="00E54941">
      <w:pPr>
        <w:pStyle w:val="Tekstwiodcy"/>
        <w:keepNext/>
      </w:pPr>
      <w:r>
        <w:rPr>
          <w:noProof/>
          <w:lang w:val="en-US"/>
        </w:rPr>
        <w:lastRenderedPageBreak/>
        <w:drawing>
          <wp:inline distT="0" distB="0" distL="0" distR="0" wp14:anchorId="6B5D0D78" wp14:editId="10E53F60">
            <wp:extent cx="5756275" cy="278701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D9B5" w14:textId="54C0ECAE" w:rsidR="00C01266" w:rsidRPr="002E1307" w:rsidRDefault="00E54941" w:rsidP="00E54941">
      <w:pPr>
        <w:pStyle w:val="Legenda"/>
      </w:pPr>
      <w:bookmarkStart w:id="83" w:name="_Ref26747200"/>
      <w:r>
        <w:t xml:space="preserve">Rysunek </w:t>
      </w:r>
      <w:fldSimple w:instr=" SEQ Rysunek \* ARABIC ">
        <w:r w:rsidR="00E80A08">
          <w:rPr>
            <w:noProof/>
          </w:rPr>
          <w:t>14</w:t>
        </w:r>
      </w:fldSimple>
      <w:bookmarkEnd w:id="83"/>
      <w:r>
        <w:t xml:space="preserve"> Czas odpowiedzi na zapytania</w:t>
      </w:r>
    </w:p>
    <w:p w14:paraId="1EA48A0A" w14:textId="6A56CD4B" w:rsidR="00C01266" w:rsidRPr="002E1307" w:rsidRDefault="00C01266" w:rsidP="00C01266">
      <w:pPr>
        <w:pStyle w:val="Tekstwiodcy"/>
      </w:pPr>
    </w:p>
    <w:p w14:paraId="1F0EA1C5" w14:textId="77777777" w:rsidR="00C01266" w:rsidRPr="002E1307" w:rsidRDefault="00C01266" w:rsidP="00C01266">
      <w:pPr>
        <w:pStyle w:val="Tekstwiodcy"/>
      </w:pPr>
    </w:p>
    <w:p w14:paraId="503FEF68" w14:textId="26832BE2" w:rsidR="002C60A5" w:rsidRPr="00EF0E5A" w:rsidRDefault="002C60A5" w:rsidP="00EF0E5A">
      <w:pPr>
        <w:pStyle w:val="NrNagwek2"/>
      </w:pPr>
      <w:bookmarkStart w:id="84" w:name="_Toc26802488"/>
      <w:r w:rsidRPr="00EF0E5A">
        <w:t>Testy funkcjonalne</w:t>
      </w:r>
      <w:bookmarkEnd w:id="84"/>
    </w:p>
    <w:p w14:paraId="113755BF" w14:textId="2D476302" w:rsidR="00C01266" w:rsidRDefault="00A03E0A" w:rsidP="00A03E0A">
      <w:pPr>
        <w:pStyle w:val="Tekstwiodcy"/>
      </w:pPr>
      <w:r>
        <w:t xml:space="preserve">Tworzona aplikacja została przetestowana pod kątem funkcjonalnym, przy użyciu narzędzia </w:t>
      </w:r>
      <w:proofErr w:type="spellStart"/>
      <w:r>
        <w:t>Selenium</w:t>
      </w:r>
      <w:proofErr w:type="spellEnd"/>
      <w:r>
        <w:t xml:space="preserve">. </w:t>
      </w:r>
      <w:proofErr w:type="spellStart"/>
      <w:r>
        <w:t>Selenium</w:t>
      </w:r>
      <w:proofErr w:type="spellEnd"/>
      <w:r>
        <w:t xml:space="preserve"> pozwala nam zdefiniować scenariusze testów. Testowane przypadki to:</w:t>
      </w:r>
    </w:p>
    <w:p w14:paraId="26AE19E5" w14:textId="72CDA218" w:rsidR="00A03E0A" w:rsidRDefault="00A03E0A" w:rsidP="00A03E0A">
      <w:pPr>
        <w:pStyle w:val="Tekstwiodcy"/>
        <w:numPr>
          <w:ilvl w:val="0"/>
          <w:numId w:val="21"/>
        </w:numPr>
      </w:pPr>
      <w:r>
        <w:t>przechodzenie pomiędzy zakładkami serwisu,</w:t>
      </w:r>
    </w:p>
    <w:p w14:paraId="258D2170" w14:textId="049756D2" w:rsidR="00A03E0A" w:rsidRDefault="00A03E0A" w:rsidP="00A03E0A">
      <w:pPr>
        <w:pStyle w:val="Tekstwiodcy"/>
        <w:numPr>
          <w:ilvl w:val="0"/>
          <w:numId w:val="20"/>
        </w:numPr>
      </w:pPr>
      <w:r>
        <w:t xml:space="preserve">rejestracja klienta, </w:t>
      </w:r>
    </w:p>
    <w:p w14:paraId="3563211C" w14:textId="5480741A" w:rsidR="00A03E0A" w:rsidRDefault="00A03E0A" w:rsidP="00A03E0A">
      <w:pPr>
        <w:pStyle w:val="Tekstwiodcy"/>
        <w:numPr>
          <w:ilvl w:val="0"/>
          <w:numId w:val="20"/>
        </w:numPr>
      </w:pPr>
      <w:r>
        <w:t>logowanie się na konto utworzonego klienta,</w:t>
      </w:r>
    </w:p>
    <w:p w14:paraId="647E3F4A" w14:textId="2579550B" w:rsidR="00A03E0A" w:rsidRDefault="00A03E0A" w:rsidP="00A03E0A">
      <w:pPr>
        <w:pStyle w:val="Tekstwiodcy"/>
        <w:numPr>
          <w:ilvl w:val="0"/>
          <w:numId w:val="20"/>
        </w:numPr>
      </w:pPr>
      <w:r>
        <w:t>dodanie produktu do koszyka klienta,</w:t>
      </w:r>
    </w:p>
    <w:p w14:paraId="37AD2730" w14:textId="7AC6DF0F" w:rsidR="00A03E0A" w:rsidRDefault="00A03E0A" w:rsidP="00A03E0A">
      <w:pPr>
        <w:pStyle w:val="Tekstwiodcy"/>
        <w:numPr>
          <w:ilvl w:val="0"/>
          <w:numId w:val="20"/>
        </w:numPr>
      </w:pPr>
      <w:r>
        <w:t>zakup produktu,</w:t>
      </w:r>
    </w:p>
    <w:p w14:paraId="3A682C79" w14:textId="35256D34" w:rsidR="00A03E0A" w:rsidRDefault="00A03E0A" w:rsidP="00A03E0A">
      <w:pPr>
        <w:pStyle w:val="Tekstwiodcy"/>
        <w:numPr>
          <w:ilvl w:val="0"/>
          <w:numId w:val="20"/>
        </w:numPr>
      </w:pPr>
      <w:r>
        <w:t>wylogowanie się z systemu,</w:t>
      </w:r>
    </w:p>
    <w:p w14:paraId="24EB8F24" w14:textId="7A9BFBBB" w:rsidR="00A03E0A" w:rsidRDefault="00A03E0A" w:rsidP="00A03E0A">
      <w:pPr>
        <w:pStyle w:val="Tekstwiodcy"/>
        <w:numPr>
          <w:ilvl w:val="0"/>
          <w:numId w:val="20"/>
        </w:numPr>
      </w:pPr>
      <w:r>
        <w:t>zalogowanie się na konto pr</w:t>
      </w:r>
      <w:r w:rsidR="00113618">
        <w:t>a</w:t>
      </w:r>
      <w:r>
        <w:t>cownika,</w:t>
      </w:r>
    </w:p>
    <w:p w14:paraId="1C82C029" w14:textId="5647FF2E" w:rsidR="00A03E0A" w:rsidRDefault="00A03E0A" w:rsidP="00A03E0A">
      <w:pPr>
        <w:pStyle w:val="Tekstwiodcy"/>
        <w:numPr>
          <w:ilvl w:val="0"/>
          <w:numId w:val="20"/>
        </w:numPr>
      </w:pPr>
      <w:r>
        <w:t>dodanie nowego produktu,</w:t>
      </w:r>
    </w:p>
    <w:p w14:paraId="23156B85" w14:textId="53090131" w:rsidR="00A03E0A" w:rsidRDefault="00A03E0A" w:rsidP="00A03E0A">
      <w:pPr>
        <w:pStyle w:val="Tekstwiodcy"/>
        <w:numPr>
          <w:ilvl w:val="0"/>
          <w:numId w:val="20"/>
        </w:numPr>
      </w:pPr>
      <w:r>
        <w:t>usunięcie dodanego produktu,</w:t>
      </w:r>
    </w:p>
    <w:p w14:paraId="1B7FA32C" w14:textId="7207E695" w:rsidR="00A03E0A" w:rsidRDefault="00A03E0A" w:rsidP="00A03E0A">
      <w:pPr>
        <w:pStyle w:val="Tekstwiodcy"/>
        <w:numPr>
          <w:ilvl w:val="0"/>
          <w:numId w:val="20"/>
        </w:numPr>
      </w:pPr>
      <w:r>
        <w:t xml:space="preserve">dodanie nowego wpisu na </w:t>
      </w:r>
      <w:proofErr w:type="spellStart"/>
      <w:r>
        <w:t>wiki</w:t>
      </w:r>
      <w:proofErr w:type="spellEnd"/>
      <w:r>
        <w:t>,</w:t>
      </w:r>
    </w:p>
    <w:p w14:paraId="3425C82F" w14:textId="7827B3A8" w:rsidR="00A03E0A" w:rsidRDefault="00A03E0A" w:rsidP="00A03E0A">
      <w:pPr>
        <w:pStyle w:val="Tekstwiodcy"/>
        <w:numPr>
          <w:ilvl w:val="0"/>
          <w:numId w:val="20"/>
        </w:numPr>
      </w:pPr>
      <w:r>
        <w:t xml:space="preserve">usuniecie dodanego wpisu na </w:t>
      </w:r>
      <w:proofErr w:type="spellStart"/>
      <w:r>
        <w:t>wiki</w:t>
      </w:r>
      <w:proofErr w:type="spellEnd"/>
      <w:r>
        <w:t>.</w:t>
      </w:r>
    </w:p>
    <w:p w14:paraId="26243C7A" w14:textId="77662320" w:rsidR="00A03E0A" w:rsidRPr="00A03E0A" w:rsidRDefault="00A03E0A" w:rsidP="00A03E0A">
      <w:pPr>
        <w:pStyle w:val="Tekstwiodcy"/>
      </w:pPr>
      <w:r>
        <w:t>Wszystkie testowe scenariusze były zakończone sukcesem.</w:t>
      </w:r>
    </w:p>
    <w:p w14:paraId="0652D18D" w14:textId="03D2EA0C" w:rsidR="002C60A5" w:rsidRDefault="002C60A5" w:rsidP="002C60A5">
      <w:pPr>
        <w:pStyle w:val="NrNagwek2"/>
        <w:rPr>
          <w:lang w:val="en-US"/>
        </w:rPr>
      </w:pPr>
      <w:bookmarkStart w:id="85" w:name="_Toc26802489"/>
      <w:proofErr w:type="spellStart"/>
      <w:r>
        <w:rPr>
          <w:lang w:val="en-US"/>
        </w:rPr>
        <w:lastRenderedPageBreak/>
        <w:t>Audyt</w:t>
      </w:r>
      <w:proofErr w:type="spellEnd"/>
      <w:r>
        <w:rPr>
          <w:lang w:val="en-US"/>
        </w:rPr>
        <w:t xml:space="preserve"> </w:t>
      </w:r>
      <w:r w:rsidR="008C58C9">
        <w:rPr>
          <w:lang w:val="en-US"/>
        </w:rPr>
        <w:t>Lighthouse</w:t>
      </w:r>
      <w:bookmarkStart w:id="86" w:name="_GoBack"/>
      <w:bookmarkEnd w:id="85"/>
      <w:bookmarkEnd w:id="86"/>
    </w:p>
    <w:p w14:paraId="4D698295" w14:textId="76941835" w:rsidR="00C01266" w:rsidRPr="008729B8" w:rsidRDefault="008729B8" w:rsidP="00C01266">
      <w:pPr>
        <w:pStyle w:val="Tekstwiodcy"/>
      </w:pPr>
      <w:r w:rsidRPr="008729B8">
        <w:t xml:space="preserve">Narzędzie </w:t>
      </w:r>
      <w:proofErr w:type="spellStart"/>
      <w:r w:rsidRPr="008729B8">
        <w:t>Lighthouse</w:t>
      </w:r>
      <w:proofErr w:type="spellEnd"/>
      <w:r w:rsidRPr="008729B8">
        <w:t xml:space="preserve"> pozwala n</w:t>
      </w:r>
      <w:r>
        <w:t xml:space="preserve">a szybkie przeprowadzenie audytu aplikacji na platformie desktopowej i mobilnej. Audyt przeprowadzany </w:t>
      </w:r>
      <w:r w:rsidR="00565A38">
        <w:t>był</w:t>
      </w:r>
      <w:r>
        <w:t xml:space="preserve"> pod kątem: wydajności, dostępności, użycia dobrych praktyk programowania oraz potencjalnego pozycjonowania strony w wyszukiwarce.</w:t>
      </w:r>
      <w:r w:rsidR="009A38BB">
        <w:t xml:space="preserve"> </w:t>
      </w:r>
      <w:r w:rsidR="009A38BB">
        <w:fldChar w:fldCharType="begin"/>
      </w:r>
      <w:r w:rsidR="009A38BB">
        <w:instrText xml:space="preserve"> REF _Ref26753535 \h </w:instrText>
      </w:r>
      <w:r w:rsidR="009A38BB">
        <w:fldChar w:fldCharType="separate"/>
      </w:r>
      <w:r w:rsidR="00E80A08">
        <w:t xml:space="preserve">Rysunek </w:t>
      </w:r>
      <w:r w:rsidR="00E80A08">
        <w:rPr>
          <w:noProof/>
        </w:rPr>
        <w:t>15</w:t>
      </w:r>
      <w:r w:rsidR="009A38BB">
        <w:fldChar w:fldCharType="end"/>
      </w:r>
      <w:r w:rsidR="009A38BB">
        <w:t xml:space="preserve"> przedstawia audyt dla aplikacji wyświetlanej w przeglądarce desktopowej. Wszystkie osiągnięte wyniki są powyżej 90%</w:t>
      </w:r>
      <w:r w:rsidR="00B56A12">
        <w:t>.</w:t>
      </w:r>
      <w:r w:rsidR="0023190F">
        <w:t xml:space="preserve"> Rysunek 16 przedstawia wyniki audytu aplikacji dla przeglądarki mobilnej.</w:t>
      </w:r>
    </w:p>
    <w:p w14:paraId="27CE242B" w14:textId="77777777" w:rsidR="00E54941" w:rsidRDefault="00C01266" w:rsidP="00E54941">
      <w:pPr>
        <w:pStyle w:val="Tekstwiodcy"/>
        <w:keepNext/>
        <w:jc w:val="center"/>
      </w:pPr>
      <w:r>
        <w:rPr>
          <w:noProof/>
          <w:lang w:val="en-US"/>
        </w:rPr>
        <w:drawing>
          <wp:inline distT="0" distB="0" distL="0" distR="0" wp14:anchorId="377F6234" wp14:editId="724E9A57">
            <wp:extent cx="3765208" cy="1237140"/>
            <wp:effectExtent l="0" t="0" r="6985" b="127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udyt_deskto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208" cy="12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D628" w14:textId="7A974970" w:rsidR="00C01266" w:rsidRPr="002E1307" w:rsidRDefault="00E54941" w:rsidP="00E54941">
      <w:pPr>
        <w:pStyle w:val="Legenda"/>
        <w:jc w:val="center"/>
      </w:pPr>
      <w:bookmarkStart w:id="87" w:name="_Ref26753535"/>
      <w:r>
        <w:t xml:space="preserve">Rysunek </w:t>
      </w:r>
      <w:fldSimple w:instr=" SEQ Rysunek \* ARABIC ">
        <w:r w:rsidR="00E80A08">
          <w:rPr>
            <w:noProof/>
          </w:rPr>
          <w:t>15</w:t>
        </w:r>
      </w:fldSimple>
      <w:bookmarkEnd w:id="87"/>
      <w:r>
        <w:t xml:space="preserve"> Wynik audytu dla przeglądarki desktopowej</w:t>
      </w:r>
    </w:p>
    <w:p w14:paraId="5EFF86B2" w14:textId="77777777" w:rsidR="00E54941" w:rsidRDefault="00C01266" w:rsidP="00E54941">
      <w:pPr>
        <w:pStyle w:val="Tekstwiodcy"/>
        <w:keepNext/>
        <w:jc w:val="center"/>
      </w:pPr>
      <w:r>
        <w:rPr>
          <w:noProof/>
          <w:lang w:val="en-US"/>
        </w:rPr>
        <w:drawing>
          <wp:inline distT="0" distB="0" distL="0" distR="0" wp14:anchorId="7CCE9061" wp14:editId="081F2555">
            <wp:extent cx="4064888" cy="1367769"/>
            <wp:effectExtent l="0" t="0" r="0" b="444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dyt_mobi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888" cy="13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D322" w14:textId="4F5D7F6E" w:rsidR="00C01266" w:rsidRPr="002E1307" w:rsidRDefault="00E54941" w:rsidP="00E54941">
      <w:pPr>
        <w:pStyle w:val="Legenda"/>
        <w:jc w:val="center"/>
      </w:pPr>
      <w:r>
        <w:t xml:space="preserve">Rysunek </w:t>
      </w:r>
      <w:fldSimple w:instr=" SEQ Rysunek \* ARABIC ">
        <w:r w:rsidR="00E80A08">
          <w:rPr>
            <w:noProof/>
          </w:rPr>
          <w:t>16</w:t>
        </w:r>
      </w:fldSimple>
      <w:r>
        <w:t xml:space="preserve"> wynik audytu do urządzania mobilnego</w:t>
      </w:r>
    </w:p>
    <w:p w14:paraId="321318DB" w14:textId="77777777" w:rsidR="009941C4" w:rsidRPr="002E1307" w:rsidRDefault="009941C4" w:rsidP="008C58C9">
      <w:pPr>
        <w:pStyle w:val="Tekstwiodcy"/>
      </w:pPr>
    </w:p>
    <w:p w14:paraId="21AD6187" w14:textId="77777777" w:rsidR="000E0EA4" w:rsidRPr="00EF0E5A" w:rsidRDefault="00F4267A" w:rsidP="00EF0E5A">
      <w:pPr>
        <w:pStyle w:val="NrNagwek1"/>
      </w:pPr>
      <w:bookmarkStart w:id="88" w:name="_Toc26802490"/>
      <w:r w:rsidRPr="00EF0E5A">
        <w:t>Podsumowanie i wnioski</w:t>
      </w:r>
      <w:bookmarkEnd w:id="88"/>
      <w:r w:rsidR="000E0EA4" w:rsidRPr="00EF0E5A">
        <w:br w:type="page"/>
      </w:r>
    </w:p>
    <w:p w14:paraId="138334F6" w14:textId="77777777" w:rsidR="00821E45" w:rsidRPr="00427D5A" w:rsidRDefault="000E0EA4" w:rsidP="000E0EA4">
      <w:pPr>
        <w:pStyle w:val="Nagwek1"/>
        <w:rPr>
          <w:lang w:val="sv-SE"/>
        </w:rPr>
      </w:pPr>
      <w:bookmarkStart w:id="89" w:name="_Toc26802491"/>
      <w:r w:rsidRPr="00427D5A">
        <w:rPr>
          <w:lang w:val="sv-SE"/>
        </w:rPr>
        <w:lastRenderedPageBreak/>
        <w:t>Literatura</w:t>
      </w:r>
      <w:bookmarkEnd w:id="89"/>
    </w:p>
    <w:p w14:paraId="2B938EB2" w14:textId="1FF38230" w:rsidR="000230C9" w:rsidRDefault="000230C9" w:rsidP="00342A42">
      <w:pPr>
        <w:pStyle w:val="Legenda"/>
        <w:rPr>
          <w:lang w:val="sv-SE"/>
        </w:rPr>
      </w:pPr>
      <w:r w:rsidRPr="00427D5A">
        <w:rPr>
          <w:lang w:val="sv-SE"/>
        </w:rPr>
        <w:t>[</w:t>
      </w:r>
      <w:r w:rsidR="0071052B" w:rsidRPr="00D17FC3">
        <w:fldChar w:fldCharType="begin"/>
      </w:r>
      <w:r w:rsidRPr="00427D5A">
        <w:rPr>
          <w:lang w:val="sv-SE"/>
        </w:rPr>
        <w:instrText xml:space="preserve"> SEQ [ \* ARABIC </w:instrText>
      </w:r>
      <w:r w:rsidR="0071052B" w:rsidRPr="00D17FC3">
        <w:fldChar w:fldCharType="separate"/>
      </w:r>
      <w:r w:rsidR="00E80A08">
        <w:rPr>
          <w:noProof/>
          <w:lang w:val="sv-SE"/>
        </w:rPr>
        <w:t>1</w:t>
      </w:r>
      <w:r w:rsidR="0071052B" w:rsidRPr="00D17FC3">
        <w:fldChar w:fldCharType="end"/>
      </w:r>
      <w:r w:rsidRPr="00427D5A">
        <w:rPr>
          <w:lang w:val="sv-SE"/>
        </w:rPr>
        <w:t xml:space="preserve">] </w:t>
      </w:r>
      <w:r w:rsidR="00342A42">
        <w:rPr>
          <w:lang w:val="sv-SE"/>
        </w:rPr>
        <w:t xml:space="preserve">Dokumentacja Java 8: </w:t>
      </w:r>
      <w:r w:rsidR="00342A42" w:rsidRPr="00342A42">
        <w:rPr>
          <w:lang w:val="sv-SE"/>
        </w:rPr>
        <w:t>https://docs.oracle.com/javase/8/docs/</w:t>
      </w:r>
      <w:r w:rsidR="00342A42">
        <w:rPr>
          <w:lang w:val="sv-SE"/>
        </w:rPr>
        <w:t xml:space="preserve"> [dostęp 29.11.2019]</w:t>
      </w:r>
      <w:r w:rsidR="009A7EF0">
        <w:rPr>
          <w:lang w:val="sv-SE"/>
        </w:rPr>
        <w:t>.</w:t>
      </w:r>
    </w:p>
    <w:p w14:paraId="0025F048" w14:textId="02FDBF60" w:rsidR="002E1307" w:rsidRPr="002E1307" w:rsidRDefault="002E1307" w:rsidP="002E1307">
      <w:pPr>
        <w:pStyle w:val="Legenda"/>
      </w:pPr>
      <w:r w:rsidRPr="00575681">
        <w:t>[</w:t>
      </w:r>
      <w:r>
        <w:fldChar w:fldCharType="begin"/>
      </w:r>
      <w:r w:rsidRPr="00575681">
        <w:instrText xml:space="preserve"> SEQ [ \* ARABIC </w:instrText>
      </w:r>
      <w:r>
        <w:fldChar w:fldCharType="separate"/>
      </w:r>
      <w:r w:rsidR="00E80A08">
        <w:rPr>
          <w:noProof/>
        </w:rPr>
        <w:t>2</w:t>
      </w:r>
      <w:r>
        <w:rPr>
          <w:noProof/>
        </w:rPr>
        <w:fldChar w:fldCharType="end"/>
      </w:r>
      <w:r w:rsidRPr="00575681">
        <w:t xml:space="preserve">] Dokumentacja </w:t>
      </w:r>
      <w:proofErr w:type="spellStart"/>
      <w:r w:rsidR="003B52B7">
        <w:t>Eclipse</w:t>
      </w:r>
      <w:proofErr w:type="spellEnd"/>
      <w:r w:rsidRPr="00575681">
        <w:t xml:space="preserve">: </w:t>
      </w:r>
      <w:r w:rsidRPr="002E1307">
        <w:t>https://www.eclipse.org/documentation/</w:t>
      </w:r>
      <w:r w:rsidRPr="00575681">
        <w:t xml:space="preserve"> [dostęp </w:t>
      </w:r>
      <w:r w:rsidR="003B52B7">
        <w:t>06</w:t>
      </w:r>
      <w:r w:rsidRPr="00575681">
        <w:t>.1</w:t>
      </w:r>
      <w:r w:rsidR="003B52B7">
        <w:t>2</w:t>
      </w:r>
      <w:r w:rsidRPr="00575681">
        <w:t>.2019].</w:t>
      </w:r>
    </w:p>
    <w:p w14:paraId="592D7DDF" w14:textId="46A8DF05" w:rsidR="006440B5" w:rsidRPr="00575681" w:rsidRDefault="000230C9" w:rsidP="00D17FC3">
      <w:pPr>
        <w:pStyle w:val="Legenda"/>
      </w:pPr>
      <w:r w:rsidRPr="00575681">
        <w:t>[</w:t>
      </w:r>
      <w:r w:rsidR="003B52B7">
        <w:t>3</w:t>
      </w:r>
      <w:r w:rsidRPr="00575681">
        <w:t>]</w:t>
      </w:r>
      <w:r w:rsidR="00A134A2" w:rsidRPr="00575681">
        <w:t xml:space="preserve"> </w:t>
      </w:r>
      <w:r w:rsidR="006440B5" w:rsidRPr="00575681">
        <w:t xml:space="preserve">Dokumentacja </w:t>
      </w:r>
      <w:proofErr w:type="spellStart"/>
      <w:r w:rsidR="006440B5" w:rsidRPr="00575681">
        <w:t>Springa</w:t>
      </w:r>
      <w:proofErr w:type="spellEnd"/>
      <w:r w:rsidR="006440B5" w:rsidRPr="00575681">
        <w:t xml:space="preserve"> w wersji 5.2.1: https://spring.io/projects/spring-framework [dostęp 29.11.2019]</w:t>
      </w:r>
      <w:r w:rsidR="009A7EF0" w:rsidRPr="00575681">
        <w:t>.</w:t>
      </w:r>
    </w:p>
    <w:p w14:paraId="56D60786" w14:textId="7A2C600A" w:rsidR="00443E6F" w:rsidRPr="00922575" w:rsidRDefault="006440B5" w:rsidP="00D17FC3">
      <w:pPr>
        <w:pStyle w:val="Legenda"/>
      </w:pPr>
      <w:r w:rsidRPr="006440B5">
        <w:rPr>
          <w:lang w:val="en-US"/>
        </w:rPr>
        <w:t>[</w:t>
      </w:r>
      <w:r w:rsidR="003B52B7">
        <w:rPr>
          <w:lang w:val="en-US"/>
        </w:rPr>
        <w:t>4</w:t>
      </w:r>
      <w:r w:rsidRPr="006440B5">
        <w:rPr>
          <w:lang w:val="en-US"/>
        </w:rPr>
        <w:t>] Craig Walls</w:t>
      </w:r>
      <w:r>
        <w:rPr>
          <w:lang w:val="en-US"/>
        </w:rPr>
        <w:t>.</w:t>
      </w:r>
      <w:r w:rsidRPr="006440B5">
        <w:rPr>
          <w:lang w:val="en-US"/>
        </w:rPr>
        <w:t xml:space="preserve"> Spring w </w:t>
      </w:r>
      <w:proofErr w:type="spellStart"/>
      <w:r w:rsidRPr="006440B5">
        <w:rPr>
          <w:lang w:val="en-US"/>
        </w:rPr>
        <w:t>akcji</w:t>
      </w:r>
      <w:proofErr w:type="spellEnd"/>
      <w:r>
        <w:rPr>
          <w:lang w:val="en-US"/>
        </w:rPr>
        <w:t xml:space="preserve">. </w:t>
      </w:r>
      <w:r w:rsidRPr="00922575">
        <w:t>Wydanie V. Helion 2019</w:t>
      </w:r>
      <w:r w:rsidR="00A134A2" w:rsidRPr="00922575">
        <w:t>.</w:t>
      </w:r>
    </w:p>
    <w:p w14:paraId="6614F151" w14:textId="645BD96C" w:rsidR="006440B5" w:rsidRPr="00922575" w:rsidRDefault="006440B5" w:rsidP="009A7EF0">
      <w:pPr>
        <w:pStyle w:val="Legenda"/>
      </w:pPr>
      <w:r w:rsidRPr="00922575">
        <w:t>[</w:t>
      </w:r>
      <w:r w:rsidR="003B52B7">
        <w:t>5</w:t>
      </w:r>
      <w:r w:rsidRPr="00922575">
        <w:t xml:space="preserve">] Dokumentacja </w:t>
      </w:r>
      <w:proofErr w:type="spellStart"/>
      <w:r w:rsidRPr="00922575">
        <w:t>Springa</w:t>
      </w:r>
      <w:proofErr w:type="spellEnd"/>
      <w:r w:rsidRPr="00922575">
        <w:t xml:space="preserve"> </w:t>
      </w:r>
      <w:proofErr w:type="spellStart"/>
      <w:r w:rsidRPr="00922575">
        <w:t>Boot</w:t>
      </w:r>
      <w:proofErr w:type="spellEnd"/>
      <w:r w:rsidRPr="00922575">
        <w:t xml:space="preserve"> w wersji 2.2.1: https://spring.io/projects/spring-boot [dostęp 29.11.2019]</w:t>
      </w:r>
      <w:r w:rsidR="00A134A2" w:rsidRPr="00922575">
        <w:t>.</w:t>
      </w:r>
    </w:p>
    <w:p w14:paraId="3C8331FB" w14:textId="4ABF3CF9" w:rsidR="009A7EF0" w:rsidRPr="00922575" w:rsidRDefault="009A7EF0" w:rsidP="009A7EF0">
      <w:pPr>
        <w:rPr>
          <w:sz w:val="22"/>
        </w:rPr>
      </w:pPr>
      <w:r w:rsidRPr="00922575">
        <w:t>[</w:t>
      </w:r>
      <w:r w:rsidR="003B52B7">
        <w:t>6</w:t>
      </w:r>
      <w:r w:rsidRPr="00922575">
        <w:t xml:space="preserve">] Dokumentacja Apache </w:t>
      </w:r>
      <w:proofErr w:type="spellStart"/>
      <w:r w:rsidRPr="00922575">
        <w:t>Maven</w:t>
      </w:r>
      <w:proofErr w:type="spellEnd"/>
      <w:r w:rsidRPr="00922575">
        <w:t xml:space="preserve">: </w:t>
      </w:r>
      <w:r w:rsidRPr="00922575">
        <w:rPr>
          <w:sz w:val="22"/>
        </w:rPr>
        <w:t xml:space="preserve">https://maven.apache.org/guides/index.html [dostęp </w:t>
      </w:r>
      <w:r w:rsidR="00A134A2" w:rsidRPr="00922575">
        <w:rPr>
          <w:sz w:val="22"/>
        </w:rPr>
        <w:t>29</w:t>
      </w:r>
      <w:r w:rsidRPr="00922575">
        <w:rPr>
          <w:sz w:val="22"/>
        </w:rPr>
        <w:t>.</w:t>
      </w:r>
      <w:r w:rsidR="00A134A2" w:rsidRPr="00922575">
        <w:rPr>
          <w:sz w:val="22"/>
        </w:rPr>
        <w:t>1</w:t>
      </w:r>
      <w:r w:rsidRPr="00922575">
        <w:rPr>
          <w:sz w:val="22"/>
        </w:rPr>
        <w:t>2.201</w:t>
      </w:r>
      <w:r w:rsidR="00A134A2" w:rsidRPr="00922575">
        <w:rPr>
          <w:sz w:val="22"/>
        </w:rPr>
        <w:t>9</w:t>
      </w:r>
      <w:r w:rsidRPr="00922575">
        <w:rPr>
          <w:sz w:val="22"/>
        </w:rPr>
        <w:t>].</w:t>
      </w:r>
    </w:p>
    <w:p w14:paraId="5AA35D8F" w14:textId="12BA6AE1" w:rsidR="00A134A2" w:rsidRPr="007652F7" w:rsidRDefault="00A134A2" w:rsidP="009A7EF0">
      <w:pPr>
        <w:rPr>
          <w:sz w:val="22"/>
          <w:lang w:val="en-US"/>
        </w:rPr>
      </w:pPr>
      <w:r w:rsidRPr="00A134A2">
        <w:rPr>
          <w:sz w:val="22"/>
          <w:lang w:val="en-US"/>
        </w:rPr>
        <w:t>[</w:t>
      </w:r>
      <w:r w:rsidR="003B52B7">
        <w:rPr>
          <w:sz w:val="22"/>
          <w:lang w:val="en-US"/>
        </w:rPr>
        <w:t>7</w:t>
      </w:r>
      <w:r w:rsidRPr="00A134A2">
        <w:rPr>
          <w:sz w:val="22"/>
          <w:lang w:val="en-US"/>
        </w:rPr>
        <w:t xml:space="preserve">] Richard E. Silverman. </w:t>
      </w:r>
      <w:proofErr w:type="spellStart"/>
      <w:r w:rsidRPr="007652F7">
        <w:rPr>
          <w:sz w:val="22"/>
          <w:lang w:val="en-US"/>
        </w:rPr>
        <w:t>Leksykon</w:t>
      </w:r>
      <w:proofErr w:type="spellEnd"/>
      <w:r w:rsidRPr="007652F7">
        <w:rPr>
          <w:sz w:val="22"/>
          <w:lang w:val="en-US"/>
        </w:rPr>
        <w:t xml:space="preserve"> </w:t>
      </w:r>
      <w:proofErr w:type="spellStart"/>
      <w:r w:rsidRPr="007652F7">
        <w:rPr>
          <w:sz w:val="22"/>
          <w:lang w:val="en-US"/>
        </w:rPr>
        <w:t>kieszonkowy</w:t>
      </w:r>
      <w:proofErr w:type="spellEnd"/>
      <w:r w:rsidRPr="007652F7">
        <w:rPr>
          <w:sz w:val="22"/>
          <w:lang w:val="en-US"/>
        </w:rPr>
        <w:t xml:space="preserve"> Git. Helion 2014 </w:t>
      </w:r>
    </w:p>
    <w:p w14:paraId="3D80F1B1" w14:textId="497BC844" w:rsidR="00A134A2" w:rsidRPr="00922575" w:rsidRDefault="00A134A2" w:rsidP="009A7EF0">
      <w:pPr>
        <w:rPr>
          <w:sz w:val="22"/>
        </w:rPr>
      </w:pPr>
      <w:r w:rsidRPr="00A134A2">
        <w:rPr>
          <w:sz w:val="22"/>
          <w:lang w:val="en-US"/>
        </w:rPr>
        <w:t>[</w:t>
      </w:r>
      <w:r w:rsidR="003B52B7">
        <w:rPr>
          <w:sz w:val="22"/>
          <w:lang w:val="en-US"/>
        </w:rPr>
        <w:t>8</w:t>
      </w:r>
      <w:r w:rsidRPr="00A134A2">
        <w:rPr>
          <w:sz w:val="22"/>
          <w:lang w:val="en-US"/>
        </w:rPr>
        <w:t xml:space="preserve">] Christian Bauer, Gavin King. </w:t>
      </w:r>
      <w:r w:rsidRPr="007652F7">
        <w:rPr>
          <w:sz w:val="22"/>
          <w:lang w:val="en-US"/>
        </w:rPr>
        <w:t xml:space="preserve">Hibernate w </w:t>
      </w:r>
      <w:proofErr w:type="spellStart"/>
      <w:r w:rsidRPr="007652F7">
        <w:rPr>
          <w:sz w:val="22"/>
          <w:lang w:val="en-US"/>
        </w:rPr>
        <w:t>akcji</w:t>
      </w:r>
      <w:proofErr w:type="spellEnd"/>
      <w:r w:rsidRPr="007652F7">
        <w:rPr>
          <w:sz w:val="22"/>
          <w:lang w:val="en-US"/>
        </w:rPr>
        <w:t xml:space="preserve">. </w:t>
      </w:r>
      <w:r w:rsidRPr="00922575">
        <w:rPr>
          <w:sz w:val="22"/>
        </w:rPr>
        <w:t>Helion 2007</w:t>
      </w:r>
    </w:p>
    <w:p w14:paraId="6BC0870A" w14:textId="28E8C649" w:rsidR="00A134A2" w:rsidRPr="00922575" w:rsidRDefault="00A134A2" w:rsidP="009A7EF0">
      <w:pPr>
        <w:rPr>
          <w:sz w:val="22"/>
        </w:rPr>
      </w:pPr>
      <w:r w:rsidRPr="00922575">
        <w:rPr>
          <w:sz w:val="22"/>
        </w:rPr>
        <w:t>[</w:t>
      </w:r>
      <w:r w:rsidR="003B52B7">
        <w:rPr>
          <w:sz w:val="22"/>
        </w:rPr>
        <w:t>9</w:t>
      </w:r>
      <w:r w:rsidRPr="00922575">
        <w:rPr>
          <w:sz w:val="22"/>
        </w:rPr>
        <w:t>]</w:t>
      </w:r>
      <w:r w:rsidR="00AB6079" w:rsidRPr="00922575">
        <w:rPr>
          <w:sz w:val="22"/>
        </w:rPr>
        <w:t xml:space="preserve"> Dokumentacja React.js: https://pl.reactjs.org/docs/getting-started.html [dostęp 29.11.2019]</w:t>
      </w:r>
    </w:p>
    <w:p w14:paraId="647CCA0C" w14:textId="134A2315" w:rsidR="00A134A2" w:rsidRPr="00922575" w:rsidRDefault="00A134A2" w:rsidP="009A7EF0">
      <w:pPr>
        <w:rPr>
          <w:sz w:val="22"/>
        </w:rPr>
      </w:pPr>
      <w:r w:rsidRPr="00922575">
        <w:rPr>
          <w:sz w:val="22"/>
        </w:rPr>
        <w:t>[</w:t>
      </w:r>
      <w:r w:rsidR="003B52B7">
        <w:rPr>
          <w:sz w:val="22"/>
        </w:rPr>
        <w:t>10</w:t>
      </w:r>
      <w:r w:rsidRPr="00922575">
        <w:rPr>
          <w:sz w:val="22"/>
        </w:rPr>
        <w:t xml:space="preserve">] Dokumentacja </w:t>
      </w:r>
      <w:proofErr w:type="spellStart"/>
      <w:r w:rsidRPr="00922575">
        <w:rPr>
          <w:sz w:val="22"/>
        </w:rPr>
        <w:t>Redux</w:t>
      </w:r>
      <w:proofErr w:type="spellEnd"/>
      <w:r w:rsidRPr="00922575">
        <w:rPr>
          <w:sz w:val="22"/>
        </w:rPr>
        <w:t>: https://redux.js.org/introduction/getting-started [dostęp 29.11.2019]</w:t>
      </w:r>
    </w:p>
    <w:p w14:paraId="5F3FB330" w14:textId="4ADE0D68" w:rsidR="00A134A2" w:rsidRPr="00922575" w:rsidRDefault="00A134A2" w:rsidP="009A7EF0">
      <w:pPr>
        <w:rPr>
          <w:sz w:val="22"/>
        </w:rPr>
      </w:pPr>
      <w:r w:rsidRPr="00922575">
        <w:rPr>
          <w:sz w:val="22"/>
        </w:rPr>
        <w:t>[1</w:t>
      </w:r>
      <w:r w:rsidR="003B52B7">
        <w:rPr>
          <w:sz w:val="22"/>
        </w:rPr>
        <w:t>1</w:t>
      </w:r>
      <w:r w:rsidRPr="00922575">
        <w:rPr>
          <w:sz w:val="22"/>
        </w:rPr>
        <w:t>]</w:t>
      </w:r>
      <w:r w:rsidR="00AB6079" w:rsidRPr="00922575">
        <w:rPr>
          <w:sz w:val="22"/>
        </w:rPr>
        <w:t xml:space="preserve"> Dokumentacja </w:t>
      </w:r>
      <w:proofErr w:type="spellStart"/>
      <w:r w:rsidR="00AB6079" w:rsidRPr="00922575">
        <w:rPr>
          <w:sz w:val="22"/>
        </w:rPr>
        <w:t>Axios</w:t>
      </w:r>
      <w:proofErr w:type="spellEnd"/>
      <w:r w:rsidR="00AB6079" w:rsidRPr="00922575">
        <w:rPr>
          <w:sz w:val="22"/>
        </w:rPr>
        <w:t>: https://github.com/axios/axios [dostęp 29.11.2019]</w:t>
      </w:r>
    </w:p>
    <w:p w14:paraId="6B320E89" w14:textId="19E3D66B" w:rsidR="00AB6079" w:rsidRPr="00922575" w:rsidRDefault="00AB6079" w:rsidP="009A7EF0">
      <w:pPr>
        <w:rPr>
          <w:sz w:val="22"/>
        </w:rPr>
      </w:pPr>
      <w:r w:rsidRPr="00922575">
        <w:rPr>
          <w:sz w:val="22"/>
        </w:rPr>
        <w:t>[1</w:t>
      </w:r>
      <w:r w:rsidR="003B52B7">
        <w:rPr>
          <w:sz w:val="22"/>
        </w:rPr>
        <w:t>2</w:t>
      </w:r>
      <w:r w:rsidRPr="00922575">
        <w:rPr>
          <w:sz w:val="22"/>
        </w:rPr>
        <w:t xml:space="preserve">] Dokumentacja  </w:t>
      </w:r>
      <w:proofErr w:type="spellStart"/>
      <w:r w:rsidRPr="00922575">
        <w:rPr>
          <w:sz w:val="22"/>
          <w:szCs w:val="20"/>
        </w:rPr>
        <w:t>Material</w:t>
      </w:r>
      <w:proofErr w:type="spellEnd"/>
      <w:r w:rsidRPr="00922575">
        <w:rPr>
          <w:sz w:val="22"/>
          <w:szCs w:val="20"/>
        </w:rPr>
        <w:t>-UI: https://material-ui.com [dostęp 29.11.2019]</w:t>
      </w:r>
    </w:p>
    <w:p w14:paraId="5F760D69" w14:textId="6A9002CC" w:rsidR="00AB6079" w:rsidRPr="00A134A2" w:rsidRDefault="00AB6079" w:rsidP="009A7EF0">
      <w:pPr>
        <w:rPr>
          <w:sz w:val="22"/>
        </w:rPr>
      </w:pPr>
      <w:r w:rsidRPr="00922575">
        <w:rPr>
          <w:sz w:val="22"/>
        </w:rPr>
        <w:t>[1</w:t>
      </w:r>
      <w:r w:rsidR="003B52B7">
        <w:rPr>
          <w:sz w:val="22"/>
        </w:rPr>
        <w:t>3</w:t>
      </w:r>
      <w:r w:rsidRPr="00922575">
        <w:rPr>
          <w:sz w:val="22"/>
        </w:rPr>
        <w:t xml:space="preserve">] Dokumentacja </w:t>
      </w:r>
      <w:proofErr w:type="spellStart"/>
      <w:r w:rsidRPr="00922575">
        <w:rPr>
          <w:sz w:val="22"/>
        </w:rPr>
        <w:t>MDBReact</w:t>
      </w:r>
      <w:proofErr w:type="spellEnd"/>
      <w:r w:rsidRPr="00922575">
        <w:rPr>
          <w:sz w:val="22"/>
        </w:rPr>
        <w:t>: https://mdbootstrap.c</w:t>
      </w:r>
      <w:r w:rsidRPr="00AB6079">
        <w:rPr>
          <w:sz w:val="22"/>
        </w:rPr>
        <w:t>om/docs/react/</w:t>
      </w:r>
      <w:r>
        <w:rPr>
          <w:sz w:val="22"/>
        </w:rPr>
        <w:t xml:space="preserve"> [dostęp 29.11.2019]</w:t>
      </w:r>
    </w:p>
    <w:p w14:paraId="36DBEC90" w14:textId="117DB5EB" w:rsidR="00A134A2" w:rsidRPr="00AB6079" w:rsidRDefault="00A134A2" w:rsidP="009A7EF0"/>
    <w:p w14:paraId="477B8FE1" w14:textId="77777777" w:rsidR="006440B5" w:rsidRPr="00AB6079" w:rsidRDefault="006440B5" w:rsidP="006440B5"/>
    <w:p w14:paraId="6BEB76BE" w14:textId="77777777" w:rsidR="00443E6F" w:rsidRPr="00AB6079" w:rsidRDefault="00443E6F" w:rsidP="00443E6F">
      <w:pPr>
        <w:rPr>
          <w:sz w:val="22"/>
          <w:szCs w:val="18"/>
        </w:rPr>
      </w:pPr>
      <w:r w:rsidRPr="00AB6079">
        <w:br w:type="page"/>
      </w:r>
    </w:p>
    <w:p w14:paraId="433759C6" w14:textId="3E0F2CB4" w:rsidR="000230C9" w:rsidRDefault="001271DD" w:rsidP="00443E6F">
      <w:pPr>
        <w:pStyle w:val="Nagwek1"/>
      </w:pPr>
      <w:bookmarkStart w:id="90" w:name="_Toc26802492"/>
      <w:r>
        <w:lastRenderedPageBreak/>
        <w:t>Zawartość płyty</w:t>
      </w:r>
      <w:bookmarkEnd w:id="90"/>
    </w:p>
    <w:p w14:paraId="6732D8C8" w14:textId="2637EF6F" w:rsidR="001271DD" w:rsidRDefault="001271DD" w:rsidP="001271DD">
      <w:pPr>
        <w:pStyle w:val="Tekstwiodcy"/>
      </w:pPr>
      <w:r>
        <w:t>Do niniejszej pracy została dołączona płyta, na której znajduj</w:t>
      </w:r>
      <w:r w:rsidR="00113618">
        <w:t>e</w:t>
      </w:r>
      <w:r>
        <w:t xml:space="preserve"> się:</w:t>
      </w:r>
    </w:p>
    <w:p w14:paraId="13DD5AE2" w14:textId="1587A14A" w:rsidR="001271DD" w:rsidRDefault="001271DD" w:rsidP="001271DD">
      <w:pPr>
        <w:pStyle w:val="Tekstwiodcy"/>
        <w:numPr>
          <w:ilvl w:val="0"/>
          <w:numId w:val="19"/>
        </w:numPr>
      </w:pPr>
      <w:r>
        <w:t>kod źródłowy programu,</w:t>
      </w:r>
    </w:p>
    <w:p w14:paraId="7CF97199" w14:textId="51FA3A0A" w:rsidR="001271DD" w:rsidRDefault="001271DD" w:rsidP="001271DD">
      <w:pPr>
        <w:pStyle w:val="Tekstwiodcy"/>
        <w:numPr>
          <w:ilvl w:val="0"/>
          <w:numId w:val="19"/>
        </w:numPr>
      </w:pPr>
      <w:r>
        <w:t>elektroniczna wersja pracy w formacie pdf,</w:t>
      </w:r>
    </w:p>
    <w:p w14:paraId="299C05F4" w14:textId="5ABF57F4" w:rsidR="001271DD" w:rsidRDefault="001271DD" w:rsidP="001271DD">
      <w:pPr>
        <w:pStyle w:val="Tekstwiodcy"/>
        <w:numPr>
          <w:ilvl w:val="0"/>
          <w:numId w:val="19"/>
        </w:numPr>
      </w:pPr>
      <w:r>
        <w:t>instrukcja instalacji aplikacji,</w:t>
      </w:r>
    </w:p>
    <w:p w14:paraId="06C21EF7" w14:textId="4108318B" w:rsidR="001271DD" w:rsidRPr="001271DD" w:rsidRDefault="001271DD" w:rsidP="001271DD">
      <w:pPr>
        <w:pStyle w:val="Tekstwiodcy"/>
        <w:numPr>
          <w:ilvl w:val="0"/>
          <w:numId w:val="19"/>
        </w:numPr>
      </w:pPr>
      <w:r>
        <w:t>instrukcja użytkownika.</w:t>
      </w:r>
    </w:p>
    <w:p w14:paraId="3D7BD96C" w14:textId="77777777" w:rsidR="00443E6F" w:rsidRPr="00443E6F" w:rsidRDefault="00443E6F" w:rsidP="00443E6F"/>
    <w:sectPr w:rsidR="00443E6F" w:rsidRPr="00443E6F" w:rsidSect="002162E7">
      <w:footerReference w:type="default" r:id="rId25"/>
      <w:pgSz w:w="11906" w:h="16838"/>
      <w:pgMar w:top="1417" w:right="1417" w:bottom="1417" w:left="1417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7F227C" w14:textId="77777777" w:rsidR="003D2BC7" w:rsidRDefault="003D2BC7" w:rsidP="00257721">
      <w:pPr>
        <w:spacing w:line="240" w:lineRule="auto"/>
      </w:pPr>
      <w:r>
        <w:separator/>
      </w:r>
    </w:p>
  </w:endnote>
  <w:endnote w:type="continuationSeparator" w:id="0">
    <w:p w14:paraId="458E1376" w14:textId="77777777" w:rsidR="003D2BC7" w:rsidRDefault="003D2BC7" w:rsidP="00257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7891C" w14:textId="77777777" w:rsidR="006B2E24" w:rsidRDefault="006B2E24" w:rsidP="002162E7">
    <w:pPr>
      <w:pStyle w:val="Stopka"/>
      <w:jc w:val="right"/>
    </w:pPr>
  </w:p>
  <w:p w14:paraId="5E33EFBB" w14:textId="77777777" w:rsidR="006B2E24" w:rsidRDefault="006B2E24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9633789"/>
      <w:docPartObj>
        <w:docPartGallery w:val="Page Numbers (Bottom of Page)"/>
        <w:docPartUnique/>
      </w:docPartObj>
    </w:sdtPr>
    <w:sdtContent>
      <w:p w14:paraId="2AD57667" w14:textId="77777777" w:rsidR="006B2E24" w:rsidRDefault="006B2E24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A2C1BCB" w14:textId="77777777" w:rsidR="006B2E24" w:rsidRDefault="006B2E24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1DE833" w14:textId="77777777" w:rsidR="003D2BC7" w:rsidRDefault="003D2BC7" w:rsidP="00257721">
      <w:pPr>
        <w:spacing w:line="240" w:lineRule="auto"/>
      </w:pPr>
      <w:r>
        <w:separator/>
      </w:r>
    </w:p>
  </w:footnote>
  <w:footnote w:type="continuationSeparator" w:id="0">
    <w:p w14:paraId="496A8F45" w14:textId="77777777" w:rsidR="003D2BC7" w:rsidRDefault="003D2BC7" w:rsidP="00257721">
      <w:pPr>
        <w:spacing w:line="240" w:lineRule="auto"/>
      </w:pPr>
      <w:r>
        <w:continuationSeparator/>
      </w:r>
    </w:p>
  </w:footnote>
  <w:footnote w:id="1">
    <w:p w14:paraId="7B67481C" w14:textId="5E5765F5" w:rsidR="006B2E24" w:rsidRPr="00752E30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752E30">
        <w:t>https://penelope.uchicago.edu/~grout/encyclopaedia_romana/aconite/semperaugustus.html</w:t>
      </w:r>
    </w:p>
  </w:footnote>
  <w:footnote w:id="2">
    <w:p w14:paraId="43E6142A" w14:textId="5AC41A25" w:rsidR="006B2E24" w:rsidRPr="00752E30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Gulden holenderski – waluta Holandii używana od XVII wieku do 2002 roku</w:t>
      </w:r>
    </w:p>
  </w:footnote>
  <w:footnote w:id="3">
    <w:p w14:paraId="5725A578" w14:textId="55E5C09F" w:rsidR="006B2E24" w:rsidRPr="002634F7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634F7">
        <w:t>https://www.amazon.com</w:t>
      </w:r>
    </w:p>
  </w:footnote>
  <w:footnote w:id="4">
    <w:p w14:paraId="3A0BF5D3" w14:textId="27240AC4" w:rsidR="006B2E24" w:rsidRPr="002634F7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http://www.</w:t>
      </w:r>
      <w:r w:rsidRPr="002634F7">
        <w:t>allegro.pl/</w:t>
      </w:r>
    </w:p>
  </w:footnote>
  <w:footnote w:id="5">
    <w:p w14:paraId="0E1C79DF" w14:textId="7198A717" w:rsidR="006B2E24" w:rsidRPr="00753AE5" w:rsidRDefault="006B2E24">
      <w:pPr>
        <w:pStyle w:val="Tekstprzypisudolnego"/>
      </w:pPr>
      <w:r>
        <w:rPr>
          <w:rStyle w:val="Odwoanieprzypisudolnego"/>
        </w:rPr>
        <w:footnoteRef/>
      </w:r>
      <w:r w:rsidRPr="00753AE5">
        <w:t xml:space="preserve"> REST API – zbiór reguł definiujący format w</w:t>
      </w:r>
      <w:r>
        <w:t>ysyłanych zasobów przesyłanych protokołem HTTP</w:t>
      </w:r>
    </w:p>
  </w:footnote>
  <w:footnote w:id="6">
    <w:p w14:paraId="5D66E31D" w14:textId="2EA546DD" w:rsidR="006B2E24" w:rsidRPr="0057470F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Obiektowy model dokumentu – drzewiasta reprezentacja dokumentu(XML lub HTML), gdzie każdy węzeł reprezentuje fragment dokumentu. Każda gałąź kończy się węzłem</w:t>
      </w:r>
    </w:p>
  </w:footnote>
  <w:footnote w:id="7">
    <w:p w14:paraId="61B958C5" w14:textId="33CA2A88" w:rsidR="006B2E24" w:rsidRPr="0057470F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57470F">
        <w:t>Promise – jeden z mechanizmów</w:t>
      </w:r>
      <w:r>
        <w:t xml:space="preserve"> języka</w:t>
      </w:r>
      <w:r w:rsidRPr="0057470F">
        <w:t xml:space="preserve"> JavaScript</w:t>
      </w:r>
      <w:r>
        <w:t>, jest to wynik  funkcji asynchronicznej wraz z automatycznym łapaniem wyjątków.</w:t>
      </w:r>
    </w:p>
  </w:footnote>
  <w:footnote w:id="8">
    <w:p w14:paraId="0C885B5D" w14:textId="18CA8B6A" w:rsidR="006B2E24" w:rsidRPr="0057470F" w:rsidRDefault="006B2E2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1A61BD">
        <w:t>https://www.nasa.gov</w:t>
      </w:r>
    </w:p>
  </w:footnote>
  <w:footnote w:id="9">
    <w:p w14:paraId="6B8908FA" w14:textId="302F8B4F" w:rsidR="006B2E24" w:rsidRPr="00922575" w:rsidRDefault="006B2E24">
      <w:pPr>
        <w:pStyle w:val="Tekstprzypisudolnego"/>
      </w:pPr>
      <w:r>
        <w:rPr>
          <w:rStyle w:val="Odwoanieprzypisudolnego"/>
        </w:rPr>
        <w:footnoteRef/>
      </w:r>
      <w:r w:rsidRPr="00922575">
        <w:t xml:space="preserve"> https://www.capgemini.com/pl-pl/</w:t>
      </w:r>
    </w:p>
  </w:footnote>
  <w:footnote w:id="10">
    <w:p w14:paraId="74AA040A" w14:textId="5F11DA13" w:rsidR="006B2E24" w:rsidRPr="00922575" w:rsidRDefault="006B2E24">
      <w:pPr>
        <w:pStyle w:val="Tekstprzypisudolnego"/>
      </w:pPr>
      <w:r>
        <w:rPr>
          <w:rStyle w:val="Odwoanieprzypisudolnego"/>
        </w:rPr>
        <w:footnoteRef/>
      </w:r>
      <w:r w:rsidRPr="00922575">
        <w:t xml:space="preserve"> https://www.shutterstock.com/pl/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40912"/>
    <w:multiLevelType w:val="hybridMultilevel"/>
    <w:tmpl w:val="4F28206C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30B65EF"/>
    <w:multiLevelType w:val="hybridMultilevel"/>
    <w:tmpl w:val="BDC01666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07765AC3"/>
    <w:multiLevelType w:val="hybridMultilevel"/>
    <w:tmpl w:val="63B48052"/>
    <w:lvl w:ilvl="0" w:tplc="0415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89E5535"/>
    <w:multiLevelType w:val="hybridMultilevel"/>
    <w:tmpl w:val="2C3EC278"/>
    <w:lvl w:ilvl="0" w:tplc="04150017">
      <w:start w:val="1"/>
      <w:numFmt w:val="lowerLetter"/>
      <w:lvlText w:val="%1)"/>
      <w:lvlJc w:val="left"/>
      <w:pPr>
        <w:ind w:left="1145" w:hanging="360"/>
      </w:pPr>
    </w:lvl>
    <w:lvl w:ilvl="1" w:tplc="04150019" w:tentative="1">
      <w:start w:val="1"/>
      <w:numFmt w:val="lowerLetter"/>
      <w:lvlText w:val="%2."/>
      <w:lvlJc w:val="left"/>
      <w:pPr>
        <w:ind w:left="1865" w:hanging="360"/>
      </w:pPr>
    </w:lvl>
    <w:lvl w:ilvl="2" w:tplc="0415001B" w:tentative="1">
      <w:start w:val="1"/>
      <w:numFmt w:val="lowerRoman"/>
      <w:lvlText w:val="%3."/>
      <w:lvlJc w:val="right"/>
      <w:pPr>
        <w:ind w:left="2585" w:hanging="180"/>
      </w:pPr>
    </w:lvl>
    <w:lvl w:ilvl="3" w:tplc="0415000F" w:tentative="1">
      <w:start w:val="1"/>
      <w:numFmt w:val="decimal"/>
      <w:lvlText w:val="%4."/>
      <w:lvlJc w:val="left"/>
      <w:pPr>
        <w:ind w:left="3305" w:hanging="360"/>
      </w:pPr>
    </w:lvl>
    <w:lvl w:ilvl="4" w:tplc="04150019" w:tentative="1">
      <w:start w:val="1"/>
      <w:numFmt w:val="lowerLetter"/>
      <w:lvlText w:val="%5."/>
      <w:lvlJc w:val="left"/>
      <w:pPr>
        <w:ind w:left="4025" w:hanging="360"/>
      </w:pPr>
    </w:lvl>
    <w:lvl w:ilvl="5" w:tplc="0415001B" w:tentative="1">
      <w:start w:val="1"/>
      <w:numFmt w:val="lowerRoman"/>
      <w:lvlText w:val="%6."/>
      <w:lvlJc w:val="right"/>
      <w:pPr>
        <w:ind w:left="4745" w:hanging="180"/>
      </w:pPr>
    </w:lvl>
    <w:lvl w:ilvl="6" w:tplc="0415000F" w:tentative="1">
      <w:start w:val="1"/>
      <w:numFmt w:val="decimal"/>
      <w:lvlText w:val="%7."/>
      <w:lvlJc w:val="left"/>
      <w:pPr>
        <w:ind w:left="5465" w:hanging="360"/>
      </w:pPr>
    </w:lvl>
    <w:lvl w:ilvl="7" w:tplc="04150019" w:tentative="1">
      <w:start w:val="1"/>
      <w:numFmt w:val="lowerLetter"/>
      <w:lvlText w:val="%8."/>
      <w:lvlJc w:val="left"/>
      <w:pPr>
        <w:ind w:left="6185" w:hanging="360"/>
      </w:pPr>
    </w:lvl>
    <w:lvl w:ilvl="8" w:tplc="0415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" w15:restartNumberingAfterBreak="0">
    <w:nsid w:val="0DAC3E2D"/>
    <w:multiLevelType w:val="hybridMultilevel"/>
    <w:tmpl w:val="12A6CFFC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0F2F1DC8"/>
    <w:multiLevelType w:val="hybridMultilevel"/>
    <w:tmpl w:val="7924D696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3C51C6C"/>
    <w:multiLevelType w:val="multilevel"/>
    <w:tmpl w:val="3FC4C950"/>
    <w:lvl w:ilvl="0">
      <w:start w:val="1"/>
      <w:numFmt w:val="decimal"/>
      <w:pStyle w:val="NrNagwek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rNagwek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NrNagwek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NrNagwek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98C5449"/>
    <w:multiLevelType w:val="hybridMultilevel"/>
    <w:tmpl w:val="99BE9976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 w15:restartNumberingAfterBreak="0">
    <w:nsid w:val="21642528"/>
    <w:multiLevelType w:val="hybridMultilevel"/>
    <w:tmpl w:val="2DB00E98"/>
    <w:lvl w:ilvl="0" w:tplc="0415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2DF30E44"/>
    <w:multiLevelType w:val="hybridMultilevel"/>
    <w:tmpl w:val="E8E4243C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30CB05EC"/>
    <w:multiLevelType w:val="hybridMultilevel"/>
    <w:tmpl w:val="C52CB106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324823C1"/>
    <w:multiLevelType w:val="hybridMultilevel"/>
    <w:tmpl w:val="963608BA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3D3F5158"/>
    <w:multiLevelType w:val="hybridMultilevel"/>
    <w:tmpl w:val="DA4C117C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F6C6002"/>
    <w:multiLevelType w:val="hybridMultilevel"/>
    <w:tmpl w:val="FFC49B38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4A783222"/>
    <w:multiLevelType w:val="hybridMultilevel"/>
    <w:tmpl w:val="F8661DBA"/>
    <w:lvl w:ilvl="0" w:tplc="0415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4FF22B9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68F6D48"/>
    <w:multiLevelType w:val="hybridMultilevel"/>
    <w:tmpl w:val="7444D0D0"/>
    <w:lvl w:ilvl="0" w:tplc="0415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5F976C62"/>
    <w:multiLevelType w:val="hybridMultilevel"/>
    <w:tmpl w:val="92962068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69913E02"/>
    <w:multiLevelType w:val="hybridMultilevel"/>
    <w:tmpl w:val="104E03C2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6A840B6A"/>
    <w:multiLevelType w:val="hybridMultilevel"/>
    <w:tmpl w:val="3230ADB2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08B56B2"/>
    <w:multiLevelType w:val="hybridMultilevel"/>
    <w:tmpl w:val="7046C2DC"/>
    <w:lvl w:ilvl="0" w:tplc="0415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3"/>
  </w:num>
  <w:num w:numId="4">
    <w:abstractNumId w:val="13"/>
  </w:num>
  <w:num w:numId="5">
    <w:abstractNumId w:val="16"/>
  </w:num>
  <w:num w:numId="6">
    <w:abstractNumId w:val="8"/>
  </w:num>
  <w:num w:numId="7">
    <w:abstractNumId w:val="2"/>
  </w:num>
  <w:num w:numId="8">
    <w:abstractNumId w:val="14"/>
  </w:num>
  <w:num w:numId="9">
    <w:abstractNumId w:val="5"/>
  </w:num>
  <w:num w:numId="10">
    <w:abstractNumId w:val="20"/>
  </w:num>
  <w:num w:numId="11">
    <w:abstractNumId w:val="19"/>
  </w:num>
  <w:num w:numId="12">
    <w:abstractNumId w:val="12"/>
  </w:num>
  <w:num w:numId="13">
    <w:abstractNumId w:val="18"/>
  </w:num>
  <w:num w:numId="14">
    <w:abstractNumId w:val="1"/>
  </w:num>
  <w:num w:numId="15">
    <w:abstractNumId w:val="7"/>
  </w:num>
  <w:num w:numId="16">
    <w:abstractNumId w:val="10"/>
  </w:num>
  <w:num w:numId="17">
    <w:abstractNumId w:val="17"/>
  </w:num>
  <w:num w:numId="18">
    <w:abstractNumId w:val="4"/>
  </w:num>
  <w:num w:numId="19">
    <w:abstractNumId w:val="9"/>
  </w:num>
  <w:num w:numId="20">
    <w:abstractNumId w:val="11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1E1"/>
    <w:rsid w:val="00022639"/>
    <w:rsid w:val="000230C9"/>
    <w:rsid w:val="000230CA"/>
    <w:rsid w:val="00064B28"/>
    <w:rsid w:val="00065504"/>
    <w:rsid w:val="000664CE"/>
    <w:rsid w:val="000810BC"/>
    <w:rsid w:val="00085AC6"/>
    <w:rsid w:val="000864DA"/>
    <w:rsid w:val="00092374"/>
    <w:rsid w:val="00092421"/>
    <w:rsid w:val="00092639"/>
    <w:rsid w:val="00092C06"/>
    <w:rsid w:val="000A742B"/>
    <w:rsid w:val="000B2F3F"/>
    <w:rsid w:val="000C0524"/>
    <w:rsid w:val="000D13E5"/>
    <w:rsid w:val="000D1A0A"/>
    <w:rsid w:val="000D3CDE"/>
    <w:rsid w:val="000D639A"/>
    <w:rsid w:val="000E0EA4"/>
    <w:rsid w:val="000E2C04"/>
    <w:rsid w:val="000E6518"/>
    <w:rsid w:val="000E7F56"/>
    <w:rsid w:val="000F50E5"/>
    <w:rsid w:val="000F5C3E"/>
    <w:rsid w:val="00102D67"/>
    <w:rsid w:val="00102F05"/>
    <w:rsid w:val="00110586"/>
    <w:rsid w:val="00113618"/>
    <w:rsid w:val="001271DD"/>
    <w:rsid w:val="00133FCD"/>
    <w:rsid w:val="00134FBA"/>
    <w:rsid w:val="00135C7D"/>
    <w:rsid w:val="00135F0D"/>
    <w:rsid w:val="001362FE"/>
    <w:rsid w:val="00140448"/>
    <w:rsid w:val="00143226"/>
    <w:rsid w:val="00161734"/>
    <w:rsid w:val="001655AD"/>
    <w:rsid w:val="0017308B"/>
    <w:rsid w:val="00177375"/>
    <w:rsid w:val="00177955"/>
    <w:rsid w:val="00181C85"/>
    <w:rsid w:val="001902F8"/>
    <w:rsid w:val="0019734B"/>
    <w:rsid w:val="001A61BD"/>
    <w:rsid w:val="001B4A87"/>
    <w:rsid w:val="001C04A1"/>
    <w:rsid w:val="001C7034"/>
    <w:rsid w:val="001D535E"/>
    <w:rsid w:val="001E425C"/>
    <w:rsid w:val="001F1833"/>
    <w:rsid w:val="001F254B"/>
    <w:rsid w:val="001F4BE4"/>
    <w:rsid w:val="0020133E"/>
    <w:rsid w:val="00203E93"/>
    <w:rsid w:val="00207808"/>
    <w:rsid w:val="00210BEF"/>
    <w:rsid w:val="00213365"/>
    <w:rsid w:val="00215856"/>
    <w:rsid w:val="002162E7"/>
    <w:rsid w:val="0022423F"/>
    <w:rsid w:val="002243D6"/>
    <w:rsid w:val="00226AF8"/>
    <w:rsid w:val="0023095C"/>
    <w:rsid w:val="0023190F"/>
    <w:rsid w:val="00235830"/>
    <w:rsid w:val="002373A3"/>
    <w:rsid w:val="00255CBE"/>
    <w:rsid w:val="00257721"/>
    <w:rsid w:val="00262EFC"/>
    <w:rsid w:val="002634F7"/>
    <w:rsid w:val="0028139C"/>
    <w:rsid w:val="002834A1"/>
    <w:rsid w:val="00290799"/>
    <w:rsid w:val="00291713"/>
    <w:rsid w:val="002B0C5D"/>
    <w:rsid w:val="002B724E"/>
    <w:rsid w:val="002C60A5"/>
    <w:rsid w:val="002D297E"/>
    <w:rsid w:val="002E1307"/>
    <w:rsid w:val="002E5165"/>
    <w:rsid w:val="003066C6"/>
    <w:rsid w:val="00313BC1"/>
    <w:rsid w:val="00317E87"/>
    <w:rsid w:val="00321175"/>
    <w:rsid w:val="00330734"/>
    <w:rsid w:val="00342A42"/>
    <w:rsid w:val="003474D7"/>
    <w:rsid w:val="0035422A"/>
    <w:rsid w:val="00354F08"/>
    <w:rsid w:val="0035739C"/>
    <w:rsid w:val="00363BA6"/>
    <w:rsid w:val="00373AF0"/>
    <w:rsid w:val="0038066C"/>
    <w:rsid w:val="00382287"/>
    <w:rsid w:val="00385802"/>
    <w:rsid w:val="003867F1"/>
    <w:rsid w:val="003875CB"/>
    <w:rsid w:val="003909E5"/>
    <w:rsid w:val="003B52B7"/>
    <w:rsid w:val="003B638B"/>
    <w:rsid w:val="003B760C"/>
    <w:rsid w:val="003C7653"/>
    <w:rsid w:val="003D2BC7"/>
    <w:rsid w:val="003E2730"/>
    <w:rsid w:val="00400E0A"/>
    <w:rsid w:val="004144B9"/>
    <w:rsid w:val="0042780B"/>
    <w:rsid w:val="00427D5A"/>
    <w:rsid w:val="00430A18"/>
    <w:rsid w:val="004353CC"/>
    <w:rsid w:val="00441876"/>
    <w:rsid w:val="00443E6F"/>
    <w:rsid w:val="0044570B"/>
    <w:rsid w:val="00446A90"/>
    <w:rsid w:val="00452B1E"/>
    <w:rsid w:val="004576B5"/>
    <w:rsid w:val="0048091E"/>
    <w:rsid w:val="004A1E55"/>
    <w:rsid w:val="004C1EC1"/>
    <w:rsid w:val="004C46FD"/>
    <w:rsid w:val="004D68E8"/>
    <w:rsid w:val="004E29DE"/>
    <w:rsid w:val="004E46FB"/>
    <w:rsid w:val="005139EB"/>
    <w:rsid w:val="0052198D"/>
    <w:rsid w:val="005240CB"/>
    <w:rsid w:val="00532B8D"/>
    <w:rsid w:val="005358A3"/>
    <w:rsid w:val="00537CE3"/>
    <w:rsid w:val="00545059"/>
    <w:rsid w:val="00556687"/>
    <w:rsid w:val="005632A1"/>
    <w:rsid w:val="00565A38"/>
    <w:rsid w:val="0057470F"/>
    <w:rsid w:val="00575681"/>
    <w:rsid w:val="005875D3"/>
    <w:rsid w:val="005A0A56"/>
    <w:rsid w:val="005B6257"/>
    <w:rsid w:val="005E24AA"/>
    <w:rsid w:val="00604188"/>
    <w:rsid w:val="00615BC6"/>
    <w:rsid w:val="006317DB"/>
    <w:rsid w:val="006440B5"/>
    <w:rsid w:val="006514AC"/>
    <w:rsid w:val="0065629E"/>
    <w:rsid w:val="0066017D"/>
    <w:rsid w:val="006711CD"/>
    <w:rsid w:val="00675DF6"/>
    <w:rsid w:val="00683E7E"/>
    <w:rsid w:val="00686210"/>
    <w:rsid w:val="006A6C69"/>
    <w:rsid w:val="006A746E"/>
    <w:rsid w:val="006A75F7"/>
    <w:rsid w:val="006B2E24"/>
    <w:rsid w:val="006B732C"/>
    <w:rsid w:val="006C4B96"/>
    <w:rsid w:val="006D33EF"/>
    <w:rsid w:val="006D6212"/>
    <w:rsid w:val="006F24A2"/>
    <w:rsid w:val="006F6A1C"/>
    <w:rsid w:val="00700A91"/>
    <w:rsid w:val="00701D47"/>
    <w:rsid w:val="0071052B"/>
    <w:rsid w:val="00714ECB"/>
    <w:rsid w:val="00721A92"/>
    <w:rsid w:val="00732C26"/>
    <w:rsid w:val="00734CDB"/>
    <w:rsid w:val="007440A8"/>
    <w:rsid w:val="00752E30"/>
    <w:rsid w:val="00753AE5"/>
    <w:rsid w:val="0075639C"/>
    <w:rsid w:val="0075754E"/>
    <w:rsid w:val="0075780D"/>
    <w:rsid w:val="007614B5"/>
    <w:rsid w:val="007652F7"/>
    <w:rsid w:val="007721CF"/>
    <w:rsid w:val="00772466"/>
    <w:rsid w:val="00776FD5"/>
    <w:rsid w:val="00784E3D"/>
    <w:rsid w:val="007A366B"/>
    <w:rsid w:val="007A5075"/>
    <w:rsid w:val="007B4824"/>
    <w:rsid w:val="007C067B"/>
    <w:rsid w:val="007D217A"/>
    <w:rsid w:val="007D6A09"/>
    <w:rsid w:val="007E33B1"/>
    <w:rsid w:val="007E3A99"/>
    <w:rsid w:val="007E47D7"/>
    <w:rsid w:val="007E5AD3"/>
    <w:rsid w:val="00821E45"/>
    <w:rsid w:val="00822F76"/>
    <w:rsid w:val="00827676"/>
    <w:rsid w:val="00827A08"/>
    <w:rsid w:val="0085464F"/>
    <w:rsid w:val="008559EF"/>
    <w:rsid w:val="00864560"/>
    <w:rsid w:val="008729B8"/>
    <w:rsid w:val="00873FF7"/>
    <w:rsid w:val="00883079"/>
    <w:rsid w:val="008A4A24"/>
    <w:rsid w:val="008B0030"/>
    <w:rsid w:val="008C1F27"/>
    <w:rsid w:val="008C35F8"/>
    <w:rsid w:val="008C58C9"/>
    <w:rsid w:val="008D5309"/>
    <w:rsid w:val="008E78CE"/>
    <w:rsid w:val="008F348B"/>
    <w:rsid w:val="0090078E"/>
    <w:rsid w:val="00901619"/>
    <w:rsid w:val="009032D3"/>
    <w:rsid w:val="00905EA1"/>
    <w:rsid w:val="00922575"/>
    <w:rsid w:val="0093199D"/>
    <w:rsid w:val="00934853"/>
    <w:rsid w:val="009479CA"/>
    <w:rsid w:val="0095590E"/>
    <w:rsid w:val="00962BE8"/>
    <w:rsid w:val="0096787E"/>
    <w:rsid w:val="009718E1"/>
    <w:rsid w:val="00973E04"/>
    <w:rsid w:val="00980F8B"/>
    <w:rsid w:val="00985319"/>
    <w:rsid w:val="00992D9F"/>
    <w:rsid w:val="009941C4"/>
    <w:rsid w:val="009A35F2"/>
    <w:rsid w:val="009A38BB"/>
    <w:rsid w:val="009A3AC0"/>
    <w:rsid w:val="009A4A4D"/>
    <w:rsid w:val="009A7EF0"/>
    <w:rsid w:val="009B2A9C"/>
    <w:rsid w:val="009B5D3D"/>
    <w:rsid w:val="009D1035"/>
    <w:rsid w:val="009F5CEF"/>
    <w:rsid w:val="00A03E0A"/>
    <w:rsid w:val="00A04F4A"/>
    <w:rsid w:val="00A12D74"/>
    <w:rsid w:val="00A134A2"/>
    <w:rsid w:val="00A167F6"/>
    <w:rsid w:val="00A307A7"/>
    <w:rsid w:val="00A3634E"/>
    <w:rsid w:val="00A53D00"/>
    <w:rsid w:val="00A92FF5"/>
    <w:rsid w:val="00A96C71"/>
    <w:rsid w:val="00AB104F"/>
    <w:rsid w:val="00AB4353"/>
    <w:rsid w:val="00AB6079"/>
    <w:rsid w:val="00AC2020"/>
    <w:rsid w:val="00AD7661"/>
    <w:rsid w:val="00AE4197"/>
    <w:rsid w:val="00AE6AE4"/>
    <w:rsid w:val="00AF1A70"/>
    <w:rsid w:val="00AF4844"/>
    <w:rsid w:val="00B0368E"/>
    <w:rsid w:val="00B038A4"/>
    <w:rsid w:val="00B054CA"/>
    <w:rsid w:val="00B11167"/>
    <w:rsid w:val="00B11B40"/>
    <w:rsid w:val="00B21A70"/>
    <w:rsid w:val="00B32C54"/>
    <w:rsid w:val="00B415C8"/>
    <w:rsid w:val="00B428D1"/>
    <w:rsid w:val="00B42A5E"/>
    <w:rsid w:val="00B50738"/>
    <w:rsid w:val="00B56211"/>
    <w:rsid w:val="00B56A12"/>
    <w:rsid w:val="00B65922"/>
    <w:rsid w:val="00B907F8"/>
    <w:rsid w:val="00B937C1"/>
    <w:rsid w:val="00B951BE"/>
    <w:rsid w:val="00BC1868"/>
    <w:rsid w:val="00BC2D9B"/>
    <w:rsid w:val="00BE2B8C"/>
    <w:rsid w:val="00BE6E44"/>
    <w:rsid w:val="00BF052C"/>
    <w:rsid w:val="00BF5037"/>
    <w:rsid w:val="00C01266"/>
    <w:rsid w:val="00C045E9"/>
    <w:rsid w:val="00C06E42"/>
    <w:rsid w:val="00C10A01"/>
    <w:rsid w:val="00C322C9"/>
    <w:rsid w:val="00C32E6A"/>
    <w:rsid w:val="00C621AF"/>
    <w:rsid w:val="00C6478D"/>
    <w:rsid w:val="00C67F2B"/>
    <w:rsid w:val="00C74C88"/>
    <w:rsid w:val="00C76955"/>
    <w:rsid w:val="00C77AD5"/>
    <w:rsid w:val="00C861B6"/>
    <w:rsid w:val="00C91F0C"/>
    <w:rsid w:val="00C92CF8"/>
    <w:rsid w:val="00CA215F"/>
    <w:rsid w:val="00CA36E6"/>
    <w:rsid w:val="00CA5308"/>
    <w:rsid w:val="00CB0A4A"/>
    <w:rsid w:val="00CB7163"/>
    <w:rsid w:val="00CC57D6"/>
    <w:rsid w:val="00CC613E"/>
    <w:rsid w:val="00CE7A96"/>
    <w:rsid w:val="00D15E83"/>
    <w:rsid w:val="00D17FC3"/>
    <w:rsid w:val="00D32214"/>
    <w:rsid w:val="00D3478D"/>
    <w:rsid w:val="00D42FEE"/>
    <w:rsid w:val="00D43CEC"/>
    <w:rsid w:val="00D44E3D"/>
    <w:rsid w:val="00D528FB"/>
    <w:rsid w:val="00D53EC3"/>
    <w:rsid w:val="00D63059"/>
    <w:rsid w:val="00D80C19"/>
    <w:rsid w:val="00DA0B77"/>
    <w:rsid w:val="00DA4566"/>
    <w:rsid w:val="00DB6710"/>
    <w:rsid w:val="00DB764E"/>
    <w:rsid w:val="00DC21A2"/>
    <w:rsid w:val="00DC275B"/>
    <w:rsid w:val="00DD2816"/>
    <w:rsid w:val="00DE1814"/>
    <w:rsid w:val="00DF5594"/>
    <w:rsid w:val="00DF59F2"/>
    <w:rsid w:val="00DF7CCA"/>
    <w:rsid w:val="00E063E7"/>
    <w:rsid w:val="00E107C4"/>
    <w:rsid w:val="00E1797A"/>
    <w:rsid w:val="00E23895"/>
    <w:rsid w:val="00E32AEA"/>
    <w:rsid w:val="00E35B02"/>
    <w:rsid w:val="00E40A02"/>
    <w:rsid w:val="00E438E5"/>
    <w:rsid w:val="00E43EF5"/>
    <w:rsid w:val="00E451E1"/>
    <w:rsid w:val="00E54941"/>
    <w:rsid w:val="00E60014"/>
    <w:rsid w:val="00E60B10"/>
    <w:rsid w:val="00E66511"/>
    <w:rsid w:val="00E70A9B"/>
    <w:rsid w:val="00E74797"/>
    <w:rsid w:val="00E77403"/>
    <w:rsid w:val="00E80A08"/>
    <w:rsid w:val="00E966B2"/>
    <w:rsid w:val="00EA1058"/>
    <w:rsid w:val="00EF0E5A"/>
    <w:rsid w:val="00EF0EE8"/>
    <w:rsid w:val="00F03BBA"/>
    <w:rsid w:val="00F06A20"/>
    <w:rsid w:val="00F23446"/>
    <w:rsid w:val="00F30019"/>
    <w:rsid w:val="00F36E49"/>
    <w:rsid w:val="00F403A5"/>
    <w:rsid w:val="00F4267A"/>
    <w:rsid w:val="00F54ADF"/>
    <w:rsid w:val="00F57089"/>
    <w:rsid w:val="00F603C7"/>
    <w:rsid w:val="00F75567"/>
    <w:rsid w:val="00F81D8C"/>
    <w:rsid w:val="00FA1D8A"/>
    <w:rsid w:val="00FA2F1E"/>
    <w:rsid w:val="00FB150B"/>
    <w:rsid w:val="00FB5003"/>
    <w:rsid w:val="00FC0BFC"/>
    <w:rsid w:val="00FD3158"/>
    <w:rsid w:val="00FD3F9C"/>
    <w:rsid w:val="00FE7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5BCDDC"/>
  <w15:docId w15:val="{95528B04-C232-4C06-AF16-F867E65EA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11B4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7B4824"/>
    <w:pPr>
      <w:keepNext/>
      <w:keepLines/>
      <w:spacing w:after="360" w:line="240" w:lineRule="auto"/>
      <w:jc w:val="left"/>
      <w:outlineLvl w:val="0"/>
    </w:pPr>
    <w:rPr>
      <w:rFonts w:eastAsiaTheme="majorEastAsia" w:cstheme="majorBidi"/>
      <w:b/>
      <w:bCs/>
      <w:sz w:val="60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42FEE"/>
    <w:pPr>
      <w:keepNext/>
      <w:keepLines/>
      <w:spacing w:before="440" w:after="120"/>
      <w:jc w:val="left"/>
      <w:outlineLvl w:val="1"/>
    </w:pPr>
    <w:rPr>
      <w:rFonts w:eastAsiaTheme="majorEastAsia" w:cstheme="majorBidi"/>
      <w:b/>
      <w:bCs/>
      <w:sz w:val="3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42FEE"/>
    <w:pPr>
      <w:keepNext/>
      <w:keepLines/>
      <w:spacing w:after="340"/>
      <w:jc w:val="left"/>
      <w:outlineLvl w:val="2"/>
    </w:pPr>
    <w:rPr>
      <w:rFonts w:eastAsiaTheme="majorEastAsia" w:cstheme="majorBidi"/>
      <w:b/>
      <w:bCs/>
      <w:sz w:val="29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D42FEE"/>
    <w:pPr>
      <w:keepNext/>
      <w:keepLines/>
      <w:spacing w:after="290"/>
      <w:jc w:val="left"/>
      <w:outlineLvl w:val="3"/>
    </w:pPr>
    <w:rPr>
      <w:rFonts w:eastAsiaTheme="majorEastAsia" w:cstheme="majorBidi"/>
      <w:b/>
      <w:bCs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42FEE"/>
    <w:pPr>
      <w:keepNext/>
      <w:keepLines/>
      <w:spacing w:before="200"/>
      <w:jc w:val="left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7B4824"/>
    <w:rPr>
      <w:rFonts w:ascii="Times New Roman" w:eastAsiaTheme="majorEastAsia" w:hAnsi="Times New Roman" w:cstheme="majorBidi"/>
      <w:b/>
      <w:bCs/>
      <w:sz w:val="60"/>
      <w:szCs w:val="28"/>
    </w:rPr>
  </w:style>
  <w:style w:type="paragraph" w:customStyle="1" w:styleId="NrNagwek1">
    <w:name w:val="NrNagłówek 1"/>
    <w:basedOn w:val="Nagwek1"/>
    <w:qFormat/>
    <w:rsid w:val="007B4824"/>
    <w:pPr>
      <w:numPr>
        <w:numId w:val="1"/>
      </w:numPr>
      <w:tabs>
        <w:tab w:val="left" w:pos="851"/>
      </w:tabs>
      <w:ind w:left="851" w:hanging="851"/>
    </w:pPr>
  </w:style>
  <w:style w:type="paragraph" w:customStyle="1" w:styleId="NrNagwek2">
    <w:name w:val="NrNagłówek 2"/>
    <w:basedOn w:val="Nagwek2"/>
    <w:qFormat/>
    <w:rsid w:val="007B4824"/>
    <w:pPr>
      <w:numPr>
        <w:ilvl w:val="1"/>
        <w:numId w:val="1"/>
      </w:numPr>
      <w:tabs>
        <w:tab w:val="left" w:pos="851"/>
      </w:tabs>
      <w:spacing w:after="360" w:line="240" w:lineRule="auto"/>
      <w:ind w:left="851" w:hanging="851"/>
    </w:pPr>
  </w:style>
  <w:style w:type="character" w:customStyle="1" w:styleId="Nagwek3Znak">
    <w:name w:val="Nagłówek 3 Znak"/>
    <w:basedOn w:val="Domylnaczcionkaakapitu"/>
    <w:link w:val="Nagwek3"/>
    <w:uiPriority w:val="9"/>
    <w:rsid w:val="00D42FEE"/>
    <w:rPr>
      <w:rFonts w:ascii="Times New Roman" w:eastAsiaTheme="majorEastAsia" w:hAnsi="Times New Roman" w:cstheme="majorBidi"/>
      <w:b/>
      <w:bCs/>
      <w:sz w:val="29"/>
    </w:rPr>
  </w:style>
  <w:style w:type="character" w:customStyle="1" w:styleId="Nagwek2Znak">
    <w:name w:val="Nagłówek 2 Znak"/>
    <w:basedOn w:val="Domylnaczcionkaakapitu"/>
    <w:link w:val="Nagwek2"/>
    <w:uiPriority w:val="9"/>
    <w:rsid w:val="00D42FEE"/>
    <w:rPr>
      <w:rFonts w:ascii="Times New Roman" w:eastAsiaTheme="majorEastAsia" w:hAnsi="Times New Roman" w:cstheme="majorBidi"/>
      <w:b/>
      <w:bCs/>
      <w:sz w:val="34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D42FEE"/>
    <w:rPr>
      <w:rFonts w:ascii="Times New Roman" w:eastAsiaTheme="majorEastAsia" w:hAnsi="Times New Roman" w:cstheme="majorBidi"/>
      <w:b/>
      <w:bCs/>
      <w:iCs/>
      <w:sz w:val="24"/>
    </w:rPr>
  </w:style>
  <w:style w:type="paragraph" w:customStyle="1" w:styleId="NrNagwek3">
    <w:name w:val="NrNagłówek 3"/>
    <w:basedOn w:val="Nagwek3"/>
    <w:qFormat/>
    <w:rsid w:val="007B4824"/>
    <w:pPr>
      <w:numPr>
        <w:ilvl w:val="2"/>
        <w:numId w:val="1"/>
      </w:numPr>
      <w:tabs>
        <w:tab w:val="left" w:pos="851"/>
      </w:tabs>
      <w:spacing w:after="360" w:line="240" w:lineRule="auto"/>
      <w:ind w:left="851" w:hanging="851"/>
    </w:pPr>
  </w:style>
  <w:style w:type="paragraph" w:customStyle="1" w:styleId="NrNagwek4">
    <w:name w:val="NrNagłówek 4"/>
    <w:basedOn w:val="Nagwek4"/>
    <w:qFormat/>
    <w:rsid w:val="007B4824"/>
    <w:pPr>
      <w:numPr>
        <w:ilvl w:val="3"/>
        <w:numId w:val="1"/>
      </w:numPr>
      <w:tabs>
        <w:tab w:val="left" w:pos="1134"/>
      </w:tabs>
      <w:spacing w:after="360" w:line="240" w:lineRule="auto"/>
      <w:ind w:left="1134" w:hanging="1134"/>
    </w:p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8F348B"/>
    <w:pPr>
      <w:spacing w:before="480" w:line="276" w:lineRule="auto"/>
      <w:outlineLvl w:val="9"/>
    </w:pPr>
    <w:rPr>
      <w:color w:val="365F91" w:themeColor="accent1" w:themeShade="BF"/>
      <w:sz w:val="28"/>
    </w:rPr>
  </w:style>
  <w:style w:type="character" w:styleId="Tekstzastpczy">
    <w:name w:val="Placeholder Text"/>
    <w:basedOn w:val="Domylnaczcionkaakapitu"/>
    <w:uiPriority w:val="99"/>
    <w:semiHidden/>
    <w:rsid w:val="00DB6710"/>
    <w:rPr>
      <w:color w:val="808080"/>
    </w:rPr>
  </w:style>
  <w:style w:type="paragraph" w:customStyle="1" w:styleId="STTytupracy">
    <w:name w:val="ST_Tytuł_pracy"/>
    <w:basedOn w:val="Normalny"/>
    <w:qFormat/>
    <w:rsid w:val="00DB6710"/>
    <w:pPr>
      <w:spacing w:after="200" w:line="360" w:lineRule="exact"/>
      <w:jc w:val="center"/>
    </w:pPr>
    <w:rPr>
      <w:rFonts w:ascii="Garamond" w:hAnsi="Garamond"/>
      <w:sz w:val="3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B671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B6710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8F348B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qFormat/>
    <w:rsid w:val="008F348B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F348B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8F348B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E40A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2243D6"/>
    <w:pPr>
      <w:spacing w:before="200" w:after="120" w:line="240" w:lineRule="auto"/>
    </w:pPr>
    <w:rPr>
      <w:bCs/>
      <w:sz w:val="22"/>
      <w:szCs w:val="18"/>
    </w:rPr>
  </w:style>
  <w:style w:type="paragraph" w:styleId="Spisilustracji">
    <w:name w:val="table of figures"/>
    <w:basedOn w:val="Normalny"/>
    <w:next w:val="Normalny"/>
    <w:uiPriority w:val="99"/>
    <w:unhideWhenUsed/>
    <w:rsid w:val="009032D3"/>
  </w:style>
  <w:style w:type="paragraph" w:styleId="Nagwek">
    <w:name w:val="header"/>
    <w:basedOn w:val="Normalny"/>
    <w:link w:val="NagwekZnak"/>
    <w:uiPriority w:val="99"/>
    <w:unhideWhenUsed/>
    <w:rsid w:val="00257721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57721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257721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57721"/>
    <w:rPr>
      <w:rFonts w:ascii="Times New Roman" w:hAnsi="Times New Roman"/>
      <w:sz w:val="24"/>
    </w:rPr>
  </w:style>
  <w:style w:type="paragraph" w:customStyle="1" w:styleId="Tekstwiodcy">
    <w:name w:val="Tekst wiodący"/>
    <w:basedOn w:val="Normalny"/>
    <w:qFormat/>
    <w:rsid w:val="00AB4353"/>
    <w:pPr>
      <w:ind w:firstLine="425"/>
    </w:pPr>
  </w:style>
  <w:style w:type="paragraph" w:customStyle="1" w:styleId="Listing">
    <w:name w:val="Listing"/>
    <w:basedOn w:val="Normalny"/>
    <w:qFormat/>
    <w:rsid w:val="001F1833"/>
    <w:pPr>
      <w:spacing w:after="240" w:line="240" w:lineRule="auto"/>
      <w:jc w:val="left"/>
    </w:pPr>
    <w:rPr>
      <w:rFonts w:ascii="Courier New" w:hAnsi="Courier New"/>
      <w:sz w:val="20"/>
    </w:rPr>
  </w:style>
  <w:style w:type="paragraph" w:customStyle="1" w:styleId="Legendarysunek">
    <w:name w:val="Legenda rysunek"/>
    <w:basedOn w:val="Legenda"/>
    <w:qFormat/>
    <w:rsid w:val="00D17FC3"/>
    <w:pPr>
      <w:jc w:val="center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42FE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E6518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84E3D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84E3D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84E3D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52B1E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52B1E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52B1E"/>
    <w:rPr>
      <w:vertAlign w:val="superscript"/>
    </w:rPr>
  </w:style>
  <w:style w:type="paragraph" w:styleId="Akapitzlist">
    <w:name w:val="List Paragraph"/>
    <w:basedOn w:val="Normalny"/>
    <w:uiPriority w:val="34"/>
    <w:rsid w:val="00140448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7614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7614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UyteHipercze">
    <w:name w:val="FollowedHyperlink"/>
    <w:basedOn w:val="Domylnaczcionkaakapitu"/>
    <w:uiPriority w:val="99"/>
    <w:semiHidden/>
    <w:unhideWhenUsed/>
    <w:rsid w:val="0057568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0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6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GIT\virtual_florist\inz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A2A9E60-780A-45C6-9ED1-AC90EE722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inz.dotx</Template>
  <TotalTime>14948</TotalTime>
  <Pages>57</Pages>
  <Words>10337</Words>
  <Characters>62026</Characters>
  <Application>Microsoft Office Word</Application>
  <DocSecurity>0</DocSecurity>
  <Lines>516</Lines>
  <Paragraphs>144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 235044</dc:creator>
  <cp:lastModifiedBy>Student 235044</cp:lastModifiedBy>
  <cp:revision>34</cp:revision>
  <cp:lastPrinted>2019-12-09T15:47:00Z</cp:lastPrinted>
  <dcterms:created xsi:type="dcterms:W3CDTF">2019-11-11T16:02:00Z</dcterms:created>
  <dcterms:modified xsi:type="dcterms:W3CDTF">2019-12-10T01:23:00Z</dcterms:modified>
</cp:coreProperties>
</file>