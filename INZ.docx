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B6E96" w14:textId="77777777" w:rsidR="00DB6710" w:rsidRPr="00D528FB" w:rsidRDefault="00DB6710" w:rsidP="00DB6710">
      <w:pPr>
        <w:pStyle w:val="STTytupracy"/>
        <w:spacing w:after="0" w:line="480" w:lineRule="exact"/>
        <w:rPr>
          <w:sz w:val="44"/>
        </w:rPr>
      </w:pPr>
      <w:r w:rsidRPr="00D528FB">
        <w:rPr>
          <w:sz w:val="44"/>
        </w:rPr>
        <w:t>POLITECHNIKA</w:t>
      </w:r>
      <w:r w:rsidR="00D42FEE">
        <w:rPr>
          <w:sz w:val="44"/>
        </w:rPr>
        <w:t xml:space="preserve"> </w:t>
      </w:r>
      <w:r w:rsidRPr="00D528FB">
        <w:rPr>
          <w:sz w:val="44"/>
        </w:rPr>
        <w:t>WROCŁAWSKA</w:t>
      </w:r>
    </w:p>
    <w:p w14:paraId="391E3BCC" w14:textId="77777777" w:rsidR="005139EB" w:rsidRPr="00D528FB" w:rsidRDefault="00DB6710" w:rsidP="005139EB">
      <w:pPr>
        <w:pStyle w:val="STTytupracy"/>
        <w:pBdr>
          <w:bottom w:val="single" w:sz="6" w:space="1" w:color="auto"/>
        </w:pBdr>
        <w:spacing w:after="0" w:line="480" w:lineRule="exact"/>
        <w:rPr>
          <w:sz w:val="44"/>
          <w:szCs w:val="44"/>
        </w:rPr>
      </w:pPr>
      <w:r w:rsidRPr="00D528FB">
        <w:rPr>
          <w:sz w:val="44"/>
          <w:szCs w:val="44"/>
        </w:rPr>
        <w:t>WYDZIAŁ</w:t>
      </w:r>
      <w:r w:rsidR="00D42FEE">
        <w:rPr>
          <w:sz w:val="44"/>
          <w:szCs w:val="44"/>
        </w:rPr>
        <w:t xml:space="preserve"> </w:t>
      </w:r>
      <w:r w:rsidRPr="00D528FB">
        <w:rPr>
          <w:sz w:val="44"/>
          <w:szCs w:val="44"/>
        </w:rPr>
        <w:t>ELEKTRONIKI</w:t>
      </w:r>
    </w:p>
    <w:p w14:paraId="57E8C9A4" w14:textId="77777777" w:rsidR="00DB6710" w:rsidRPr="00D528FB" w:rsidRDefault="00DB6710" w:rsidP="0065629E">
      <w:pPr>
        <w:pStyle w:val="STTytupracy"/>
        <w:tabs>
          <w:tab w:val="left" w:pos="1985"/>
        </w:tabs>
        <w:spacing w:before="120" w:line="320" w:lineRule="exact"/>
        <w:jc w:val="left"/>
        <w:rPr>
          <w:kern w:val="28"/>
          <w:sz w:val="28"/>
        </w:rPr>
      </w:pPr>
      <w:r w:rsidRPr="00D528FB">
        <w:rPr>
          <w:kern w:val="28"/>
          <w:sz w:val="28"/>
        </w:rPr>
        <w:t>KIERUNEK:</w:t>
      </w:r>
      <w:r w:rsidRPr="00D528FB">
        <w:rPr>
          <w:kern w:val="28"/>
          <w:sz w:val="28"/>
        </w:rPr>
        <w:tab/>
        <w:t>INFORMATYKA (INF)</w:t>
      </w:r>
    </w:p>
    <w:p w14:paraId="188C6BD4" w14:textId="77777777" w:rsidR="00DB6710" w:rsidRPr="00D528FB" w:rsidRDefault="00DB6710" w:rsidP="00D42FEE">
      <w:pPr>
        <w:pStyle w:val="STTytupracy"/>
        <w:tabs>
          <w:tab w:val="left" w:pos="1985"/>
        </w:tabs>
        <w:spacing w:after="480" w:line="320" w:lineRule="exact"/>
        <w:jc w:val="left"/>
        <w:rPr>
          <w:kern w:val="28"/>
          <w:sz w:val="28"/>
        </w:rPr>
      </w:pPr>
      <w:r w:rsidRPr="00D528FB">
        <w:rPr>
          <w:kern w:val="28"/>
          <w:sz w:val="28"/>
        </w:rPr>
        <w:t>SPECJALNO</w:t>
      </w:r>
      <w:r w:rsidR="00D42FEE">
        <w:rPr>
          <w:kern w:val="28"/>
          <w:sz w:val="28"/>
        </w:rPr>
        <w:t>ŚĆ</w:t>
      </w:r>
      <w:r w:rsidRPr="00D528FB">
        <w:rPr>
          <w:kern w:val="28"/>
          <w:sz w:val="28"/>
        </w:rPr>
        <w:t>:</w:t>
      </w:r>
      <w:r w:rsidRPr="00D528FB">
        <w:rPr>
          <w:kern w:val="28"/>
          <w:sz w:val="28"/>
        </w:rPr>
        <w:tab/>
        <w:t>INŻYNIERIA SYSTEMÓW INFORMATYCZNYCH (INS)</w:t>
      </w:r>
    </w:p>
    <w:p w14:paraId="5E114FEC" w14:textId="77777777" w:rsidR="00DB6710" w:rsidRPr="00D528FB" w:rsidRDefault="00DB6710" w:rsidP="00092C06">
      <w:pPr>
        <w:pStyle w:val="STTytupracy"/>
        <w:spacing w:line="520" w:lineRule="exact"/>
        <w:rPr>
          <w:sz w:val="48"/>
          <w:szCs w:val="48"/>
        </w:rPr>
      </w:pPr>
      <w:r w:rsidRPr="00D528FB">
        <w:rPr>
          <w:sz w:val="48"/>
          <w:szCs w:val="48"/>
        </w:rPr>
        <w:t>PRACA DYPLOMOWA</w:t>
      </w:r>
    </w:p>
    <w:p w14:paraId="5933FB82" w14:textId="77777777" w:rsidR="00DB6710" w:rsidRPr="00D528FB" w:rsidRDefault="00290799" w:rsidP="000F50E5">
      <w:pPr>
        <w:pStyle w:val="STTytupracy"/>
        <w:spacing w:after="1560" w:line="520" w:lineRule="exact"/>
        <w:rPr>
          <w:sz w:val="48"/>
          <w:szCs w:val="48"/>
        </w:rPr>
      </w:pPr>
      <w:r>
        <w:rPr>
          <w:noProof/>
          <w:sz w:val="48"/>
          <w:szCs w:val="48"/>
          <w:lang w:eastAsia="pl-PL"/>
        </w:rPr>
        <mc:AlternateContent>
          <mc:Choice Requires="wps">
            <w:drawing>
              <wp:anchor distT="0" distB="0" distL="114300" distR="114300" simplePos="0" relativeHeight="251658240" behindDoc="0" locked="0" layoutInCell="1" allowOverlap="1" wp14:anchorId="5350CB91" wp14:editId="5D9E5084">
                <wp:simplePos x="0" y="0"/>
                <wp:positionH relativeFrom="column">
                  <wp:posOffset>1800225</wp:posOffset>
                </wp:positionH>
                <wp:positionV relativeFrom="paragraph">
                  <wp:posOffset>1296670</wp:posOffset>
                </wp:positionV>
                <wp:extent cx="4140200" cy="1440180"/>
                <wp:effectExtent l="4445"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1440180"/>
                        </a:xfrm>
                        <a:prstGeom prst="rect">
                          <a:avLst/>
                        </a:prstGeom>
                        <a:solidFill>
                          <a:srgbClr val="FFFFFF"/>
                        </a:solidFill>
                        <a:ln>
                          <a:noFill/>
                        </a:ln>
                        <a:extLst>
                          <a:ext uri="{91240B29-F687-4F45-9708-019B960494DF}">
                            <a14:hiddenLine xmlns:a14="http://schemas.microsoft.com/office/drawing/2010/main" w="9525">
                              <a:solidFill>
                                <a:schemeClr val="tx1">
                                  <a:lumMod val="95000"/>
                                  <a:lumOff val="5000"/>
                                </a:schemeClr>
                              </a:solidFill>
                              <a:miter lim="800000"/>
                              <a:headEnd/>
                              <a:tailEnd/>
                            </a14:hiddenLine>
                          </a:ext>
                        </a:extLst>
                      </wps:spPr>
                      <wps:txbx>
                        <w:txbxContent>
                          <w:p w14:paraId="127FA0DE" w14:textId="77777777" w:rsidR="003B52B7" w:rsidRPr="00C92CF8" w:rsidRDefault="003B52B7"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3B52B7" w:rsidRPr="00E451E1" w:rsidRDefault="003B52B7"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0CB91" id="_x0000_t202" coordsize="21600,21600" o:spt="202" path="m,l,21600r21600,l21600,xe">
                <v:stroke joinstyle="miter"/>
                <v:path gradientshapeok="t" o:connecttype="rect"/>
              </v:shapetype>
              <v:shape id="Text Box 3" o:spid="_x0000_s1026" type="#_x0000_t202" style="position:absolute;left:0;text-align:left;margin-left:141.75pt;margin-top:102.1pt;width:326pt;height:1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" stroked="f" strokecolor="#0d0d0d [3069]">
                <v:textbox>
                  <w:txbxContent>
                    <w:p w14:paraId="127FA0DE" w14:textId="77777777" w:rsidR="003B52B7" w:rsidRPr="00C92CF8" w:rsidRDefault="003B52B7"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3B52B7" w:rsidRPr="00E451E1" w:rsidRDefault="003B52B7"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v:textbox>
              </v:shape>
            </w:pict>
          </mc:Fallback>
        </mc:AlternateContent>
      </w:r>
      <w:r w:rsidR="00DB6710" w:rsidRPr="00D528FB">
        <w:rPr>
          <w:sz w:val="48"/>
          <w:szCs w:val="48"/>
        </w:rPr>
        <w:t>INŻYNIERSKA</w:t>
      </w:r>
    </w:p>
    <w:p w14:paraId="3A447DD9" w14:textId="77777777" w:rsidR="00DB6710" w:rsidRPr="00D528FB" w:rsidRDefault="00DB6710" w:rsidP="0085464F">
      <w:pPr>
        <w:pStyle w:val="STTytupracy"/>
        <w:tabs>
          <w:tab w:val="center" w:pos="5387"/>
        </w:tabs>
        <w:jc w:val="left"/>
      </w:pPr>
    </w:p>
    <w:p w14:paraId="709CBC94" w14:textId="77777777" w:rsidR="00DB6710" w:rsidRPr="00D528FB" w:rsidRDefault="00DB6710" w:rsidP="0085464F">
      <w:pPr>
        <w:pStyle w:val="STTytupracy"/>
        <w:tabs>
          <w:tab w:val="center" w:pos="5387"/>
        </w:tabs>
        <w:spacing w:after="1320"/>
        <w:jc w:val="left"/>
      </w:pPr>
    </w:p>
    <w:p w14:paraId="47FB764C" w14:textId="77777777" w:rsidR="00DB6710" w:rsidRPr="00D528FB" w:rsidRDefault="00385802" w:rsidP="00385802">
      <w:pPr>
        <w:pStyle w:val="STTytupracy"/>
        <w:tabs>
          <w:tab w:val="center" w:pos="6096"/>
        </w:tabs>
        <w:jc w:val="left"/>
      </w:pPr>
      <w:r w:rsidRPr="00D528FB">
        <w:tab/>
        <w:t>AUTOR:</w:t>
      </w:r>
    </w:p>
    <w:p w14:paraId="14F61741" w14:textId="77777777" w:rsidR="00DB6710" w:rsidRDefault="00385802" w:rsidP="00385802">
      <w:pPr>
        <w:pStyle w:val="STTytupracy"/>
        <w:tabs>
          <w:tab w:val="center" w:pos="6096"/>
        </w:tabs>
        <w:jc w:val="left"/>
      </w:pPr>
      <w:bookmarkStart w:id="0" w:name="Imie"/>
      <w:r w:rsidRPr="00D528FB">
        <w:tab/>
      </w:r>
      <w:bookmarkStart w:id="1" w:name="Nazwisko"/>
      <w:bookmarkEnd w:id="0"/>
      <w:r w:rsidR="00E451E1">
        <w:t>Karol Maśluch</w:t>
      </w:r>
      <w:r>
        <w:t xml:space="preserve"> </w:t>
      </w:r>
      <w:bookmarkEnd w:id="1"/>
    </w:p>
    <w:p w14:paraId="3FE6E3B1" w14:textId="77777777" w:rsidR="003066C6" w:rsidRDefault="003066C6" w:rsidP="00D80C19">
      <w:pPr>
        <w:pStyle w:val="STTytupracy"/>
        <w:tabs>
          <w:tab w:val="center" w:pos="5387"/>
        </w:tabs>
        <w:jc w:val="left"/>
      </w:pPr>
    </w:p>
    <w:p w14:paraId="17B9D74B" w14:textId="77777777" w:rsidR="003066C6" w:rsidRPr="00D528FB" w:rsidRDefault="003066C6" w:rsidP="00D80C19">
      <w:pPr>
        <w:pStyle w:val="STTytupracy"/>
        <w:tabs>
          <w:tab w:val="center" w:pos="5387"/>
        </w:tabs>
        <w:jc w:val="left"/>
      </w:pPr>
    </w:p>
    <w:p w14:paraId="4F85117E" w14:textId="77777777" w:rsidR="00DB6710" w:rsidRPr="00D528FB" w:rsidRDefault="00DB6710" w:rsidP="00D42FEE">
      <w:pPr>
        <w:pStyle w:val="STTytupracy"/>
        <w:tabs>
          <w:tab w:val="left" w:pos="3544"/>
        </w:tabs>
        <w:jc w:val="left"/>
      </w:pPr>
      <w:r w:rsidRPr="00D528FB">
        <w:tab/>
        <w:t>PROWADZ</w:t>
      </w:r>
      <w:r w:rsidR="00D42FEE">
        <w:t>ĄCY PRACĘ</w:t>
      </w:r>
      <w:r w:rsidRPr="00D528FB">
        <w:t>:</w:t>
      </w:r>
    </w:p>
    <w:p w14:paraId="3EFCDFEC" w14:textId="77777777" w:rsidR="00DB6710" w:rsidRPr="00D528FB" w:rsidRDefault="00DB6710" w:rsidP="0044570B">
      <w:pPr>
        <w:pStyle w:val="STTytupracy"/>
        <w:tabs>
          <w:tab w:val="left" w:pos="3544"/>
        </w:tabs>
        <w:jc w:val="left"/>
        <w:rPr>
          <w:sz w:val="28"/>
          <w:szCs w:val="28"/>
        </w:rPr>
      </w:pPr>
      <w:r w:rsidRPr="00D528FB">
        <w:tab/>
      </w:r>
      <w:r w:rsidR="00E451E1">
        <w:rPr>
          <w:sz w:val="28"/>
          <w:szCs w:val="28"/>
        </w:rPr>
        <w:t>Dr inż. Tomasz Babczyński</w:t>
      </w:r>
      <w:r w:rsidRPr="00D528FB">
        <w:rPr>
          <w:sz w:val="28"/>
          <w:szCs w:val="28"/>
        </w:rPr>
        <w:t xml:space="preserve">, </w:t>
      </w:r>
      <w:r w:rsidR="00E451E1">
        <w:rPr>
          <w:sz w:val="28"/>
          <w:szCs w:val="28"/>
        </w:rPr>
        <w:t>K9</w:t>
      </w:r>
    </w:p>
    <w:p w14:paraId="06272FB6" w14:textId="77777777" w:rsidR="00DB6710" w:rsidRPr="00D528FB" w:rsidRDefault="00DB6710" w:rsidP="00B65922">
      <w:pPr>
        <w:pStyle w:val="STTytupracy"/>
        <w:pBdr>
          <w:bottom w:val="single" w:sz="6" w:space="1" w:color="auto"/>
        </w:pBdr>
        <w:tabs>
          <w:tab w:val="left" w:pos="3544"/>
        </w:tabs>
        <w:jc w:val="left"/>
      </w:pPr>
      <w:r w:rsidRPr="00D528FB">
        <w:tab/>
        <w:t>OCENA PRACY:</w:t>
      </w:r>
    </w:p>
    <w:p w14:paraId="285E1DD4" w14:textId="77777777" w:rsidR="00B65922" w:rsidRPr="00D528FB" w:rsidRDefault="00B65922" w:rsidP="00DB6710">
      <w:pPr>
        <w:pStyle w:val="STTytupracy"/>
        <w:pBdr>
          <w:bottom w:val="single" w:sz="6" w:space="1" w:color="auto"/>
        </w:pBdr>
      </w:pPr>
    </w:p>
    <w:p w14:paraId="3DAB1725" w14:textId="77777777" w:rsidR="00B65922" w:rsidRPr="00D528FB" w:rsidRDefault="00B65922" w:rsidP="00DB6710">
      <w:pPr>
        <w:pStyle w:val="STTytupracy"/>
        <w:pBdr>
          <w:bottom w:val="single" w:sz="6" w:space="1" w:color="auto"/>
        </w:pBdr>
      </w:pPr>
    </w:p>
    <w:p w14:paraId="67A3CB11" w14:textId="77777777" w:rsidR="00B65922" w:rsidRPr="00D528FB" w:rsidRDefault="00B65922" w:rsidP="00DB6710">
      <w:pPr>
        <w:pStyle w:val="STTytupracy"/>
        <w:pBdr>
          <w:bottom w:val="single" w:sz="6" w:space="1" w:color="auto"/>
        </w:pBdr>
      </w:pPr>
    </w:p>
    <w:p w14:paraId="11B24935" w14:textId="77777777" w:rsidR="002162E7" w:rsidRDefault="00DB6710" w:rsidP="00BF052C">
      <w:pPr>
        <w:pStyle w:val="STTytupracy"/>
        <w:sectPr w:rsidR="002162E7" w:rsidSect="00556687">
          <w:footerReference w:type="default" r:id="rId8"/>
          <w:pgSz w:w="11906" w:h="16838"/>
          <w:pgMar w:top="1417" w:right="1417" w:bottom="1417" w:left="1417" w:header="708" w:footer="708" w:gutter="0"/>
          <w:cols w:space="708"/>
          <w:docGrid w:linePitch="360"/>
        </w:sectPr>
      </w:pPr>
      <w:r w:rsidRPr="00D528FB">
        <w:t>WROCŁAW, 201</w:t>
      </w:r>
      <w:r w:rsidR="00E451E1">
        <w:t>9</w:t>
      </w:r>
    </w:p>
    <w:sdt>
      <w:sdtPr>
        <w:rPr>
          <w:rFonts w:asciiTheme="majorHAnsi" w:hAnsiTheme="majorHAnsi"/>
          <w:b/>
          <w:bCs/>
          <w:sz w:val="60"/>
          <w:szCs w:val="60"/>
        </w:rPr>
        <w:id w:val="48125603"/>
        <w:docPartObj>
          <w:docPartGallery w:val="Table of Contents"/>
          <w:docPartUnique/>
        </w:docPartObj>
      </w:sdtPr>
      <w:sdtEndPr>
        <w:rPr>
          <w:rFonts w:ascii="Times New Roman" w:hAnsi="Times New Roman"/>
          <w:b w:val="0"/>
          <w:bCs w:val="0"/>
          <w:sz w:val="24"/>
          <w:szCs w:val="22"/>
        </w:rPr>
      </w:sdtEndPr>
      <w:sdtContent>
        <w:p w14:paraId="7FAF3DA8" w14:textId="77777777" w:rsidR="008F348B" w:rsidRPr="00D528FB" w:rsidRDefault="008F348B" w:rsidP="008F348B">
          <w:pPr>
            <w:rPr>
              <w:rFonts w:asciiTheme="majorHAnsi" w:hAnsiTheme="majorHAnsi"/>
              <w:b/>
              <w:bCs/>
              <w:sz w:val="60"/>
              <w:szCs w:val="60"/>
            </w:rPr>
          </w:pPr>
          <w:r w:rsidRPr="00D42FEE">
            <w:rPr>
              <w:rFonts w:asciiTheme="majorBidi" w:hAnsiTheme="majorBidi" w:cstheme="majorBidi"/>
              <w:b/>
              <w:bCs/>
              <w:sz w:val="60"/>
              <w:szCs w:val="60"/>
            </w:rPr>
            <w:t>Spis treści</w:t>
          </w:r>
        </w:p>
        <w:p w14:paraId="348DF413" w14:textId="62192A6C" w:rsidR="00E063E7" w:rsidRDefault="0071052B">
          <w:pPr>
            <w:pStyle w:val="Spistreci1"/>
            <w:tabs>
              <w:tab w:val="right" w:leader="dot" w:pos="9062"/>
            </w:tabs>
            <w:rPr>
              <w:rFonts w:asciiTheme="minorHAnsi" w:eastAsiaTheme="minorEastAsia" w:hAnsiTheme="minorHAnsi"/>
              <w:noProof/>
              <w:sz w:val="22"/>
              <w:lang w:eastAsia="pl-PL"/>
            </w:rPr>
          </w:pPr>
          <w:r w:rsidRPr="00D528FB">
            <w:fldChar w:fldCharType="begin"/>
          </w:r>
          <w:r w:rsidR="008F348B" w:rsidRPr="00D528FB">
            <w:instrText xml:space="preserve"> TOC \o "1-3" \h \z \u </w:instrText>
          </w:r>
          <w:r w:rsidRPr="00D528FB">
            <w:fldChar w:fldCharType="separate"/>
          </w:r>
          <w:hyperlink w:anchor="_Toc26732921" w:history="1">
            <w:r w:rsidR="00E063E7" w:rsidRPr="00CF3AA3">
              <w:rPr>
                <w:rStyle w:val="Hipercze"/>
                <w:noProof/>
              </w:rPr>
              <w:t>Skróty</w:t>
            </w:r>
            <w:r w:rsidR="00E063E7">
              <w:rPr>
                <w:noProof/>
                <w:webHidden/>
              </w:rPr>
              <w:tab/>
            </w:r>
            <w:r w:rsidR="00E063E7">
              <w:rPr>
                <w:noProof/>
                <w:webHidden/>
              </w:rPr>
              <w:fldChar w:fldCharType="begin"/>
            </w:r>
            <w:r w:rsidR="00E063E7">
              <w:rPr>
                <w:noProof/>
                <w:webHidden/>
              </w:rPr>
              <w:instrText xml:space="preserve"> PAGEREF _Toc26732921 \h </w:instrText>
            </w:r>
            <w:r w:rsidR="00E063E7">
              <w:rPr>
                <w:noProof/>
                <w:webHidden/>
              </w:rPr>
            </w:r>
            <w:r w:rsidR="00E063E7">
              <w:rPr>
                <w:noProof/>
                <w:webHidden/>
              </w:rPr>
              <w:fldChar w:fldCharType="separate"/>
            </w:r>
            <w:r w:rsidR="00E063E7">
              <w:rPr>
                <w:noProof/>
                <w:webHidden/>
              </w:rPr>
              <w:t>5</w:t>
            </w:r>
            <w:r w:rsidR="00E063E7">
              <w:rPr>
                <w:noProof/>
                <w:webHidden/>
              </w:rPr>
              <w:fldChar w:fldCharType="end"/>
            </w:r>
          </w:hyperlink>
        </w:p>
        <w:p w14:paraId="44D95C96" w14:textId="77BB9817"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22" w:history="1">
            <w:r w:rsidRPr="00CF3AA3">
              <w:rPr>
                <w:rStyle w:val="Hipercze"/>
                <w:noProof/>
              </w:rPr>
              <w:t>1.</w:t>
            </w:r>
            <w:r>
              <w:rPr>
                <w:rFonts w:asciiTheme="minorHAnsi" w:eastAsiaTheme="minorEastAsia" w:hAnsiTheme="minorHAnsi"/>
                <w:noProof/>
                <w:sz w:val="22"/>
                <w:lang w:eastAsia="pl-PL"/>
              </w:rPr>
              <w:tab/>
            </w:r>
            <w:r w:rsidRPr="00CF3AA3">
              <w:rPr>
                <w:rStyle w:val="Hipercze"/>
                <w:noProof/>
              </w:rPr>
              <w:t>Wstęp</w:t>
            </w:r>
            <w:r>
              <w:rPr>
                <w:noProof/>
                <w:webHidden/>
              </w:rPr>
              <w:tab/>
            </w:r>
            <w:r>
              <w:rPr>
                <w:noProof/>
                <w:webHidden/>
              </w:rPr>
              <w:fldChar w:fldCharType="begin"/>
            </w:r>
            <w:r>
              <w:rPr>
                <w:noProof/>
                <w:webHidden/>
              </w:rPr>
              <w:instrText xml:space="preserve"> PAGEREF _Toc26732922 \h </w:instrText>
            </w:r>
            <w:r>
              <w:rPr>
                <w:noProof/>
                <w:webHidden/>
              </w:rPr>
            </w:r>
            <w:r>
              <w:rPr>
                <w:noProof/>
                <w:webHidden/>
              </w:rPr>
              <w:fldChar w:fldCharType="separate"/>
            </w:r>
            <w:r>
              <w:rPr>
                <w:noProof/>
                <w:webHidden/>
              </w:rPr>
              <w:t>8</w:t>
            </w:r>
            <w:r>
              <w:rPr>
                <w:noProof/>
                <w:webHidden/>
              </w:rPr>
              <w:fldChar w:fldCharType="end"/>
            </w:r>
          </w:hyperlink>
        </w:p>
        <w:p w14:paraId="61C1BE9B" w14:textId="39C70D1D"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3" w:history="1">
            <w:r w:rsidRPr="00CF3AA3">
              <w:rPr>
                <w:rStyle w:val="Hipercze"/>
                <w:noProof/>
              </w:rPr>
              <w:t>1.1.</w:t>
            </w:r>
            <w:r>
              <w:rPr>
                <w:rFonts w:asciiTheme="minorHAnsi" w:eastAsiaTheme="minorEastAsia" w:hAnsiTheme="minorHAnsi"/>
                <w:noProof/>
                <w:sz w:val="22"/>
                <w:lang w:eastAsia="pl-PL"/>
              </w:rPr>
              <w:tab/>
            </w:r>
            <w:r w:rsidRPr="00CF3AA3">
              <w:rPr>
                <w:rStyle w:val="Hipercze"/>
                <w:noProof/>
              </w:rPr>
              <w:t>Wprowadzenie</w:t>
            </w:r>
            <w:r>
              <w:rPr>
                <w:noProof/>
                <w:webHidden/>
              </w:rPr>
              <w:tab/>
            </w:r>
            <w:r>
              <w:rPr>
                <w:noProof/>
                <w:webHidden/>
              </w:rPr>
              <w:fldChar w:fldCharType="begin"/>
            </w:r>
            <w:r>
              <w:rPr>
                <w:noProof/>
                <w:webHidden/>
              </w:rPr>
              <w:instrText xml:space="preserve"> PAGEREF _Toc26732923 \h </w:instrText>
            </w:r>
            <w:r>
              <w:rPr>
                <w:noProof/>
                <w:webHidden/>
              </w:rPr>
            </w:r>
            <w:r>
              <w:rPr>
                <w:noProof/>
                <w:webHidden/>
              </w:rPr>
              <w:fldChar w:fldCharType="separate"/>
            </w:r>
            <w:r>
              <w:rPr>
                <w:noProof/>
                <w:webHidden/>
              </w:rPr>
              <w:t>8</w:t>
            </w:r>
            <w:r>
              <w:rPr>
                <w:noProof/>
                <w:webHidden/>
              </w:rPr>
              <w:fldChar w:fldCharType="end"/>
            </w:r>
          </w:hyperlink>
        </w:p>
        <w:p w14:paraId="60BA3186" w14:textId="35C96995"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4" w:history="1">
            <w:r w:rsidRPr="00CF3AA3">
              <w:rPr>
                <w:rStyle w:val="Hipercze"/>
                <w:noProof/>
              </w:rPr>
              <w:t>1.2.</w:t>
            </w:r>
            <w:r>
              <w:rPr>
                <w:rFonts w:asciiTheme="minorHAnsi" w:eastAsiaTheme="minorEastAsia" w:hAnsiTheme="minorHAnsi"/>
                <w:noProof/>
                <w:sz w:val="22"/>
                <w:lang w:eastAsia="pl-PL"/>
              </w:rPr>
              <w:tab/>
            </w:r>
            <w:r w:rsidRPr="00CF3AA3">
              <w:rPr>
                <w:rStyle w:val="Hipercze"/>
                <w:noProof/>
              </w:rPr>
              <w:t>Cel i zakres pracy</w:t>
            </w:r>
            <w:r>
              <w:rPr>
                <w:noProof/>
                <w:webHidden/>
              </w:rPr>
              <w:tab/>
            </w:r>
            <w:r>
              <w:rPr>
                <w:noProof/>
                <w:webHidden/>
              </w:rPr>
              <w:fldChar w:fldCharType="begin"/>
            </w:r>
            <w:r>
              <w:rPr>
                <w:noProof/>
                <w:webHidden/>
              </w:rPr>
              <w:instrText xml:space="preserve"> PAGEREF _Toc26732924 \h </w:instrText>
            </w:r>
            <w:r>
              <w:rPr>
                <w:noProof/>
                <w:webHidden/>
              </w:rPr>
            </w:r>
            <w:r>
              <w:rPr>
                <w:noProof/>
                <w:webHidden/>
              </w:rPr>
              <w:fldChar w:fldCharType="separate"/>
            </w:r>
            <w:r>
              <w:rPr>
                <w:noProof/>
                <w:webHidden/>
              </w:rPr>
              <w:t>9</w:t>
            </w:r>
            <w:r>
              <w:rPr>
                <w:noProof/>
                <w:webHidden/>
              </w:rPr>
              <w:fldChar w:fldCharType="end"/>
            </w:r>
          </w:hyperlink>
        </w:p>
        <w:p w14:paraId="620ACD20" w14:textId="54EADB6C"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25" w:history="1">
            <w:r w:rsidRPr="00CF3AA3">
              <w:rPr>
                <w:rStyle w:val="Hipercze"/>
                <w:noProof/>
              </w:rPr>
              <w:t>2.</w:t>
            </w:r>
            <w:r>
              <w:rPr>
                <w:rFonts w:asciiTheme="minorHAnsi" w:eastAsiaTheme="minorEastAsia" w:hAnsiTheme="minorHAnsi"/>
                <w:noProof/>
                <w:sz w:val="22"/>
                <w:lang w:eastAsia="pl-PL"/>
              </w:rPr>
              <w:tab/>
            </w:r>
            <w:r w:rsidRPr="00CF3AA3">
              <w:rPr>
                <w:rStyle w:val="Hipercze"/>
                <w:noProof/>
              </w:rPr>
              <w:t>Analiza wymagań systemu</w:t>
            </w:r>
            <w:r>
              <w:rPr>
                <w:noProof/>
                <w:webHidden/>
              </w:rPr>
              <w:tab/>
            </w:r>
            <w:r>
              <w:rPr>
                <w:noProof/>
                <w:webHidden/>
              </w:rPr>
              <w:fldChar w:fldCharType="begin"/>
            </w:r>
            <w:r>
              <w:rPr>
                <w:noProof/>
                <w:webHidden/>
              </w:rPr>
              <w:instrText xml:space="preserve"> PAGEREF _Toc26732925 \h </w:instrText>
            </w:r>
            <w:r>
              <w:rPr>
                <w:noProof/>
                <w:webHidden/>
              </w:rPr>
            </w:r>
            <w:r>
              <w:rPr>
                <w:noProof/>
                <w:webHidden/>
              </w:rPr>
              <w:fldChar w:fldCharType="separate"/>
            </w:r>
            <w:r>
              <w:rPr>
                <w:noProof/>
                <w:webHidden/>
              </w:rPr>
              <w:t>10</w:t>
            </w:r>
            <w:r>
              <w:rPr>
                <w:noProof/>
                <w:webHidden/>
              </w:rPr>
              <w:fldChar w:fldCharType="end"/>
            </w:r>
          </w:hyperlink>
        </w:p>
        <w:p w14:paraId="536C3099" w14:textId="17A7B980"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6" w:history="1">
            <w:r w:rsidRPr="00CF3AA3">
              <w:rPr>
                <w:rStyle w:val="Hipercze"/>
                <w:noProof/>
              </w:rPr>
              <w:t>2.1.</w:t>
            </w:r>
            <w:r>
              <w:rPr>
                <w:rFonts w:asciiTheme="minorHAnsi" w:eastAsiaTheme="minorEastAsia" w:hAnsiTheme="minorHAnsi"/>
                <w:noProof/>
                <w:sz w:val="22"/>
                <w:lang w:eastAsia="pl-PL"/>
              </w:rPr>
              <w:tab/>
            </w:r>
            <w:r w:rsidRPr="00CF3AA3">
              <w:rPr>
                <w:rStyle w:val="Hipercze"/>
                <w:noProof/>
              </w:rPr>
              <w:t>Opis aktorów</w:t>
            </w:r>
            <w:r>
              <w:rPr>
                <w:noProof/>
                <w:webHidden/>
              </w:rPr>
              <w:tab/>
            </w:r>
            <w:r>
              <w:rPr>
                <w:noProof/>
                <w:webHidden/>
              </w:rPr>
              <w:fldChar w:fldCharType="begin"/>
            </w:r>
            <w:r>
              <w:rPr>
                <w:noProof/>
                <w:webHidden/>
              </w:rPr>
              <w:instrText xml:space="preserve"> PAGEREF _Toc26732926 \h </w:instrText>
            </w:r>
            <w:r>
              <w:rPr>
                <w:noProof/>
                <w:webHidden/>
              </w:rPr>
            </w:r>
            <w:r>
              <w:rPr>
                <w:noProof/>
                <w:webHidden/>
              </w:rPr>
              <w:fldChar w:fldCharType="separate"/>
            </w:r>
            <w:r>
              <w:rPr>
                <w:noProof/>
                <w:webHidden/>
              </w:rPr>
              <w:t>10</w:t>
            </w:r>
            <w:r>
              <w:rPr>
                <w:noProof/>
                <w:webHidden/>
              </w:rPr>
              <w:fldChar w:fldCharType="end"/>
            </w:r>
          </w:hyperlink>
        </w:p>
        <w:p w14:paraId="78912D9A" w14:textId="2D5F5E81"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7" w:history="1">
            <w:r w:rsidRPr="00CF3AA3">
              <w:rPr>
                <w:rStyle w:val="Hipercze"/>
                <w:noProof/>
              </w:rPr>
              <w:t>2.2.</w:t>
            </w:r>
            <w:r>
              <w:rPr>
                <w:rFonts w:asciiTheme="minorHAnsi" w:eastAsiaTheme="minorEastAsia" w:hAnsiTheme="minorHAnsi"/>
                <w:noProof/>
                <w:sz w:val="22"/>
                <w:lang w:eastAsia="pl-PL"/>
              </w:rPr>
              <w:tab/>
            </w:r>
            <w:r w:rsidRPr="00CF3AA3">
              <w:rPr>
                <w:rStyle w:val="Hipercze"/>
                <w:noProof/>
              </w:rPr>
              <w:t>Wymagania funkcjonalne</w:t>
            </w:r>
            <w:r>
              <w:rPr>
                <w:noProof/>
                <w:webHidden/>
              </w:rPr>
              <w:tab/>
            </w:r>
            <w:r>
              <w:rPr>
                <w:noProof/>
                <w:webHidden/>
              </w:rPr>
              <w:fldChar w:fldCharType="begin"/>
            </w:r>
            <w:r>
              <w:rPr>
                <w:noProof/>
                <w:webHidden/>
              </w:rPr>
              <w:instrText xml:space="preserve"> PAGEREF _Toc26732927 \h </w:instrText>
            </w:r>
            <w:r>
              <w:rPr>
                <w:noProof/>
                <w:webHidden/>
              </w:rPr>
            </w:r>
            <w:r>
              <w:rPr>
                <w:noProof/>
                <w:webHidden/>
              </w:rPr>
              <w:fldChar w:fldCharType="separate"/>
            </w:r>
            <w:r>
              <w:rPr>
                <w:noProof/>
                <w:webHidden/>
              </w:rPr>
              <w:t>10</w:t>
            </w:r>
            <w:r>
              <w:rPr>
                <w:noProof/>
                <w:webHidden/>
              </w:rPr>
              <w:fldChar w:fldCharType="end"/>
            </w:r>
          </w:hyperlink>
        </w:p>
        <w:p w14:paraId="748F6CD8" w14:textId="3E955ACE"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8" w:history="1">
            <w:r w:rsidRPr="00CF3AA3">
              <w:rPr>
                <w:rStyle w:val="Hipercze"/>
                <w:noProof/>
              </w:rPr>
              <w:t>2.3.</w:t>
            </w:r>
            <w:r>
              <w:rPr>
                <w:rFonts w:asciiTheme="minorHAnsi" w:eastAsiaTheme="minorEastAsia" w:hAnsiTheme="minorHAnsi"/>
                <w:noProof/>
                <w:sz w:val="22"/>
                <w:lang w:eastAsia="pl-PL"/>
              </w:rPr>
              <w:tab/>
            </w:r>
            <w:r w:rsidRPr="00CF3AA3">
              <w:rPr>
                <w:rStyle w:val="Hipercze"/>
                <w:noProof/>
              </w:rPr>
              <w:t>Wymagania niefunkcjonalne</w:t>
            </w:r>
            <w:r>
              <w:rPr>
                <w:noProof/>
                <w:webHidden/>
              </w:rPr>
              <w:tab/>
            </w:r>
            <w:r>
              <w:rPr>
                <w:noProof/>
                <w:webHidden/>
              </w:rPr>
              <w:fldChar w:fldCharType="begin"/>
            </w:r>
            <w:r>
              <w:rPr>
                <w:noProof/>
                <w:webHidden/>
              </w:rPr>
              <w:instrText xml:space="preserve"> PAGEREF _Toc26732928 \h </w:instrText>
            </w:r>
            <w:r>
              <w:rPr>
                <w:noProof/>
                <w:webHidden/>
              </w:rPr>
            </w:r>
            <w:r>
              <w:rPr>
                <w:noProof/>
                <w:webHidden/>
              </w:rPr>
              <w:fldChar w:fldCharType="separate"/>
            </w:r>
            <w:r>
              <w:rPr>
                <w:noProof/>
                <w:webHidden/>
              </w:rPr>
              <w:t>14</w:t>
            </w:r>
            <w:r>
              <w:rPr>
                <w:noProof/>
                <w:webHidden/>
              </w:rPr>
              <w:fldChar w:fldCharType="end"/>
            </w:r>
          </w:hyperlink>
        </w:p>
        <w:p w14:paraId="3D4F9D12" w14:textId="363C7F99"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29" w:history="1">
            <w:r w:rsidRPr="00CF3AA3">
              <w:rPr>
                <w:rStyle w:val="Hipercze"/>
                <w:noProof/>
              </w:rPr>
              <w:t>2.4.</w:t>
            </w:r>
            <w:r>
              <w:rPr>
                <w:rFonts w:asciiTheme="minorHAnsi" w:eastAsiaTheme="minorEastAsia" w:hAnsiTheme="minorHAnsi"/>
                <w:noProof/>
                <w:sz w:val="22"/>
                <w:lang w:eastAsia="pl-PL"/>
              </w:rPr>
              <w:tab/>
            </w:r>
            <w:r w:rsidRPr="00CF3AA3">
              <w:rPr>
                <w:rStyle w:val="Hipercze"/>
                <w:noProof/>
              </w:rPr>
              <w:t>Przyjęte założenia projektowe</w:t>
            </w:r>
            <w:r>
              <w:rPr>
                <w:noProof/>
                <w:webHidden/>
              </w:rPr>
              <w:tab/>
            </w:r>
            <w:r>
              <w:rPr>
                <w:noProof/>
                <w:webHidden/>
              </w:rPr>
              <w:fldChar w:fldCharType="begin"/>
            </w:r>
            <w:r>
              <w:rPr>
                <w:noProof/>
                <w:webHidden/>
              </w:rPr>
              <w:instrText xml:space="preserve"> PAGEREF _Toc26732929 \h </w:instrText>
            </w:r>
            <w:r>
              <w:rPr>
                <w:noProof/>
                <w:webHidden/>
              </w:rPr>
            </w:r>
            <w:r>
              <w:rPr>
                <w:noProof/>
                <w:webHidden/>
              </w:rPr>
              <w:fldChar w:fldCharType="separate"/>
            </w:r>
            <w:r>
              <w:rPr>
                <w:noProof/>
                <w:webHidden/>
              </w:rPr>
              <w:t>14</w:t>
            </w:r>
            <w:r>
              <w:rPr>
                <w:noProof/>
                <w:webHidden/>
              </w:rPr>
              <w:fldChar w:fldCharType="end"/>
            </w:r>
          </w:hyperlink>
        </w:p>
        <w:p w14:paraId="32498618" w14:textId="5028CF5F"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30" w:history="1">
            <w:r w:rsidRPr="00CF3AA3">
              <w:rPr>
                <w:rStyle w:val="Hipercze"/>
                <w:noProof/>
              </w:rPr>
              <w:t>3.</w:t>
            </w:r>
            <w:r>
              <w:rPr>
                <w:rFonts w:asciiTheme="minorHAnsi" w:eastAsiaTheme="minorEastAsia" w:hAnsiTheme="minorHAnsi"/>
                <w:noProof/>
                <w:sz w:val="22"/>
                <w:lang w:eastAsia="pl-PL"/>
              </w:rPr>
              <w:tab/>
            </w:r>
            <w:r w:rsidRPr="00CF3AA3">
              <w:rPr>
                <w:rStyle w:val="Hipercze"/>
                <w:noProof/>
              </w:rPr>
              <w:t>Wykorzystane technologie i narzędzia programistyczne</w:t>
            </w:r>
            <w:r>
              <w:rPr>
                <w:noProof/>
                <w:webHidden/>
              </w:rPr>
              <w:tab/>
            </w:r>
            <w:r>
              <w:rPr>
                <w:noProof/>
                <w:webHidden/>
              </w:rPr>
              <w:fldChar w:fldCharType="begin"/>
            </w:r>
            <w:r>
              <w:rPr>
                <w:noProof/>
                <w:webHidden/>
              </w:rPr>
              <w:instrText xml:space="preserve"> PAGEREF _Toc26732930 \h </w:instrText>
            </w:r>
            <w:r>
              <w:rPr>
                <w:noProof/>
                <w:webHidden/>
              </w:rPr>
            </w:r>
            <w:r>
              <w:rPr>
                <w:noProof/>
                <w:webHidden/>
              </w:rPr>
              <w:fldChar w:fldCharType="separate"/>
            </w:r>
            <w:r>
              <w:rPr>
                <w:noProof/>
                <w:webHidden/>
              </w:rPr>
              <w:t>16</w:t>
            </w:r>
            <w:r>
              <w:rPr>
                <w:noProof/>
                <w:webHidden/>
              </w:rPr>
              <w:fldChar w:fldCharType="end"/>
            </w:r>
          </w:hyperlink>
        </w:p>
        <w:p w14:paraId="49AA164B" w14:textId="0CF61F30"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1" w:history="1">
            <w:r w:rsidRPr="00CF3AA3">
              <w:rPr>
                <w:rStyle w:val="Hipercze"/>
                <w:noProof/>
              </w:rPr>
              <w:t>3.1.</w:t>
            </w:r>
            <w:r>
              <w:rPr>
                <w:rFonts w:asciiTheme="minorHAnsi" w:eastAsiaTheme="minorEastAsia" w:hAnsiTheme="minorHAnsi"/>
                <w:noProof/>
                <w:sz w:val="22"/>
                <w:lang w:eastAsia="pl-PL"/>
              </w:rPr>
              <w:tab/>
            </w:r>
            <w:r w:rsidRPr="00CF3AA3">
              <w:rPr>
                <w:rStyle w:val="Hipercze"/>
                <w:noProof/>
              </w:rPr>
              <w:t>JDK</w:t>
            </w:r>
            <w:r>
              <w:rPr>
                <w:noProof/>
                <w:webHidden/>
              </w:rPr>
              <w:tab/>
            </w:r>
            <w:r>
              <w:rPr>
                <w:noProof/>
                <w:webHidden/>
              </w:rPr>
              <w:fldChar w:fldCharType="begin"/>
            </w:r>
            <w:r>
              <w:rPr>
                <w:noProof/>
                <w:webHidden/>
              </w:rPr>
              <w:instrText xml:space="preserve"> PAGEREF _Toc26732931 \h </w:instrText>
            </w:r>
            <w:r>
              <w:rPr>
                <w:noProof/>
                <w:webHidden/>
              </w:rPr>
            </w:r>
            <w:r>
              <w:rPr>
                <w:noProof/>
                <w:webHidden/>
              </w:rPr>
              <w:fldChar w:fldCharType="separate"/>
            </w:r>
            <w:r>
              <w:rPr>
                <w:noProof/>
                <w:webHidden/>
              </w:rPr>
              <w:t>16</w:t>
            </w:r>
            <w:r>
              <w:rPr>
                <w:noProof/>
                <w:webHidden/>
              </w:rPr>
              <w:fldChar w:fldCharType="end"/>
            </w:r>
          </w:hyperlink>
        </w:p>
        <w:p w14:paraId="1D261157" w14:textId="6416C218"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2" w:history="1">
            <w:r w:rsidRPr="00CF3AA3">
              <w:rPr>
                <w:rStyle w:val="Hipercze"/>
                <w:noProof/>
              </w:rPr>
              <w:t>3.2.</w:t>
            </w:r>
            <w:r>
              <w:rPr>
                <w:rFonts w:asciiTheme="minorHAnsi" w:eastAsiaTheme="minorEastAsia" w:hAnsiTheme="minorHAnsi"/>
                <w:noProof/>
                <w:sz w:val="22"/>
                <w:lang w:eastAsia="pl-PL"/>
              </w:rPr>
              <w:tab/>
            </w:r>
            <w:r w:rsidRPr="00CF3AA3">
              <w:rPr>
                <w:rStyle w:val="Hipercze"/>
                <w:noProof/>
              </w:rPr>
              <w:t>Eclipse</w:t>
            </w:r>
            <w:r>
              <w:rPr>
                <w:noProof/>
                <w:webHidden/>
              </w:rPr>
              <w:tab/>
            </w:r>
            <w:r>
              <w:rPr>
                <w:noProof/>
                <w:webHidden/>
              </w:rPr>
              <w:fldChar w:fldCharType="begin"/>
            </w:r>
            <w:r>
              <w:rPr>
                <w:noProof/>
                <w:webHidden/>
              </w:rPr>
              <w:instrText xml:space="preserve"> PAGEREF _Toc26732932 \h </w:instrText>
            </w:r>
            <w:r>
              <w:rPr>
                <w:noProof/>
                <w:webHidden/>
              </w:rPr>
            </w:r>
            <w:r>
              <w:rPr>
                <w:noProof/>
                <w:webHidden/>
              </w:rPr>
              <w:fldChar w:fldCharType="separate"/>
            </w:r>
            <w:r>
              <w:rPr>
                <w:noProof/>
                <w:webHidden/>
              </w:rPr>
              <w:t>16</w:t>
            </w:r>
            <w:r>
              <w:rPr>
                <w:noProof/>
                <w:webHidden/>
              </w:rPr>
              <w:fldChar w:fldCharType="end"/>
            </w:r>
          </w:hyperlink>
        </w:p>
        <w:p w14:paraId="58740521" w14:textId="5AC02A88"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3" w:history="1">
            <w:r w:rsidRPr="00CF3AA3">
              <w:rPr>
                <w:rStyle w:val="Hipercze"/>
                <w:noProof/>
              </w:rPr>
              <w:t>3.3.</w:t>
            </w:r>
            <w:r>
              <w:rPr>
                <w:rFonts w:asciiTheme="minorHAnsi" w:eastAsiaTheme="minorEastAsia" w:hAnsiTheme="minorHAnsi"/>
                <w:noProof/>
                <w:sz w:val="22"/>
                <w:lang w:eastAsia="pl-PL"/>
              </w:rPr>
              <w:tab/>
            </w:r>
            <w:r w:rsidRPr="00CF3AA3">
              <w:rPr>
                <w:rStyle w:val="Hipercze"/>
                <w:noProof/>
              </w:rPr>
              <w:t>Spring</w:t>
            </w:r>
            <w:r>
              <w:rPr>
                <w:noProof/>
                <w:webHidden/>
              </w:rPr>
              <w:tab/>
            </w:r>
            <w:r>
              <w:rPr>
                <w:noProof/>
                <w:webHidden/>
              </w:rPr>
              <w:fldChar w:fldCharType="begin"/>
            </w:r>
            <w:r>
              <w:rPr>
                <w:noProof/>
                <w:webHidden/>
              </w:rPr>
              <w:instrText xml:space="preserve"> PAGEREF _Toc26732933 \h </w:instrText>
            </w:r>
            <w:r>
              <w:rPr>
                <w:noProof/>
                <w:webHidden/>
              </w:rPr>
            </w:r>
            <w:r>
              <w:rPr>
                <w:noProof/>
                <w:webHidden/>
              </w:rPr>
              <w:fldChar w:fldCharType="separate"/>
            </w:r>
            <w:r>
              <w:rPr>
                <w:noProof/>
                <w:webHidden/>
              </w:rPr>
              <w:t>16</w:t>
            </w:r>
            <w:r>
              <w:rPr>
                <w:noProof/>
                <w:webHidden/>
              </w:rPr>
              <w:fldChar w:fldCharType="end"/>
            </w:r>
          </w:hyperlink>
        </w:p>
        <w:p w14:paraId="75F5AA9C" w14:textId="2B1B83AA"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4" w:history="1">
            <w:r w:rsidRPr="00CF3AA3">
              <w:rPr>
                <w:rStyle w:val="Hipercze"/>
                <w:noProof/>
              </w:rPr>
              <w:t>3.4.</w:t>
            </w:r>
            <w:r>
              <w:rPr>
                <w:rFonts w:asciiTheme="minorHAnsi" w:eastAsiaTheme="minorEastAsia" w:hAnsiTheme="minorHAnsi"/>
                <w:noProof/>
                <w:sz w:val="22"/>
                <w:lang w:eastAsia="pl-PL"/>
              </w:rPr>
              <w:tab/>
            </w:r>
            <w:r w:rsidRPr="00CF3AA3">
              <w:rPr>
                <w:rStyle w:val="Hipercze"/>
                <w:noProof/>
              </w:rPr>
              <w:t>Spring Boot</w:t>
            </w:r>
            <w:r>
              <w:rPr>
                <w:noProof/>
                <w:webHidden/>
              </w:rPr>
              <w:tab/>
            </w:r>
            <w:r>
              <w:rPr>
                <w:noProof/>
                <w:webHidden/>
              </w:rPr>
              <w:fldChar w:fldCharType="begin"/>
            </w:r>
            <w:r>
              <w:rPr>
                <w:noProof/>
                <w:webHidden/>
              </w:rPr>
              <w:instrText xml:space="preserve"> PAGEREF _Toc26732934 \h </w:instrText>
            </w:r>
            <w:r>
              <w:rPr>
                <w:noProof/>
                <w:webHidden/>
              </w:rPr>
            </w:r>
            <w:r>
              <w:rPr>
                <w:noProof/>
                <w:webHidden/>
              </w:rPr>
              <w:fldChar w:fldCharType="separate"/>
            </w:r>
            <w:r>
              <w:rPr>
                <w:noProof/>
                <w:webHidden/>
              </w:rPr>
              <w:t>17</w:t>
            </w:r>
            <w:r>
              <w:rPr>
                <w:noProof/>
                <w:webHidden/>
              </w:rPr>
              <w:fldChar w:fldCharType="end"/>
            </w:r>
          </w:hyperlink>
        </w:p>
        <w:p w14:paraId="6C9F2AE4" w14:textId="51592BC6"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5" w:history="1">
            <w:r w:rsidRPr="00CF3AA3">
              <w:rPr>
                <w:rStyle w:val="Hipercze"/>
                <w:noProof/>
              </w:rPr>
              <w:t>3.5.</w:t>
            </w:r>
            <w:r>
              <w:rPr>
                <w:rFonts w:asciiTheme="minorHAnsi" w:eastAsiaTheme="minorEastAsia" w:hAnsiTheme="minorHAnsi"/>
                <w:noProof/>
                <w:sz w:val="22"/>
                <w:lang w:eastAsia="pl-PL"/>
              </w:rPr>
              <w:tab/>
            </w:r>
            <w:r w:rsidRPr="00CF3AA3">
              <w:rPr>
                <w:rStyle w:val="Hipercze"/>
                <w:noProof/>
              </w:rPr>
              <w:t>Maven</w:t>
            </w:r>
            <w:r>
              <w:rPr>
                <w:noProof/>
                <w:webHidden/>
              </w:rPr>
              <w:tab/>
            </w:r>
            <w:r>
              <w:rPr>
                <w:noProof/>
                <w:webHidden/>
              </w:rPr>
              <w:fldChar w:fldCharType="begin"/>
            </w:r>
            <w:r>
              <w:rPr>
                <w:noProof/>
                <w:webHidden/>
              </w:rPr>
              <w:instrText xml:space="preserve"> PAGEREF _Toc26732935 \h </w:instrText>
            </w:r>
            <w:r>
              <w:rPr>
                <w:noProof/>
                <w:webHidden/>
              </w:rPr>
            </w:r>
            <w:r>
              <w:rPr>
                <w:noProof/>
                <w:webHidden/>
              </w:rPr>
              <w:fldChar w:fldCharType="separate"/>
            </w:r>
            <w:r>
              <w:rPr>
                <w:noProof/>
                <w:webHidden/>
              </w:rPr>
              <w:t>17</w:t>
            </w:r>
            <w:r>
              <w:rPr>
                <w:noProof/>
                <w:webHidden/>
              </w:rPr>
              <w:fldChar w:fldCharType="end"/>
            </w:r>
          </w:hyperlink>
        </w:p>
        <w:p w14:paraId="313D4F5C" w14:textId="1671E80B"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6" w:history="1">
            <w:r w:rsidRPr="00CF3AA3">
              <w:rPr>
                <w:rStyle w:val="Hipercze"/>
                <w:noProof/>
              </w:rPr>
              <w:t>3.6.</w:t>
            </w:r>
            <w:r>
              <w:rPr>
                <w:rFonts w:asciiTheme="minorHAnsi" w:eastAsiaTheme="minorEastAsia" w:hAnsiTheme="minorHAnsi"/>
                <w:noProof/>
                <w:sz w:val="22"/>
                <w:lang w:eastAsia="pl-PL"/>
              </w:rPr>
              <w:tab/>
            </w:r>
            <w:r w:rsidRPr="00CF3AA3">
              <w:rPr>
                <w:rStyle w:val="Hipercze"/>
                <w:noProof/>
              </w:rPr>
              <w:t>Git</w:t>
            </w:r>
            <w:r>
              <w:rPr>
                <w:noProof/>
                <w:webHidden/>
              </w:rPr>
              <w:tab/>
            </w:r>
            <w:r>
              <w:rPr>
                <w:noProof/>
                <w:webHidden/>
              </w:rPr>
              <w:fldChar w:fldCharType="begin"/>
            </w:r>
            <w:r>
              <w:rPr>
                <w:noProof/>
                <w:webHidden/>
              </w:rPr>
              <w:instrText xml:space="preserve"> PAGEREF _Toc26732936 \h </w:instrText>
            </w:r>
            <w:r>
              <w:rPr>
                <w:noProof/>
                <w:webHidden/>
              </w:rPr>
            </w:r>
            <w:r>
              <w:rPr>
                <w:noProof/>
                <w:webHidden/>
              </w:rPr>
              <w:fldChar w:fldCharType="separate"/>
            </w:r>
            <w:r>
              <w:rPr>
                <w:noProof/>
                <w:webHidden/>
              </w:rPr>
              <w:t>18</w:t>
            </w:r>
            <w:r>
              <w:rPr>
                <w:noProof/>
                <w:webHidden/>
              </w:rPr>
              <w:fldChar w:fldCharType="end"/>
            </w:r>
          </w:hyperlink>
        </w:p>
        <w:p w14:paraId="181A50DE" w14:textId="3648F9DE"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7" w:history="1">
            <w:r w:rsidRPr="00CF3AA3">
              <w:rPr>
                <w:rStyle w:val="Hipercze"/>
                <w:noProof/>
              </w:rPr>
              <w:t>3.7.</w:t>
            </w:r>
            <w:r>
              <w:rPr>
                <w:rFonts w:asciiTheme="minorHAnsi" w:eastAsiaTheme="minorEastAsia" w:hAnsiTheme="minorHAnsi"/>
                <w:noProof/>
                <w:sz w:val="22"/>
                <w:lang w:eastAsia="pl-PL"/>
              </w:rPr>
              <w:tab/>
            </w:r>
            <w:r w:rsidRPr="00CF3AA3">
              <w:rPr>
                <w:rStyle w:val="Hipercze"/>
                <w:noProof/>
              </w:rPr>
              <w:t>Hibernate</w:t>
            </w:r>
            <w:r>
              <w:rPr>
                <w:noProof/>
                <w:webHidden/>
              </w:rPr>
              <w:tab/>
            </w:r>
            <w:r>
              <w:rPr>
                <w:noProof/>
                <w:webHidden/>
              </w:rPr>
              <w:fldChar w:fldCharType="begin"/>
            </w:r>
            <w:r>
              <w:rPr>
                <w:noProof/>
                <w:webHidden/>
              </w:rPr>
              <w:instrText xml:space="preserve"> PAGEREF _Toc26732937 \h </w:instrText>
            </w:r>
            <w:r>
              <w:rPr>
                <w:noProof/>
                <w:webHidden/>
              </w:rPr>
            </w:r>
            <w:r>
              <w:rPr>
                <w:noProof/>
                <w:webHidden/>
              </w:rPr>
              <w:fldChar w:fldCharType="separate"/>
            </w:r>
            <w:r>
              <w:rPr>
                <w:noProof/>
                <w:webHidden/>
              </w:rPr>
              <w:t>18</w:t>
            </w:r>
            <w:r>
              <w:rPr>
                <w:noProof/>
                <w:webHidden/>
              </w:rPr>
              <w:fldChar w:fldCharType="end"/>
            </w:r>
          </w:hyperlink>
        </w:p>
        <w:p w14:paraId="449D2353" w14:textId="6A2FE654"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8" w:history="1">
            <w:r w:rsidRPr="00CF3AA3">
              <w:rPr>
                <w:rStyle w:val="Hipercze"/>
                <w:noProof/>
              </w:rPr>
              <w:t>3.8.</w:t>
            </w:r>
            <w:r>
              <w:rPr>
                <w:rFonts w:asciiTheme="minorHAnsi" w:eastAsiaTheme="minorEastAsia" w:hAnsiTheme="minorHAnsi"/>
                <w:noProof/>
                <w:sz w:val="22"/>
                <w:lang w:eastAsia="pl-PL"/>
              </w:rPr>
              <w:tab/>
            </w:r>
            <w:r w:rsidRPr="00CF3AA3">
              <w:rPr>
                <w:rStyle w:val="Hipercze"/>
                <w:noProof/>
              </w:rPr>
              <w:t>MySQL</w:t>
            </w:r>
            <w:r>
              <w:rPr>
                <w:noProof/>
                <w:webHidden/>
              </w:rPr>
              <w:tab/>
            </w:r>
            <w:r>
              <w:rPr>
                <w:noProof/>
                <w:webHidden/>
              </w:rPr>
              <w:fldChar w:fldCharType="begin"/>
            </w:r>
            <w:r>
              <w:rPr>
                <w:noProof/>
                <w:webHidden/>
              </w:rPr>
              <w:instrText xml:space="preserve"> PAGEREF _Toc26732938 \h </w:instrText>
            </w:r>
            <w:r>
              <w:rPr>
                <w:noProof/>
                <w:webHidden/>
              </w:rPr>
            </w:r>
            <w:r>
              <w:rPr>
                <w:noProof/>
                <w:webHidden/>
              </w:rPr>
              <w:fldChar w:fldCharType="separate"/>
            </w:r>
            <w:r>
              <w:rPr>
                <w:noProof/>
                <w:webHidden/>
              </w:rPr>
              <w:t>18</w:t>
            </w:r>
            <w:r>
              <w:rPr>
                <w:noProof/>
                <w:webHidden/>
              </w:rPr>
              <w:fldChar w:fldCharType="end"/>
            </w:r>
          </w:hyperlink>
        </w:p>
        <w:p w14:paraId="5B60F65A" w14:textId="3328280A"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39" w:history="1">
            <w:r w:rsidRPr="00CF3AA3">
              <w:rPr>
                <w:rStyle w:val="Hipercze"/>
                <w:noProof/>
              </w:rPr>
              <w:t>3.9.</w:t>
            </w:r>
            <w:r>
              <w:rPr>
                <w:rFonts w:asciiTheme="minorHAnsi" w:eastAsiaTheme="minorEastAsia" w:hAnsiTheme="minorHAnsi"/>
                <w:noProof/>
                <w:sz w:val="22"/>
                <w:lang w:eastAsia="pl-PL"/>
              </w:rPr>
              <w:tab/>
            </w:r>
            <w:r w:rsidRPr="00CF3AA3">
              <w:rPr>
                <w:rStyle w:val="Hipercze"/>
                <w:noProof/>
              </w:rPr>
              <w:t>NPM</w:t>
            </w:r>
            <w:r>
              <w:rPr>
                <w:noProof/>
                <w:webHidden/>
              </w:rPr>
              <w:tab/>
            </w:r>
            <w:r>
              <w:rPr>
                <w:noProof/>
                <w:webHidden/>
              </w:rPr>
              <w:fldChar w:fldCharType="begin"/>
            </w:r>
            <w:r>
              <w:rPr>
                <w:noProof/>
                <w:webHidden/>
              </w:rPr>
              <w:instrText xml:space="preserve"> PAGEREF _Toc26732939 \h </w:instrText>
            </w:r>
            <w:r>
              <w:rPr>
                <w:noProof/>
                <w:webHidden/>
              </w:rPr>
            </w:r>
            <w:r>
              <w:rPr>
                <w:noProof/>
                <w:webHidden/>
              </w:rPr>
              <w:fldChar w:fldCharType="separate"/>
            </w:r>
            <w:r>
              <w:rPr>
                <w:noProof/>
                <w:webHidden/>
              </w:rPr>
              <w:t>19</w:t>
            </w:r>
            <w:r>
              <w:rPr>
                <w:noProof/>
                <w:webHidden/>
              </w:rPr>
              <w:fldChar w:fldCharType="end"/>
            </w:r>
          </w:hyperlink>
        </w:p>
        <w:p w14:paraId="31D7B450" w14:textId="7CBDFD0A"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0" w:history="1">
            <w:r w:rsidRPr="00CF3AA3">
              <w:rPr>
                <w:rStyle w:val="Hipercze"/>
                <w:noProof/>
              </w:rPr>
              <w:t>3.10.</w:t>
            </w:r>
            <w:r>
              <w:rPr>
                <w:rFonts w:asciiTheme="minorHAnsi" w:eastAsiaTheme="minorEastAsia" w:hAnsiTheme="minorHAnsi"/>
                <w:noProof/>
                <w:sz w:val="22"/>
                <w:lang w:eastAsia="pl-PL"/>
              </w:rPr>
              <w:tab/>
            </w:r>
            <w:r w:rsidRPr="00CF3AA3">
              <w:rPr>
                <w:rStyle w:val="Hipercze"/>
                <w:noProof/>
              </w:rPr>
              <w:t>React.js</w:t>
            </w:r>
            <w:r>
              <w:rPr>
                <w:noProof/>
                <w:webHidden/>
              </w:rPr>
              <w:tab/>
            </w:r>
            <w:r>
              <w:rPr>
                <w:noProof/>
                <w:webHidden/>
              </w:rPr>
              <w:fldChar w:fldCharType="begin"/>
            </w:r>
            <w:r>
              <w:rPr>
                <w:noProof/>
                <w:webHidden/>
              </w:rPr>
              <w:instrText xml:space="preserve"> PAGEREF _Toc26732940 \h </w:instrText>
            </w:r>
            <w:r>
              <w:rPr>
                <w:noProof/>
                <w:webHidden/>
              </w:rPr>
            </w:r>
            <w:r>
              <w:rPr>
                <w:noProof/>
                <w:webHidden/>
              </w:rPr>
              <w:fldChar w:fldCharType="separate"/>
            </w:r>
            <w:r>
              <w:rPr>
                <w:noProof/>
                <w:webHidden/>
              </w:rPr>
              <w:t>19</w:t>
            </w:r>
            <w:r>
              <w:rPr>
                <w:noProof/>
                <w:webHidden/>
              </w:rPr>
              <w:fldChar w:fldCharType="end"/>
            </w:r>
          </w:hyperlink>
        </w:p>
        <w:p w14:paraId="3B2D1DD4" w14:textId="5251D24C"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1" w:history="1">
            <w:r w:rsidRPr="00CF3AA3">
              <w:rPr>
                <w:rStyle w:val="Hipercze"/>
                <w:noProof/>
              </w:rPr>
              <w:t>3.11.</w:t>
            </w:r>
            <w:r>
              <w:rPr>
                <w:rFonts w:asciiTheme="minorHAnsi" w:eastAsiaTheme="minorEastAsia" w:hAnsiTheme="minorHAnsi"/>
                <w:noProof/>
                <w:sz w:val="22"/>
                <w:lang w:eastAsia="pl-PL"/>
              </w:rPr>
              <w:tab/>
            </w:r>
            <w:r w:rsidRPr="00CF3AA3">
              <w:rPr>
                <w:rStyle w:val="Hipercze"/>
                <w:noProof/>
              </w:rPr>
              <w:t>Visual Studio Code</w:t>
            </w:r>
            <w:r>
              <w:rPr>
                <w:noProof/>
                <w:webHidden/>
              </w:rPr>
              <w:tab/>
            </w:r>
            <w:r>
              <w:rPr>
                <w:noProof/>
                <w:webHidden/>
              </w:rPr>
              <w:fldChar w:fldCharType="begin"/>
            </w:r>
            <w:r>
              <w:rPr>
                <w:noProof/>
                <w:webHidden/>
              </w:rPr>
              <w:instrText xml:space="preserve"> PAGEREF _Toc26732941 \h </w:instrText>
            </w:r>
            <w:r>
              <w:rPr>
                <w:noProof/>
                <w:webHidden/>
              </w:rPr>
            </w:r>
            <w:r>
              <w:rPr>
                <w:noProof/>
                <w:webHidden/>
              </w:rPr>
              <w:fldChar w:fldCharType="separate"/>
            </w:r>
            <w:r>
              <w:rPr>
                <w:noProof/>
                <w:webHidden/>
              </w:rPr>
              <w:t>20</w:t>
            </w:r>
            <w:r>
              <w:rPr>
                <w:noProof/>
                <w:webHidden/>
              </w:rPr>
              <w:fldChar w:fldCharType="end"/>
            </w:r>
          </w:hyperlink>
        </w:p>
        <w:p w14:paraId="4CDE33C5" w14:textId="59B4F43B"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2" w:history="1">
            <w:r w:rsidRPr="00CF3AA3">
              <w:rPr>
                <w:rStyle w:val="Hipercze"/>
                <w:noProof/>
              </w:rPr>
              <w:t>3.12.</w:t>
            </w:r>
            <w:r>
              <w:rPr>
                <w:rFonts w:asciiTheme="minorHAnsi" w:eastAsiaTheme="minorEastAsia" w:hAnsiTheme="minorHAnsi"/>
                <w:noProof/>
                <w:sz w:val="22"/>
                <w:lang w:eastAsia="pl-PL"/>
              </w:rPr>
              <w:tab/>
            </w:r>
            <w:r w:rsidRPr="00CF3AA3">
              <w:rPr>
                <w:rStyle w:val="Hipercze"/>
                <w:noProof/>
              </w:rPr>
              <w:t>Redux</w:t>
            </w:r>
            <w:r>
              <w:rPr>
                <w:noProof/>
                <w:webHidden/>
              </w:rPr>
              <w:tab/>
            </w:r>
            <w:r>
              <w:rPr>
                <w:noProof/>
                <w:webHidden/>
              </w:rPr>
              <w:fldChar w:fldCharType="begin"/>
            </w:r>
            <w:r>
              <w:rPr>
                <w:noProof/>
                <w:webHidden/>
              </w:rPr>
              <w:instrText xml:space="preserve"> PAGEREF _Toc26732942 \h </w:instrText>
            </w:r>
            <w:r>
              <w:rPr>
                <w:noProof/>
                <w:webHidden/>
              </w:rPr>
            </w:r>
            <w:r>
              <w:rPr>
                <w:noProof/>
                <w:webHidden/>
              </w:rPr>
              <w:fldChar w:fldCharType="separate"/>
            </w:r>
            <w:r>
              <w:rPr>
                <w:noProof/>
                <w:webHidden/>
              </w:rPr>
              <w:t>20</w:t>
            </w:r>
            <w:r>
              <w:rPr>
                <w:noProof/>
                <w:webHidden/>
              </w:rPr>
              <w:fldChar w:fldCharType="end"/>
            </w:r>
          </w:hyperlink>
        </w:p>
        <w:p w14:paraId="0374D9AC" w14:textId="336A655B"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3" w:history="1">
            <w:r w:rsidRPr="00CF3AA3">
              <w:rPr>
                <w:rStyle w:val="Hipercze"/>
                <w:noProof/>
              </w:rPr>
              <w:t>3.13.</w:t>
            </w:r>
            <w:r>
              <w:rPr>
                <w:rFonts w:asciiTheme="minorHAnsi" w:eastAsiaTheme="minorEastAsia" w:hAnsiTheme="minorHAnsi"/>
                <w:noProof/>
                <w:sz w:val="22"/>
                <w:lang w:eastAsia="pl-PL"/>
              </w:rPr>
              <w:tab/>
            </w:r>
            <w:r w:rsidRPr="00CF3AA3">
              <w:rPr>
                <w:rStyle w:val="Hipercze"/>
                <w:noProof/>
              </w:rPr>
              <w:t>Axios</w:t>
            </w:r>
            <w:r>
              <w:rPr>
                <w:noProof/>
                <w:webHidden/>
              </w:rPr>
              <w:tab/>
            </w:r>
            <w:r>
              <w:rPr>
                <w:noProof/>
                <w:webHidden/>
              </w:rPr>
              <w:fldChar w:fldCharType="begin"/>
            </w:r>
            <w:r>
              <w:rPr>
                <w:noProof/>
                <w:webHidden/>
              </w:rPr>
              <w:instrText xml:space="preserve"> PAGEREF _Toc26732943 \h </w:instrText>
            </w:r>
            <w:r>
              <w:rPr>
                <w:noProof/>
                <w:webHidden/>
              </w:rPr>
            </w:r>
            <w:r>
              <w:rPr>
                <w:noProof/>
                <w:webHidden/>
              </w:rPr>
              <w:fldChar w:fldCharType="separate"/>
            </w:r>
            <w:r>
              <w:rPr>
                <w:noProof/>
                <w:webHidden/>
              </w:rPr>
              <w:t>20</w:t>
            </w:r>
            <w:r>
              <w:rPr>
                <w:noProof/>
                <w:webHidden/>
              </w:rPr>
              <w:fldChar w:fldCharType="end"/>
            </w:r>
          </w:hyperlink>
        </w:p>
        <w:p w14:paraId="34CF4B71" w14:textId="615AB5B1"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4" w:history="1">
            <w:r w:rsidRPr="00CF3AA3">
              <w:rPr>
                <w:rStyle w:val="Hipercze"/>
                <w:noProof/>
              </w:rPr>
              <w:t>3.14.</w:t>
            </w:r>
            <w:r>
              <w:rPr>
                <w:rFonts w:asciiTheme="minorHAnsi" w:eastAsiaTheme="minorEastAsia" w:hAnsiTheme="minorHAnsi"/>
                <w:noProof/>
                <w:sz w:val="22"/>
                <w:lang w:eastAsia="pl-PL"/>
              </w:rPr>
              <w:tab/>
            </w:r>
            <w:r w:rsidRPr="00CF3AA3">
              <w:rPr>
                <w:rStyle w:val="Hipercze"/>
                <w:noProof/>
              </w:rPr>
              <w:t>Material-UI</w:t>
            </w:r>
            <w:r>
              <w:rPr>
                <w:noProof/>
                <w:webHidden/>
              </w:rPr>
              <w:tab/>
            </w:r>
            <w:r>
              <w:rPr>
                <w:noProof/>
                <w:webHidden/>
              </w:rPr>
              <w:fldChar w:fldCharType="begin"/>
            </w:r>
            <w:r>
              <w:rPr>
                <w:noProof/>
                <w:webHidden/>
              </w:rPr>
              <w:instrText xml:space="preserve"> PAGEREF _Toc26732944 \h </w:instrText>
            </w:r>
            <w:r>
              <w:rPr>
                <w:noProof/>
                <w:webHidden/>
              </w:rPr>
            </w:r>
            <w:r>
              <w:rPr>
                <w:noProof/>
                <w:webHidden/>
              </w:rPr>
              <w:fldChar w:fldCharType="separate"/>
            </w:r>
            <w:r>
              <w:rPr>
                <w:noProof/>
                <w:webHidden/>
              </w:rPr>
              <w:t>20</w:t>
            </w:r>
            <w:r>
              <w:rPr>
                <w:noProof/>
                <w:webHidden/>
              </w:rPr>
              <w:fldChar w:fldCharType="end"/>
            </w:r>
          </w:hyperlink>
        </w:p>
        <w:p w14:paraId="0F8DEB1F" w14:textId="0E748C37"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5" w:history="1">
            <w:r w:rsidRPr="00CF3AA3">
              <w:rPr>
                <w:rStyle w:val="Hipercze"/>
                <w:noProof/>
              </w:rPr>
              <w:t>3.15.</w:t>
            </w:r>
            <w:r>
              <w:rPr>
                <w:rFonts w:asciiTheme="minorHAnsi" w:eastAsiaTheme="minorEastAsia" w:hAnsiTheme="minorHAnsi"/>
                <w:noProof/>
                <w:sz w:val="22"/>
                <w:lang w:eastAsia="pl-PL"/>
              </w:rPr>
              <w:tab/>
            </w:r>
            <w:r w:rsidRPr="00CF3AA3">
              <w:rPr>
                <w:rStyle w:val="Hipercze"/>
                <w:noProof/>
              </w:rPr>
              <w:t>MDBReact</w:t>
            </w:r>
            <w:r>
              <w:rPr>
                <w:noProof/>
                <w:webHidden/>
              </w:rPr>
              <w:tab/>
            </w:r>
            <w:r>
              <w:rPr>
                <w:noProof/>
                <w:webHidden/>
              </w:rPr>
              <w:fldChar w:fldCharType="begin"/>
            </w:r>
            <w:r>
              <w:rPr>
                <w:noProof/>
                <w:webHidden/>
              </w:rPr>
              <w:instrText xml:space="preserve"> PAGEREF _Toc26732945 \h </w:instrText>
            </w:r>
            <w:r>
              <w:rPr>
                <w:noProof/>
                <w:webHidden/>
              </w:rPr>
            </w:r>
            <w:r>
              <w:rPr>
                <w:noProof/>
                <w:webHidden/>
              </w:rPr>
              <w:fldChar w:fldCharType="separate"/>
            </w:r>
            <w:r>
              <w:rPr>
                <w:noProof/>
                <w:webHidden/>
              </w:rPr>
              <w:t>20</w:t>
            </w:r>
            <w:r>
              <w:rPr>
                <w:noProof/>
                <w:webHidden/>
              </w:rPr>
              <w:fldChar w:fldCharType="end"/>
            </w:r>
          </w:hyperlink>
        </w:p>
        <w:p w14:paraId="5281B929" w14:textId="144826F0" w:rsidR="00E063E7" w:rsidRDefault="00E063E7">
          <w:pPr>
            <w:pStyle w:val="Spistreci2"/>
            <w:tabs>
              <w:tab w:val="left" w:pos="1100"/>
              <w:tab w:val="right" w:leader="dot" w:pos="9062"/>
            </w:tabs>
            <w:rPr>
              <w:rFonts w:asciiTheme="minorHAnsi" w:eastAsiaTheme="minorEastAsia" w:hAnsiTheme="minorHAnsi"/>
              <w:noProof/>
              <w:sz w:val="22"/>
              <w:lang w:eastAsia="pl-PL"/>
            </w:rPr>
          </w:pPr>
          <w:hyperlink w:anchor="_Toc26732946" w:history="1">
            <w:r w:rsidRPr="00CF3AA3">
              <w:rPr>
                <w:rStyle w:val="Hipercze"/>
                <w:noProof/>
              </w:rPr>
              <w:t>3.16.</w:t>
            </w:r>
            <w:r>
              <w:rPr>
                <w:rFonts w:asciiTheme="minorHAnsi" w:eastAsiaTheme="minorEastAsia" w:hAnsiTheme="minorHAnsi"/>
                <w:noProof/>
                <w:sz w:val="22"/>
                <w:lang w:eastAsia="pl-PL"/>
              </w:rPr>
              <w:tab/>
            </w:r>
            <w:r w:rsidRPr="00CF3AA3">
              <w:rPr>
                <w:rStyle w:val="Hipercze"/>
                <w:noProof/>
              </w:rPr>
              <w:t>Pozostałe</w:t>
            </w:r>
            <w:r>
              <w:rPr>
                <w:noProof/>
                <w:webHidden/>
              </w:rPr>
              <w:tab/>
            </w:r>
            <w:r>
              <w:rPr>
                <w:noProof/>
                <w:webHidden/>
              </w:rPr>
              <w:fldChar w:fldCharType="begin"/>
            </w:r>
            <w:r>
              <w:rPr>
                <w:noProof/>
                <w:webHidden/>
              </w:rPr>
              <w:instrText xml:space="preserve"> PAGEREF _Toc26732946 \h </w:instrText>
            </w:r>
            <w:r>
              <w:rPr>
                <w:noProof/>
                <w:webHidden/>
              </w:rPr>
            </w:r>
            <w:r>
              <w:rPr>
                <w:noProof/>
                <w:webHidden/>
              </w:rPr>
              <w:fldChar w:fldCharType="separate"/>
            </w:r>
            <w:r>
              <w:rPr>
                <w:noProof/>
                <w:webHidden/>
              </w:rPr>
              <w:t>21</w:t>
            </w:r>
            <w:r>
              <w:rPr>
                <w:noProof/>
                <w:webHidden/>
              </w:rPr>
              <w:fldChar w:fldCharType="end"/>
            </w:r>
          </w:hyperlink>
        </w:p>
        <w:p w14:paraId="55A93CE0" w14:textId="30D3BA98"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47" w:history="1">
            <w:r w:rsidRPr="00CF3AA3">
              <w:rPr>
                <w:rStyle w:val="Hipercze"/>
                <w:noProof/>
              </w:rPr>
              <w:t>4.</w:t>
            </w:r>
            <w:r>
              <w:rPr>
                <w:rFonts w:asciiTheme="minorHAnsi" w:eastAsiaTheme="minorEastAsia" w:hAnsiTheme="minorHAnsi"/>
                <w:noProof/>
                <w:sz w:val="22"/>
                <w:lang w:eastAsia="pl-PL"/>
              </w:rPr>
              <w:tab/>
            </w:r>
            <w:r w:rsidRPr="00CF3AA3">
              <w:rPr>
                <w:rStyle w:val="Hipercze"/>
                <w:noProof/>
              </w:rPr>
              <w:t>Projekt systemu</w:t>
            </w:r>
            <w:r>
              <w:rPr>
                <w:noProof/>
                <w:webHidden/>
              </w:rPr>
              <w:tab/>
            </w:r>
            <w:r>
              <w:rPr>
                <w:noProof/>
                <w:webHidden/>
              </w:rPr>
              <w:fldChar w:fldCharType="begin"/>
            </w:r>
            <w:r>
              <w:rPr>
                <w:noProof/>
                <w:webHidden/>
              </w:rPr>
              <w:instrText xml:space="preserve"> PAGEREF _Toc26732947 \h </w:instrText>
            </w:r>
            <w:r>
              <w:rPr>
                <w:noProof/>
                <w:webHidden/>
              </w:rPr>
            </w:r>
            <w:r>
              <w:rPr>
                <w:noProof/>
                <w:webHidden/>
              </w:rPr>
              <w:fldChar w:fldCharType="separate"/>
            </w:r>
            <w:r>
              <w:rPr>
                <w:noProof/>
                <w:webHidden/>
              </w:rPr>
              <w:t>22</w:t>
            </w:r>
            <w:r>
              <w:rPr>
                <w:noProof/>
                <w:webHidden/>
              </w:rPr>
              <w:fldChar w:fldCharType="end"/>
            </w:r>
          </w:hyperlink>
        </w:p>
        <w:p w14:paraId="58913531" w14:textId="47EF09F2"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48" w:history="1">
            <w:r w:rsidRPr="00CF3AA3">
              <w:rPr>
                <w:rStyle w:val="Hipercze"/>
                <w:noProof/>
              </w:rPr>
              <w:t>4.1.</w:t>
            </w:r>
            <w:r>
              <w:rPr>
                <w:rFonts w:asciiTheme="minorHAnsi" w:eastAsiaTheme="minorEastAsia" w:hAnsiTheme="minorHAnsi"/>
                <w:noProof/>
                <w:sz w:val="22"/>
                <w:lang w:eastAsia="pl-PL"/>
              </w:rPr>
              <w:tab/>
            </w:r>
            <w:r w:rsidRPr="00CF3AA3">
              <w:rPr>
                <w:rStyle w:val="Hipercze"/>
                <w:noProof/>
              </w:rPr>
              <w:t>Architektura aplikacji</w:t>
            </w:r>
            <w:r>
              <w:rPr>
                <w:noProof/>
                <w:webHidden/>
              </w:rPr>
              <w:tab/>
            </w:r>
            <w:r>
              <w:rPr>
                <w:noProof/>
                <w:webHidden/>
              </w:rPr>
              <w:fldChar w:fldCharType="begin"/>
            </w:r>
            <w:r>
              <w:rPr>
                <w:noProof/>
                <w:webHidden/>
              </w:rPr>
              <w:instrText xml:space="preserve"> PAGEREF _Toc26732948 \h </w:instrText>
            </w:r>
            <w:r>
              <w:rPr>
                <w:noProof/>
                <w:webHidden/>
              </w:rPr>
            </w:r>
            <w:r>
              <w:rPr>
                <w:noProof/>
                <w:webHidden/>
              </w:rPr>
              <w:fldChar w:fldCharType="separate"/>
            </w:r>
            <w:r>
              <w:rPr>
                <w:noProof/>
                <w:webHidden/>
              </w:rPr>
              <w:t>22</w:t>
            </w:r>
            <w:r>
              <w:rPr>
                <w:noProof/>
                <w:webHidden/>
              </w:rPr>
              <w:fldChar w:fldCharType="end"/>
            </w:r>
          </w:hyperlink>
        </w:p>
        <w:p w14:paraId="55B26E25" w14:textId="1EC49609"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49" w:history="1">
            <w:r w:rsidRPr="00CF3AA3">
              <w:rPr>
                <w:rStyle w:val="Hipercze"/>
                <w:noProof/>
              </w:rPr>
              <w:t>4.2.</w:t>
            </w:r>
            <w:r>
              <w:rPr>
                <w:rFonts w:asciiTheme="minorHAnsi" w:eastAsiaTheme="minorEastAsia" w:hAnsiTheme="minorHAnsi"/>
                <w:noProof/>
                <w:sz w:val="22"/>
                <w:lang w:eastAsia="pl-PL"/>
              </w:rPr>
              <w:tab/>
            </w:r>
            <w:r w:rsidRPr="00CF3AA3">
              <w:rPr>
                <w:rStyle w:val="Hipercze"/>
                <w:noProof/>
              </w:rPr>
              <w:t>Projekt bazy danych</w:t>
            </w:r>
            <w:r>
              <w:rPr>
                <w:noProof/>
                <w:webHidden/>
              </w:rPr>
              <w:tab/>
            </w:r>
            <w:r>
              <w:rPr>
                <w:noProof/>
                <w:webHidden/>
              </w:rPr>
              <w:fldChar w:fldCharType="begin"/>
            </w:r>
            <w:r>
              <w:rPr>
                <w:noProof/>
                <w:webHidden/>
              </w:rPr>
              <w:instrText xml:space="preserve"> PAGEREF _Toc26732949 \h </w:instrText>
            </w:r>
            <w:r>
              <w:rPr>
                <w:noProof/>
                <w:webHidden/>
              </w:rPr>
            </w:r>
            <w:r>
              <w:rPr>
                <w:noProof/>
                <w:webHidden/>
              </w:rPr>
              <w:fldChar w:fldCharType="separate"/>
            </w:r>
            <w:r>
              <w:rPr>
                <w:noProof/>
                <w:webHidden/>
              </w:rPr>
              <w:t>23</w:t>
            </w:r>
            <w:r>
              <w:rPr>
                <w:noProof/>
                <w:webHidden/>
              </w:rPr>
              <w:fldChar w:fldCharType="end"/>
            </w:r>
          </w:hyperlink>
        </w:p>
        <w:p w14:paraId="39385703" w14:textId="47E2988A"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0" w:history="1">
            <w:r w:rsidRPr="00CF3AA3">
              <w:rPr>
                <w:rStyle w:val="Hipercze"/>
                <w:noProof/>
              </w:rPr>
              <w:t>4.2.1.</w:t>
            </w:r>
            <w:r>
              <w:rPr>
                <w:rFonts w:asciiTheme="minorHAnsi" w:eastAsiaTheme="minorEastAsia" w:hAnsiTheme="minorHAnsi"/>
                <w:noProof/>
                <w:sz w:val="22"/>
                <w:lang w:eastAsia="pl-PL"/>
              </w:rPr>
              <w:tab/>
            </w:r>
            <w:r w:rsidRPr="00CF3AA3">
              <w:rPr>
                <w:rStyle w:val="Hipercze"/>
                <w:noProof/>
              </w:rPr>
              <w:t>Model konceptualny</w:t>
            </w:r>
            <w:r>
              <w:rPr>
                <w:noProof/>
                <w:webHidden/>
              </w:rPr>
              <w:tab/>
            </w:r>
            <w:r>
              <w:rPr>
                <w:noProof/>
                <w:webHidden/>
              </w:rPr>
              <w:fldChar w:fldCharType="begin"/>
            </w:r>
            <w:r>
              <w:rPr>
                <w:noProof/>
                <w:webHidden/>
              </w:rPr>
              <w:instrText xml:space="preserve"> PAGEREF _Toc26732950 \h </w:instrText>
            </w:r>
            <w:r>
              <w:rPr>
                <w:noProof/>
                <w:webHidden/>
              </w:rPr>
            </w:r>
            <w:r>
              <w:rPr>
                <w:noProof/>
                <w:webHidden/>
              </w:rPr>
              <w:fldChar w:fldCharType="separate"/>
            </w:r>
            <w:r>
              <w:rPr>
                <w:noProof/>
                <w:webHidden/>
              </w:rPr>
              <w:t>23</w:t>
            </w:r>
            <w:r>
              <w:rPr>
                <w:noProof/>
                <w:webHidden/>
              </w:rPr>
              <w:fldChar w:fldCharType="end"/>
            </w:r>
          </w:hyperlink>
        </w:p>
        <w:p w14:paraId="416ED233" w14:textId="228BD359"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1" w:history="1">
            <w:r w:rsidRPr="00CF3AA3">
              <w:rPr>
                <w:rStyle w:val="Hipercze"/>
                <w:noProof/>
              </w:rPr>
              <w:t>4.2.2.</w:t>
            </w:r>
            <w:r>
              <w:rPr>
                <w:rFonts w:asciiTheme="minorHAnsi" w:eastAsiaTheme="minorEastAsia" w:hAnsiTheme="minorHAnsi"/>
                <w:noProof/>
                <w:sz w:val="22"/>
                <w:lang w:eastAsia="pl-PL"/>
              </w:rPr>
              <w:tab/>
            </w:r>
            <w:r w:rsidRPr="00CF3AA3">
              <w:rPr>
                <w:rStyle w:val="Hipercze"/>
                <w:noProof/>
              </w:rPr>
              <w:t>Model fizyczny z ograniczeniami integralności danych</w:t>
            </w:r>
            <w:r>
              <w:rPr>
                <w:noProof/>
                <w:webHidden/>
              </w:rPr>
              <w:tab/>
            </w:r>
            <w:r>
              <w:rPr>
                <w:noProof/>
                <w:webHidden/>
              </w:rPr>
              <w:fldChar w:fldCharType="begin"/>
            </w:r>
            <w:r>
              <w:rPr>
                <w:noProof/>
                <w:webHidden/>
              </w:rPr>
              <w:instrText xml:space="preserve"> PAGEREF _Toc26732951 \h </w:instrText>
            </w:r>
            <w:r>
              <w:rPr>
                <w:noProof/>
                <w:webHidden/>
              </w:rPr>
            </w:r>
            <w:r>
              <w:rPr>
                <w:noProof/>
                <w:webHidden/>
              </w:rPr>
              <w:fldChar w:fldCharType="separate"/>
            </w:r>
            <w:r>
              <w:rPr>
                <w:noProof/>
                <w:webHidden/>
              </w:rPr>
              <w:t>26</w:t>
            </w:r>
            <w:r>
              <w:rPr>
                <w:noProof/>
                <w:webHidden/>
              </w:rPr>
              <w:fldChar w:fldCharType="end"/>
            </w:r>
          </w:hyperlink>
        </w:p>
        <w:p w14:paraId="5382CCA3" w14:textId="70C24A41"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52" w:history="1">
            <w:r w:rsidRPr="00CF3AA3">
              <w:rPr>
                <w:rStyle w:val="Hipercze"/>
                <w:noProof/>
              </w:rPr>
              <w:t>5.</w:t>
            </w:r>
            <w:r>
              <w:rPr>
                <w:rFonts w:asciiTheme="minorHAnsi" w:eastAsiaTheme="minorEastAsia" w:hAnsiTheme="minorHAnsi"/>
                <w:noProof/>
                <w:sz w:val="22"/>
                <w:lang w:eastAsia="pl-PL"/>
              </w:rPr>
              <w:tab/>
            </w:r>
            <w:r w:rsidRPr="00CF3AA3">
              <w:rPr>
                <w:rStyle w:val="Hipercze"/>
                <w:noProof/>
              </w:rPr>
              <w:t>Implementacja systemu</w:t>
            </w:r>
            <w:r>
              <w:rPr>
                <w:noProof/>
                <w:webHidden/>
              </w:rPr>
              <w:tab/>
            </w:r>
            <w:r>
              <w:rPr>
                <w:noProof/>
                <w:webHidden/>
              </w:rPr>
              <w:fldChar w:fldCharType="begin"/>
            </w:r>
            <w:r>
              <w:rPr>
                <w:noProof/>
                <w:webHidden/>
              </w:rPr>
              <w:instrText xml:space="preserve"> PAGEREF _Toc26732952 \h </w:instrText>
            </w:r>
            <w:r>
              <w:rPr>
                <w:noProof/>
                <w:webHidden/>
              </w:rPr>
            </w:r>
            <w:r>
              <w:rPr>
                <w:noProof/>
                <w:webHidden/>
              </w:rPr>
              <w:fldChar w:fldCharType="separate"/>
            </w:r>
            <w:r>
              <w:rPr>
                <w:noProof/>
                <w:webHidden/>
              </w:rPr>
              <w:t>29</w:t>
            </w:r>
            <w:r>
              <w:rPr>
                <w:noProof/>
                <w:webHidden/>
              </w:rPr>
              <w:fldChar w:fldCharType="end"/>
            </w:r>
          </w:hyperlink>
        </w:p>
        <w:p w14:paraId="5BF16873" w14:textId="723393CF"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53" w:history="1">
            <w:r w:rsidRPr="00CF3AA3">
              <w:rPr>
                <w:rStyle w:val="Hipercze"/>
                <w:noProof/>
              </w:rPr>
              <w:t>5.1.</w:t>
            </w:r>
            <w:r>
              <w:rPr>
                <w:rFonts w:asciiTheme="minorHAnsi" w:eastAsiaTheme="minorEastAsia" w:hAnsiTheme="minorHAnsi"/>
                <w:noProof/>
                <w:sz w:val="22"/>
                <w:lang w:eastAsia="pl-PL"/>
              </w:rPr>
              <w:tab/>
            </w:r>
            <w:r w:rsidRPr="00CF3AA3">
              <w:rPr>
                <w:rStyle w:val="Hipercze"/>
                <w:noProof/>
              </w:rPr>
              <w:t>Back-End</w:t>
            </w:r>
            <w:r>
              <w:rPr>
                <w:noProof/>
                <w:webHidden/>
              </w:rPr>
              <w:tab/>
            </w:r>
            <w:r>
              <w:rPr>
                <w:noProof/>
                <w:webHidden/>
              </w:rPr>
              <w:fldChar w:fldCharType="begin"/>
            </w:r>
            <w:r>
              <w:rPr>
                <w:noProof/>
                <w:webHidden/>
              </w:rPr>
              <w:instrText xml:space="preserve"> PAGEREF _Toc26732953 \h </w:instrText>
            </w:r>
            <w:r>
              <w:rPr>
                <w:noProof/>
                <w:webHidden/>
              </w:rPr>
            </w:r>
            <w:r>
              <w:rPr>
                <w:noProof/>
                <w:webHidden/>
              </w:rPr>
              <w:fldChar w:fldCharType="separate"/>
            </w:r>
            <w:r>
              <w:rPr>
                <w:noProof/>
                <w:webHidden/>
              </w:rPr>
              <w:t>29</w:t>
            </w:r>
            <w:r>
              <w:rPr>
                <w:noProof/>
                <w:webHidden/>
              </w:rPr>
              <w:fldChar w:fldCharType="end"/>
            </w:r>
          </w:hyperlink>
        </w:p>
        <w:p w14:paraId="5740D872" w14:textId="4B1956E6"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4" w:history="1">
            <w:r w:rsidRPr="00CF3AA3">
              <w:rPr>
                <w:rStyle w:val="Hipercze"/>
                <w:noProof/>
              </w:rPr>
              <w:t>5.1.1.</w:t>
            </w:r>
            <w:r>
              <w:rPr>
                <w:rFonts w:asciiTheme="minorHAnsi" w:eastAsiaTheme="minorEastAsia" w:hAnsiTheme="minorHAnsi"/>
                <w:noProof/>
                <w:sz w:val="22"/>
                <w:lang w:eastAsia="pl-PL"/>
              </w:rPr>
              <w:tab/>
            </w:r>
            <w:r w:rsidRPr="00CF3AA3">
              <w:rPr>
                <w:rStyle w:val="Hipercze"/>
                <w:noProof/>
              </w:rPr>
              <w:t>Zależności w pliku POM.xml</w:t>
            </w:r>
            <w:r>
              <w:rPr>
                <w:noProof/>
                <w:webHidden/>
              </w:rPr>
              <w:tab/>
            </w:r>
            <w:r>
              <w:rPr>
                <w:noProof/>
                <w:webHidden/>
              </w:rPr>
              <w:fldChar w:fldCharType="begin"/>
            </w:r>
            <w:r>
              <w:rPr>
                <w:noProof/>
                <w:webHidden/>
              </w:rPr>
              <w:instrText xml:space="preserve"> PAGEREF _Toc26732954 \h </w:instrText>
            </w:r>
            <w:r>
              <w:rPr>
                <w:noProof/>
                <w:webHidden/>
              </w:rPr>
            </w:r>
            <w:r>
              <w:rPr>
                <w:noProof/>
                <w:webHidden/>
              </w:rPr>
              <w:fldChar w:fldCharType="separate"/>
            </w:r>
            <w:r>
              <w:rPr>
                <w:noProof/>
                <w:webHidden/>
              </w:rPr>
              <w:t>29</w:t>
            </w:r>
            <w:r>
              <w:rPr>
                <w:noProof/>
                <w:webHidden/>
              </w:rPr>
              <w:fldChar w:fldCharType="end"/>
            </w:r>
          </w:hyperlink>
        </w:p>
        <w:p w14:paraId="6DBC70FE" w14:textId="504147B5"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5" w:history="1">
            <w:r w:rsidRPr="00CF3AA3">
              <w:rPr>
                <w:rStyle w:val="Hipercze"/>
                <w:noProof/>
              </w:rPr>
              <w:t>5.1.2.</w:t>
            </w:r>
            <w:r>
              <w:rPr>
                <w:rFonts w:asciiTheme="minorHAnsi" w:eastAsiaTheme="minorEastAsia" w:hAnsiTheme="minorHAnsi"/>
                <w:noProof/>
                <w:sz w:val="22"/>
                <w:lang w:eastAsia="pl-PL"/>
              </w:rPr>
              <w:tab/>
            </w:r>
            <w:r w:rsidRPr="00CF3AA3">
              <w:rPr>
                <w:rStyle w:val="Hipercze"/>
                <w:noProof/>
              </w:rPr>
              <w:t>Struktura projektu</w:t>
            </w:r>
            <w:r>
              <w:rPr>
                <w:noProof/>
                <w:webHidden/>
              </w:rPr>
              <w:tab/>
            </w:r>
            <w:r>
              <w:rPr>
                <w:noProof/>
                <w:webHidden/>
              </w:rPr>
              <w:fldChar w:fldCharType="begin"/>
            </w:r>
            <w:r>
              <w:rPr>
                <w:noProof/>
                <w:webHidden/>
              </w:rPr>
              <w:instrText xml:space="preserve"> PAGEREF _Toc26732955 \h </w:instrText>
            </w:r>
            <w:r>
              <w:rPr>
                <w:noProof/>
                <w:webHidden/>
              </w:rPr>
            </w:r>
            <w:r>
              <w:rPr>
                <w:noProof/>
                <w:webHidden/>
              </w:rPr>
              <w:fldChar w:fldCharType="separate"/>
            </w:r>
            <w:r>
              <w:rPr>
                <w:noProof/>
                <w:webHidden/>
              </w:rPr>
              <w:t>29</w:t>
            </w:r>
            <w:r>
              <w:rPr>
                <w:noProof/>
                <w:webHidden/>
              </w:rPr>
              <w:fldChar w:fldCharType="end"/>
            </w:r>
          </w:hyperlink>
        </w:p>
        <w:p w14:paraId="7147A978" w14:textId="27E3B32E"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6" w:history="1">
            <w:r w:rsidRPr="00CF3AA3">
              <w:rPr>
                <w:rStyle w:val="Hipercze"/>
                <w:noProof/>
              </w:rPr>
              <w:t>5.1.3.</w:t>
            </w:r>
            <w:r>
              <w:rPr>
                <w:rFonts w:asciiTheme="minorHAnsi" w:eastAsiaTheme="minorEastAsia" w:hAnsiTheme="minorHAnsi"/>
                <w:noProof/>
                <w:sz w:val="22"/>
                <w:lang w:eastAsia="pl-PL"/>
              </w:rPr>
              <w:tab/>
            </w:r>
            <w:r w:rsidRPr="00CF3AA3">
              <w:rPr>
                <w:rStyle w:val="Hipercze"/>
                <w:noProof/>
              </w:rPr>
              <w:t>Encje</w:t>
            </w:r>
            <w:r>
              <w:rPr>
                <w:noProof/>
                <w:webHidden/>
              </w:rPr>
              <w:tab/>
            </w:r>
            <w:r>
              <w:rPr>
                <w:noProof/>
                <w:webHidden/>
              </w:rPr>
              <w:fldChar w:fldCharType="begin"/>
            </w:r>
            <w:r>
              <w:rPr>
                <w:noProof/>
                <w:webHidden/>
              </w:rPr>
              <w:instrText xml:space="preserve"> PAGEREF _Toc26732956 \h </w:instrText>
            </w:r>
            <w:r>
              <w:rPr>
                <w:noProof/>
                <w:webHidden/>
              </w:rPr>
            </w:r>
            <w:r>
              <w:rPr>
                <w:noProof/>
                <w:webHidden/>
              </w:rPr>
              <w:fldChar w:fldCharType="separate"/>
            </w:r>
            <w:r>
              <w:rPr>
                <w:noProof/>
                <w:webHidden/>
              </w:rPr>
              <w:t>30</w:t>
            </w:r>
            <w:r>
              <w:rPr>
                <w:noProof/>
                <w:webHidden/>
              </w:rPr>
              <w:fldChar w:fldCharType="end"/>
            </w:r>
          </w:hyperlink>
        </w:p>
        <w:p w14:paraId="653D61B1" w14:textId="1C5540A0"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7" w:history="1">
            <w:r w:rsidRPr="00CF3AA3">
              <w:rPr>
                <w:rStyle w:val="Hipercze"/>
                <w:noProof/>
              </w:rPr>
              <w:t>5.1.4.</w:t>
            </w:r>
            <w:r>
              <w:rPr>
                <w:rFonts w:asciiTheme="minorHAnsi" w:eastAsiaTheme="minorEastAsia" w:hAnsiTheme="minorHAnsi"/>
                <w:noProof/>
                <w:sz w:val="22"/>
                <w:lang w:eastAsia="pl-PL"/>
              </w:rPr>
              <w:tab/>
            </w:r>
            <w:r w:rsidRPr="00CF3AA3">
              <w:rPr>
                <w:rStyle w:val="Hipercze"/>
                <w:noProof/>
              </w:rPr>
              <w:t>DAO</w:t>
            </w:r>
            <w:r>
              <w:rPr>
                <w:noProof/>
                <w:webHidden/>
              </w:rPr>
              <w:tab/>
            </w:r>
            <w:r>
              <w:rPr>
                <w:noProof/>
                <w:webHidden/>
              </w:rPr>
              <w:fldChar w:fldCharType="begin"/>
            </w:r>
            <w:r>
              <w:rPr>
                <w:noProof/>
                <w:webHidden/>
              </w:rPr>
              <w:instrText xml:space="preserve"> PAGEREF _Toc26732957 \h </w:instrText>
            </w:r>
            <w:r>
              <w:rPr>
                <w:noProof/>
                <w:webHidden/>
              </w:rPr>
            </w:r>
            <w:r>
              <w:rPr>
                <w:noProof/>
                <w:webHidden/>
              </w:rPr>
              <w:fldChar w:fldCharType="separate"/>
            </w:r>
            <w:r>
              <w:rPr>
                <w:noProof/>
                <w:webHidden/>
              </w:rPr>
              <w:t>31</w:t>
            </w:r>
            <w:r>
              <w:rPr>
                <w:noProof/>
                <w:webHidden/>
              </w:rPr>
              <w:fldChar w:fldCharType="end"/>
            </w:r>
          </w:hyperlink>
        </w:p>
        <w:p w14:paraId="7ED9C24D" w14:textId="6BCE9CE6"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8" w:history="1">
            <w:r w:rsidRPr="00CF3AA3">
              <w:rPr>
                <w:rStyle w:val="Hipercze"/>
                <w:noProof/>
              </w:rPr>
              <w:t>5.1.5.</w:t>
            </w:r>
            <w:r>
              <w:rPr>
                <w:rFonts w:asciiTheme="minorHAnsi" w:eastAsiaTheme="minorEastAsia" w:hAnsiTheme="minorHAnsi"/>
                <w:noProof/>
                <w:sz w:val="22"/>
                <w:lang w:eastAsia="pl-PL"/>
              </w:rPr>
              <w:tab/>
            </w:r>
            <w:r w:rsidRPr="00CF3AA3">
              <w:rPr>
                <w:rStyle w:val="Hipercze"/>
                <w:noProof/>
              </w:rPr>
              <w:t>Serwisy</w:t>
            </w:r>
            <w:r>
              <w:rPr>
                <w:noProof/>
                <w:webHidden/>
              </w:rPr>
              <w:tab/>
            </w:r>
            <w:r>
              <w:rPr>
                <w:noProof/>
                <w:webHidden/>
              </w:rPr>
              <w:fldChar w:fldCharType="begin"/>
            </w:r>
            <w:r>
              <w:rPr>
                <w:noProof/>
                <w:webHidden/>
              </w:rPr>
              <w:instrText xml:space="preserve"> PAGEREF _Toc26732958 \h </w:instrText>
            </w:r>
            <w:r>
              <w:rPr>
                <w:noProof/>
                <w:webHidden/>
              </w:rPr>
            </w:r>
            <w:r>
              <w:rPr>
                <w:noProof/>
                <w:webHidden/>
              </w:rPr>
              <w:fldChar w:fldCharType="separate"/>
            </w:r>
            <w:r>
              <w:rPr>
                <w:noProof/>
                <w:webHidden/>
              </w:rPr>
              <w:t>33</w:t>
            </w:r>
            <w:r>
              <w:rPr>
                <w:noProof/>
                <w:webHidden/>
              </w:rPr>
              <w:fldChar w:fldCharType="end"/>
            </w:r>
          </w:hyperlink>
        </w:p>
        <w:p w14:paraId="02FFFF9C" w14:textId="383E0512"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59" w:history="1">
            <w:r w:rsidRPr="00CF3AA3">
              <w:rPr>
                <w:rStyle w:val="Hipercze"/>
                <w:noProof/>
              </w:rPr>
              <w:t>5.1.6.</w:t>
            </w:r>
            <w:r>
              <w:rPr>
                <w:rFonts w:asciiTheme="minorHAnsi" w:eastAsiaTheme="minorEastAsia" w:hAnsiTheme="minorHAnsi"/>
                <w:noProof/>
                <w:sz w:val="22"/>
                <w:lang w:eastAsia="pl-PL"/>
              </w:rPr>
              <w:tab/>
            </w:r>
            <w:r w:rsidRPr="00CF3AA3">
              <w:rPr>
                <w:rStyle w:val="Hipercze"/>
                <w:noProof/>
              </w:rPr>
              <w:t>Kontrolery</w:t>
            </w:r>
            <w:r>
              <w:rPr>
                <w:noProof/>
                <w:webHidden/>
              </w:rPr>
              <w:tab/>
            </w:r>
            <w:r>
              <w:rPr>
                <w:noProof/>
                <w:webHidden/>
              </w:rPr>
              <w:fldChar w:fldCharType="begin"/>
            </w:r>
            <w:r>
              <w:rPr>
                <w:noProof/>
                <w:webHidden/>
              </w:rPr>
              <w:instrText xml:space="preserve"> PAGEREF _Toc26732959 \h </w:instrText>
            </w:r>
            <w:r>
              <w:rPr>
                <w:noProof/>
                <w:webHidden/>
              </w:rPr>
            </w:r>
            <w:r>
              <w:rPr>
                <w:noProof/>
                <w:webHidden/>
              </w:rPr>
              <w:fldChar w:fldCharType="separate"/>
            </w:r>
            <w:r>
              <w:rPr>
                <w:noProof/>
                <w:webHidden/>
              </w:rPr>
              <w:t>36</w:t>
            </w:r>
            <w:r>
              <w:rPr>
                <w:noProof/>
                <w:webHidden/>
              </w:rPr>
              <w:fldChar w:fldCharType="end"/>
            </w:r>
          </w:hyperlink>
        </w:p>
        <w:p w14:paraId="31FDAC0F" w14:textId="2EC0FAD7"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60" w:history="1">
            <w:r w:rsidRPr="00CF3AA3">
              <w:rPr>
                <w:rStyle w:val="Hipercze"/>
                <w:noProof/>
                <w:lang w:val="en-US"/>
              </w:rPr>
              <w:t>5.2.</w:t>
            </w:r>
            <w:r>
              <w:rPr>
                <w:rFonts w:asciiTheme="minorHAnsi" w:eastAsiaTheme="minorEastAsia" w:hAnsiTheme="minorHAnsi"/>
                <w:noProof/>
                <w:sz w:val="22"/>
                <w:lang w:eastAsia="pl-PL"/>
              </w:rPr>
              <w:tab/>
            </w:r>
            <w:r w:rsidRPr="00CF3AA3">
              <w:rPr>
                <w:rStyle w:val="Hipercze"/>
                <w:noProof/>
                <w:lang w:val="en-US"/>
              </w:rPr>
              <w:t>Front-End</w:t>
            </w:r>
            <w:r>
              <w:rPr>
                <w:noProof/>
                <w:webHidden/>
              </w:rPr>
              <w:tab/>
            </w:r>
            <w:r>
              <w:rPr>
                <w:noProof/>
                <w:webHidden/>
              </w:rPr>
              <w:fldChar w:fldCharType="begin"/>
            </w:r>
            <w:r>
              <w:rPr>
                <w:noProof/>
                <w:webHidden/>
              </w:rPr>
              <w:instrText xml:space="preserve"> PAGEREF _Toc26732960 \h </w:instrText>
            </w:r>
            <w:r>
              <w:rPr>
                <w:noProof/>
                <w:webHidden/>
              </w:rPr>
            </w:r>
            <w:r>
              <w:rPr>
                <w:noProof/>
                <w:webHidden/>
              </w:rPr>
              <w:fldChar w:fldCharType="separate"/>
            </w:r>
            <w:r>
              <w:rPr>
                <w:noProof/>
                <w:webHidden/>
              </w:rPr>
              <w:t>37</w:t>
            </w:r>
            <w:r>
              <w:rPr>
                <w:noProof/>
                <w:webHidden/>
              </w:rPr>
              <w:fldChar w:fldCharType="end"/>
            </w:r>
          </w:hyperlink>
        </w:p>
        <w:p w14:paraId="6BBE919E" w14:textId="5F798BF0"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1" w:history="1">
            <w:r w:rsidRPr="00CF3AA3">
              <w:rPr>
                <w:rStyle w:val="Hipercze"/>
                <w:noProof/>
              </w:rPr>
              <w:t>5.2.1.</w:t>
            </w:r>
            <w:r>
              <w:rPr>
                <w:rFonts w:asciiTheme="minorHAnsi" w:eastAsiaTheme="minorEastAsia" w:hAnsiTheme="minorHAnsi"/>
                <w:noProof/>
                <w:sz w:val="22"/>
                <w:lang w:eastAsia="pl-PL"/>
              </w:rPr>
              <w:tab/>
            </w:r>
            <w:r w:rsidRPr="00CF3AA3">
              <w:rPr>
                <w:rStyle w:val="Hipercze"/>
                <w:noProof/>
              </w:rPr>
              <w:t>Zależności w pliku package.json</w:t>
            </w:r>
            <w:r>
              <w:rPr>
                <w:noProof/>
                <w:webHidden/>
              </w:rPr>
              <w:tab/>
            </w:r>
            <w:r>
              <w:rPr>
                <w:noProof/>
                <w:webHidden/>
              </w:rPr>
              <w:fldChar w:fldCharType="begin"/>
            </w:r>
            <w:r>
              <w:rPr>
                <w:noProof/>
                <w:webHidden/>
              </w:rPr>
              <w:instrText xml:space="preserve"> PAGEREF _Toc26732961 \h </w:instrText>
            </w:r>
            <w:r>
              <w:rPr>
                <w:noProof/>
                <w:webHidden/>
              </w:rPr>
            </w:r>
            <w:r>
              <w:rPr>
                <w:noProof/>
                <w:webHidden/>
              </w:rPr>
              <w:fldChar w:fldCharType="separate"/>
            </w:r>
            <w:r>
              <w:rPr>
                <w:noProof/>
                <w:webHidden/>
              </w:rPr>
              <w:t>37</w:t>
            </w:r>
            <w:r>
              <w:rPr>
                <w:noProof/>
                <w:webHidden/>
              </w:rPr>
              <w:fldChar w:fldCharType="end"/>
            </w:r>
          </w:hyperlink>
        </w:p>
        <w:p w14:paraId="08E546E6" w14:textId="6CF8DC97"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2" w:history="1">
            <w:r w:rsidRPr="00CF3AA3">
              <w:rPr>
                <w:rStyle w:val="Hipercze"/>
                <w:noProof/>
              </w:rPr>
              <w:t>5.2.2.</w:t>
            </w:r>
            <w:r>
              <w:rPr>
                <w:rFonts w:asciiTheme="minorHAnsi" w:eastAsiaTheme="minorEastAsia" w:hAnsiTheme="minorHAnsi"/>
                <w:noProof/>
                <w:sz w:val="22"/>
                <w:lang w:eastAsia="pl-PL"/>
              </w:rPr>
              <w:tab/>
            </w:r>
            <w:r w:rsidRPr="00CF3AA3">
              <w:rPr>
                <w:rStyle w:val="Hipercze"/>
                <w:noProof/>
              </w:rPr>
              <w:t>Struktura</w:t>
            </w:r>
            <w:r>
              <w:rPr>
                <w:noProof/>
                <w:webHidden/>
              </w:rPr>
              <w:tab/>
            </w:r>
            <w:r>
              <w:rPr>
                <w:noProof/>
                <w:webHidden/>
              </w:rPr>
              <w:fldChar w:fldCharType="begin"/>
            </w:r>
            <w:r>
              <w:rPr>
                <w:noProof/>
                <w:webHidden/>
              </w:rPr>
              <w:instrText xml:space="preserve"> PAGEREF _Toc26732962 \h </w:instrText>
            </w:r>
            <w:r>
              <w:rPr>
                <w:noProof/>
                <w:webHidden/>
              </w:rPr>
            </w:r>
            <w:r>
              <w:rPr>
                <w:noProof/>
                <w:webHidden/>
              </w:rPr>
              <w:fldChar w:fldCharType="separate"/>
            </w:r>
            <w:r>
              <w:rPr>
                <w:noProof/>
                <w:webHidden/>
              </w:rPr>
              <w:t>38</w:t>
            </w:r>
            <w:r>
              <w:rPr>
                <w:noProof/>
                <w:webHidden/>
              </w:rPr>
              <w:fldChar w:fldCharType="end"/>
            </w:r>
          </w:hyperlink>
        </w:p>
        <w:p w14:paraId="5EDD99A1" w14:textId="5626F5CA"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3" w:history="1">
            <w:r w:rsidRPr="00CF3AA3">
              <w:rPr>
                <w:rStyle w:val="Hipercze"/>
                <w:noProof/>
                <w:lang w:val="en-US"/>
              </w:rPr>
              <w:t>5.2.3.</w:t>
            </w:r>
            <w:r>
              <w:rPr>
                <w:rFonts w:asciiTheme="minorHAnsi" w:eastAsiaTheme="minorEastAsia" w:hAnsiTheme="minorHAnsi"/>
                <w:noProof/>
                <w:sz w:val="22"/>
                <w:lang w:eastAsia="pl-PL"/>
              </w:rPr>
              <w:tab/>
            </w:r>
            <w:r w:rsidRPr="00CF3AA3">
              <w:rPr>
                <w:rStyle w:val="Hipercze"/>
                <w:noProof/>
                <w:lang w:val="en-US"/>
              </w:rPr>
              <w:t>Axios</w:t>
            </w:r>
            <w:r>
              <w:rPr>
                <w:noProof/>
                <w:webHidden/>
              </w:rPr>
              <w:tab/>
            </w:r>
            <w:r>
              <w:rPr>
                <w:noProof/>
                <w:webHidden/>
              </w:rPr>
              <w:fldChar w:fldCharType="begin"/>
            </w:r>
            <w:r>
              <w:rPr>
                <w:noProof/>
                <w:webHidden/>
              </w:rPr>
              <w:instrText xml:space="preserve"> PAGEREF _Toc26732963 \h </w:instrText>
            </w:r>
            <w:r>
              <w:rPr>
                <w:noProof/>
                <w:webHidden/>
              </w:rPr>
            </w:r>
            <w:r>
              <w:rPr>
                <w:noProof/>
                <w:webHidden/>
              </w:rPr>
              <w:fldChar w:fldCharType="separate"/>
            </w:r>
            <w:r>
              <w:rPr>
                <w:noProof/>
                <w:webHidden/>
              </w:rPr>
              <w:t>39</w:t>
            </w:r>
            <w:r>
              <w:rPr>
                <w:noProof/>
                <w:webHidden/>
              </w:rPr>
              <w:fldChar w:fldCharType="end"/>
            </w:r>
          </w:hyperlink>
        </w:p>
        <w:p w14:paraId="765B988A" w14:textId="4CC1635B"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4" w:history="1">
            <w:r w:rsidRPr="00CF3AA3">
              <w:rPr>
                <w:rStyle w:val="Hipercze"/>
                <w:noProof/>
                <w:lang w:val="en-US"/>
              </w:rPr>
              <w:t>5.2.4.</w:t>
            </w:r>
            <w:r>
              <w:rPr>
                <w:rFonts w:asciiTheme="minorHAnsi" w:eastAsiaTheme="minorEastAsia" w:hAnsiTheme="minorHAnsi"/>
                <w:noProof/>
                <w:sz w:val="22"/>
                <w:lang w:eastAsia="pl-PL"/>
              </w:rPr>
              <w:tab/>
            </w:r>
            <w:r w:rsidRPr="00CF3AA3">
              <w:rPr>
                <w:rStyle w:val="Hipercze"/>
                <w:noProof/>
                <w:lang w:val="en-US"/>
              </w:rPr>
              <w:t>Redux</w:t>
            </w:r>
            <w:r>
              <w:rPr>
                <w:noProof/>
                <w:webHidden/>
              </w:rPr>
              <w:tab/>
            </w:r>
            <w:r>
              <w:rPr>
                <w:noProof/>
                <w:webHidden/>
              </w:rPr>
              <w:fldChar w:fldCharType="begin"/>
            </w:r>
            <w:r>
              <w:rPr>
                <w:noProof/>
                <w:webHidden/>
              </w:rPr>
              <w:instrText xml:space="preserve"> PAGEREF _Toc26732964 \h </w:instrText>
            </w:r>
            <w:r>
              <w:rPr>
                <w:noProof/>
                <w:webHidden/>
              </w:rPr>
            </w:r>
            <w:r>
              <w:rPr>
                <w:noProof/>
                <w:webHidden/>
              </w:rPr>
              <w:fldChar w:fldCharType="separate"/>
            </w:r>
            <w:r>
              <w:rPr>
                <w:noProof/>
                <w:webHidden/>
              </w:rPr>
              <w:t>39</w:t>
            </w:r>
            <w:r>
              <w:rPr>
                <w:noProof/>
                <w:webHidden/>
              </w:rPr>
              <w:fldChar w:fldCharType="end"/>
            </w:r>
          </w:hyperlink>
        </w:p>
        <w:p w14:paraId="32F7EB48" w14:textId="19376309"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5" w:history="1">
            <w:r w:rsidRPr="00CF3AA3">
              <w:rPr>
                <w:rStyle w:val="Hipercze"/>
                <w:noProof/>
                <w:lang w:val="en-US"/>
              </w:rPr>
              <w:t>5.2.5.</w:t>
            </w:r>
            <w:r>
              <w:rPr>
                <w:rFonts w:asciiTheme="minorHAnsi" w:eastAsiaTheme="minorEastAsia" w:hAnsiTheme="minorHAnsi"/>
                <w:noProof/>
                <w:sz w:val="22"/>
                <w:lang w:eastAsia="pl-PL"/>
              </w:rPr>
              <w:tab/>
            </w:r>
            <w:r w:rsidRPr="00CF3AA3">
              <w:rPr>
                <w:rStyle w:val="Hipercze"/>
                <w:noProof/>
                <w:lang w:val="en-US"/>
              </w:rPr>
              <w:t>Pages</w:t>
            </w:r>
            <w:r>
              <w:rPr>
                <w:noProof/>
                <w:webHidden/>
              </w:rPr>
              <w:tab/>
            </w:r>
            <w:r>
              <w:rPr>
                <w:noProof/>
                <w:webHidden/>
              </w:rPr>
              <w:fldChar w:fldCharType="begin"/>
            </w:r>
            <w:r>
              <w:rPr>
                <w:noProof/>
                <w:webHidden/>
              </w:rPr>
              <w:instrText xml:space="preserve"> PAGEREF _Toc26732965 \h </w:instrText>
            </w:r>
            <w:r>
              <w:rPr>
                <w:noProof/>
                <w:webHidden/>
              </w:rPr>
            </w:r>
            <w:r>
              <w:rPr>
                <w:noProof/>
                <w:webHidden/>
              </w:rPr>
              <w:fldChar w:fldCharType="separate"/>
            </w:r>
            <w:r>
              <w:rPr>
                <w:noProof/>
                <w:webHidden/>
              </w:rPr>
              <w:t>40</w:t>
            </w:r>
            <w:r>
              <w:rPr>
                <w:noProof/>
                <w:webHidden/>
              </w:rPr>
              <w:fldChar w:fldCharType="end"/>
            </w:r>
          </w:hyperlink>
        </w:p>
        <w:p w14:paraId="6C09FA73" w14:textId="3DD18D06"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6" w:history="1">
            <w:r w:rsidRPr="00CF3AA3">
              <w:rPr>
                <w:rStyle w:val="Hipercze"/>
                <w:noProof/>
                <w:lang w:val="en-US"/>
              </w:rPr>
              <w:t>5.2.6.</w:t>
            </w:r>
            <w:r>
              <w:rPr>
                <w:rFonts w:asciiTheme="minorHAnsi" w:eastAsiaTheme="minorEastAsia" w:hAnsiTheme="minorHAnsi"/>
                <w:noProof/>
                <w:sz w:val="22"/>
                <w:lang w:eastAsia="pl-PL"/>
              </w:rPr>
              <w:tab/>
            </w:r>
            <w:r w:rsidRPr="00CF3AA3">
              <w:rPr>
                <w:rStyle w:val="Hipercze"/>
                <w:noProof/>
                <w:lang w:val="en-US"/>
              </w:rPr>
              <w:t>UI</w:t>
            </w:r>
            <w:r>
              <w:rPr>
                <w:noProof/>
                <w:webHidden/>
              </w:rPr>
              <w:tab/>
            </w:r>
            <w:r>
              <w:rPr>
                <w:noProof/>
                <w:webHidden/>
              </w:rPr>
              <w:fldChar w:fldCharType="begin"/>
            </w:r>
            <w:r>
              <w:rPr>
                <w:noProof/>
                <w:webHidden/>
              </w:rPr>
              <w:instrText xml:space="preserve"> PAGEREF _Toc26732966 \h </w:instrText>
            </w:r>
            <w:r>
              <w:rPr>
                <w:noProof/>
                <w:webHidden/>
              </w:rPr>
            </w:r>
            <w:r>
              <w:rPr>
                <w:noProof/>
                <w:webHidden/>
              </w:rPr>
              <w:fldChar w:fldCharType="separate"/>
            </w:r>
            <w:r>
              <w:rPr>
                <w:noProof/>
                <w:webHidden/>
              </w:rPr>
              <w:t>42</w:t>
            </w:r>
            <w:r>
              <w:rPr>
                <w:noProof/>
                <w:webHidden/>
              </w:rPr>
              <w:fldChar w:fldCharType="end"/>
            </w:r>
          </w:hyperlink>
        </w:p>
        <w:p w14:paraId="55DA110D" w14:textId="6886D862"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7" w:history="1">
            <w:r w:rsidRPr="00CF3AA3">
              <w:rPr>
                <w:rStyle w:val="Hipercze"/>
                <w:noProof/>
                <w:lang w:val="en-US"/>
              </w:rPr>
              <w:t>5.2.7.</w:t>
            </w:r>
            <w:r>
              <w:rPr>
                <w:rFonts w:asciiTheme="minorHAnsi" w:eastAsiaTheme="minorEastAsia" w:hAnsiTheme="minorHAnsi"/>
                <w:noProof/>
                <w:sz w:val="22"/>
                <w:lang w:eastAsia="pl-PL"/>
              </w:rPr>
              <w:tab/>
            </w:r>
            <w:r w:rsidRPr="00CF3AA3">
              <w:rPr>
                <w:rStyle w:val="Hipercze"/>
                <w:noProof/>
                <w:lang w:val="en-US"/>
              </w:rPr>
              <w:t>App</w:t>
            </w:r>
            <w:r>
              <w:rPr>
                <w:noProof/>
                <w:webHidden/>
              </w:rPr>
              <w:tab/>
            </w:r>
            <w:r>
              <w:rPr>
                <w:noProof/>
                <w:webHidden/>
              </w:rPr>
              <w:fldChar w:fldCharType="begin"/>
            </w:r>
            <w:r>
              <w:rPr>
                <w:noProof/>
                <w:webHidden/>
              </w:rPr>
              <w:instrText xml:space="preserve"> PAGEREF _Toc26732967 \h </w:instrText>
            </w:r>
            <w:r>
              <w:rPr>
                <w:noProof/>
                <w:webHidden/>
              </w:rPr>
            </w:r>
            <w:r>
              <w:rPr>
                <w:noProof/>
                <w:webHidden/>
              </w:rPr>
              <w:fldChar w:fldCharType="separate"/>
            </w:r>
            <w:r>
              <w:rPr>
                <w:noProof/>
                <w:webHidden/>
              </w:rPr>
              <w:t>42</w:t>
            </w:r>
            <w:r>
              <w:rPr>
                <w:noProof/>
                <w:webHidden/>
              </w:rPr>
              <w:fldChar w:fldCharType="end"/>
            </w:r>
          </w:hyperlink>
        </w:p>
        <w:p w14:paraId="29CD028E" w14:textId="71845527"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68" w:history="1">
            <w:r w:rsidRPr="00CF3AA3">
              <w:rPr>
                <w:rStyle w:val="Hipercze"/>
                <w:noProof/>
                <w:lang w:val="en-US"/>
              </w:rPr>
              <w:t>5.3.</w:t>
            </w:r>
            <w:r>
              <w:rPr>
                <w:rFonts w:asciiTheme="minorHAnsi" w:eastAsiaTheme="minorEastAsia" w:hAnsiTheme="minorHAnsi"/>
                <w:noProof/>
                <w:sz w:val="22"/>
                <w:lang w:eastAsia="pl-PL"/>
              </w:rPr>
              <w:tab/>
            </w:r>
            <w:r w:rsidRPr="00CF3AA3">
              <w:rPr>
                <w:rStyle w:val="Hipercze"/>
                <w:noProof/>
                <w:lang w:val="en-US"/>
              </w:rPr>
              <w:t>Projekt wybranych funkcji</w:t>
            </w:r>
            <w:r>
              <w:rPr>
                <w:noProof/>
                <w:webHidden/>
              </w:rPr>
              <w:tab/>
            </w:r>
            <w:r>
              <w:rPr>
                <w:noProof/>
                <w:webHidden/>
              </w:rPr>
              <w:fldChar w:fldCharType="begin"/>
            </w:r>
            <w:r>
              <w:rPr>
                <w:noProof/>
                <w:webHidden/>
              </w:rPr>
              <w:instrText xml:space="preserve"> PAGEREF _Toc26732968 \h </w:instrText>
            </w:r>
            <w:r>
              <w:rPr>
                <w:noProof/>
                <w:webHidden/>
              </w:rPr>
            </w:r>
            <w:r>
              <w:rPr>
                <w:noProof/>
                <w:webHidden/>
              </w:rPr>
              <w:fldChar w:fldCharType="separate"/>
            </w:r>
            <w:r>
              <w:rPr>
                <w:noProof/>
                <w:webHidden/>
              </w:rPr>
              <w:t>43</w:t>
            </w:r>
            <w:r>
              <w:rPr>
                <w:noProof/>
                <w:webHidden/>
              </w:rPr>
              <w:fldChar w:fldCharType="end"/>
            </w:r>
          </w:hyperlink>
        </w:p>
        <w:p w14:paraId="38E7CB77" w14:textId="55CB6555"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69" w:history="1">
            <w:r w:rsidRPr="00CF3AA3">
              <w:rPr>
                <w:rStyle w:val="Hipercze"/>
                <w:noProof/>
              </w:rPr>
              <w:t>5.3.1.</w:t>
            </w:r>
            <w:r>
              <w:rPr>
                <w:rFonts w:asciiTheme="minorHAnsi" w:eastAsiaTheme="minorEastAsia" w:hAnsiTheme="minorHAnsi"/>
                <w:noProof/>
                <w:sz w:val="22"/>
                <w:lang w:eastAsia="pl-PL"/>
              </w:rPr>
              <w:tab/>
            </w:r>
            <w:r w:rsidRPr="00CF3AA3">
              <w:rPr>
                <w:rStyle w:val="Hipercze"/>
                <w:noProof/>
              </w:rPr>
              <w:t>Funkcja kontrolera odpowiedzialna za zapisywanie zdjęć</w:t>
            </w:r>
            <w:r>
              <w:rPr>
                <w:noProof/>
                <w:webHidden/>
              </w:rPr>
              <w:tab/>
            </w:r>
            <w:r>
              <w:rPr>
                <w:noProof/>
                <w:webHidden/>
              </w:rPr>
              <w:fldChar w:fldCharType="begin"/>
            </w:r>
            <w:r>
              <w:rPr>
                <w:noProof/>
                <w:webHidden/>
              </w:rPr>
              <w:instrText xml:space="preserve"> PAGEREF _Toc26732969 \h </w:instrText>
            </w:r>
            <w:r>
              <w:rPr>
                <w:noProof/>
                <w:webHidden/>
              </w:rPr>
            </w:r>
            <w:r>
              <w:rPr>
                <w:noProof/>
                <w:webHidden/>
              </w:rPr>
              <w:fldChar w:fldCharType="separate"/>
            </w:r>
            <w:r>
              <w:rPr>
                <w:noProof/>
                <w:webHidden/>
              </w:rPr>
              <w:t>43</w:t>
            </w:r>
            <w:r>
              <w:rPr>
                <w:noProof/>
                <w:webHidden/>
              </w:rPr>
              <w:fldChar w:fldCharType="end"/>
            </w:r>
          </w:hyperlink>
        </w:p>
        <w:p w14:paraId="2F7571D1" w14:textId="4212F581"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70" w:history="1">
            <w:r w:rsidRPr="00CF3AA3">
              <w:rPr>
                <w:rStyle w:val="Hipercze"/>
                <w:noProof/>
              </w:rPr>
              <w:t>5.3.2.</w:t>
            </w:r>
            <w:r>
              <w:rPr>
                <w:rFonts w:asciiTheme="minorHAnsi" w:eastAsiaTheme="minorEastAsia" w:hAnsiTheme="minorHAnsi"/>
                <w:noProof/>
                <w:sz w:val="22"/>
                <w:lang w:eastAsia="pl-PL"/>
              </w:rPr>
              <w:tab/>
            </w:r>
            <w:r w:rsidRPr="00CF3AA3">
              <w:rPr>
                <w:rStyle w:val="Hipercze"/>
                <w:noProof/>
              </w:rPr>
              <w:t>Funkcja  serwisu odpowiedzialna za aktualizację wpisu na wiki</w:t>
            </w:r>
            <w:r>
              <w:rPr>
                <w:noProof/>
                <w:webHidden/>
              </w:rPr>
              <w:tab/>
            </w:r>
            <w:r>
              <w:rPr>
                <w:noProof/>
                <w:webHidden/>
              </w:rPr>
              <w:fldChar w:fldCharType="begin"/>
            </w:r>
            <w:r>
              <w:rPr>
                <w:noProof/>
                <w:webHidden/>
              </w:rPr>
              <w:instrText xml:space="preserve"> PAGEREF _Toc26732970 \h </w:instrText>
            </w:r>
            <w:r>
              <w:rPr>
                <w:noProof/>
                <w:webHidden/>
              </w:rPr>
            </w:r>
            <w:r>
              <w:rPr>
                <w:noProof/>
                <w:webHidden/>
              </w:rPr>
              <w:fldChar w:fldCharType="separate"/>
            </w:r>
            <w:r>
              <w:rPr>
                <w:noProof/>
                <w:webHidden/>
              </w:rPr>
              <w:t>43</w:t>
            </w:r>
            <w:r>
              <w:rPr>
                <w:noProof/>
                <w:webHidden/>
              </w:rPr>
              <w:fldChar w:fldCharType="end"/>
            </w:r>
          </w:hyperlink>
        </w:p>
        <w:p w14:paraId="479C33BF" w14:textId="1CABC0CD" w:rsidR="00E063E7" w:rsidRDefault="00E063E7">
          <w:pPr>
            <w:pStyle w:val="Spistreci3"/>
            <w:tabs>
              <w:tab w:val="left" w:pos="1320"/>
              <w:tab w:val="right" w:leader="dot" w:pos="9062"/>
            </w:tabs>
            <w:rPr>
              <w:rFonts w:asciiTheme="minorHAnsi" w:eastAsiaTheme="minorEastAsia" w:hAnsiTheme="minorHAnsi"/>
              <w:noProof/>
              <w:sz w:val="22"/>
              <w:lang w:eastAsia="pl-PL"/>
            </w:rPr>
          </w:pPr>
          <w:hyperlink w:anchor="_Toc26732971" w:history="1">
            <w:r w:rsidRPr="00CF3AA3">
              <w:rPr>
                <w:rStyle w:val="Hipercze"/>
                <w:noProof/>
              </w:rPr>
              <w:t>5.3.3.</w:t>
            </w:r>
            <w:r>
              <w:rPr>
                <w:rFonts w:asciiTheme="minorHAnsi" w:eastAsiaTheme="minorEastAsia" w:hAnsiTheme="minorHAnsi"/>
                <w:noProof/>
                <w:sz w:val="22"/>
                <w:lang w:eastAsia="pl-PL"/>
              </w:rPr>
              <w:tab/>
            </w:r>
            <w:r w:rsidRPr="00CF3AA3">
              <w:rPr>
                <w:rStyle w:val="Hipercze"/>
                <w:noProof/>
              </w:rPr>
              <w:t>Funkcja aktualizująca rekord</w:t>
            </w:r>
            <w:r>
              <w:rPr>
                <w:noProof/>
                <w:webHidden/>
              </w:rPr>
              <w:tab/>
            </w:r>
            <w:r>
              <w:rPr>
                <w:noProof/>
                <w:webHidden/>
              </w:rPr>
              <w:fldChar w:fldCharType="begin"/>
            </w:r>
            <w:r>
              <w:rPr>
                <w:noProof/>
                <w:webHidden/>
              </w:rPr>
              <w:instrText xml:space="preserve"> PAGEREF _Toc26732971 \h </w:instrText>
            </w:r>
            <w:r>
              <w:rPr>
                <w:noProof/>
                <w:webHidden/>
              </w:rPr>
            </w:r>
            <w:r>
              <w:rPr>
                <w:noProof/>
                <w:webHidden/>
              </w:rPr>
              <w:fldChar w:fldCharType="separate"/>
            </w:r>
            <w:r>
              <w:rPr>
                <w:noProof/>
                <w:webHidden/>
              </w:rPr>
              <w:t>43</w:t>
            </w:r>
            <w:r>
              <w:rPr>
                <w:noProof/>
                <w:webHidden/>
              </w:rPr>
              <w:fldChar w:fldCharType="end"/>
            </w:r>
          </w:hyperlink>
        </w:p>
        <w:p w14:paraId="4E79F18A" w14:textId="4B8A4E92"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72" w:history="1">
            <w:r w:rsidRPr="00CF3AA3">
              <w:rPr>
                <w:rStyle w:val="Hipercze"/>
                <w:noProof/>
                <w:lang w:val="en-US"/>
              </w:rPr>
              <w:t>5.4.</w:t>
            </w:r>
            <w:r>
              <w:rPr>
                <w:rFonts w:asciiTheme="minorHAnsi" w:eastAsiaTheme="minorEastAsia" w:hAnsiTheme="minorHAnsi"/>
                <w:noProof/>
                <w:sz w:val="22"/>
                <w:lang w:eastAsia="pl-PL"/>
              </w:rPr>
              <w:tab/>
            </w:r>
            <w:r w:rsidRPr="00CF3AA3">
              <w:rPr>
                <w:rStyle w:val="Hipercze"/>
                <w:noProof/>
                <w:lang w:val="en-US"/>
              </w:rPr>
              <w:t>Struktura interfejsu graficznego</w:t>
            </w:r>
            <w:r>
              <w:rPr>
                <w:noProof/>
                <w:webHidden/>
              </w:rPr>
              <w:tab/>
            </w:r>
            <w:r>
              <w:rPr>
                <w:noProof/>
                <w:webHidden/>
              </w:rPr>
              <w:fldChar w:fldCharType="begin"/>
            </w:r>
            <w:r>
              <w:rPr>
                <w:noProof/>
                <w:webHidden/>
              </w:rPr>
              <w:instrText xml:space="preserve"> PAGEREF _Toc26732972 \h </w:instrText>
            </w:r>
            <w:r>
              <w:rPr>
                <w:noProof/>
                <w:webHidden/>
              </w:rPr>
            </w:r>
            <w:r>
              <w:rPr>
                <w:noProof/>
                <w:webHidden/>
              </w:rPr>
              <w:fldChar w:fldCharType="separate"/>
            </w:r>
            <w:r>
              <w:rPr>
                <w:noProof/>
                <w:webHidden/>
              </w:rPr>
              <w:t>43</w:t>
            </w:r>
            <w:r>
              <w:rPr>
                <w:noProof/>
                <w:webHidden/>
              </w:rPr>
              <w:fldChar w:fldCharType="end"/>
            </w:r>
          </w:hyperlink>
        </w:p>
        <w:p w14:paraId="37341C17" w14:textId="7ECE1FFF"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73" w:history="1">
            <w:r w:rsidRPr="00CF3AA3">
              <w:rPr>
                <w:rStyle w:val="Hipercze"/>
                <w:noProof/>
                <w:lang w:val="en-US"/>
              </w:rPr>
              <w:t>6.</w:t>
            </w:r>
            <w:r>
              <w:rPr>
                <w:rFonts w:asciiTheme="minorHAnsi" w:eastAsiaTheme="minorEastAsia" w:hAnsiTheme="minorHAnsi"/>
                <w:noProof/>
                <w:sz w:val="22"/>
                <w:lang w:eastAsia="pl-PL"/>
              </w:rPr>
              <w:tab/>
            </w:r>
            <w:r w:rsidRPr="00CF3AA3">
              <w:rPr>
                <w:rStyle w:val="Hipercze"/>
                <w:noProof/>
                <w:lang w:val="en-US"/>
              </w:rPr>
              <w:t>Testy</w:t>
            </w:r>
            <w:r>
              <w:rPr>
                <w:noProof/>
                <w:webHidden/>
              </w:rPr>
              <w:tab/>
            </w:r>
            <w:r>
              <w:rPr>
                <w:noProof/>
                <w:webHidden/>
              </w:rPr>
              <w:fldChar w:fldCharType="begin"/>
            </w:r>
            <w:r>
              <w:rPr>
                <w:noProof/>
                <w:webHidden/>
              </w:rPr>
              <w:instrText xml:space="preserve"> PAGEREF _Toc26732973 \h </w:instrText>
            </w:r>
            <w:r>
              <w:rPr>
                <w:noProof/>
                <w:webHidden/>
              </w:rPr>
            </w:r>
            <w:r>
              <w:rPr>
                <w:noProof/>
                <w:webHidden/>
              </w:rPr>
              <w:fldChar w:fldCharType="separate"/>
            </w:r>
            <w:r>
              <w:rPr>
                <w:noProof/>
                <w:webHidden/>
              </w:rPr>
              <w:t>44</w:t>
            </w:r>
            <w:r>
              <w:rPr>
                <w:noProof/>
                <w:webHidden/>
              </w:rPr>
              <w:fldChar w:fldCharType="end"/>
            </w:r>
          </w:hyperlink>
        </w:p>
        <w:p w14:paraId="652679D7" w14:textId="2BE8C120"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74" w:history="1">
            <w:r w:rsidRPr="00CF3AA3">
              <w:rPr>
                <w:rStyle w:val="Hipercze"/>
                <w:noProof/>
                <w:lang w:val="en-US"/>
              </w:rPr>
              <w:t>6.1.</w:t>
            </w:r>
            <w:r>
              <w:rPr>
                <w:rFonts w:asciiTheme="minorHAnsi" w:eastAsiaTheme="minorEastAsia" w:hAnsiTheme="minorHAnsi"/>
                <w:noProof/>
                <w:sz w:val="22"/>
                <w:lang w:eastAsia="pl-PL"/>
              </w:rPr>
              <w:tab/>
            </w:r>
            <w:r w:rsidRPr="00CF3AA3">
              <w:rPr>
                <w:rStyle w:val="Hipercze"/>
                <w:noProof/>
                <w:lang w:val="en-US"/>
              </w:rPr>
              <w:t>Testy manualne</w:t>
            </w:r>
            <w:r>
              <w:rPr>
                <w:noProof/>
                <w:webHidden/>
              </w:rPr>
              <w:tab/>
            </w:r>
            <w:r>
              <w:rPr>
                <w:noProof/>
                <w:webHidden/>
              </w:rPr>
              <w:fldChar w:fldCharType="begin"/>
            </w:r>
            <w:r>
              <w:rPr>
                <w:noProof/>
                <w:webHidden/>
              </w:rPr>
              <w:instrText xml:space="preserve"> PAGEREF _Toc26732974 \h </w:instrText>
            </w:r>
            <w:r>
              <w:rPr>
                <w:noProof/>
                <w:webHidden/>
              </w:rPr>
            </w:r>
            <w:r>
              <w:rPr>
                <w:noProof/>
                <w:webHidden/>
              </w:rPr>
              <w:fldChar w:fldCharType="separate"/>
            </w:r>
            <w:r>
              <w:rPr>
                <w:noProof/>
                <w:webHidden/>
              </w:rPr>
              <w:t>44</w:t>
            </w:r>
            <w:r>
              <w:rPr>
                <w:noProof/>
                <w:webHidden/>
              </w:rPr>
              <w:fldChar w:fldCharType="end"/>
            </w:r>
          </w:hyperlink>
        </w:p>
        <w:p w14:paraId="101D24FE" w14:textId="3CD2F120"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75" w:history="1">
            <w:r w:rsidRPr="00CF3AA3">
              <w:rPr>
                <w:rStyle w:val="Hipercze"/>
                <w:noProof/>
                <w:lang w:val="en-US"/>
              </w:rPr>
              <w:t>6.2.</w:t>
            </w:r>
            <w:r>
              <w:rPr>
                <w:rFonts w:asciiTheme="minorHAnsi" w:eastAsiaTheme="minorEastAsia" w:hAnsiTheme="minorHAnsi"/>
                <w:noProof/>
                <w:sz w:val="22"/>
                <w:lang w:eastAsia="pl-PL"/>
              </w:rPr>
              <w:tab/>
            </w:r>
            <w:r w:rsidRPr="00CF3AA3">
              <w:rPr>
                <w:rStyle w:val="Hipercze"/>
                <w:noProof/>
                <w:lang w:val="en-US"/>
              </w:rPr>
              <w:t>Testy wydajnościowe</w:t>
            </w:r>
            <w:r>
              <w:rPr>
                <w:noProof/>
                <w:webHidden/>
              </w:rPr>
              <w:tab/>
            </w:r>
            <w:r>
              <w:rPr>
                <w:noProof/>
                <w:webHidden/>
              </w:rPr>
              <w:fldChar w:fldCharType="begin"/>
            </w:r>
            <w:r>
              <w:rPr>
                <w:noProof/>
                <w:webHidden/>
              </w:rPr>
              <w:instrText xml:space="preserve"> PAGEREF _Toc26732975 \h </w:instrText>
            </w:r>
            <w:r>
              <w:rPr>
                <w:noProof/>
                <w:webHidden/>
              </w:rPr>
            </w:r>
            <w:r>
              <w:rPr>
                <w:noProof/>
                <w:webHidden/>
              </w:rPr>
              <w:fldChar w:fldCharType="separate"/>
            </w:r>
            <w:r>
              <w:rPr>
                <w:noProof/>
                <w:webHidden/>
              </w:rPr>
              <w:t>44</w:t>
            </w:r>
            <w:r>
              <w:rPr>
                <w:noProof/>
                <w:webHidden/>
              </w:rPr>
              <w:fldChar w:fldCharType="end"/>
            </w:r>
          </w:hyperlink>
        </w:p>
        <w:p w14:paraId="4920EFBA" w14:textId="585EB320"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76" w:history="1">
            <w:r w:rsidRPr="00CF3AA3">
              <w:rPr>
                <w:rStyle w:val="Hipercze"/>
                <w:noProof/>
                <w:lang w:val="en-US"/>
              </w:rPr>
              <w:t>6.3.</w:t>
            </w:r>
            <w:r>
              <w:rPr>
                <w:rFonts w:asciiTheme="minorHAnsi" w:eastAsiaTheme="minorEastAsia" w:hAnsiTheme="minorHAnsi"/>
                <w:noProof/>
                <w:sz w:val="22"/>
                <w:lang w:eastAsia="pl-PL"/>
              </w:rPr>
              <w:tab/>
            </w:r>
            <w:r w:rsidRPr="00CF3AA3">
              <w:rPr>
                <w:rStyle w:val="Hipercze"/>
                <w:noProof/>
                <w:lang w:val="en-US"/>
              </w:rPr>
              <w:t>Testy funkcjonalne</w:t>
            </w:r>
            <w:r>
              <w:rPr>
                <w:noProof/>
                <w:webHidden/>
              </w:rPr>
              <w:tab/>
            </w:r>
            <w:r>
              <w:rPr>
                <w:noProof/>
                <w:webHidden/>
              </w:rPr>
              <w:fldChar w:fldCharType="begin"/>
            </w:r>
            <w:r>
              <w:rPr>
                <w:noProof/>
                <w:webHidden/>
              </w:rPr>
              <w:instrText xml:space="preserve"> PAGEREF _Toc26732976 \h </w:instrText>
            </w:r>
            <w:r>
              <w:rPr>
                <w:noProof/>
                <w:webHidden/>
              </w:rPr>
            </w:r>
            <w:r>
              <w:rPr>
                <w:noProof/>
                <w:webHidden/>
              </w:rPr>
              <w:fldChar w:fldCharType="separate"/>
            </w:r>
            <w:r>
              <w:rPr>
                <w:noProof/>
                <w:webHidden/>
              </w:rPr>
              <w:t>44</w:t>
            </w:r>
            <w:r>
              <w:rPr>
                <w:noProof/>
                <w:webHidden/>
              </w:rPr>
              <w:fldChar w:fldCharType="end"/>
            </w:r>
          </w:hyperlink>
        </w:p>
        <w:p w14:paraId="0F99890A" w14:textId="4C2B9765" w:rsidR="00E063E7" w:rsidRDefault="00E063E7">
          <w:pPr>
            <w:pStyle w:val="Spistreci2"/>
            <w:tabs>
              <w:tab w:val="left" w:pos="880"/>
              <w:tab w:val="right" w:leader="dot" w:pos="9062"/>
            </w:tabs>
            <w:rPr>
              <w:rFonts w:asciiTheme="minorHAnsi" w:eastAsiaTheme="minorEastAsia" w:hAnsiTheme="minorHAnsi"/>
              <w:noProof/>
              <w:sz w:val="22"/>
              <w:lang w:eastAsia="pl-PL"/>
            </w:rPr>
          </w:pPr>
          <w:hyperlink w:anchor="_Toc26732977" w:history="1">
            <w:r w:rsidRPr="00CF3AA3">
              <w:rPr>
                <w:rStyle w:val="Hipercze"/>
                <w:noProof/>
                <w:lang w:val="en-US"/>
              </w:rPr>
              <w:t>6.4.</w:t>
            </w:r>
            <w:r>
              <w:rPr>
                <w:rFonts w:asciiTheme="minorHAnsi" w:eastAsiaTheme="minorEastAsia" w:hAnsiTheme="minorHAnsi"/>
                <w:noProof/>
                <w:sz w:val="22"/>
                <w:lang w:eastAsia="pl-PL"/>
              </w:rPr>
              <w:tab/>
            </w:r>
            <w:r w:rsidRPr="00CF3AA3">
              <w:rPr>
                <w:rStyle w:val="Hipercze"/>
                <w:noProof/>
                <w:lang w:val="en-US"/>
              </w:rPr>
              <w:t>Audyt Lighthouse</w:t>
            </w:r>
            <w:r>
              <w:rPr>
                <w:noProof/>
                <w:webHidden/>
              </w:rPr>
              <w:tab/>
            </w:r>
            <w:r>
              <w:rPr>
                <w:noProof/>
                <w:webHidden/>
              </w:rPr>
              <w:fldChar w:fldCharType="begin"/>
            </w:r>
            <w:r>
              <w:rPr>
                <w:noProof/>
                <w:webHidden/>
              </w:rPr>
              <w:instrText xml:space="preserve"> PAGEREF _Toc26732977 \h </w:instrText>
            </w:r>
            <w:r>
              <w:rPr>
                <w:noProof/>
                <w:webHidden/>
              </w:rPr>
            </w:r>
            <w:r>
              <w:rPr>
                <w:noProof/>
                <w:webHidden/>
              </w:rPr>
              <w:fldChar w:fldCharType="separate"/>
            </w:r>
            <w:r>
              <w:rPr>
                <w:noProof/>
                <w:webHidden/>
              </w:rPr>
              <w:t>44</w:t>
            </w:r>
            <w:r>
              <w:rPr>
                <w:noProof/>
                <w:webHidden/>
              </w:rPr>
              <w:fldChar w:fldCharType="end"/>
            </w:r>
          </w:hyperlink>
        </w:p>
        <w:p w14:paraId="102B0FA4" w14:textId="42495B05" w:rsidR="00E063E7" w:rsidRDefault="00E063E7">
          <w:pPr>
            <w:pStyle w:val="Spistreci1"/>
            <w:tabs>
              <w:tab w:val="left" w:pos="480"/>
              <w:tab w:val="right" w:leader="dot" w:pos="9062"/>
            </w:tabs>
            <w:rPr>
              <w:rFonts w:asciiTheme="minorHAnsi" w:eastAsiaTheme="minorEastAsia" w:hAnsiTheme="minorHAnsi"/>
              <w:noProof/>
              <w:sz w:val="22"/>
              <w:lang w:eastAsia="pl-PL"/>
            </w:rPr>
          </w:pPr>
          <w:hyperlink w:anchor="_Toc26732978" w:history="1">
            <w:r w:rsidRPr="00CF3AA3">
              <w:rPr>
                <w:rStyle w:val="Hipercze"/>
                <w:noProof/>
                <w:lang w:val="en-US"/>
              </w:rPr>
              <w:t>7.</w:t>
            </w:r>
            <w:r>
              <w:rPr>
                <w:rFonts w:asciiTheme="minorHAnsi" w:eastAsiaTheme="minorEastAsia" w:hAnsiTheme="minorHAnsi"/>
                <w:noProof/>
                <w:sz w:val="22"/>
                <w:lang w:eastAsia="pl-PL"/>
              </w:rPr>
              <w:tab/>
            </w:r>
            <w:r w:rsidRPr="00CF3AA3">
              <w:rPr>
                <w:rStyle w:val="Hipercze"/>
                <w:noProof/>
                <w:lang w:val="en-US"/>
              </w:rPr>
              <w:t>Podsumowanie i wnioski</w:t>
            </w:r>
            <w:r>
              <w:rPr>
                <w:noProof/>
                <w:webHidden/>
              </w:rPr>
              <w:tab/>
            </w:r>
            <w:r>
              <w:rPr>
                <w:noProof/>
                <w:webHidden/>
              </w:rPr>
              <w:fldChar w:fldCharType="begin"/>
            </w:r>
            <w:r>
              <w:rPr>
                <w:noProof/>
                <w:webHidden/>
              </w:rPr>
              <w:instrText xml:space="preserve"> PAGEREF _Toc26732978 \h </w:instrText>
            </w:r>
            <w:r>
              <w:rPr>
                <w:noProof/>
                <w:webHidden/>
              </w:rPr>
            </w:r>
            <w:r>
              <w:rPr>
                <w:noProof/>
                <w:webHidden/>
              </w:rPr>
              <w:fldChar w:fldCharType="separate"/>
            </w:r>
            <w:r>
              <w:rPr>
                <w:noProof/>
                <w:webHidden/>
              </w:rPr>
              <w:t>44</w:t>
            </w:r>
            <w:r>
              <w:rPr>
                <w:noProof/>
                <w:webHidden/>
              </w:rPr>
              <w:fldChar w:fldCharType="end"/>
            </w:r>
          </w:hyperlink>
        </w:p>
        <w:p w14:paraId="5F03B33C" w14:textId="27E2BCBF" w:rsidR="00E063E7" w:rsidRDefault="00E063E7">
          <w:pPr>
            <w:pStyle w:val="Spistreci1"/>
            <w:tabs>
              <w:tab w:val="right" w:leader="dot" w:pos="9062"/>
            </w:tabs>
            <w:rPr>
              <w:rFonts w:asciiTheme="minorHAnsi" w:eastAsiaTheme="minorEastAsia" w:hAnsiTheme="minorHAnsi"/>
              <w:noProof/>
              <w:sz w:val="22"/>
              <w:lang w:eastAsia="pl-PL"/>
            </w:rPr>
          </w:pPr>
          <w:hyperlink w:anchor="_Toc26732979" w:history="1">
            <w:r w:rsidRPr="00CF3AA3">
              <w:rPr>
                <w:rStyle w:val="Hipercze"/>
                <w:noProof/>
                <w:lang w:val="sv-SE"/>
              </w:rPr>
              <w:t>Literatura</w:t>
            </w:r>
            <w:r>
              <w:rPr>
                <w:noProof/>
                <w:webHidden/>
              </w:rPr>
              <w:tab/>
            </w:r>
            <w:r>
              <w:rPr>
                <w:noProof/>
                <w:webHidden/>
              </w:rPr>
              <w:fldChar w:fldCharType="begin"/>
            </w:r>
            <w:r>
              <w:rPr>
                <w:noProof/>
                <w:webHidden/>
              </w:rPr>
              <w:instrText xml:space="preserve"> PAGEREF _Toc26732979 \h </w:instrText>
            </w:r>
            <w:r>
              <w:rPr>
                <w:noProof/>
                <w:webHidden/>
              </w:rPr>
            </w:r>
            <w:r>
              <w:rPr>
                <w:noProof/>
                <w:webHidden/>
              </w:rPr>
              <w:fldChar w:fldCharType="separate"/>
            </w:r>
            <w:r>
              <w:rPr>
                <w:noProof/>
                <w:webHidden/>
              </w:rPr>
              <w:t>45</w:t>
            </w:r>
            <w:r>
              <w:rPr>
                <w:noProof/>
                <w:webHidden/>
              </w:rPr>
              <w:fldChar w:fldCharType="end"/>
            </w:r>
          </w:hyperlink>
        </w:p>
        <w:p w14:paraId="2BFFE887" w14:textId="69392137" w:rsidR="00E063E7" w:rsidRDefault="00E063E7">
          <w:pPr>
            <w:pStyle w:val="Spistreci1"/>
            <w:tabs>
              <w:tab w:val="right" w:leader="dot" w:pos="9062"/>
            </w:tabs>
            <w:rPr>
              <w:rFonts w:asciiTheme="minorHAnsi" w:eastAsiaTheme="minorEastAsia" w:hAnsiTheme="minorHAnsi"/>
              <w:noProof/>
              <w:sz w:val="22"/>
              <w:lang w:eastAsia="pl-PL"/>
            </w:rPr>
          </w:pPr>
          <w:hyperlink w:anchor="_Toc26732980" w:history="1">
            <w:r w:rsidRPr="00CF3AA3">
              <w:rPr>
                <w:rStyle w:val="Hipercze"/>
                <w:noProof/>
              </w:rPr>
              <w:t>Dodatek A</w:t>
            </w:r>
            <w:r>
              <w:rPr>
                <w:noProof/>
                <w:webHidden/>
              </w:rPr>
              <w:tab/>
            </w:r>
            <w:r>
              <w:rPr>
                <w:noProof/>
                <w:webHidden/>
              </w:rPr>
              <w:fldChar w:fldCharType="begin"/>
            </w:r>
            <w:r>
              <w:rPr>
                <w:noProof/>
                <w:webHidden/>
              </w:rPr>
              <w:instrText xml:space="preserve"> PAGEREF _Toc26732980 \h </w:instrText>
            </w:r>
            <w:r>
              <w:rPr>
                <w:noProof/>
                <w:webHidden/>
              </w:rPr>
            </w:r>
            <w:r>
              <w:rPr>
                <w:noProof/>
                <w:webHidden/>
              </w:rPr>
              <w:fldChar w:fldCharType="separate"/>
            </w:r>
            <w:r>
              <w:rPr>
                <w:noProof/>
                <w:webHidden/>
              </w:rPr>
              <w:t>46</w:t>
            </w:r>
            <w:r>
              <w:rPr>
                <w:noProof/>
                <w:webHidden/>
              </w:rPr>
              <w:fldChar w:fldCharType="end"/>
            </w:r>
          </w:hyperlink>
        </w:p>
        <w:p w14:paraId="2ED016D8" w14:textId="138853D2" w:rsidR="008F348B" w:rsidRPr="00D528FB" w:rsidRDefault="0071052B">
          <w:r w:rsidRPr="00D528FB">
            <w:fldChar w:fldCharType="end"/>
          </w:r>
        </w:p>
      </w:sdtContent>
    </w:sdt>
    <w:p w14:paraId="000935CA" w14:textId="5DEE6853" w:rsidR="008559EF" w:rsidRPr="00181C85" w:rsidRDefault="008559EF" w:rsidP="008559EF">
      <w:pPr>
        <w:pStyle w:val="Nagwek1"/>
      </w:pPr>
      <w:r w:rsidRPr="00181C85">
        <w:t xml:space="preserve"> </w:t>
      </w:r>
    </w:p>
    <w:p w14:paraId="362C9EAB" w14:textId="1221CE94" w:rsidR="006C4B96" w:rsidRPr="00181C85" w:rsidRDefault="006C4B96" w:rsidP="009032D3">
      <w:pPr>
        <w:spacing w:after="200" w:line="276" w:lineRule="auto"/>
      </w:pPr>
      <w:r w:rsidRPr="00181C85">
        <w:br w:type="page"/>
      </w:r>
    </w:p>
    <w:p w14:paraId="4E694657" w14:textId="6AD5D181" w:rsidR="00AB4353" w:rsidRDefault="00AB4353" w:rsidP="00AB4353">
      <w:pPr>
        <w:pStyle w:val="Nagwek1"/>
      </w:pPr>
      <w:bookmarkStart w:id="2" w:name="_Toc26732921"/>
      <w:r w:rsidRPr="00181C85">
        <w:lastRenderedPageBreak/>
        <w:t>Skróty</w:t>
      </w:r>
      <w:bookmarkEnd w:id="2"/>
    </w:p>
    <w:p w14:paraId="27D32D50" w14:textId="77777777" w:rsidR="00E063E7" w:rsidRPr="00E063E7" w:rsidRDefault="00E063E7" w:rsidP="00E063E7"/>
    <w:p w14:paraId="37BC690C" w14:textId="54ED9817" w:rsidR="007721CF" w:rsidRPr="00BE2B8C" w:rsidRDefault="00AB104F" w:rsidP="00BE2B8C">
      <w:pPr>
        <w:spacing w:before="120" w:after="120"/>
      </w:pPr>
      <w:r w:rsidRPr="00181C85">
        <w:rPr>
          <w:b/>
          <w:bCs/>
        </w:rPr>
        <w:t>JDK</w:t>
      </w:r>
      <w:r w:rsidR="00F23446" w:rsidRPr="00181C85">
        <w:rPr>
          <w:b/>
          <w:bCs/>
        </w:rPr>
        <w:t xml:space="preserve"> </w:t>
      </w:r>
      <w:r w:rsidR="007721CF" w:rsidRPr="00181C85">
        <w:t>(ang.</w:t>
      </w:r>
      <w:r w:rsidRPr="00181C85">
        <w:t xml:space="preserve"> </w:t>
      </w:r>
      <w:r w:rsidRPr="00BE2B8C">
        <w:rPr>
          <w:i/>
          <w:iCs/>
        </w:rPr>
        <w:t>Java Development Kit</w:t>
      </w:r>
      <w:r w:rsidR="007721CF" w:rsidRPr="00BE2B8C">
        <w:t>)</w:t>
      </w:r>
      <w:r w:rsidR="00BE2B8C" w:rsidRPr="00BE2B8C">
        <w:t xml:space="preserve"> – środowisko deweloperskie</w:t>
      </w:r>
      <w:r w:rsidR="00BE2B8C">
        <w:t xml:space="preserve"> Javy.</w:t>
      </w:r>
    </w:p>
    <w:p w14:paraId="5216CB59" w14:textId="08F8DB40" w:rsidR="007721CF" w:rsidRPr="0035739C" w:rsidRDefault="00AB104F" w:rsidP="00092374">
      <w:pPr>
        <w:spacing w:before="120" w:after="120"/>
        <w:ind w:left="709" w:hanging="709"/>
      </w:pPr>
      <w:r w:rsidRPr="00181C85">
        <w:rPr>
          <w:b/>
          <w:bCs/>
        </w:rPr>
        <w:t>JVM</w:t>
      </w:r>
      <w:r w:rsidRPr="00181C85">
        <w:t xml:space="preserve"> </w:t>
      </w:r>
      <w:r w:rsidR="007721CF" w:rsidRPr="00181C85">
        <w:t xml:space="preserve">(ang. </w:t>
      </w:r>
      <w:r w:rsidRPr="0035739C">
        <w:rPr>
          <w:i/>
          <w:iCs/>
        </w:rPr>
        <w:t>Java</w:t>
      </w:r>
      <w:r w:rsidR="007721CF" w:rsidRPr="0035739C">
        <w:rPr>
          <w:i/>
          <w:iCs/>
        </w:rPr>
        <w:t xml:space="preserve"> </w:t>
      </w:r>
      <w:r w:rsidRPr="0035739C">
        <w:rPr>
          <w:i/>
          <w:iCs/>
        </w:rPr>
        <w:t>Virtual Machine</w:t>
      </w:r>
      <w:r w:rsidR="007721CF" w:rsidRPr="0035739C">
        <w:t>)</w:t>
      </w:r>
      <w:r w:rsidR="00203E93" w:rsidRPr="0035739C">
        <w:t xml:space="preserve"> – maszyna wirtualna Javy</w:t>
      </w:r>
      <w:r w:rsidR="0035739C" w:rsidRPr="0035739C">
        <w:t xml:space="preserve"> oraz środ</w:t>
      </w:r>
      <w:r w:rsidR="0035739C">
        <w:t>owisko zdolne do wykonywania kodu bajtowego Javy.</w:t>
      </w:r>
    </w:p>
    <w:p w14:paraId="3D1C4FA3" w14:textId="3A4C8568" w:rsidR="00DF7CCA" w:rsidRPr="00962BE8" w:rsidRDefault="00DF7CCA" w:rsidP="005240CB">
      <w:pPr>
        <w:spacing w:before="120"/>
        <w:ind w:left="709" w:hanging="709"/>
      </w:pPr>
      <w:r w:rsidRPr="00181C85">
        <w:rPr>
          <w:b/>
          <w:bCs/>
        </w:rPr>
        <w:t>JRE</w:t>
      </w:r>
      <w:r w:rsidRPr="00181C85">
        <w:t xml:space="preserve"> (ang. </w:t>
      </w:r>
      <w:r w:rsidRPr="00962BE8">
        <w:rPr>
          <w:i/>
          <w:iCs/>
        </w:rPr>
        <w:t>Java Runtime Environment</w:t>
      </w:r>
      <w:r w:rsidRPr="00962BE8">
        <w:t>)</w:t>
      </w:r>
      <w:r w:rsidR="0035739C" w:rsidRPr="00962BE8">
        <w:t xml:space="preserve">  </w:t>
      </w:r>
      <w:r w:rsidR="0035739C" w:rsidRPr="0035739C">
        <w:t xml:space="preserve">– </w:t>
      </w:r>
      <w:r w:rsidR="00962BE8" w:rsidRPr="00962BE8">
        <w:t>środowisko uruchomieniowe Javy zawi</w:t>
      </w:r>
      <w:r w:rsidR="00962BE8">
        <w:t xml:space="preserve">erające maszynę  wirtualną, oraz niezbędne </w:t>
      </w:r>
      <w:r w:rsidR="003B52B7">
        <w:t>biblioteki</w:t>
      </w:r>
      <w:r w:rsidR="00962BE8">
        <w:t xml:space="preserve"> potrzebne do uruchomienia aplikacji napisanych w języku Java.</w:t>
      </w:r>
      <w:r w:rsidR="0035739C" w:rsidRPr="00962BE8">
        <w:t xml:space="preserve"> </w:t>
      </w:r>
    </w:p>
    <w:p w14:paraId="4F83F4F1" w14:textId="2444670D" w:rsidR="007721CF" w:rsidRPr="005358A3" w:rsidRDefault="00AB104F" w:rsidP="00092374">
      <w:pPr>
        <w:spacing w:before="120" w:after="120"/>
        <w:ind w:left="709" w:hanging="709"/>
      </w:pPr>
      <w:r w:rsidRPr="00181C85">
        <w:rPr>
          <w:b/>
          <w:bCs/>
        </w:rPr>
        <w:t>REST</w:t>
      </w:r>
      <w:r w:rsidR="007721CF" w:rsidRPr="00181C85">
        <w:t xml:space="preserve"> (ang. </w:t>
      </w:r>
      <w:r w:rsidRPr="005358A3">
        <w:rPr>
          <w:i/>
          <w:iCs/>
        </w:rPr>
        <w:t>Representational</w:t>
      </w:r>
      <w:r w:rsidR="007721CF" w:rsidRPr="005358A3">
        <w:rPr>
          <w:i/>
          <w:iCs/>
        </w:rPr>
        <w:t xml:space="preserve"> </w:t>
      </w:r>
      <w:r w:rsidRPr="005358A3">
        <w:rPr>
          <w:i/>
          <w:iCs/>
        </w:rPr>
        <w:t>state</w:t>
      </w:r>
      <w:r w:rsidR="007721CF" w:rsidRPr="005358A3">
        <w:rPr>
          <w:i/>
          <w:iCs/>
        </w:rPr>
        <w:t xml:space="preserve"> </w:t>
      </w:r>
      <w:r w:rsidRPr="005358A3">
        <w:rPr>
          <w:i/>
          <w:iCs/>
        </w:rPr>
        <w:t>transfer</w:t>
      </w:r>
      <w:r w:rsidR="007721CF" w:rsidRPr="005358A3">
        <w:t>)</w:t>
      </w:r>
      <w:r w:rsidR="005358A3" w:rsidRPr="005358A3">
        <w:t xml:space="preserve"> – </w:t>
      </w:r>
      <w:r w:rsidR="005358A3" w:rsidRPr="00F23446">
        <w:t xml:space="preserve">styl </w:t>
      </w:r>
      <w:r w:rsidR="00962BE8" w:rsidRPr="00F23446">
        <w:t>architektury</w:t>
      </w:r>
      <w:r w:rsidR="005358A3" w:rsidRPr="00F23446">
        <w:t>, który narzuca pewne zasady</w:t>
      </w:r>
      <w:r w:rsidR="00962BE8" w:rsidRPr="00F23446">
        <w:t xml:space="preserve"> tworzenia serwisów webowych</w:t>
      </w:r>
      <w:r w:rsidR="00F23446" w:rsidRPr="00F23446">
        <w:t xml:space="preserve"> m.in. </w:t>
      </w:r>
      <w:r w:rsidR="00B428D1">
        <w:t>architekturę</w:t>
      </w:r>
      <w:r w:rsidR="00F23446" w:rsidRPr="00F23446">
        <w:t xml:space="preserve"> klient-serwer, bezstanowość, jednorodny interfejs, metadane.</w:t>
      </w:r>
    </w:p>
    <w:p w14:paraId="145892B3" w14:textId="5CBDA930" w:rsidR="007721CF" w:rsidRPr="00962BE8" w:rsidRDefault="00AB104F" w:rsidP="00092374">
      <w:pPr>
        <w:spacing w:before="120" w:after="120"/>
        <w:ind w:left="709" w:hanging="709"/>
      </w:pPr>
      <w:r w:rsidRPr="00181C85">
        <w:rPr>
          <w:b/>
          <w:bCs/>
        </w:rPr>
        <w:t>ORM</w:t>
      </w:r>
      <w:r w:rsidR="007721CF" w:rsidRPr="00181C85">
        <w:t xml:space="preserve"> (ang. </w:t>
      </w:r>
      <w:r w:rsidRPr="00962BE8">
        <w:rPr>
          <w:i/>
          <w:iCs/>
        </w:rPr>
        <w:t>Object-Relational</w:t>
      </w:r>
      <w:r w:rsidR="007721CF" w:rsidRPr="00962BE8">
        <w:rPr>
          <w:i/>
          <w:iCs/>
        </w:rPr>
        <w:t xml:space="preserve"> </w:t>
      </w:r>
      <w:r w:rsidRPr="00962BE8">
        <w:rPr>
          <w:i/>
          <w:iCs/>
        </w:rPr>
        <w:t>Mapping</w:t>
      </w:r>
      <w:r w:rsidR="007721CF" w:rsidRPr="00962BE8">
        <w:t>)</w:t>
      </w:r>
      <w:r w:rsidR="00962BE8" w:rsidRPr="00962BE8">
        <w:t xml:space="preserve">  - </w:t>
      </w:r>
      <w:r w:rsidR="00962BE8" w:rsidRPr="00962BE8">
        <w:tab/>
        <w:t>technika mapowania danych pomierz</w:t>
      </w:r>
      <w:r w:rsidR="00962BE8">
        <w:t xml:space="preserve">y niekompatybilnymi formatami danych przy użyciu obiektowych języków  programowania. </w:t>
      </w:r>
      <w:r w:rsidR="00B428D1">
        <w:t>Technika ta k</w:t>
      </w:r>
      <w:r w:rsidR="00962BE8">
        <w:t>reuje wirtualną bazę danych, której obiekty mogą być używane wewnątrz programu.</w:t>
      </w:r>
    </w:p>
    <w:p w14:paraId="2500AC01" w14:textId="29B7C38D" w:rsidR="007721CF" w:rsidRPr="0035739C" w:rsidRDefault="00AB104F" w:rsidP="00092374">
      <w:pPr>
        <w:spacing w:before="120" w:after="120"/>
        <w:ind w:left="709" w:hanging="709"/>
      </w:pPr>
      <w:r w:rsidRPr="00962BE8">
        <w:rPr>
          <w:b/>
          <w:bCs/>
        </w:rPr>
        <w:t>SQL</w:t>
      </w:r>
      <w:r w:rsidR="007721CF" w:rsidRPr="00962BE8">
        <w:t xml:space="preserve"> (ang. </w:t>
      </w:r>
      <w:r w:rsidRPr="0035739C">
        <w:rPr>
          <w:i/>
          <w:iCs/>
        </w:rPr>
        <w:t>Structured</w:t>
      </w:r>
      <w:r w:rsidR="007721CF" w:rsidRPr="0035739C">
        <w:rPr>
          <w:i/>
          <w:iCs/>
        </w:rPr>
        <w:t xml:space="preserve"> </w:t>
      </w:r>
      <w:r w:rsidRPr="0035739C">
        <w:rPr>
          <w:i/>
          <w:iCs/>
        </w:rPr>
        <w:t>Query</w:t>
      </w:r>
      <w:r w:rsidR="007721CF" w:rsidRPr="0035739C">
        <w:rPr>
          <w:i/>
          <w:iCs/>
        </w:rPr>
        <w:t xml:space="preserve"> </w:t>
      </w:r>
      <w:r w:rsidRPr="0035739C">
        <w:rPr>
          <w:i/>
          <w:iCs/>
        </w:rPr>
        <w:t>Language</w:t>
      </w:r>
      <w:r w:rsidR="007721CF" w:rsidRPr="0035739C">
        <w:t>)</w:t>
      </w:r>
      <w:r w:rsidR="0035739C" w:rsidRPr="0035739C">
        <w:t xml:space="preserve"> – język programowania zaprojektowany </w:t>
      </w:r>
      <w:r w:rsidR="0035739C">
        <w:t>do zarządzania danymi przechowywanymi w relacyjnych bazach danych.</w:t>
      </w:r>
      <w:r w:rsidR="0035739C" w:rsidRPr="0035739C">
        <w:t xml:space="preserve"> </w:t>
      </w:r>
    </w:p>
    <w:p w14:paraId="25D36713" w14:textId="4EEC09CA" w:rsidR="007721CF" w:rsidRPr="0035739C" w:rsidRDefault="00AB104F" w:rsidP="00092374">
      <w:pPr>
        <w:spacing w:before="120" w:after="120"/>
        <w:ind w:left="709" w:hanging="709"/>
      </w:pPr>
      <w:r w:rsidRPr="00181C85">
        <w:rPr>
          <w:b/>
          <w:bCs/>
        </w:rPr>
        <w:t>JS</w:t>
      </w:r>
      <w:r w:rsidR="007721CF" w:rsidRPr="00181C85">
        <w:t xml:space="preserve"> (ang.</w:t>
      </w:r>
      <w:r w:rsidRPr="00181C85">
        <w:t xml:space="preserve"> </w:t>
      </w:r>
      <w:r w:rsidRPr="0035739C">
        <w:rPr>
          <w:i/>
          <w:iCs/>
        </w:rPr>
        <w:t>JavaScript</w:t>
      </w:r>
      <w:r w:rsidR="007721CF" w:rsidRPr="0035739C">
        <w:t>)</w:t>
      </w:r>
      <w:r w:rsidR="0035739C" w:rsidRPr="0035739C">
        <w:t xml:space="preserve"> – obiektowy język programowania wysokiego poziomu</w:t>
      </w:r>
      <w:r w:rsidR="00962BE8">
        <w:t>, głownie przeznaczony do tworzenia aplikacji webowych.</w:t>
      </w:r>
    </w:p>
    <w:p w14:paraId="3A260D08" w14:textId="71FC0603" w:rsidR="007721CF" w:rsidRPr="008C35F8" w:rsidRDefault="00AB104F" w:rsidP="00092374">
      <w:pPr>
        <w:spacing w:before="120" w:after="120"/>
        <w:ind w:left="709" w:hanging="709"/>
      </w:pPr>
      <w:r w:rsidRPr="00181C85">
        <w:rPr>
          <w:b/>
          <w:bCs/>
        </w:rPr>
        <w:t>SPA</w:t>
      </w:r>
      <w:r w:rsidR="007721CF" w:rsidRPr="00181C85">
        <w:t xml:space="preserve"> (ang. </w:t>
      </w:r>
      <w:r w:rsidRPr="008C35F8">
        <w:rPr>
          <w:i/>
          <w:iCs/>
        </w:rPr>
        <w:t>Single-page</w:t>
      </w:r>
      <w:r w:rsidR="007721CF" w:rsidRPr="008C35F8">
        <w:rPr>
          <w:i/>
          <w:iCs/>
        </w:rPr>
        <w:t xml:space="preserve"> </w:t>
      </w:r>
      <w:r w:rsidRPr="008C35F8">
        <w:rPr>
          <w:i/>
          <w:iCs/>
        </w:rPr>
        <w:t>application</w:t>
      </w:r>
      <w:r w:rsidR="007721CF" w:rsidRPr="008C35F8">
        <w:t>)</w:t>
      </w:r>
      <w:r w:rsidR="0035739C" w:rsidRPr="008C35F8">
        <w:t xml:space="preserve"> – </w:t>
      </w:r>
      <w:r w:rsidR="00962BE8" w:rsidRPr="008C35F8">
        <w:t>interaktywna</w:t>
      </w:r>
      <w:r w:rsidR="008C35F8" w:rsidRPr="008C35F8">
        <w:t xml:space="preserve"> aplikacja webowa, której zawartość jest ładowana podczas pierwszego wejścia na dany adres, podejście to </w:t>
      </w:r>
      <w:r w:rsidR="00B428D1">
        <w:t>pozwala tworzyć</w:t>
      </w:r>
      <w:r w:rsidR="008C35F8" w:rsidRPr="008C35F8">
        <w:t xml:space="preserve"> aplikacje</w:t>
      </w:r>
      <w:r w:rsidR="00B428D1">
        <w:t xml:space="preserve"> webowe,</w:t>
      </w:r>
      <w:r w:rsidR="008C35F8" w:rsidRPr="008C35F8">
        <w:t xml:space="preserve"> które działają podobnie</w:t>
      </w:r>
      <w:r w:rsidR="00B428D1">
        <w:t>j</w:t>
      </w:r>
      <w:r w:rsidR="008C35F8" w:rsidRPr="008C35F8">
        <w:t xml:space="preserve"> do aplikacji desktopowych</w:t>
      </w:r>
      <w:r w:rsidR="00B428D1">
        <w:t>,</w:t>
      </w:r>
      <w:r w:rsidR="008C35F8" w:rsidRPr="008C35F8">
        <w:t xml:space="preserve"> niż stron internetowych.</w:t>
      </w:r>
      <w:r w:rsidR="0035739C" w:rsidRPr="008C35F8">
        <w:t xml:space="preserve"> </w:t>
      </w:r>
    </w:p>
    <w:p w14:paraId="5E71434F" w14:textId="6C7F954D" w:rsidR="00AB104F" w:rsidRPr="008C35F8" w:rsidRDefault="00AB104F" w:rsidP="00092374">
      <w:pPr>
        <w:spacing w:before="120" w:after="120"/>
        <w:ind w:left="709" w:hanging="709"/>
      </w:pPr>
      <w:r w:rsidRPr="00181C85">
        <w:rPr>
          <w:b/>
          <w:bCs/>
        </w:rPr>
        <w:t>JSON</w:t>
      </w:r>
      <w:r w:rsidRPr="00181C85">
        <w:t xml:space="preserve"> (ang. </w:t>
      </w:r>
      <w:r w:rsidRPr="008C35F8">
        <w:rPr>
          <w:i/>
          <w:iCs/>
        </w:rPr>
        <w:t>JavaScript Object Notation</w:t>
      </w:r>
      <w:r w:rsidRPr="008C35F8">
        <w:t>)</w:t>
      </w:r>
      <w:r w:rsidR="008C35F8" w:rsidRPr="008C35F8">
        <w:t xml:space="preserve">  - otwarty standard formatu wymiany danych przezn</w:t>
      </w:r>
      <w:r w:rsidR="008C35F8">
        <w:t>aczony do łatwego odczytu przez człowieka. Format ten składa się z pól klucz-wartość</w:t>
      </w:r>
      <w:r w:rsidR="00962BE8">
        <w:t>.</w:t>
      </w:r>
    </w:p>
    <w:p w14:paraId="421E3A04" w14:textId="5D92ED25" w:rsidR="00AB104F" w:rsidRPr="005358A3" w:rsidRDefault="00AB104F" w:rsidP="00092374">
      <w:pPr>
        <w:spacing w:before="120" w:after="120"/>
        <w:ind w:left="709" w:hanging="709"/>
      </w:pPr>
      <w:r w:rsidRPr="008C35F8">
        <w:rPr>
          <w:b/>
          <w:bCs/>
        </w:rPr>
        <w:t>XML</w:t>
      </w:r>
      <w:r w:rsidRPr="008C35F8">
        <w:t xml:space="preserve"> (ang. </w:t>
      </w:r>
      <w:r w:rsidRPr="005358A3">
        <w:rPr>
          <w:i/>
          <w:iCs/>
        </w:rPr>
        <w:t>Extensible Markup Language</w:t>
      </w:r>
      <w:r w:rsidRPr="005358A3">
        <w:t>)</w:t>
      </w:r>
      <w:r w:rsidR="005358A3" w:rsidRPr="005358A3">
        <w:t xml:space="preserve"> – otwarty standard format</w:t>
      </w:r>
      <w:r w:rsidR="00B428D1">
        <w:t>u</w:t>
      </w:r>
      <w:r w:rsidR="005358A3" w:rsidRPr="005358A3">
        <w:t xml:space="preserve"> danych, przeznaczony do</w:t>
      </w:r>
      <w:r w:rsidR="005358A3">
        <w:t xml:space="preserve"> łatwego odzczytu przez człowieka, jak i maszynę. Format ten oprócz samych </w:t>
      </w:r>
      <w:r w:rsidR="005358A3">
        <w:lastRenderedPageBreak/>
        <w:t xml:space="preserve">wartości zawiera </w:t>
      </w:r>
      <w:r w:rsidR="00B428D1">
        <w:t>także</w:t>
      </w:r>
      <w:r w:rsidR="005358A3">
        <w:t xml:space="preserve"> tagi opisujące zawartość. W XML możemy definiować dodatkowe zasady składni, które muszą być przestrzegane w dokumencie.</w:t>
      </w:r>
    </w:p>
    <w:p w14:paraId="08482CA8" w14:textId="038EE597" w:rsidR="00AB104F" w:rsidRPr="005358A3" w:rsidRDefault="001D535E" w:rsidP="00092374">
      <w:pPr>
        <w:spacing w:before="120" w:after="120"/>
        <w:ind w:left="709" w:hanging="709"/>
      </w:pPr>
      <w:r w:rsidRPr="00181C85">
        <w:rPr>
          <w:b/>
          <w:bCs/>
        </w:rPr>
        <w:t>API</w:t>
      </w:r>
      <w:r w:rsidRPr="00181C85">
        <w:t xml:space="preserve"> (ang. </w:t>
      </w:r>
      <w:r w:rsidRPr="005358A3">
        <w:rPr>
          <w:i/>
          <w:iCs/>
        </w:rPr>
        <w:t>Application programming interface</w:t>
      </w:r>
      <w:r w:rsidRPr="005358A3">
        <w:t>)</w:t>
      </w:r>
      <w:r w:rsidR="005358A3" w:rsidRPr="005358A3">
        <w:t xml:space="preserve"> – interfejs lub protokół komunikacji, przezna</w:t>
      </w:r>
      <w:r w:rsidR="005358A3">
        <w:t>czony do uproszczenia implementacji oraz łatwiejszego utrzymania wytworzonego oprogramowania..</w:t>
      </w:r>
    </w:p>
    <w:p w14:paraId="3846A88F" w14:textId="3F3B06D8" w:rsidR="00C6478D" w:rsidRPr="00E438E5" w:rsidRDefault="00C6478D" w:rsidP="00BE2B8C">
      <w:pPr>
        <w:spacing w:before="120" w:after="120"/>
        <w:ind w:left="709" w:hanging="709"/>
      </w:pPr>
      <w:r w:rsidRPr="00181C85">
        <w:rPr>
          <w:b/>
          <w:bCs/>
        </w:rPr>
        <w:t>JPA</w:t>
      </w:r>
      <w:r w:rsidR="00F23446" w:rsidRPr="00181C85">
        <w:t xml:space="preserve"> </w:t>
      </w:r>
      <w:r w:rsidRPr="00181C85">
        <w:t xml:space="preserve">(ang. </w:t>
      </w:r>
      <w:r w:rsidRPr="00E438E5">
        <w:rPr>
          <w:i/>
          <w:iCs/>
        </w:rPr>
        <w:t>Java Persistence API</w:t>
      </w:r>
      <w:r w:rsidRPr="00E438E5">
        <w:t>)</w:t>
      </w:r>
      <w:r w:rsidR="00F23446" w:rsidRPr="00E438E5">
        <w:t xml:space="preserve"> – </w:t>
      </w:r>
      <w:r w:rsidR="00E438E5" w:rsidRPr="00E438E5">
        <w:t>specyfikacja któ</w:t>
      </w:r>
      <w:r w:rsidR="00E438E5">
        <w:t>ra opisuje zarządzanie relacyjnymi danymi w aplikacjach Javy.</w:t>
      </w:r>
    </w:p>
    <w:p w14:paraId="064E5413" w14:textId="28B4FB23" w:rsidR="001D535E" w:rsidRPr="005358A3" w:rsidRDefault="001D535E" w:rsidP="00BE2B8C">
      <w:pPr>
        <w:spacing w:before="120" w:after="120"/>
        <w:ind w:left="709" w:hanging="709"/>
      </w:pPr>
      <w:r w:rsidRPr="00181C85">
        <w:rPr>
          <w:b/>
          <w:bCs/>
        </w:rPr>
        <w:t>CSS</w:t>
      </w:r>
      <w:r w:rsidRPr="00181C85">
        <w:t xml:space="preserve"> (ang. </w:t>
      </w:r>
      <w:r w:rsidRPr="005358A3">
        <w:rPr>
          <w:i/>
          <w:iCs/>
        </w:rPr>
        <w:t>Cascading Style Sheets</w:t>
      </w:r>
      <w:r w:rsidRPr="005358A3">
        <w:t>)</w:t>
      </w:r>
      <w:r w:rsidR="005358A3" w:rsidRPr="005358A3">
        <w:t xml:space="preserve"> – język stylu u</w:t>
      </w:r>
      <w:r w:rsidR="005358A3">
        <w:t>żywany do opisu wyglądu dokumentów</w:t>
      </w:r>
      <w:r w:rsidR="00B428D1">
        <w:t>, głównie HTML</w:t>
      </w:r>
      <w:r w:rsidR="005358A3">
        <w:t>.</w:t>
      </w:r>
    </w:p>
    <w:p w14:paraId="73121983" w14:textId="6E84FA40" w:rsidR="001D535E" w:rsidRPr="00E438E5" w:rsidRDefault="001D535E" w:rsidP="00BE2B8C">
      <w:pPr>
        <w:spacing w:before="120" w:after="120"/>
        <w:ind w:left="709" w:hanging="709"/>
      </w:pPr>
      <w:r w:rsidRPr="00181C85">
        <w:rPr>
          <w:b/>
          <w:bCs/>
        </w:rPr>
        <w:t>POM</w:t>
      </w:r>
      <w:r w:rsidRPr="00181C85">
        <w:t xml:space="preserve"> (ang. </w:t>
      </w:r>
      <w:r w:rsidRPr="00E438E5">
        <w:rPr>
          <w:i/>
          <w:iCs/>
        </w:rPr>
        <w:t>Project Object Model</w:t>
      </w:r>
      <w:r w:rsidRPr="00E438E5">
        <w:t>)</w:t>
      </w:r>
      <w:r w:rsidR="00962BE8" w:rsidRPr="00E438E5">
        <w:t xml:space="preserve"> </w:t>
      </w:r>
      <w:r w:rsidR="00E438E5" w:rsidRPr="00E438E5">
        <w:t>–</w:t>
      </w:r>
      <w:r w:rsidR="00962BE8" w:rsidRPr="00E438E5">
        <w:t xml:space="preserve"> </w:t>
      </w:r>
      <w:r w:rsidR="00E438E5" w:rsidRPr="00E438E5">
        <w:t>obiekt modelu projektu</w:t>
      </w:r>
      <w:r w:rsidR="00E438E5">
        <w:t>, zapewni</w:t>
      </w:r>
      <w:r w:rsidR="00B428D1">
        <w:t>a</w:t>
      </w:r>
      <w:r w:rsidR="00E438E5">
        <w:t xml:space="preserve"> wszystkie niezbędne informacje konfiguracyjne na temat projektu m.in. </w:t>
      </w:r>
      <w:r w:rsidR="00B428D1">
        <w:t>nazwę</w:t>
      </w:r>
      <w:r w:rsidR="00E438E5">
        <w:t>, wersj</w:t>
      </w:r>
      <w:r w:rsidR="00B428D1">
        <w:t>e</w:t>
      </w:r>
      <w:r w:rsidR="00E438E5">
        <w:t>, autor</w:t>
      </w:r>
      <w:r w:rsidR="00B428D1">
        <w:t>a</w:t>
      </w:r>
      <w:r w:rsidR="00E438E5">
        <w:t xml:space="preserve">, zależności, użyte </w:t>
      </w:r>
      <w:r w:rsidR="00B428D1">
        <w:t>wtyczki</w:t>
      </w:r>
      <w:r w:rsidR="00E438E5">
        <w:t>.</w:t>
      </w:r>
    </w:p>
    <w:p w14:paraId="30B1E2B5" w14:textId="45BA38AF" w:rsidR="0066017D" w:rsidRDefault="0066017D" w:rsidP="00BE2B8C">
      <w:pPr>
        <w:spacing w:before="120" w:after="120"/>
        <w:ind w:left="709" w:hanging="709"/>
        <w:rPr>
          <w:lang w:val="en-US"/>
        </w:rPr>
      </w:pPr>
      <w:r w:rsidRPr="00962BE8">
        <w:rPr>
          <w:b/>
          <w:bCs/>
          <w:lang w:val="en-US"/>
        </w:rPr>
        <w:t>IDE</w:t>
      </w:r>
      <w:r w:rsidRPr="0066017D">
        <w:rPr>
          <w:lang w:val="en-US"/>
        </w:rPr>
        <w:t xml:space="preserve"> (ang. </w:t>
      </w:r>
      <w:r w:rsidRPr="00962BE8">
        <w:rPr>
          <w:i/>
          <w:iCs/>
          <w:lang w:val="en-US"/>
        </w:rPr>
        <w:t>Integrated Development Environment</w:t>
      </w:r>
      <w:r>
        <w:rPr>
          <w:lang w:val="en-US"/>
        </w:rPr>
        <w:t>)</w:t>
      </w:r>
      <w:r w:rsidR="00962BE8">
        <w:rPr>
          <w:lang w:val="en-US"/>
        </w:rPr>
        <w:t xml:space="preserve"> </w:t>
      </w:r>
      <w:r w:rsidR="00E438E5">
        <w:rPr>
          <w:lang w:val="en-US"/>
        </w:rPr>
        <w:t>–</w:t>
      </w:r>
      <w:r w:rsidR="00962BE8">
        <w:rPr>
          <w:lang w:val="en-US"/>
        </w:rPr>
        <w:t xml:space="preserve"> </w:t>
      </w:r>
      <w:r w:rsidR="00E438E5" w:rsidRPr="00B428D1">
        <w:t>zintegrowane środowisko deweloperskie</w:t>
      </w:r>
      <w:r w:rsidR="00B428D1">
        <w:t>.</w:t>
      </w:r>
    </w:p>
    <w:p w14:paraId="30E384B6" w14:textId="47021AF0" w:rsidR="00C6478D" w:rsidRPr="00E438E5" w:rsidRDefault="00C6478D" w:rsidP="00BE2B8C">
      <w:pPr>
        <w:spacing w:before="120" w:after="120"/>
        <w:ind w:left="709" w:hanging="709"/>
      </w:pPr>
      <w:r w:rsidRPr="00181C85">
        <w:rPr>
          <w:b/>
          <w:bCs/>
        </w:rPr>
        <w:t>JDBC</w:t>
      </w:r>
      <w:r w:rsidR="00092374" w:rsidRPr="00181C85">
        <w:t xml:space="preserve"> (ang. </w:t>
      </w:r>
      <w:r w:rsidR="00092374" w:rsidRPr="00E438E5">
        <w:t xml:space="preserve">Java Database Connectivity) </w:t>
      </w:r>
      <w:r w:rsidR="00E438E5" w:rsidRPr="00E438E5">
        <w:t>–</w:t>
      </w:r>
      <w:r w:rsidR="00092374" w:rsidRPr="00E438E5">
        <w:t xml:space="preserve"> </w:t>
      </w:r>
      <w:r w:rsidR="00E438E5" w:rsidRPr="00E438E5">
        <w:t>API definiujące w jaki sposób</w:t>
      </w:r>
      <w:r w:rsidR="00E438E5">
        <w:t xml:space="preserve"> połączyć się z bazą danych w </w:t>
      </w:r>
      <w:r w:rsidR="00B428D1">
        <w:t>aplikacjach</w:t>
      </w:r>
      <w:r w:rsidR="00E438E5">
        <w:t xml:space="preserve"> Javy.</w:t>
      </w:r>
    </w:p>
    <w:p w14:paraId="3C18A147" w14:textId="69827448" w:rsidR="00C6478D" w:rsidRPr="00E438E5" w:rsidRDefault="00C6478D" w:rsidP="00BE2B8C">
      <w:pPr>
        <w:spacing w:before="120" w:after="120"/>
        <w:ind w:left="709" w:hanging="709"/>
      </w:pPr>
      <w:r w:rsidRPr="00181C85">
        <w:rPr>
          <w:b/>
          <w:bCs/>
        </w:rPr>
        <w:t>IoC</w:t>
      </w:r>
      <w:r w:rsidR="00092374" w:rsidRPr="00181C85">
        <w:t xml:space="preserve"> (ang. </w:t>
      </w:r>
      <w:r w:rsidR="00092374" w:rsidRPr="00B428D1">
        <w:rPr>
          <w:i/>
          <w:iCs/>
        </w:rPr>
        <w:t>Inversion of control</w:t>
      </w:r>
      <w:r w:rsidR="00092374" w:rsidRPr="00E438E5">
        <w:t>)</w:t>
      </w:r>
      <w:r w:rsidR="00E438E5" w:rsidRPr="00E438E5">
        <w:t xml:space="preserve"> – reguła programowania, która odwraca stan</w:t>
      </w:r>
      <w:r w:rsidR="00E438E5">
        <w:t>dardowy przepływ sterowania. W inwersji kontroli to ogólne frameworki wywołują specyficzny kod, w porównaniu ze standardowym przepływem gdzie, konkretny kod wywołuje generyczne biblioteki.</w:t>
      </w:r>
      <w:r w:rsidR="00E438E5" w:rsidRPr="00E438E5">
        <w:t xml:space="preserve"> </w:t>
      </w:r>
    </w:p>
    <w:p w14:paraId="232888AF" w14:textId="020FFF4F" w:rsidR="00C6478D" w:rsidRPr="00683E7E" w:rsidRDefault="00C6478D" w:rsidP="00BE2B8C">
      <w:pPr>
        <w:spacing w:before="120" w:after="120"/>
        <w:ind w:left="709" w:hanging="709"/>
      </w:pPr>
      <w:r w:rsidRPr="00E438E5">
        <w:rPr>
          <w:b/>
          <w:bCs/>
        </w:rPr>
        <w:t>AOP</w:t>
      </w:r>
      <w:r w:rsidR="00092374" w:rsidRPr="00E438E5">
        <w:t xml:space="preserve"> (ang. </w:t>
      </w:r>
      <w:r w:rsidR="00092374" w:rsidRPr="00B428D1">
        <w:rPr>
          <w:i/>
          <w:iCs/>
        </w:rPr>
        <w:t>Aspect-oriented programming</w:t>
      </w:r>
      <w:r w:rsidR="00092374" w:rsidRPr="00683E7E">
        <w:t>)</w:t>
      </w:r>
      <w:r w:rsidR="00E438E5" w:rsidRPr="00683E7E">
        <w:t xml:space="preserve"> </w:t>
      </w:r>
      <w:r w:rsidR="00683E7E" w:rsidRPr="00683E7E">
        <w:t>–</w:t>
      </w:r>
      <w:r w:rsidR="00E438E5" w:rsidRPr="00683E7E">
        <w:t xml:space="preserve"> </w:t>
      </w:r>
      <w:r w:rsidR="00683E7E" w:rsidRPr="00683E7E">
        <w:t>paradygmat programowania którego</w:t>
      </w:r>
      <w:r w:rsidR="00683E7E">
        <w:t xml:space="preserve"> celem jest zwiększenie modularności. Pozwala na definiowanie punktów przecięcia, a następnie wywoływanie specjalnych akcji w tych punktach. Paradygmat ten pozwala oddzielić od siebie kod z części systemu, których logika nie jest </w:t>
      </w:r>
      <w:r w:rsidR="00B428D1">
        <w:t>ściśle powiązana</w:t>
      </w:r>
      <w:r w:rsidR="00683E7E">
        <w:t xml:space="preserve"> ze sobą.</w:t>
      </w:r>
    </w:p>
    <w:p w14:paraId="1435E841" w14:textId="162F76D3" w:rsidR="00784E3D" w:rsidRPr="00683E7E" w:rsidRDefault="00784E3D" w:rsidP="00BE2B8C">
      <w:pPr>
        <w:spacing w:before="120" w:after="120"/>
        <w:ind w:left="709" w:hanging="709"/>
      </w:pPr>
      <w:r w:rsidRPr="00181C85">
        <w:rPr>
          <w:b/>
          <w:bCs/>
        </w:rPr>
        <w:t>EJB</w:t>
      </w:r>
      <w:r w:rsidR="00092374" w:rsidRPr="00181C85">
        <w:t xml:space="preserve"> (ang. </w:t>
      </w:r>
      <w:r w:rsidR="00092374" w:rsidRPr="00B428D1">
        <w:rPr>
          <w:i/>
          <w:iCs/>
        </w:rPr>
        <w:t>Enterprise JavaBeans</w:t>
      </w:r>
      <w:r w:rsidR="00092374" w:rsidRPr="00683E7E">
        <w:t>)</w:t>
      </w:r>
      <w:r w:rsidR="00683E7E" w:rsidRPr="00683E7E">
        <w:t xml:space="preserve"> – </w:t>
      </w:r>
      <w:r w:rsidR="00683E7E">
        <w:t>jedno</w:t>
      </w:r>
      <w:r w:rsidR="00683E7E" w:rsidRPr="00683E7E">
        <w:t xml:space="preserve"> z API Ja</w:t>
      </w:r>
      <w:r w:rsidR="00683E7E">
        <w:t>vy definiujące modularne komponenty zawierające logikę biznesową.</w:t>
      </w:r>
    </w:p>
    <w:p w14:paraId="32D19FCF" w14:textId="4706C09E" w:rsidR="004576B5" w:rsidRPr="00683E7E" w:rsidRDefault="004576B5" w:rsidP="00BE2B8C">
      <w:pPr>
        <w:spacing w:before="120" w:after="120"/>
        <w:ind w:left="709" w:hanging="709"/>
      </w:pPr>
      <w:r w:rsidRPr="00181C85">
        <w:rPr>
          <w:b/>
          <w:bCs/>
        </w:rPr>
        <w:t>JAR</w:t>
      </w:r>
      <w:r w:rsidR="00092374" w:rsidRPr="00181C85">
        <w:t xml:space="preserve"> (ang. </w:t>
      </w:r>
      <w:r w:rsidR="00092374" w:rsidRPr="00B428D1">
        <w:rPr>
          <w:i/>
          <w:iCs/>
        </w:rPr>
        <w:t>Java Archive</w:t>
      </w:r>
      <w:r w:rsidR="00092374" w:rsidRPr="00683E7E">
        <w:t>)</w:t>
      </w:r>
      <w:r w:rsidR="00683E7E" w:rsidRPr="00683E7E">
        <w:t xml:space="preserve"> – format pakowania d</w:t>
      </w:r>
      <w:r w:rsidR="00683E7E">
        <w:t xml:space="preserve">anych, przeznaczony dla klas </w:t>
      </w:r>
      <w:r w:rsidR="00B428D1">
        <w:t>J</w:t>
      </w:r>
      <w:r w:rsidR="00683E7E">
        <w:t>avy ich powiązanych metadanych i zasobów.</w:t>
      </w:r>
    </w:p>
    <w:p w14:paraId="097B8ED8" w14:textId="49D3022F" w:rsidR="00226AF8" w:rsidRPr="00683E7E" w:rsidRDefault="00226AF8" w:rsidP="00BE2B8C">
      <w:pPr>
        <w:spacing w:before="120" w:after="120"/>
        <w:ind w:left="709" w:hanging="709"/>
      </w:pPr>
      <w:r w:rsidRPr="00181C85">
        <w:rPr>
          <w:b/>
          <w:bCs/>
        </w:rPr>
        <w:t>URL</w:t>
      </w:r>
      <w:r w:rsidR="00092374" w:rsidRPr="00181C85">
        <w:t xml:space="preserve"> (ang. </w:t>
      </w:r>
      <w:r w:rsidR="00092374" w:rsidRPr="00B428D1">
        <w:rPr>
          <w:i/>
          <w:iCs/>
        </w:rPr>
        <w:t>Uniform Resource Locator</w:t>
      </w:r>
      <w:r w:rsidR="00092374" w:rsidRPr="00683E7E">
        <w:t>)</w:t>
      </w:r>
      <w:r w:rsidR="00683E7E" w:rsidRPr="00683E7E">
        <w:t xml:space="preserve"> – adres do lokalizowani</w:t>
      </w:r>
      <w:r w:rsidR="00683E7E">
        <w:t>a zasobów sieciowych.</w:t>
      </w:r>
    </w:p>
    <w:p w14:paraId="4F8183F3" w14:textId="545DFED5" w:rsidR="00753AE5" w:rsidRPr="00683E7E" w:rsidRDefault="00753AE5" w:rsidP="00BE2B8C">
      <w:pPr>
        <w:spacing w:before="120" w:after="120"/>
        <w:ind w:left="709" w:hanging="709"/>
      </w:pPr>
      <w:r w:rsidRPr="00181C85">
        <w:rPr>
          <w:b/>
          <w:bCs/>
        </w:rPr>
        <w:lastRenderedPageBreak/>
        <w:t>HTTP</w:t>
      </w:r>
      <w:r w:rsidR="00092374" w:rsidRPr="00181C85">
        <w:t xml:space="preserve"> (ang. </w:t>
      </w:r>
      <w:r w:rsidR="00092374" w:rsidRPr="00B428D1">
        <w:rPr>
          <w:i/>
          <w:iCs/>
        </w:rPr>
        <w:t>Hypertext Transfer Protocol</w:t>
      </w:r>
      <w:r w:rsidR="00092374" w:rsidRPr="00683E7E">
        <w:t>)</w:t>
      </w:r>
      <w:r w:rsidR="00683E7E" w:rsidRPr="00683E7E">
        <w:t xml:space="preserve"> – protokół warstwy aplika</w:t>
      </w:r>
      <w:r w:rsidR="00683E7E">
        <w:t xml:space="preserve">cji przeznaczony do przesyłania dokumentów hipertekstowych, </w:t>
      </w:r>
      <w:r w:rsidR="00B428D1">
        <w:t>protokół</w:t>
      </w:r>
      <w:r w:rsidR="00683E7E">
        <w:t xml:space="preserve"> ten jest podstawą komunikacji danych w World Wide Web.</w:t>
      </w:r>
    </w:p>
    <w:p w14:paraId="0B0591C7" w14:textId="350611F6" w:rsidR="009A7EF0" w:rsidRPr="00D43CEC" w:rsidRDefault="009A7EF0" w:rsidP="00BE2B8C">
      <w:pPr>
        <w:spacing w:before="120" w:after="120"/>
        <w:ind w:left="709" w:hanging="709"/>
      </w:pPr>
      <w:r w:rsidRPr="00181C85">
        <w:rPr>
          <w:b/>
          <w:bCs/>
        </w:rPr>
        <w:t>XSRF</w:t>
      </w:r>
      <w:r w:rsidR="00092374" w:rsidRPr="00181C85">
        <w:t xml:space="preserve"> (ang. </w:t>
      </w:r>
      <w:r w:rsidR="00092374" w:rsidRPr="00B428D1">
        <w:rPr>
          <w:i/>
          <w:iCs/>
        </w:rPr>
        <w:t>Cross-site request forgery</w:t>
      </w:r>
      <w:r w:rsidR="00092374" w:rsidRPr="00D43CEC">
        <w:t>)</w:t>
      </w:r>
      <w:r w:rsidR="00683E7E" w:rsidRPr="00D43CEC">
        <w:t xml:space="preserve"> – typ ataku</w:t>
      </w:r>
      <w:r w:rsidR="00D43CEC" w:rsidRPr="00D43CEC">
        <w:t>, w którym nieauto</w:t>
      </w:r>
      <w:r w:rsidR="00D43CEC">
        <w:t>ryzowane zapytania są przesyłane przez zautoryzowanego użytkownika.</w:t>
      </w:r>
    </w:p>
    <w:p w14:paraId="46926A8C" w14:textId="1ABB9B1C" w:rsidR="00177955" w:rsidRPr="00D43CEC" w:rsidRDefault="00177955" w:rsidP="00BE2B8C">
      <w:pPr>
        <w:spacing w:before="120" w:after="120"/>
        <w:ind w:left="709" w:hanging="709"/>
      </w:pPr>
      <w:r w:rsidRPr="00181C85">
        <w:rPr>
          <w:b/>
          <w:bCs/>
        </w:rPr>
        <w:t>JSX</w:t>
      </w:r>
      <w:r w:rsidR="00092374" w:rsidRPr="00181C85">
        <w:t xml:space="preserve"> (ang. </w:t>
      </w:r>
      <w:r w:rsidR="00092374" w:rsidRPr="00B428D1">
        <w:rPr>
          <w:i/>
          <w:iCs/>
        </w:rPr>
        <w:t>JavaScript XML</w:t>
      </w:r>
      <w:r w:rsidR="00092374" w:rsidRPr="00D43CEC">
        <w:t>)</w:t>
      </w:r>
      <w:r w:rsidR="00D43CEC" w:rsidRPr="00D43CEC">
        <w:t xml:space="preserve"> – rozszerzenie ję</w:t>
      </w:r>
      <w:r w:rsidR="00D43CEC">
        <w:t>zyka JavaScript, w swojej budowie przypomina HTML.</w:t>
      </w:r>
    </w:p>
    <w:p w14:paraId="1E46F42B" w14:textId="477ED930" w:rsidR="0057470F" w:rsidRPr="00D43CEC" w:rsidRDefault="0057470F" w:rsidP="00BE2B8C">
      <w:pPr>
        <w:spacing w:before="120" w:after="120"/>
        <w:ind w:left="709" w:hanging="709"/>
      </w:pPr>
      <w:r w:rsidRPr="00181C85">
        <w:rPr>
          <w:b/>
          <w:bCs/>
        </w:rPr>
        <w:t>HTML</w:t>
      </w:r>
      <w:r w:rsidR="001902F8" w:rsidRPr="00181C85">
        <w:t xml:space="preserve"> (ang. </w:t>
      </w:r>
      <w:r w:rsidR="001902F8" w:rsidRPr="00B428D1">
        <w:rPr>
          <w:i/>
          <w:iCs/>
        </w:rPr>
        <w:t>Hypertext Markup Language</w:t>
      </w:r>
      <w:r w:rsidR="001902F8" w:rsidRPr="00D43CEC">
        <w:t>)</w:t>
      </w:r>
      <w:r w:rsidR="00D43CEC" w:rsidRPr="00D43CEC">
        <w:t xml:space="preserve"> – język znaczni</w:t>
      </w:r>
      <w:r w:rsidR="00D43CEC">
        <w:t xml:space="preserve">ków opisujący dokumenty przeznaczone do </w:t>
      </w:r>
      <w:r w:rsidR="00B428D1">
        <w:t>wyświetlania w przeglądarce</w:t>
      </w:r>
      <w:r w:rsidR="00D43CEC">
        <w:t>.</w:t>
      </w:r>
    </w:p>
    <w:p w14:paraId="2765AFB0" w14:textId="027B87D7" w:rsidR="003875CB" w:rsidRDefault="003875CB" w:rsidP="00BE2B8C">
      <w:pPr>
        <w:spacing w:before="120" w:after="120"/>
        <w:ind w:left="709" w:hanging="709"/>
        <w:rPr>
          <w:lang w:val="en-US"/>
        </w:rPr>
      </w:pPr>
      <w:r w:rsidRPr="001902F8">
        <w:rPr>
          <w:b/>
          <w:bCs/>
          <w:lang w:val="en-US"/>
        </w:rPr>
        <w:t>PNG</w:t>
      </w:r>
      <w:r w:rsidR="001902F8">
        <w:rPr>
          <w:lang w:val="en-US"/>
        </w:rPr>
        <w:t xml:space="preserve"> (ang. </w:t>
      </w:r>
      <w:r w:rsidR="001902F8" w:rsidRPr="00B428D1">
        <w:rPr>
          <w:i/>
          <w:iCs/>
          <w:lang w:val="en-US"/>
        </w:rPr>
        <w:t>Portable Network Graphics</w:t>
      </w:r>
      <w:r w:rsidR="001902F8">
        <w:rPr>
          <w:lang w:val="en-US"/>
        </w:rPr>
        <w:t>)</w:t>
      </w:r>
      <w:r w:rsidR="00D43CEC">
        <w:rPr>
          <w:lang w:val="en-US"/>
        </w:rPr>
        <w:t xml:space="preserve"> – </w:t>
      </w:r>
      <w:r w:rsidR="00D43CEC" w:rsidRPr="00B428D1">
        <w:t>format danych graficznych.</w:t>
      </w:r>
    </w:p>
    <w:p w14:paraId="06F86A64" w14:textId="7D01DB50" w:rsidR="009718E1" w:rsidRPr="00BE2B8C" w:rsidRDefault="009718E1" w:rsidP="00BE2B8C">
      <w:pPr>
        <w:spacing w:before="120" w:after="120"/>
        <w:ind w:left="709" w:hanging="709"/>
        <w:rPr>
          <w:lang w:val="en-US"/>
        </w:rPr>
      </w:pPr>
      <w:r w:rsidRPr="001902F8">
        <w:rPr>
          <w:b/>
          <w:bCs/>
          <w:lang w:val="en-US"/>
        </w:rPr>
        <w:t>DAO</w:t>
      </w:r>
      <w:r w:rsidR="001902F8">
        <w:rPr>
          <w:lang w:val="en-US"/>
        </w:rPr>
        <w:t xml:space="preserve"> (ang. </w:t>
      </w:r>
      <w:r w:rsidR="001902F8" w:rsidRPr="00B428D1">
        <w:rPr>
          <w:i/>
          <w:iCs/>
          <w:lang w:val="en-US"/>
        </w:rPr>
        <w:t>Data access object</w:t>
      </w:r>
      <w:r w:rsidR="001902F8" w:rsidRPr="00BE2B8C">
        <w:rPr>
          <w:lang w:val="en-US"/>
        </w:rPr>
        <w:t>)</w:t>
      </w:r>
      <w:r w:rsidR="00D43CEC" w:rsidRPr="00BE2B8C">
        <w:rPr>
          <w:lang w:val="en-US"/>
        </w:rPr>
        <w:t xml:space="preserve"> – </w:t>
      </w:r>
      <w:r w:rsidR="00BE2B8C" w:rsidRPr="00B428D1">
        <w:t>wzorzec projektowy.</w:t>
      </w:r>
      <w:r w:rsidR="00BE2B8C" w:rsidRPr="00BE2B8C">
        <w:rPr>
          <w:lang w:val="en-US"/>
        </w:rPr>
        <w:t xml:space="preserve"> </w:t>
      </w:r>
    </w:p>
    <w:p w14:paraId="6B986ECD" w14:textId="685ED2CA" w:rsidR="00A307A7" w:rsidRPr="00B428D1" w:rsidRDefault="00A307A7" w:rsidP="00BE2B8C">
      <w:pPr>
        <w:spacing w:before="120" w:after="120"/>
        <w:ind w:left="709" w:hanging="709"/>
        <w:rPr>
          <w:lang w:val="en-US"/>
        </w:rPr>
      </w:pPr>
      <w:r w:rsidRPr="00BE2B8C">
        <w:rPr>
          <w:b/>
          <w:bCs/>
          <w:lang w:val="en-US"/>
        </w:rPr>
        <w:t>TBV</w:t>
      </w:r>
      <w:r w:rsidR="001902F8" w:rsidRPr="00BE2B8C">
        <w:rPr>
          <w:lang w:val="en-US"/>
        </w:rPr>
        <w:t xml:space="preserve"> </w:t>
      </w:r>
      <w:r w:rsidR="00F23446" w:rsidRPr="00BE2B8C">
        <w:rPr>
          <w:lang w:val="en-US"/>
        </w:rPr>
        <w:t>(ang</w:t>
      </w:r>
      <w:r w:rsidR="001902F8" w:rsidRPr="00BE2B8C">
        <w:rPr>
          <w:lang w:val="en-US"/>
        </w:rPr>
        <w:t xml:space="preserve">. </w:t>
      </w:r>
      <w:r w:rsidR="001902F8" w:rsidRPr="00B428D1">
        <w:rPr>
          <w:i/>
          <w:iCs/>
          <w:lang w:val="en-US"/>
        </w:rPr>
        <w:t>Tulip breaking virus</w:t>
      </w:r>
      <w:r w:rsidR="00F23446">
        <w:rPr>
          <w:lang w:val="en-US"/>
        </w:rPr>
        <w:t>)</w:t>
      </w:r>
      <w:r w:rsidR="00BE2B8C">
        <w:rPr>
          <w:lang w:val="en-US"/>
        </w:rPr>
        <w:t xml:space="preserve"> – </w:t>
      </w:r>
      <w:r w:rsidR="00BE2B8C" w:rsidRPr="00B428D1">
        <w:rPr>
          <w:lang w:val="en-US"/>
        </w:rPr>
        <w:t>wirus atakujący tulipany</w:t>
      </w:r>
      <w:r w:rsidR="00B428D1" w:rsidRPr="00B428D1">
        <w:rPr>
          <w:lang w:val="en-US"/>
        </w:rPr>
        <w:t>.</w:t>
      </w:r>
    </w:p>
    <w:p w14:paraId="655986A0" w14:textId="51E358AB" w:rsidR="0066017D" w:rsidRPr="0066017D" w:rsidRDefault="0066017D" w:rsidP="007721CF">
      <w:pPr>
        <w:rPr>
          <w:lang w:val="en-US"/>
        </w:rPr>
      </w:pPr>
    </w:p>
    <w:p w14:paraId="23FCCF57" w14:textId="77777777" w:rsidR="006C4B96" w:rsidRPr="0066017D" w:rsidRDefault="006C4B96" w:rsidP="009032D3">
      <w:pPr>
        <w:spacing w:after="200" w:line="276" w:lineRule="auto"/>
        <w:rPr>
          <w:lang w:val="en-US"/>
        </w:rPr>
      </w:pPr>
      <w:r w:rsidRPr="0066017D">
        <w:rPr>
          <w:lang w:val="en-US"/>
        </w:rPr>
        <w:br w:type="page"/>
      </w:r>
    </w:p>
    <w:p w14:paraId="34AB0F8D" w14:textId="77777777" w:rsidR="00556687" w:rsidRPr="00D528FB" w:rsidRDefault="00604188" w:rsidP="00257721">
      <w:pPr>
        <w:pStyle w:val="NrNagwek1"/>
      </w:pPr>
      <w:bookmarkStart w:id="3" w:name="_Toc26732922"/>
      <w:r w:rsidRPr="00D528FB">
        <w:lastRenderedPageBreak/>
        <w:t>Wstęp</w:t>
      </w:r>
      <w:bookmarkEnd w:id="3"/>
    </w:p>
    <w:p w14:paraId="577B4871" w14:textId="77777777" w:rsidR="00D528FB" w:rsidRDefault="00D528FB" w:rsidP="00D528FB">
      <w:pPr>
        <w:pStyle w:val="NrNagwek2"/>
      </w:pPr>
      <w:bookmarkStart w:id="4" w:name="_Ref25531439"/>
      <w:bookmarkStart w:id="5" w:name="_Toc26732923"/>
      <w:r w:rsidRPr="00D528FB">
        <w:t>Wprowadzenie</w:t>
      </w:r>
      <w:bookmarkEnd w:id="4"/>
      <w:bookmarkEnd w:id="5"/>
    </w:p>
    <w:p w14:paraId="2F96E92C" w14:textId="1F40E302" w:rsidR="006A6C69" w:rsidRPr="005B6257" w:rsidRDefault="005B6257" w:rsidP="005B6257">
      <w:pPr>
        <w:pStyle w:val="Tekstwiodcy"/>
      </w:pPr>
      <w:r w:rsidRPr="005B6257">
        <w:t xml:space="preserve">W XVII wiecznej Holandii </w:t>
      </w:r>
      <w:r>
        <w:t>kwiaty były bardzo popularnym tematem. Było to spowodowane</w:t>
      </w:r>
      <w:r w:rsidR="0028139C">
        <w:t xml:space="preserve"> olbrzymimi cenami za cebulki niektórych z gatunków tulipanów. Popyt został stworzony przez bogatą klasę średnią oraz arystokrację, któr</w:t>
      </w:r>
      <w:r w:rsidR="002E5165">
        <w:t>e</w:t>
      </w:r>
      <w:r w:rsidR="0028139C">
        <w:t xml:space="preserve"> zaczęła ze sobą konkurować pokazując coraz to bardziej piękne rośliny. Tulipany do Holandii zostały zaimportowane w XVI wieku z Turcji</w:t>
      </w:r>
      <w:r>
        <w:t xml:space="preserve">. </w:t>
      </w:r>
      <w:r w:rsidR="0028139C">
        <w:t>Ich kultywacja była możliwa dzięki francuskiemu lekarzowi i botanikowi Charlesowi de L’Ecluse, który</w:t>
      </w:r>
      <w:r w:rsidR="00A307A7">
        <w:t xml:space="preserve"> skutecznie</w:t>
      </w:r>
      <w:r w:rsidR="0028139C">
        <w:t xml:space="preserve"> krzyżował tulipany</w:t>
      </w:r>
      <w:r w:rsidR="00A307A7">
        <w:t xml:space="preserve"> wytwarzając w nich odporność na zimno</w:t>
      </w:r>
      <w:r w:rsidR="0028139C">
        <w:t xml:space="preserve">. </w:t>
      </w:r>
      <w:r w:rsidR="00752E30">
        <w:t>Szczególnym</w:t>
      </w:r>
      <w:r w:rsidR="0028139C">
        <w:t xml:space="preserve"> </w:t>
      </w:r>
      <w:r w:rsidR="00752E30">
        <w:t xml:space="preserve">przypadkiem był gatunek </w:t>
      </w:r>
      <w:r w:rsidR="00752E30" w:rsidRPr="00752E30">
        <w:rPr>
          <w:i/>
          <w:iCs/>
        </w:rPr>
        <w:t>Semper Augusus</w:t>
      </w:r>
      <w:r w:rsidR="00752E30">
        <w:rPr>
          <w:rStyle w:val="Odwoanieprzypisudolnego"/>
          <w:i/>
          <w:iCs/>
        </w:rPr>
        <w:footnoteReference w:id="1"/>
      </w:r>
      <w:r w:rsidR="00752E30">
        <w:rPr>
          <w:i/>
          <w:iCs/>
        </w:rPr>
        <w:t xml:space="preserve">. </w:t>
      </w:r>
      <w:r w:rsidR="00752E30">
        <w:t>Gatunek ten został zaatakowany przez wirusa</w:t>
      </w:r>
      <w:r w:rsidR="00A307A7">
        <w:t xml:space="preserve"> TBV</w:t>
      </w:r>
      <w:r w:rsidR="00752E30">
        <w:t>, który spowodował wyjątkowy wygląd tulipana. Niestety choroba powodująca unikatowy wygląd rośliny była przenoszona wyłącznie przez cebulki.</w:t>
      </w:r>
      <w:r w:rsidR="0028139C">
        <w:t xml:space="preserve"> </w:t>
      </w:r>
      <w:r w:rsidR="00752E30">
        <w:t>Te szybko zyskały wielką popularność, a ich cena to odzwierciedlała. Ocenia się, że pojedyncza cebulka mogła kosztować nawet tysiąc guldenów</w:t>
      </w:r>
      <w:r w:rsidR="00752E30">
        <w:rPr>
          <w:rStyle w:val="Odwoanieprzypisudolnego"/>
        </w:rPr>
        <w:footnoteReference w:id="2"/>
      </w:r>
      <w:r w:rsidR="0096787E">
        <w:t>,</w:t>
      </w:r>
      <w:r w:rsidR="00752E30">
        <w:t xml:space="preserve"> przy czym średni roczny dochód pojedynczej osoby wynosił 150 guldenów. </w:t>
      </w:r>
      <w:r w:rsidR="00A307A7">
        <w:t>Lokalni kupcy handlowali tymi roślinami tak jak obecnie maklerzy handlują akcjami.</w:t>
      </w:r>
    </w:p>
    <w:p w14:paraId="32E74E00" w14:textId="3930097A" w:rsidR="00922575" w:rsidRPr="00CE7A96" w:rsidRDefault="00CE7A96" w:rsidP="006A6C69">
      <w:pPr>
        <w:pStyle w:val="Tekstwiodcy"/>
      </w:pPr>
      <w:r w:rsidRPr="00CE7A96">
        <w:t>W d</w:t>
      </w:r>
      <w:r>
        <w:t>zisiejszych czasach kwiaty pełnią bardziej rolę dekoracyjną i symboliczną. Kwiatami ozdabiamy wesela,</w:t>
      </w:r>
      <w:r w:rsidR="00DC275B">
        <w:t xml:space="preserve"> uroczystości,</w:t>
      </w:r>
      <w:r>
        <w:t xml:space="preserve"> kwiaty dajemy w ramach podziękowań i kondolencji. Są one dobrym podarunkiem dla ukochanej osoby.</w:t>
      </w:r>
      <w:r w:rsidR="00DC275B">
        <w:t xml:space="preserve"> Głównym źródłem skąd bierzemy nasze kwiaty są kwiaciarnie. Często są to osiedlowe sklepy, które swoim zasięgiem sięgają </w:t>
      </w:r>
      <w:r w:rsidR="0096787E">
        <w:t>niewielką</w:t>
      </w:r>
      <w:r w:rsidR="00DC275B">
        <w:t xml:space="preserve"> </w:t>
      </w:r>
      <w:r w:rsidR="0096787E">
        <w:t>populację</w:t>
      </w:r>
      <w:r w:rsidR="00DC275B">
        <w:t>.</w:t>
      </w:r>
      <w:r w:rsidR="002634F7">
        <w:t xml:space="preserve"> Niektóre z kwiaciarni posiadają swoje strony internetowa</w:t>
      </w:r>
      <w:r w:rsidR="00143226">
        <w:t>,</w:t>
      </w:r>
      <w:r w:rsidR="002634F7">
        <w:t xml:space="preserve"> na których pokazują swoje towary lub nawet dają możliwość kupowania kwiatów przez Internet. Strona internetowa jest dobrym narzędziem pozwalającym nam na zwiększenie grona potencjalnych klientów.</w:t>
      </w:r>
    </w:p>
    <w:p w14:paraId="70CCCEBE" w14:textId="00F0D3D7" w:rsidR="00922575" w:rsidRPr="00CE7A96" w:rsidRDefault="002634F7" w:rsidP="006A6C69">
      <w:pPr>
        <w:pStyle w:val="Tekstwiodcy"/>
      </w:pPr>
      <w:r>
        <w:t>W internetowej sprzedaży kwiatów nie ma wielkich serwisów takich jak Amazon</w:t>
      </w:r>
      <w:r>
        <w:rPr>
          <w:rStyle w:val="Odwoanieprzypisudolnego"/>
        </w:rPr>
        <w:footnoteReference w:id="3"/>
      </w:r>
      <w:r>
        <w:t xml:space="preserve"> czy Allegro</w:t>
      </w:r>
      <w:r>
        <w:rPr>
          <w:rStyle w:val="Odwoanieprzypisudolnego"/>
        </w:rPr>
        <w:footnoteReference w:id="4"/>
      </w:r>
      <w:r w:rsidR="00CE7A96">
        <w:t xml:space="preserve">. </w:t>
      </w:r>
      <w:r w:rsidR="00143226">
        <w:t xml:space="preserve">Oznacza to, że kwiaciarnie musza konkurować ze sobą używając własnych rozwiązań. Potencjalnie rozwiązanie, które dawało by większą wygodę i funkcjonalność niż konkurencja, powinno </w:t>
      </w:r>
      <w:r w:rsidR="0096787E">
        <w:t>osiągnąć</w:t>
      </w:r>
      <w:r w:rsidR="00143226">
        <w:t xml:space="preserve"> </w:t>
      </w:r>
      <w:r w:rsidR="0096787E">
        <w:t>sukces</w:t>
      </w:r>
      <w:r w:rsidR="00143226">
        <w:t>. Należy też zauważyć pewien brak w istniejących serwisach sprzedaży kwiatów, a mianowicie to, że nie udostępniają one obszernych informacji na temat sprzedawanych roślin.</w:t>
      </w:r>
      <w:r w:rsidR="0096787E">
        <w:t xml:space="preserve"> Jest do dużym utrudnieniem dla potencjalnych klientów, którzy chcą poprawnie pielęgnować swoje rośliny.</w:t>
      </w:r>
    </w:p>
    <w:p w14:paraId="54D7E192" w14:textId="35DA5AD3" w:rsidR="00922575" w:rsidRPr="00CE7A96" w:rsidRDefault="00DC275B" w:rsidP="00922575">
      <w:pPr>
        <w:pStyle w:val="Tekstwiodcy"/>
      </w:pPr>
      <w:r>
        <w:lastRenderedPageBreak/>
        <w:t>Moją propozycją na rozwiązanie tego problemu jest stworzenie responsywnej aplikacji webowej, która umożliwiła by dostęp do obszern</w:t>
      </w:r>
      <w:r w:rsidR="0096787E">
        <w:t>ych</w:t>
      </w:r>
      <w:r>
        <w:t xml:space="preserve"> informacje na temat kwiatów </w:t>
      </w:r>
      <w:r w:rsidR="001902F8">
        <w:t>oraz</w:t>
      </w:r>
      <w:r>
        <w:t xml:space="preserve"> wygodny i szybki sposób na ich zakup.</w:t>
      </w:r>
      <w:r w:rsidR="0096787E">
        <w:t xml:space="preserve"> </w:t>
      </w:r>
      <w:r w:rsidR="002E5165">
        <w:t>Serwis taki dawał by wiele korzyści klientom jak i pracownikom. Potencjalnie mógłby pomnożyć zyski ze sprzedaży.</w:t>
      </w:r>
    </w:p>
    <w:p w14:paraId="4B7C19D2" w14:textId="77777777" w:rsidR="00D528FB" w:rsidRDefault="00D528FB" w:rsidP="00D528FB">
      <w:pPr>
        <w:pStyle w:val="NrNagwek2"/>
      </w:pPr>
      <w:bookmarkStart w:id="6" w:name="_Toc26732924"/>
      <w:r w:rsidRPr="00D528FB">
        <w:t>Cel i zakres pracy</w:t>
      </w:r>
      <w:bookmarkEnd w:id="6"/>
    </w:p>
    <w:p w14:paraId="06071E15" w14:textId="74DB58F7" w:rsidR="00A92FF5" w:rsidRDefault="00A92FF5" w:rsidP="00A92FF5">
      <w:pPr>
        <w:pStyle w:val="Tekstwiodcy"/>
      </w:pPr>
      <w:r w:rsidRPr="00A92FF5">
        <w:t>Celem projektu jest stworzenie r</w:t>
      </w:r>
      <w:r>
        <w:t>esponsywnej aplikacji webowej</w:t>
      </w:r>
      <w:r w:rsidR="009B5D3D">
        <w:t xml:space="preserve"> umożliwiającej handel kwiatami oraz udostępniającej informacj</w:t>
      </w:r>
      <w:r w:rsidR="006D6212">
        <w:t>e</w:t>
      </w:r>
      <w:r w:rsidR="009B5D3D">
        <w:t xml:space="preserve"> na ich temat</w:t>
      </w:r>
      <w:r>
        <w:t xml:space="preserve">. </w:t>
      </w:r>
      <w:r w:rsidR="002E1307">
        <w:t xml:space="preserve">Tworzony produkt powinien umożliwiać pracownikowi dodawanie/usuwanie/modyfikowanie kwiatów jak i wpisów na wiki, a klientowi przeglądanie, kupowanie  kwiatów. </w:t>
      </w:r>
      <w:r w:rsidR="009B5D3D">
        <w:t>Aplikacja</w:t>
      </w:r>
      <w:r>
        <w:t xml:space="preserve"> zostanie stworzon</w:t>
      </w:r>
      <w:r w:rsidR="002B0C5D">
        <w:t>a</w:t>
      </w:r>
      <w:r>
        <w:t xml:space="preserve"> w oparciu o trójwarstwową architekturę</w:t>
      </w:r>
      <w:r w:rsidR="00FD3158">
        <w:t xml:space="preserve"> (warstwa prezentacji, logiki biznesowej, danych)</w:t>
      </w:r>
      <w:r>
        <w:t>. System będzie podzielony na dw</w:t>
      </w:r>
      <w:r w:rsidR="006D6212">
        <w:t>ie</w:t>
      </w:r>
      <w:r>
        <w:t xml:space="preserve"> części: </w:t>
      </w:r>
    </w:p>
    <w:p w14:paraId="35332DF0" w14:textId="002448A2" w:rsidR="00A92FF5" w:rsidRDefault="006D6212" w:rsidP="00A92FF5">
      <w:pPr>
        <w:pStyle w:val="Tekstwiodcy"/>
        <w:numPr>
          <w:ilvl w:val="0"/>
          <w:numId w:val="7"/>
        </w:numPr>
      </w:pPr>
      <w:r>
        <w:t>c</w:t>
      </w:r>
      <w:r w:rsidR="00A92FF5">
        <w:t xml:space="preserve">zęść transakcyjna – </w:t>
      </w:r>
      <w:r w:rsidR="002B0C5D">
        <w:t>umożliwiająca</w:t>
      </w:r>
      <w:r w:rsidR="00A92FF5">
        <w:t xml:space="preserve"> </w:t>
      </w:r>
      <w:r w:rsidR="009B5D3D">
        <w:t>handel</w:t>
      </w:r>
      <w:r w:rsidR="00A92FF5">
        <w:t xml:space="preserve"> kwiat</w:t>
      </w:r>
      <w:r w:rsidR="009B5D3D">
        <w:t>ami</w:t>
      </w:r>
      <w:r>
        <w:t>,</w:t>
      </w:r>
    </w:p>
    <w:p w14:paraId="276C4150" w14:textId="6A8410D5" w:rsidR="00A92FF5" w:rsidRDefault="006D6212" w:rsidP="00A92FF5">
      <w:pPr>
        <w:pStyle w:val="Tekstwiodcy"/>
        <w:numPr>
          <w:ilvl w:val="0"/>
          <w:numId w:val="7"/>
        </w:numPr>
      </w:pPr>
      <w:r>
        <w:t>c</w:t>
      </w:r>
      <w:r w:rsidR="00A92FF5">
        <w:t>zęść informacyjna</w:t>
      </w:r>
      <w:r w:rsidR="000810BC">
        <w:t xml:space="preserve"> (wiki)</w:t>
      </w:r>
      <w:r w:rsidR="00A92FF5">
        <w:t xml:space="preserve"> – </w:t>
      </w:r>
      <w:r w:rsidR="002B0C5D">
        <w:t>udostępniająca</w:t>
      </w:r>
      <w:r w:rsidR="00A92FF5">
        <w:t xml:space="preserve"> szczegóło</w:t>
      </w:r>
      <w:r w:rsidR="002B0C5D">
        <w:t>we</w:t>
      </w:r>
      <w:r w:rsidR="00A92FF5">
        <w:t xml:space="preserve"> informacj</w:t>
      </w:r>
      <w:r w:rsidR="002B0C5D">
        <w:t>e</w:t>
      </w:r>
      <w:r w:rsidR="00A92FF5">
        <w:t xml:space="preserve"> na temat kwiatów</w:t>
      </w:r>
      <w:r>
        <w:t>.</w:t>
      </w:r>
    </w:p>
    <w:p w14:paraId="6CD535B0" w14:textId="77777777" w:rsidR="00A92FF5" w:rsidRDefault="00A92FF5" w:rsidP="00A92FF5">
      <w:pPr>
        <w:pStyle w:val="Tekstwiodcy"/>
        <w:ind w:left="1570" w:firstLine="0"/>
      </w:pPr>
    </w:p>
    <w:p w14:paraId="0F819031" w14:textId="1BE89B5E" w:rsidR="00A92FF5" w:rsidRDefault="00A92FF5" w:rsidP="00A92FF5">
      <w:pPr>
        <w:pStyle w:val="Tekstwiodcy"/>
        <w:ind w:firstLine="0"/>
      </w:pPr>
      <w:r>
        <w:t>Projekt zakłada stworzenie trzech elementów aplikacji:</w:t>
      </w:r>
    </w:p>
    <w:p w14:paraId="459D1BEC" w14:textId="3F492F21" w:rsidR="00A92FF5" w:rsidRDefault="006D6212" w:rsidP="00A92FF5">
      <w:pPr>
        <w:pStyle w:val="Tekstwiodcy"/>
        <w:numPr>
          <w:ilvl w:val="0"/>
          <w:numId w:val="8"/>
        </w:numPr>
      </w:pPr>
      <w:r>
        <w:t>b</w:t>
      </w:r>
      <w:r w:rsidR="00A92FF5">
        <w:t>aza danych</w:t>
      </w:r>
      <w:r>
        <w:t>,</w:t>
      </w:r>
    </w:p>
    <w:p w14:paraId="2E66C5DE" w14:textId="75A1E74B" w:rsidR="00A92FF5" w:rsidRDefault="00A92FF5" w:rsidP="00A92FF5">
      <w:pPr>
        <w:pStyle w:val="Tekstwiodcy"/>
        <w:numPr>
          <w:ilvl w:val="0"/>
          <w:numId w:val="8"/>
        </w:numPr>
      </w:pPr>
      <w:r>
        <w:t>Back-End</w:t>
      </w:r>
      <w:r w:rsidR="00FD3158">
        <w:t xml:space="preserve"> – część aplikacji działająca jako serwer </w:t>
      </w:r>
      <w:r w:rsidR="00575681">
        <w:t>obsługujący logikę biznesową</w:t>
      </w:r>
      <w:r w:rsidR="006D6212">
        <w:t>,</w:t>
      </w:r>
    </w:p>
    <w:p w14:paraId="2472C78A" w14:textId="5F330E12" w:rsidR="00A92FF5" w:rsidRPr="00A92FF5" w:rsidRDefault="00A92FF5" w:rsidP="00A92FF5">
      <w:pPr>
        <w:pStyle w:val="Tekstwiodcy"/>
        <w:numPr>
          <w:ilvl w:val="0"/>
          <w:numId w:val="8"/>
        </w:numPr>
      </w:pPr>
      <w:r>
        <w:t>Front-End</w:t>
      </w:r>
      <w:r w:rsidR="00FD3158">
        <w:t xml:space="preserve"> – część prezentacyjna uruchamiana w przeglądarce</w:t>
      </w:r>
      <w:r w:rsidR="006D6212">
        <w:t>.</w:t>
      </w:r>
    </w:p>
    <w:p w14:paraId="1889CB2C" w14:textId="77777777" w:rsidR="009479CA" w:rsidRPr="00A92FF5" w:rsidRDefault="009479CA">
      <w:pPr>
        <w:spacing w:after="200" w:line="276" w:lineRule="auto"/>
        <w:jc w:val="left"/>
        <w:rPr>
          <w:rFonts w:asciiTheme="majorHAnsi" w:eastAsiaTheme="majorEastAsia" w:hAnsiTheme="majorHAnsi" w:cstheme="majorBidi"/>
          <w:b/>
          <w:bCs/>
          <w:sz w:val="60"/>
          <w:szCs w:val="28"/>
        </w:rPr>
      </w:pPr>
      <w:r w:rsidRPr="00A92FF5">
        <w:br w:type="page"/>
      </w:r>
    </w:p>
    <w:p w14:paraId="79440DE7" w14:textId="07B2FB54" w:rsidR="00821E45" w:rsidRDefault="009941C4" w:rsidP="006A746E">
      <w:pPr>
        <w:pStyle w:val="NrNagwek1"/>
      </w:pPr>
      <w:bookmarkStart w:id="7" w:name="_Toc26732925"/>
      <w:r>
        <w:lastRenderedPageBreak/>
        <w:t>Analiza wymagań systemu</w:t>
      </w:r>
      <w:bookmarkEnd w:id="7"/>
    </w:p>
    <w:p w14:paraId="7452ACA8" w14:textId="7B6244EE" w:rsidR="00E70A9B" w:rsidRDefault="00CC613E" w:rsidP="00E70A9B">
      <w:pPr>
        <w:pStyle w:val="Tekstwiodcy"/>
      </w:pPr>
      <w:r>
        <w:t>Wymagania tworzonej aplikacji zostały sformułowane na podstawie analizy istniejących produktów</w:t>
      </w:r>
      <w:r w:rsidR="008E78CE">
        <w:t xml:space="preserve">, ich </w:t>
      </w:r>
      <w:r w:rsidR="00E70A9B">
        <w:t xml:space="preserve">zalet </w:t>
      </w:r>
      <w:r w:rsidR="008E78CE">
        <w:t xml:space="preserve">oraz </w:t>
      </w:r>
      <w:r w:rsidR="00E70A9B">
        <w:t>braków</w:t>
      </w:r>
      <w:r>
        <w:t>.</w:t>
      </w:r>
      <w:r w:rsidR="008E78CE">
        <w:t xml:space="preserve"> Głównym celem</w:t>
      </w:r>
      <w:r w:rsidR="0052198D">
        <w:t xml:space="preserve"> </w:t>
      </w:r>
      <w:r w:rsidR="00022639">
        <w:t>formułowania tych</w:t>
      </w:r>
      <w:r w:rsidR="008E78CE">
        <w:t xml:space="preserve"> wymagań powinno być osiągniecie jak największej wygody użytkowania</w:t>
      </w:r>
      <w:r w:rsidR="00022639">
        <w:t xml:space="preserve"> produktu</w:t>
      </w:r>
      <w:r w:rsidR="008E78CE">
        <w:t>. Można to osiągnąć</w:t>
      </w:r>
      <w:r w:rsidR="00C045E9">
        <w:t>,</w:t>
      </w:r>
      <w:r w:rsidR="008E78CE">
        <w:t xml:space="preserve"> poprzez wygląd aplikacji oraz zapewnianą funkcjonalność.</w:t>
      </w:r>
    </w:p>
    <w:p w14:paraId="55984855" w14:textId="281E8CEA" w:rsidR="00E70A9B" w:rsidRDefault="00E70A9B" w:rsidP="00E70A9B">
      <w:pPr>
        <w:pStyle w:val="NrNagwek2"/>
      </w:pPr>
      <w:bookmarkStart w:id="8" w:name="_Toc26732926"/>
      <w:r>
        <w:t>Opis aktorów</w:t>
      </w:r>
      <w:bookmarkEnd w:id="8"/>
    </w:p>
    <w:p w14:paraId="179B8A45" w14:textId="3442E782" w:rsidR="00E70A9B" w:rsidRDefault="00E70A9B" w:rsidP="00E70A9B">
      <w:pPr>
        <w:pStyle w:val="Tekstwiodcy"/>
      </w:pPr>
      <w:r>
        <w:t xml:space="preserve">W systemie możemy wyróżnić trzech aktorów: Gościa, Klienta i Pracownika. Każdy z nich </w:t>
      </w:r>
      <w:r w:rsidR="002E1307">
        <w:t>posiada swoje wymagania funkcjonalne.</w:t>
      </w:r>
    </w:p>
    <w:p w14:paraId="3710B670" w14:textId="61D1E00F" w:rsidR="00E70A9B" w:rsidRDefault="00E70A9B" w:rsidP="00E70A9B">
      <w:pPr>
        <w:pStyle w:val="Tekstwiodcy"/>
        <w:numPr>
          <w:ilvl w:val="0"/>
          <w:numId w:val="5"/>
        </w:numPr>
      </w:pPr>
      <w:r w:rsidRPr="00A12D74">
        <w:rPr>
          <w:b/>
          <w:bCs/>
        </w:rPr>
        <w:t>Gość</w:t>
      </w:r>
      <w:r>
        <w:t xml:space="preserve"> – Jest niezalogowanym użytkownikiem systemu, posiada on możliwość oglądania produktów, dodawania ich do koszyka, kupowania produktów</w:t>
      </w:r>
      <w:r w:rsidR="002B0C5D">
        <w:t>,</w:t>
      </w:r>
      <w:r>
        <w:t xml:space="preserve"> po wprowadzeniu poprawnych informacji. Dodatkowo każdy gość ma dostęp do informacji znajdujących się w wiki. Gość ma możliwość rejestracji, po udanej rejestracji i logowaniu gość staje się klientem.</w:t>
      </w:r>
    </w:p>
    <w:p w14:paraId="18CA85F5" w14:textId="4C721466" w:rsidR="00E70A9B" w:rsidRDefault="00E70A9B" w:rsidP="00E70A9B">
      <w:pPr>
        <w:pStyle w:val="Tekstwiodcy"/>
        <w:numPr>
          <w:ilvl w:val="0"/>
          <w:numId w:val="5"/>
        </w:numPr>
      </w:pPr>
      <w:r w:rsidRPr="00A12D74">
        <w:rPr>
          <w:b/>
          <w:bCs/>
        </w:rPr>
        <w:t>Klient</w:t>
      </w:r>
      <w:r>
        <w:t xml:space="preserve"> – Klient jest zalogowaną osobą posiadającą konto. Posiada on wszystkie możliwości Gościa oraz rozszerza niektóre z nich. </w:t>
      </w:r>
      <w:r w:rsidR="00EA1058">
        <w:t>Klient ma dostęp do historii kupionych produktów</w:t>
      </w:r>
      <w:r w:rsidR="002B0C5D">
        <w:t>. A</w:t>
      </w:r>
      <w:r w:rsidR="00EA1058">
        <w:t>ktualny koszyk</w:t>
      </w:r>
      <w:r w:rsidR="002B0C5D">
        <w:t xml:space="preserve"> Klienta</w:t>
      </w:r>
      <w:r w:rsidR="00EA1058">
        <w:t xml:space="preserve"> jest zapisywany na serwerze, przez co dostępny jest on z wielu urządzeń. </w:t>
      </w:r>
    </w:p>
    <w:p w14:paraId="47EBBF44" w14:textId="44AFC30C" w:rsidR="00E70A9B" w:rsidRPr="00D528FB" w:rsidRDefault="00E70A9B" w:rsidP="00EA1058">
      <w:pPr>
        <w:pStyle w:val="Tekstwiodcy"/>
        <w:numPr>
          <w:ilvl w:val="0"/>
          <w:numId w:val="5"/>
        </w:numPr>
      </w:pPr>
      <w:r w:rsidRPr="00A12D74">
        <w:rPr>
          <w:b/>
          <w:bCs/>
        </w:rPr>
        <w:t>Pracownik</w:t>
      </w:r>
      <w:r>
        <w:t xml:space="preserve"> – </w:t>
      </w:r>
      <w:r w:rsidR="00EA1058">
        <w:t>Jest osobą która dodaje/modyfikuje/usuwa produkty oraz informacje dostępne w systemie. Jest osobą, która fizyczn</w:t>
      </w:r>
      <w:r w:rsidR="006D6212">
        <w:t>i</w:t>
      </w:r>
      <w:r w:rsidR="00EA1058">
        <w:t>e realizuje zamówienia klientów i modyfikuje ich status w systemie.</w:t>
      </w:r>
    </w:p>
    <w:p w14:paraId="42D65C97" w14:textId="77777777" w:rsidR="00821E45" w:rsidRDefault="009941C4" w:rsidP="00821E45">
      <w:pPr>
        <w:pStyle w:val="NrNagwek2"/>
      </w:pPr>
      <w:bookmarkStart w:id="9" w:name="_Toc26732927"/>
      <w:r>
        <w:t>Wymagania funkcjonalne</w:t>
      </w:r>
      <w:bookmarkEnd w:id="9"/>
    </w:p>
    <w:p w14:paraId="4760900E" w14:textId="25DA7C87" w:rsidR="00A12D74" w:rsidRDefault="00A12D74" w:rsidP="00A12D74">
      <w:pPr>
        <w:pStyle w:val="Legenda"/>
        <w:keepNext/>
      </w:pPr>
      <w:r>
        <w:t xml:space="preserve">Tabela </w:t>
      </w:r>
      <w:r w:rsidR="006B732C">
        <w:fldChar w:fldCharType="begin"/>
      </w:r>
      <w:r w:rsidR="006B732C">
        <w:instrText xml:space="preserve"> SEQ Tabela \* ARABIC </w:instrText>
      </w:r>
      <w:r w:rsidR="006B732C">
        <w:fldChar w:fldCharType="separate"/>
      </w:r>
      <w:r w:rsidR="00C32E6A">
        <w:rPr>
          <w:noProof/>
        </w:rPr>
        <w:t>1</w:t>
      </w:r>
      <w:r w:rsidR="006B732C">
        <w:rPr>
          <w:noProof/>
        </w:rPr>
        <w:fldChar w:fldCharType="end"/>
      </w:r>
      <w:r w:rsidR="006D6212">
        <w:rPr>
          <w:noProof/>
        </w:rPr>
        <w:t>.</w:t>
      </w:r>
      <w:r>
        <w:t xml:space="preserve"> Wymagania funkcjonalne aplikacji</w:t>
      </w:r>
    </w:p>
    <w:tbl>
      <w:tblPr>
        <w:tblStyle w:val="Tabela-Siatka"/>
        <w:tblW w:w="0" w:type="auto"/>
        <w:tblLook w:val="04A0" w:firstRow="1" w:lastRow="0" w:firstColumn="1" w:lastColumn="0" w:noHBand="0" w:noVBand="1"/>
      </w:tblPr>
      <w:tblGrid>
        <w:gridCol w:w="1188"/>
        <w:gridCol w:w="3343"/>
        <w:gridCol w:w="4531"/>
      </w:tblGrid>
      <w:tr w:rsidR="00B937C1" w14:paraId="471D34CC" w14:textId="77777777" w:rsidTr="00CC57D6">
        <w:tc>
          <w:tcPr>
            <w:tcW w:w="9062" w:type="dxa"/>
            <w:gridSpan w:val="3"/>
          </w:tcPr>
          <w:p w14:paraId="111AAAF5" w14:textId="217142E1" w:rsidR="00B937C1" w:rsidRPr="00CC57D6" w:rsidRDefault="00B937C1" w:rsidP="00B937C1">
            <w:pPr>
              <w:pStyle w:val="Tekstwiodcy"/>
              <w:jc w:val="center"/>
              <w:rPr>
                <w:b/>
                <w:bCs/>
              </w:rPr>
            </w:pPr>
            <w:r w:rsidRPr="00CC57D6">
              <w:rPr>
                <w:b/>
                <w:bCs/>
              </w:rPr>
              <w:t>Wymagania funkcjonalne</w:t>
            </w:r>
          </w:p>
        </w:tc>
      </w:tr>
      <w:tr w:rsidR="00B937C1" w14:paraId="20A87E14" w14:textId="77777777" w:rsidTr="00CC57D6">
        <w:tc>
          <w:tcPr>
            <w:tcW w:w="1188" w:type="dxa"/>
          </w:tcPr>
          <w:p w14:paraId="467F4E00" w14:textId="7AF04D25" w:rsidR="00B937C1" w:rsidRPr="0095590E" w:rsidRDefault="00B937C1" w:rsidP="0023095C">
            <w:pPr>
              <w:pStyle w:val="Tekstwiodcy"/>
              <w:ind w:firstLine="0"/>
              <w:jc w:val="center"/>
              <w:rPr>
                <w:b/>
                <w:bCs/>
              </w:rPr>
            </w:pPr>
            <w:r w:rsidRPr="0095590E">
              <w:rPr>
                <w:b/>
                <w:bCs/>
              </w:rPr>
              <w:t>Id</w:t>
            </w:r>
          </w:p>
        </w:tc>
        <w:tc>
          <w:tcPr>
            <w:tcW w:w="3343" w:type="dxa"/>
          </w:tcPr>
          <w:p w14:paraId="1CE03250" w14:textId="17EEF328" w:rsidR="00B937C1" w:rsidRPr="0095590E" w:rsidRDefault="00B937C1" w:rsidP="0023095C">
            <w:pPr>
              <w:pStyle w:val="Tekstwiodcy"/>
              <w:ind w:firstLine="0"/>
              <w:jc w:val="center"/>
              <w:rPr>
                <w:b/>
                <w:bCs/>
              </w:rPr>
            </w:pPr>
            <w:r w:rsidRPr="0095590E">
              <w:rPr>
                <w:b/>
                <w:bCs/>
              </w:rPr>
              <w:t>Nazwa</w:t>
            </w:r>
          </w:p>
        </w:tc>
        <w:tc>
          <w:tcPr>
            <w:tcW w:w="4531" w:type="dxa"/>
          </w:tcPr>
          <w:p w14:paraId="5FF6F882" w14:textId="07430E18" w:rsidR="00B937C1" w:rsidRPr="0095590E" w:rsidRDefault="00B937C1" w:rsidP="0023095C">
            <w:pPr>
              <w:pStyle w:val="Tekstwiodcy"/>
              <w:ind w:firstLine="0"/>
              <w:jc w:val="center"/>
              <w:rPr>
                <w:b/>
                <w:bCs/>
              </w:rPr>
            </w:pPr>
            <w:r w:rsidRPr="0095590E">
              <w:rPr>
                <w:b/>
                <w:bCs/>
              </w:rPr>
              <w:t>Opis</w:t>
            </w:r>
          </w:p>
        </w:tc>
      </w:tr>
      <w:tr w:rsidR="00B937C1" w14:paraId="30F62957" w14:textId="77777777" w:rsidTr="00CC57D6">
        <w:tc>
          <w:tcPr>
            <w:tcW w:w="9062" w:type="dxa"/>
            <w:gridSpan w:val="3"/>
          </w:tcPr>
          <w:p w14:paraId="2C5AC2F6" w14:textId="10090015" w:rsidR="00B937C1" w:rsidRPr="00686210" w:rsidRDefault="00B937C1" w:rsidP="00B937C1">
            <w:pPr>
              <w:pStyle w:val="Tekstwiodcy"/>
              <w:jc w:val="center"/>
              <w:rPr>
                <w:b/>
                <w:bCs/>
              </w:rPr>
            </w:pPr>
            <w:r w:rsidRPr="00686210">
              <w:rPr>
                <w:b/>
                <w:bCs/>
              </w:rPr>
              <w:t>Gość</w:t>
            </w:r>
          </w:p>
        </w:tc>
      </w:tr>
      <w:tr w:rsidR="00B937C1" w:rsidRPr="00686210" w14:paraId="28467839" w14:textId="77777777" w:rsidTr="00CC57D6">
        <w:tc>
          <w:tcPr>
            <w:tcW w:w="1188" w:type="dxa"/>
          </w:tcPr>
          <w:p w14:paraId="6E9CBD81" w14:textId="093EBBBF" w:rsidR="00B937C1" w:rsidRPr="00B937C1" w:rsidRDefault="00B937C1" w:rsidP="00CC57D6">
            <w:pPr>
              <w:pStyle w:val="Tekstwiodcy"/>
              <w:ind w:firstLine="0"/>
            </w:pPr>
            <w:r w:rsidRPr="00B937C1">
              <w:t>FU01</w:t>
            </w:r>
          </w:p>
        </w:tc>
        <w:tc>
          <w:tcPr>
            <w:tcW w:w="3343" w:type="dxa"/>
          </w:tcPr>
          <w:p w14:paraId="0E1EE1F9" w14:textId="43FD239A" w:rsidR="00B937C1" w:rsidRPr="00B937C1" w:rsidRDefault="00686210" w:rsidP="00686210">
            <w:pPr>
              <w:pStyle w:val="Tekstwiodcy"/>
              <w:ind w:firstLine="0"/>
            </w:pPr>
            <w:r>
              <w:t>Dostęp do informacji o kwiatach</w:t>
            </w:r>
          </w:p>
        </w:tc>
        <w:tc>
          <w:tcPr>
            <w:tcW w:w="4531" w:type="dxa"/>
          </w:tcPr>
          <w:p w14:paraId="51CFB458" w14:textId="05B0897C" w:rsidR="00B937C1" w:rsidRPr="00B937C1" w:rsidRDefault="00686210" w:rsidP="00686210">
            <w:pPr>
              <w:pStyle w:val="Tekstwiodcy"/>
              <w:ind w:firstLine="0"/>
            </w:pPr>
            <w:r>
              <w:t>Gość ma dostęp do</w:t>
            </w:r>
            <w:r w:rsidR="00CC57D6">
              <w:t xml:space="preserve"> szczegółowych</w:t>
            </w:r>
            <w:r>
              <w:t xml:space="preserve"> informacji o kwiatach znajdujących się w wiki</w:t>
            </w:r>
            <w:r w:rsidR="0075780D">
              <w:t>.</w:t>
            </w:r>
          </w:p>
        </w:tc>
      </w:tr>
      <w:tr w:rsidR="00B937C1" w:rsidRPr="00686210" w14:paraId="7AB72DFB" w14:textId="77777777" w:rsidTr="00CC57D6">
        <w:tc>
          <w:tcPr>
            <w:tcW w:w="1188" w:type="dxa"/>
          </w:tcPr>
          <w:p w14:paraId="327EFDE5" w14:textId="33BE946C" w:rsidR="00B937C1" w:rsidRPr="00B937C1" w:rsidRDefault="00686210" w:rsidP="00CC57D6">
            <w:pPr>
              <w:pStyle w:val="Tekstwiodcy"/>
              <w:ind w:firstLine="0"/>
            </w:pPr>
            <w:r>
              <w:lastRenderedPageBreak/>
              <w:t>FU02</w:t>
            </w:r>
          </w:p>
        </w:tc>
        <w:tc>
          <w:tcPr>
            <w:tcW w:w="3343" w:type="dxa"/>
          </w:tcPr>
          <w:p w14:paraId="4CDF1634" w14:textId="6544C981" w:rsidR="00B937C1" w:rsidRPr="00B937C1" w:rsidRDefault="00686210" w:rsidP="00686210">
            <w:pPr>
              <w:pStyle w:val="Tekstwiodcy"/>
              <w:ind w:firstLine="0"/>
            </w:pPr>
            <w:r>
              <w:t>Dostęp do produktów</w:t>
            </w:r>
          </w:p>
        </w:tc>
        <w:tc>
          <w:tcPr>
            <w:tcW w:w="4531" w:type="dxa"/>
          </w:tcPr>
          <w:p w14:paraId="2563A4D4" w14:textId="609710E5" w:rsidR="00B937C1" w:rsidRPr="00B937C1" w:rsidRDefault="00686210" w:rsidP="00686210">
            <w:pPr>
              <w:pStyle w:val="Tekstwiodcy"/>
              <w:ind w:firstLine="0"/>
            </w:pPr>
            <w:r>
              <w:t>Gość ma dostęp do produktów sprzedawanych w aplikacji</w:t>
            </w:r>
            <w:r w:rsidR="0075780D">
              <w:t>.</w:t>
            </w:r>
          </w:p>
        </w:tc>
      </w:tr>
      <w:tr w:rsidR="00B937C1" w:rsidRPr="00686210" w14:paraId="15AAAB66" w14:textId="77777777" w:rsidTr="00CC57D6">
        <w:tc>
          <w:tcPr>
            <w:tcW w:w="1188" w:type="dxa"/>
          </w:tcPr>
          <w:p w14:paraId="606BF5A3" w14:textId="7F9EF5A9" w:rsidR="00B937C1" w:rsidRPr="00B937C1" w:rsidRDefault="00686210" w:rsidP="00A12D74">
            <w:pPr>
              <w:pStyle w:val="Tekstwiodcy"/>
              <w:ind w:firstLine="0"/>
            </w:pPr>
            <w:r>
              <w:t>FU03</w:t>
            </w:r>
          </w:p>
        </w:tc>
        <w:tc>
          <w:tcPr>
            <w:tcW w:w="3343" w:type="dxa"/>
          </w:tcPr>
          <w:p w14:paraId="28BB4702" w14:textId="00447090" w:rsidR="00B937C1" w:rsidRPr="00B937C1" w:rsidRDefault="00686210" w:rsidP="00686210">
            <w:pPr>
              <w:pStyle w:val="Tekstwiodcy"/>
              <w:ind w:firstLine="0"/>
            </w:pPr>
            <w:r>
              <w:t>Dodaj produkt do koszyka</w:t>
            </w:r>
          </w:p>
        </w:tc>
        <w:tc>
          <w:tcPr>
            <w:tcW w:w="4531" w:type="dxa"/>
          </w:tcPr>
          <w:p w14:paraId="339FD492" w14:textId="3D8D4858" w:rsidR="00B937C1" w:rsidRPr="00B937C1" w:rsidRDefault="00686210" w:rsidP="00686210">
            <w:pPr>
              <w:pStyle w:val="Tekstwiodcy"/>
              <w:ind w:firstLine="0"/>
            </w:pPr>
            <w:r>
              <w:t>Gość ma możliwość dodania produktów do koszyka</w:t>
            </w:r>
            <w:r w:rsidR="0075780D">
              <w:t>.</w:t>
            </w:r>
          </w:p>
        </w:tc>
      </w:tr>
      <w:tr w:rsidR="00B937C1" w:rsidRPr="00686210" w14:paraId="2CCBEF74" w14:textId="77777777" w:rsidTr="00CC57D6">
        <w:tc>
          <w:tcPr>
            <w:tcW w:w="1188" w:type="dxa"/>
          </w:tcPr>
          <w:p w14:paraId="4F7E3109" w14:textId="4D59540E" w:rsidR="00B937C1" w:rsidRPr="00B937C1" w:rsidRDefault="00686210" w:rsidP="00A12D74">
            <w:pPr>
              <w:pStyle w:val="Tekstwiodcy"/>
              <w:ind w:firstLine="0"/>
            </w:pPr>
            <w:r>
              <w:t>FU04</w:t>
            </w:r>
          </w:p>
        </w:tc>
        <w:tc>
          <w:tcPr>
            <w:tcW w:w="3343" w:type="dxa"/>
          </w:tcPr>
          <w:p w14:paraId="372BFCF6" w14:textId="33F0783E" w:rsidR="00B937C1" w:rsidRPr="00B937C1" w:rsidRDefault="00686210" w:rsidP="00686210">
            <w:pPr>
              <w:pStyle w:val="Tekstwiodcy"/>
              <w:ind w:firstLine="0"/>
            </w:pPr>
            <w:r>
              <w:t>Usuń produkt z koszyka</w:t>
            </w:r>
          </w:p>
        </w:tc>
        <w:tc>
          <w:tcPr>
            <w:tcW w:w="4531" w:type="dxa"/>
          </w:tcPr>
          <w:p w14:paraId="2D944947" w14:textId="701D1EB3" w:rsidR="00B937C1" w:rsidRPr="00B937C1" w:rsidRDefault="00686210" w:rsidP="00686210">
            <w:pPr>
              <w:pStyle w:val="Tekstwiodcy"/>
              <w:ind w:firstLine="0"/>
            </w:pPr>
            <w:r>
              <w:t>Gość ma możliwość usunięcia produktu z koszyka</w:t>
            </w:r>
            <w:r w:rsidR="0075780D">
              <w:t>.</w:t>
            </w:r>
          </w:p>
        </w:tc>
      </w:tr>
      <w:tr w:rsidR="00B937C1" w:rsidRPr="00686210" w14:paraId="7C5A447D" w14:textId="77777777" w:rsidTr="00CC57D6">
        <w:tc>
          <w:tcPr>
            <w:tcW w:w="1188" w:type="dxa"/>
          </w:tcPr>
          <w:p w14:paraId="26ADF3A2" w14:textId="3CE4E101" w:rsidR="00B937C1" w:rsidRPr="00B937C1" w:rsidRDefault="00686210" w:rsidP="00A12D74">
            <w:pPr>
              <w:pStyle w:val="Tekstwiodcy"/>
              <w:ind w:firstLine="0"/>
            </w:pPr>
            <w:r>
              <w:t>FU05</w:t>
            </w:r>
          </w:p>
        </w:tc>
        <w:tc>
          <w:tcPr>
            <w:tcW w:w="3343" w:type="dxa"/>
          </w:tcPr>
          <w:p w14:paraId="7A68540E" w14:textId="1F3162A7" w:rsidR="00B937C1" w:rsidRPr="00B937C1" w:rsidRDefault="00686210" w:rsidP="00686210">
            <w:pPr>
              <w:pStyle w:val="Tekstwiodcy"/>
              <w:ind w:firstLine="0"/>
            </w:pPr>
            <w:r>
              <w:t>Złóż zamówienie</w:t>
            </w:r>
          </w:p>
        </w:tc>
        <w:tc>
          <w:tcPr>
            <w:tcW w:w="4531" w:type="dxa"/>
          </w:tcPr>
          <w:p w14:paraId="0F6DA4DC" w14:textId="282FA4DA" w:rsidR="00B937C1" w:rsidRPr="00B937C1" w:rsidRDefault="00686210" w:rsidP="00686210">
            <w:pPr>
              <w:pStyle w:val="Tekstwiodcy"/>
              <w:ind w:firstLine="0"/>
            </w:pPr>
            <w:r>
              <w:t>Gość może złożyć zamówienie na produktu znajdujące się w koszyku</w:t>
            </w:r>
            <w:r w:rsidR="002B0C5D">
              <w:t>,</w:t>
            </w:r>
            <w:r>
              <w:t xml:space="preserve"> po poprawnym wypełnieniu wymaganych informacji</w:t>
            </w:r>
            <w:r w:rsidR="0075780D">
              <w:t>.</w:t>
            </w:r>
          </w:p>
        </w:tc>
      </w:tr>
      <w:tr w:rsidR="00686210" w:rsidRPr="00686210" w14:paraId="13C13092" w14:textId="77777777" w:rsidTr="00CC57D6">
        <w:tc>
          <w:tcPr>
            <w:tcW w:w="1188" w:type="dxa"/>
          </w:tcPr>
          <w:p w14:paraId="740C3D08" w14:textId="6CA90BBD" w:rsidR="00686210" w:rsidRDefault="00686210" w:rsidP="00A12D74">
            <w:pPr>
              <w:pStyle w:val="Tekstwiodcy"/>
              <w:ind w:firstLine="0"/>
            </w:pPr>
            <w:r>
              <w:t>FU06</w:t>
            </w:r>
          </w:p>
        </w:tc>
        <w:tc>
          <w:tcPr>
            <w:tcW w:w="3343" w:type="dxa"/>
          </w:tcPr>
          <w:p w14:paraId="148E555E" w14:textId="1A547C8D" w:rsidR="00686210" w:rsidRDefault="00686210" w:rsidP="00686210">
            <w:pPr>
              <w:pStyle w:val="Tekstwiodcy"/>
              <w:ind w:firstLine="0"/>
            </w:pPr>
            <w:r>
              <w:t xml:space="preserve">Zarejestruj się </w:t>
            </w:r>
          </w:p>
        </w:tc>
        <w:tc>
          <w:tcPr>
            <w:tcW w:w="4531" w:type="dxa"/>
          </w:tcPr>
          <w:p w14:paraId="336DBB8F" w14:textId="46D4015B" w:rsidR="00686210" w:rsidRDefault="00686210" w:rsidP="00686210">
            <w:pPr>
              <w:pStyle w:val="Tekstwiodcy"/>
              <w:ind w:firstLine="0"/>
            </w:pPr>
            <w:r>
              <w:t>Gość ma możliwość utworzenia konta</w:t>
            </w:r>
            <w:r w:rsidR="0075780D">
              <w:t>.</w:t>
            </w:r>
          </w:p>
        </w:tc>
      </w:tr>
      <w:tr w:rsidR="00686210" w:rsidRPr="00686210" w14:paraId="0EDEA01A" w14:textId="77777777" w:rsidTr="00CC57D6">
        <w:tc>
          <w:tcPr>
            <w:tcW w:w="1188" w:type="dxa"/>
          </w:tcPr>
          <w:p w14:paraId="063D3BBB" w14:textId="3355B1DD" w:rsidR="00686210" w:rsidRDefault="00686210" w:rsidP="00A12D74">
            <w:pPr>
              <w:pStyle w:val="Tekstwiodcy"/>
              <w:ind w:firstLine="0"/>
            </w:pPr>
            <w:r>
              <w:t>FU07</w:t>
            </w:r>
          </w:p>
        </w:tc>
        <w:tc>
          <w:tcPr>
            <w:tcW w:w="3343" w:type="dxa"/>
          </w:tcPr>
          <w:p w14:paraId="7629288E" w14:textId="41A544B4" w:rsidR="00686210" w:rsidRDefault="00686210" w:rsidP="00686210">
            <w:pPr>
              <w:pStyle w:val="Tekstwiodcy"/>
              <w:ind w:firstLine="0"/>
            </w:pPr>
            <w:r>
              <w:t xml:space="preserve">Zaloguj się </w:t>
            </w:r>
          </w:p>
        </w:tc>
        <w:tc>
          <w:tcPr>
            <w:tcW w:w="4531" w:type="dxa"/>
          </w:tcPr>
          <w:p w14:paraId="2405D58F" w14:textId="4E44E8CF" w:rsidR="00686210" w:rsidRDefault="00686210" w:rsidP="00686210">
            <w:pPr>
              <w:pStyle w:val="Tekstwiodcy"/>
              <w:ind w:firstLine="0"/>
            </w:pPr>
            <w:r>
              <w:t xml:space="preserve">Gość ma możliwość zalogowania się do </w:t>
            </w:r>
            <w:r w:rsidR="00CC57D6">
              <w:t>systemu sprzedaży</w:t>
            </w:r>
            <w:r>
              <w:t xml:space="preserve"> pod warunkiem, że posiada on zarejestrowane konto. Gość po udanym zalogowaniu staje się Klientem</w:t>
            </w:r>
            <w:r w:rsidR="0075780D">
              <w:t>.</w:t>
            </w:r>
          </w:p>
        </w:tc>
      </w:tr>
      <w:tr w:rsidR="00CC57D6" w:rsidRPr="00686210" w14:paraId="724055AC" w14:textId="77777777" w:rsidTr="00CC57D6">
        <w:tc>
          <w:tcPr>
            <w:tcW w:w="9062" w:type="dxa"/>
            <w:gridSpan w:val="3"/>
          </w:tcPr>
          <w:p w14:paraId="29350653" w14:textId="11B45C41" w:rsidR="00CC57D6" w:rsidRPr="00CC57D6" w:rsidRDefault="00CC57D6" w:rsidP="00CC57D6">
            <w:pPr>
              <w:pStyle w:val="Tekstwiodcy"/>
              <w:ind w:firstLine="0"/>
              <w:jc w:val="center"/>
              <w:rPr>
                <w:b/>
                <w:bCs/>
              </w:rPr>
            </w:pPr>
            <w:r w:rsidRPr="00CC57D6">
              <w:rPr>
                <w:b/>
                <w:bCs/>
              </w:rPr>
              <w:t>Klient</w:t>
            </w:r>
          </w:p>
        </w:tc>
      </w:tr>
      <w:tr w:rsidR="00686210" w:rsidRPr="00686210" w14:paraId="4DBDB62D" w14:textId="77777777" w:rsidTr="00CC57D6">
        <w:tc>
          <w:tcPr>
            <w:tcW w:w="1188" w:type="dxa"/>
          </w:tcPr>
          <w:p w14:paraId="4173594F" w14:textId="2BEACC6D" w:rsidR="00686210" w:rsidRDefault="00CC57D6" w:rsidP="00CC57D6">
            <w:pPr>
              <w:pStyle w:val="Tekstwiodcy"/>
              <w:ind w:firstLine="0"/>
            </w:pPr>
            <w:r>
              <w:t>FU08</w:t>
            </w:r>
          </w:p>
        </w:tc>
        <w:tc>
          <w:tcPr>
            <w:tcW w:w="3343" w:type="dxa"/>
          </w:tcPr>
          <w:p w14:paraId="01360877" w14:textId="485FF675" w:rsidR="00686210" w:rsidRDefault="00CC57D6" w:rsidP="00686210">
            <w:pPr>
              <w:pStyle w:val="Tekstwiodcy"/>
              <w:ind w:firstLine="0"/>
            </w:pPr>
            <w:r>
              <w:t>Dostęp do historii</w:t>
            </w:r>
          </w:p>
        </w:tc>
        <w:tc>
          <w:tcPr>
            <w:tcW w:w="4531" w:type="dxa"/>
          </w:tcPr>
          <w:p w14:paraId="10EF773A" w14:textId="44A4247E" w:rsidR="00686210" w:rsidRDefault="00CC57D6" w:rsidP="00686210">
            <w:pPr>
              <w:pStyle w:val="Tekstwiodcy"/>
              <w:ind w:firstLine="0"/>
            </w:pPr>
            <w:r>
              <w:t xml:space="preserve">Klient ma dostęp </w:t>
            </w:r>
            <w:r w:rsidR="002D297E">
              <w:t>d</w:t>
            </w:r>
            <w:r>
              <w:t>o historii swoich wcześniejszych zakupów</w:t>
            </w:r>
            <w:r w:rsidR="0075780D">
              <w:t>.</w:t>
            </w:r>
          </w:p>
        </w:tc>
      </w:tr>
      <w:tr w:rsidR="00686210" w:rsidRPr="00686210" w14:paraId="1A7ABB2D" w14:textId="77777777" w:rsidTr="00CC57D6">
        <w:tc>
          <w:tcPr>
            <w:tcW w:w="1188" w:type="dxa"/>
          </w:tcPr>
          <w:p w14:paraId="0FB1EE9E" w14:textId="5A08B156" w:rsidR="00686210" w:rsidRDefault="00CC57D6" w:rsidP="00CC57D6">
            <w:pPr>
              <w:pStyle w:val="Tekstwiodcy"/>
              <w:ind w:firstLine="0"/>
            </w:pPr>
            <w:r>
              <w:t>FU09</w:t>
            </w:r>
          </w:p>
        </w:tc>
        <w:tc>
          <w:tcPr>
            <w:tcW w:w="3343" w:type="dxa"/>
          </w:tcPr>
          <w:p w14:paraId="381BDAB2" w14:textId="5F054749" w:rsidR="00686210" w:rsidRDefault="00CC57D6" w:rsidP="00686210">
            <w:pPr>
              <w:pStyle w:val="Tekstwiodcy"/>
              <w:ind w:firstLine="0"/>
            </w:pPr>
            <w:r>
              <w:t>Modyfikuj dane personalne</w:t>
            </w:r>
          </w:p>
        </w:tc>
        <w:tc>
          <w:tcPr>
            <w:tcW w:w="4531" w:type="dxa"/>
          </w:tcPr>
          <w:p w14:paraId="1FA1BA74" w14:textId="6818C0B3" w:rsidR="00686210" w:rsidRDefault="00CC57D6" w:rsidP="00686210">
            <w:pPr>
              <w:pStyle w:val="Tekstwiodcy"/>
              <w:ind w:firstLine="0"/>
            </w:pPr>
            <w:r>
              <w:t>Klient ma możliwość modyfikacji danych personalnych wprowadzonych podczas procesu rejestracji</w:t>
            </w:r>
            <w:r w:rsidR="0075780D">
              <w:t>.</w:t>
            </w:r>
          </w:p>
        </w:tc>
      </w:tr>
      <w:tr w:rsidR="00CC57D6" w:rsidRPr="00686210" w14:paraId="4599CB25" w14:textId="77777777" w:rsidTr="00CC57D6">
        <w:tc>
          <w:tcPr>
            <w:tcW w:w="1188" w:type="dxa"/>
          </w:tcPr>
          <w:p w14:paraId="6B6141BF" w14:textId="487C02AB" w:rsidR="00CC57D6" w:rsidRDefault="00CC57D6" w:rsidP="00CC57D6">
            <w:pPr>
              <w:pStyle w:val="Tekstwiodcy"/>
              <w:ind w:firstLine="0"/>
            </w:pPr>
            <w:r>
              <w:t>FU10</w:t>
            </w:r>
          </w:p>
        </w:tc>
        <w:tc>
          <w:tcPr>
            <w:tcW w:w="3343" w:type="dxa"/>
          </w:tcPr>
          <w:p w14:paraId="0D241F25" w14:textId="2846F59C" w:rsidR="00CC57D6" w:rsidRDefault="00CC57D6" w:rsidP="00686210">
            <w:pPr>
              <w:pStyle w:val="Tekstwiodcy"/>
              <w:ind w:firstLine="0"/>
            </w:pPr>
            <w:r>
              <w:t>Wyloguj się</w:t>
            </w:r>
          </w:p>
        </w:tc>
        <w:tc>
          <w:tcPr>
            <w:tcW w:w="4531" w:type="dxa"/>
          </w:tcPr>
          <w:p w14:paraId="3DCB9181" w14:textId="18A58572" w:rsidR="00CC57D6" w:rsidRDefault="00CC57D6" w:rsidP="00686210">
            <w:pPr>
              <w:pStyle w:val="Tekstwiodcy"/>
              <w:ind w:firstLine="0"/>
            </w:pPr>
            <w:r>
              <w:t>Klient ma możliwość wylogowania się z systemu sprzedaży</w:t>
            </w:r>
            <w:r w:rsidR="002B0C5D">
              <w:t>,</w:t>
            </w:r>
            <w:r>
              <w:t xml:space="preserve"> po poprawnym wylogowaniu staje się Gościem</w:t>
            </w:r>
            <w:r w:rsidR="0075780D">
              <w:t>.</w:t>
            </w:r>
          </w:p>
        </w:tc>
      </w:tr>
      <w:tr w:rsidR="00CC57D6" w:rsidRPr="00686210" w14:paraId="6BD3772A" w14:textId="77777777" w:rsidTr="00CC57D6">
        <w:tc>
          <w:tcPr>
            <w:tcW w:w="9062" w:type="dxa"/>
            <w:gridSpan w:val="3"/>
          </w:tcPr>
          <w:p w14:paraId="4DF5DAB0" w14:textId="7730696D" w:rsidR="00CC57D6" w:rsidRPr="00CC57D6" w:rsidRDefault="00CC57D6" w:rsidP="00CC57D6">
            <w:pPr>
              <w:pStyle w:val="Tekstwiodcy"/>
              <w:ind w:firstLine="0"/>
              <w:jc w:val="center"/>
              <w:rPr>
                <w:b/>
                <w:bCs/>
              </w:rPr>
            </w:pPr>
            <w:r>
              <w:rPr>
                <w:b/>
                <w:bCs/>
              </w:rPr>
              <w:t>Pracownik</w:t>
            </w:r>
          </w:p>
        </w:tc>
      </w:tr>
      <w:tr w:rsidR="00CC57D6" w:rsidRPr="00686210" w14:paraId="55259FDB" w14:textId="77777777" w:rsidTr="00CC57D6">
        <w:tc>
          <w:tcPr>
            <w:tcW w:w="1188" w:type="dxa"/>
          </w:tcPr>
          <w:p w14:paraId="08B91109" w14:textId="4ACAC8BB" w:rsidR="00CC57D6" w:rsidRDefault="00CC57D6" w:rsidP="00CC57D6">
            <w:pPr>
              <w:pStyle w:val="Tekstwiodcy"/>
              <w:ind w:firstLine="0"/>
            </w:pPr>
            <w:r>
              <w:t>FU11</w:t>
            </w:r>
          </w:p>
        </w:tc>
        <w:tc>
          <w:tcPr>
            <w:tcW w:w="3343" w:type="dxa"/>
          </w:tcPr>
          <w:p w14:paraId="3ECF3A6C" w14:textId="44F02133" w:rsidR="00CC57D6" w:rsidRDefault="00CC57D6" w:rsidP="00686210">
            <w:pPr>
              <w:pStyle w:val="Tekstwiodcy"/>
              <w:ind w:firstLine="0"/>
            </w:pPr>
            <w:r>
              <w:t>Zaloguj się do systemu</w:t>
            </w:r>
          </w:p>
        </w:tc>
        <w:tc>
          <w:tcPr>
            <w:tcW w:w="4531" w:type="dxa"/>
          </w:tcPr>
          <w:p w14:paraId="2F0104E5" w14:textId="20FD27E7" w:rsidR="00CC57D6" w:rsidRDefault="00CC57D6" w:rsidP="00686210">
            <w:pPr>
              <w:pStyle w:val="Tekstwiodcy"/>
              <w:ind w:firstLine="0"/>
            </w:pPr>
            <w:r>
              <w:t>Pracownik ma możliwość zalogowanie się do systemu</w:t>
            </w:r>
            <w:r w:rsidR="0075780D">
              <w:t>.</w:t>
            </w:r>
          </w:p>
        </w:tc>
      </w:tr>
      <w:tr w:rsidR="00CC57D6" w:rsidRPr="00686210" w14:paraId="247D858B" w14:textId="77777777" w:rsidTr="00CC57D6">
        <w:tc>
          <w:tcPr>
            <w:tcW w:w="1188" w:type="dxa"/>
          </w:tcPr>
          <w:p w14:paraId="34F09D4B" w14:textId="67B5B94E" w:rsidR="00CC57D6" w:rsidRDefault="00CC57D6" w:rsidP="00CC57D6">
            <w:pPr>
              <w:pStyle w:val="Tekstwiodcy"/>
              <w:ind w:firstLine="0"/>
            </w:pPr>
            <w:r>
              <w:t>FU12</w:t>
            </w:r>
          </w:p>
        </w:tc>
        <w:tc>
          <w:tcPr>
            <w:tcW w:w="3343" w:type="dxa"/>
          </w:tcPr>
          <w:p w14:paraId="0DCF0677" w14:textId="586E8A07" w:rsidR="00CC57D6" w:rsidRDefault="00CC57D6" w:rsidP="00686210">
            <w:pPr>
              <w:pStyle w:val="Tekstwiodcy"/>
              <w:ind w:firstLine="0"/>
            </w:pPr>
            <w:r>
              <w:t>Wyloguj się z systemu</w:t>
            </w:r>
          </w:p>
        </w:tc>
        <w:tc>
          <w:tcPr>
            <w:tcW w:w="4531" w:type="dxa"/>
          </w:tcPr>
          <w:p w14:paraId="5A37A9E4" w14:textId="2AF09951" w:rsidR="00CC57D6" w:rsidRDefault="00CC57D6" w:rsidP="00686210">
            <w:pPr>
              <w:pStyle w:val="Tekstwiodcy"/>
              <w:ind w:firstLine="0"/>
            </w:pPr>
            <w:r>
              <w:t>Pracownik ma możliwość wylogowania się z systemu</w:t>
            </w:r>
            <w:r w:rsidR="0075780D">
              <w:t>.</w:t>
            </w:r>
          </w:p>
        </w:tc>
      </w:tr>
      <w:tr w:rsidR="00CC57D6" w:rsidRPr="00686210" w14:paraId="4F50764A" w14:textId="77777777" w:rsidTr="00CC57D6">
        <w:tc>
          <w:tcPr>
            <w:tcW w:w="1188" w:type="dxa"/>
          </w:tcPr>
          <w:p w14:paraId="14D73585" w14:textId="78059847" w:rsidR="00CC57D6" w:rsidRDefault="00CC57D6" w:rsidP="00CC57D6">
            <w:pPr>
              <w:pStyle w:val="Tekstwiodcy"/>
              <w:ind w:firstLine="0"/>
            </w:pPr>
            <w:r>
              <w:t>FU13</w:t>
            </w:r>
          </w:p>
        </w:tc>
        <w:tc>
          <w:tcPr>
            <w:tcW w:w="3343" w:type="dxa"/>
          </w:tcPr>
          <w:p w14:paraId="1F2CDF59" w14:textId="7B3C03AF" w:rsidR="00CC57D6" w:rsidRDefault="00CC57D6" w:rsidP="00686210">
            <w:pPr>
              <w:pStyle w:val="Tekstwiodcy"/>
              <w:ind w:firstLine="0"/>
            </w:pPr>
            <w:r>
              <w:t>Dodaj wpis</w:t>
            </w:r>
          </w:p>
        </w:tc>
        <w:tc>
          <w:tcPr>
            <w:tcW w:w="4531" w:type="dxa"/>
          </w:tcPr>
          <w:p w14:paraId="17811D5F" w14:textId="6B368E71" w:rsidR="00CC57D6" w:rsidRDefault="00CC57D6" w:rsidP="00686210">
            <w:pPr>
              <w:pStyle w:val="Tekstwiodcy"/>
              <w:ind w:firstLine="0"/>
            </w:pPr>
            <w:r>
              <w:t>Pracownik ma możliwość dodania wpisu do wiki</w:t>
            </w:r>
            <w:r w:rsidR="0075780D">
              <w:t>.</w:t>
            </w:r>
          </w:p>
        </w:tc>
      </w:tr>
      <w:tr w:rsidR="00CC57D6" w:rsidRPr="00686210" w14:paraId="262BDBEE" w14:textId="77777777" w:rsidTr="00CC57D6">
        <w:tc>
          <w:tcPr>
            <w:tcW w:w="1188" w:type="dxa"/>
          </w:tcPr>
          <w:p w14:paraId="293696F7" w14:textId="64D88D64" w:rsidR="00CC57D6" w:rsidRDefault="00CC57D6" w:rsidP="00CC57D6">
            <w:pPr>
              <w:pStyle w:val="Tekstwiodcy"/>
              <w:ind w:firstLine="0"/>
            </w:pPr>
            <w:r>
              <w:t>FU14</w:t>
            </w:r>
          </w:p>
        </w:tc>
        <w:tc>
          <w:tcPr>
            <w:tcW w:w="3343" w:type="dxa"/>
          </w:tcPr>
          <w:p w14:paraId="2E4A5A99" w14:textId="336D9E07" w:rsidR="00CC57D6" w:rsidRDefault="00CC57D6" w:rsidP="00686210">
            <w:pPr>
              <w:pStyle w:val="Tekstwiodcy"/>
              <w:ind w:firstLine="0"/>
            </w:pPr>
            <w:r>
              <w:t>Modyfikuj wpis</w:t>
            </w:r>
          </w:p>
        </w:tc>
        <w:tc>
          <w:tcPr>
            <w:tcW w:w="4531" w:type="dxa"/>
          </w:tcPr>
          <w:p w14:paraId="75826364" w14:textId="270372F9" w:rsidR="00CC57D6" w:rsidRDefault="00CC57D6" w:rsidP="00686210">
            <w:pPr>
              <w:pStyle w:val="Tekstwiodcy"/>
              <w:ind w:firstLine="0"/>
            </w:pPr>
            <w:r>
              <w:t xml:space="preserve">Pracownik </w:t>
            </w:r>
            <w:r w:rsidR="00C67F2B">
              <w:t>może modyfikować istniejący wpis na wiki</w:t>
            </w:r>
            <w:r w:rsidR="0075780D">
              <w:t>.</w:t>
            </w:r>
          </w:p>
        </w:tc>
      </w:tr>
      <w:tr w:rsidR="00CC57D6" w:rsidRPr="00686210" w14:paraId="3A3CC19E" w14:textId="77777777" w:rsidTr="00CC57D6">
        <w:tc>
          <w:tcPr>
            <w:tcW w:w="1188" w:type="dxa"/>
          </w:tcPr>
          <w:p w14:paraId="464E9750" w14:textId="0DD73243" w:rsidR="00CC57D6" w:rsidRDefault="00C67F2B" w:rsidP="00C67F2B">
            <w:pPr>
              <w:pStyle w:val="Tekstwiodcy"/>
              <w:ind w:firstLine="0"/>
            </w:pPr>
            <w:r>
              <w:lastRenderedPageBreak/>
              <w:t>FU15</w:t>
            </w:r>
          </w:p>
        </w:tc>
        <w:tc>
          <w:tcPr>
            <w:tcW w:w="3343" w:type="dxa"/>
          </w:tcPr>
          <w:p w14:paraId="500FAA1C" w14:textId="07AA41D8" w:rsidR="00CC57D6" w:rsidRDefault="00C67F2B" w:rsidP="00686210">
            <w:pPr>
              <w:pStyle w:val="Tekstwiodcy"/>
              <w:ind w:firstLine="0"/>
            </w:pPr>
            <w:r>
              <w:t>Usuń wpis</w:t>
            </w:r>
          </w:p>
        </w:tc>
        <w:tc>
          <w:tcPr>
            <w:tcW w:w="4531" w:type="dxa"/>
          </w:tcPr>
          <w:p w14:paraId="03FDCA0B" w14:textId="4A5E7FEA" w:rsidR="00CC57D6" w:rsidRDefault="00C67F2B" w:rsidP="00686210">
            <w:pPr>
              <w:pStyle w:val="Tekstwiodcy"/>
              <w:ind w:firstLine="0"/>
            </w:pPr>
            <w:r>
              <w:t>Pracownik ma możliwość usunięcia wpisu z wiki</w:t>
            </w:r>
            <w:r w:rsidR="0075780D">
              <w:t>.</w:t>
            </w:r>
          </w:p>
        </w:tc>
      </w:tr>
      <w:tr w:rsidR="00CC57D6" w:rsidRPr="00686210" w14:paraId="0DE3E96F" w14:textId="77777777" w:rsidTr="00CC57D6">
        <w:tc>
          <w:tcPr>
            <w:tcW w:w="1188" w:type="dxa"/>
          </w:tcPr>
          <w:p w14:paraId="3E7C07E4" w14:textId="436045F3" w:rsidR="00CC57D6" w:rsidRDefault="00C67F2B" w:rsidP="00C67F2B">
            <w:pPr>
              <w:pStyle w:val="Tekstwiodcy"/>
              <w:ind w:firstLine="0"/>
            </w:pPr>
            <w:r>
              <w:t>FU1</w:t>
            </w:r>
            <w:r w:rsidR="00753AE5">
              <w:t>6</w:t>
            </w:r>
          </w:p>
        </w:tc>
        <w:tc>
          <w:tcPr>
            <w:tcW w:w="3343" w:type="dxa"/>
          </w:tcPr>
          <w:p w14:paraId="37478E18" w14:textId="2A1A3458" w:rsidR="00CC57D6" w:rsidRDefault="00C67F2B" w:rsidP="00686210">
            <w:pPr>
              <w:pStyle w:val="Tekstwiodcy"/>
              <w:ind w:firstLine="0"/>
            </w:pPr>
            <w:r>
              <w:t>Dodaj produkt</w:t>
            </w:r>
          </w:p>
        </w:tc>
        <w:tc>
          <w:tcPr>
            <w:tcW w:w="4531" w:type="dxa"/>
          </w:tcPr>
          <w:p w14:paraId="4F230782" w14:textId="265E1C76" w:rsidR="00CC57D6" w:rsidRDefault="00C67F2B" w:rsidP="00686210">
            <w:pPr>
              <w:pStyle w:val="Tekstwiodcy"/>
              <w:ind w:firstLine="0"/>
            </w:pPr>
            <w:r>
              <w:t>Pracownik może dodać nowy produkt</w:t>
            </w:r>
            <w:r w:rsidR="0075780D">
              <w:t>.</w:t>
            </w:r>
          </w:p>
        </w:tc>
      </w:tr>
      <w:tr w:rsidR="00C67F2B" w:rsidRPr="00686210" w14:paraId="640EE349" w14:textId="77777777" w:rsidTr="00CC57D6">
        <w:tc>
          <w:tcPr>
            <w:tcW w:w="1188" w:type="dxa"/>
          </w:tcPr>
          <w:p w14:paraId="06D30E9E" w14:textId="3EAAA7AF" w:rsidR="00C67F2B" w:rsidRDefault="00C67F2B" w:rsidP="00C67F2B">
            <w:pPr>
              <w:pStyle w:val="Tekstwiodcy"/>
              <w:ind w:firstLine="0"/>
            </w:pPr>
            <w:r>
              <w:t>FU1</w:t>
            </w:r>
            <w:r w:rsidR="00753AE5">
              <w:t>7</w:t>
            </w:r>
          </w:p>
        </w:tc>
        <w:tc>
          <w:tcPr>
            <w:tcW w:w="3343" w:type="dxa"/>
          </w:tcPr>
          <w:p w14:paraId="69E48436" w14:textId="63151484" w:rsidR="00C67F2B" w:rsidRDefault="00C67F2B" w:rsidP="00686210">
            <w:pPr>
              <w:pStyle w:val="Tekstwiodcy"/>
              <w:ind w:firstLine="0"/>
            </w:pPr>
            <w:r>
              <w:t>Modyfikuj produkt</w:t>
            </w:r>
          </w:p>
        </w:tc>
        <w:tc>
          <w:tcPr>
            <w:tcW w:w="4531" w:type="dxa"/>
          </w:tcPr>
          <w:p w14:paraId="7EB0EA06" w14:textId="0376964A" w:rsidR="00C67F2B" w:rsidRDefault="00C67F2B" w:rsidP="00686210">
            <w:pPr>
              <w:pStyle w:val="Tekstwiodcy"/>
              <w:ind w:firstLine="0"/>
            </w:pPr>
            <w:r>
              <w:t>Pracownik może modyfikować istniejący produkt</w:t>
            </w:r>
            <w:r w:rsidR="0075780D">
              <w:t>.</w:t>
            </w:r>
          </w:p>
        </w:tc>
      </w:tr>
      <w:tr w:rsidR="00C67F2B" w:rsidRPr="00686210" w14:paraId="16CD2CB4" w14:textId="77777777" w:rsidTr="00CC57D6">
        <w:tc>
          <w:tcPr>
            <w:tcW w:w="1188" w:type="dxa"/>
          </w:tcPr>
          <w:p w14:paraId="7DD28FD0" w14:textId="1176C284" w:rsidR="00C67F2B" w:rsidRDefault="00C67F2B" w:rsidP="00C67F2B">
            <w:pPr>
              <w:pStyle w:val="Tekstwiodcy"/>
              <w:ind w:firstLine="0"/>
            </w:pPr>
            <w:r>
              <w:t>FU1</w:t>
            </w:r>
            <w:r w:rsidR="00753AE5">
              <w:t>8</w:t>
            </w:r>
          </w:p>
        </w:tc>
        <w:tc>
          <w:tcPr>
            <w:tcW w:w="3343" w:type="dxa"/>
          </w:tcPr>
          <w:p w14:paraId="11E42177" w14:textId="6D7B6128" w:rsidR="00C67F2B" w:rsidRDefault="00C67F2B" w:rsidP="00686210">
            <w:pPr>
              <w:pStyle w:val="Tekstwiodcy"/>
              <w:ind w:firstLine="0"/>
            </w:pPr>
            <w:r>
              <w:t>Usuń produkt</w:t>
            </w:r>
          </w:p>
        </w:tc>
        <w:tc>
          <w:tcPr>
            <w:tcW w:w="4531" w:type="dxa"/>
          </w:tcPr>
          <w:p w14:paraId="77E4924B" w14:textId="777049EE" w:rsidR="00C67F2B" w:rsidRDefault="00C67F2B" w:rsidP="00686210">
            <w:pPr>
              <w:pStyle w:val="Tekstwiodcy"/>
              <w:ind w:firstLine="0"/>
            </w:pPr>
            <w:r>
              <w:t>Pracownik może usunąć produkt</w:t>
            </w:r>
            <w:r w:rsidR="0075780D">
              <w:t>.</w:t>
            </w:r>
          </w:p>
        </w:tc>
      </w:tr>
      <w:tr w:rsidR="00CC57D6" w:rsidRPr="00686210" w14:paraId="452FEBED" w14:textId="77777777" w:rsidTr="00CC57D6">
        <w:tc>
          <w:tcPr>
            <w:tcW w:w="1188" w:type="dxa"/>
          </w:tcPr>
          <w:p w14:paraId="05B3FC72" w14:textId="194AE92B" w:rsidR="00CC57D6" w:rsidRDefault="00C67F2B" w:rsidP="00C67F2B">
            <w:pPr>
              <w:pStyle w:val="Tekstwiodcy"/>
              <w:ind w:firstLine="0"/>
            </w:pPr>
            <w:r>
              <w:t>FU</w:t>
            </w:r>
            <w:r w:rsidR="00753AE5">
              <w:t>19</w:t>
            </w:r>
          </w:p>
        </w:tc>
        <w:tc>
          <w:tcPr>
            <w:tcW w:w="3343" w:type="dxa"/>
          </w:tcPr>
          <w:p w14:paraId="64E85FD4" w14:textId="2713C731" w:rsidR="00CC57D6" w:rsidRDefault="00C045E9" w:rsidP="00686210">
            <w:pPr>
              <w:pStyle w:val="Tekstwiodcy"/>
              <w:ind w:firstLine="0"/>
            </w:pPr>
            <w:r>
              <w:t>Zrealizuj</w:t>
            </w:r>
            <w:r w:rsidR="00C67F2B">
              <w:t xml:space="preserve"> zamówienie</w:t>
            </w:r>
          </w:p>
        </w:tc>
        <w:tc>
          <w:tcPr>
            <w:tcW w:w="4531" w:type="dxa"/>
          </w:tcPr>
          <w:p w14:paraId="41B12D9E" w14:textId="29D12061" w:rsidR="00CC57D6" w:rsidRDefault="00C67F2B" w:rsidP="00686210">
            <w:pPr>
              <w:pStyle w:val="Tekstwiodcy"/>
              <w:ind w:firstLine="0"/>
            </w:pPr>
            <w:r>
              <w:t>Pracownik może zrealizować zamówienie, jednocześnie zmieniając mu status</w:t>
            </w:r>
            <w:r w:rsidR="0075780D">
              <w:t>.</w:t>
            </w:r>
          </w:p>
        </w:tc>
      </w:tr>
      <w:tr w:rsidR="00C67F2B" w:rsidRPr="00686210" w14:paraId="6DE436CE" w14:textId="77777777" w:rsidTr="00CC57D6">
        <w:tc>
          <w:tcPr>
            <w:tcW w:w="1188" w:type="dxa"/>
          </w:tcPr>
          <w:p w14:paraId="130E196B" w14:textId="4C1EF2CF" w:rsidR="00C67F2B" w:rsidRDefault="00C67F2B" w:rsidP="00C67F2B">
            <w:pPr>
              <w:pStyle w:val="Tekstwiodcy"/>
              <w:ind w:firstLine="0"/>
            </w:pPr>
            <w:r>
              <w:t>FU2</w:t>
            </w:r>
            <w:r w:rsidR="00753AE5">
              <w:t>0</w:t>
            </w:r>
          </w:p>
        </w:tc>
        <w:tc>
          <w:tcPr>
            <w:tcW w:w="3343" w:type="dxa"/>
          </w:tcPr>
          <w:p w14:paraId="1EF1E1C2" w14:textId="2CF02185" w:rsidR="00C67F2B" w:rsidRDefault="00C67F2B" w:rsidP="00686210">
            <w:pPr>
              <w:pStyle w:val="Tekstwiodcy"/>
              <w:ind w:firstLine="0"/>
            </w:pPr>
            <w:r>
              <w:t>Oblicz przychody</w:t>
            </w:r>
          </w:p>
        </w:tc>
        <w:tc>
          <w:tcPr>
            <w:tcW w:w="4531" w:type="dxa"/>
          </w:tcPr>
          <w:p w14:paraId="406E98AF" w14:textId="56D3F8E3" w:rsidR="00C67F2B" w:rsidRDefault="00C67F2B" w:rsidP="00686210">
            <w:pPr>
              <w:pStyle w:val="Tekstwiodcy"/>
              <w:ind w:firstLine="0"/>
            </w:pPr>
            <w:r>
              <w:t>Pracownik ma podgląd na przychody w danym miesiącu</w:t>
            </w:r>
            <w:r w:rsidR="0075780D">
              <w:t>.</w:t>
            </w:r>
          </w:p>
        </w:tc>
      </w:tr>
      <w:tr w:rsidR="00C67F2B" w:rsidRPr="00686210" w14:paraId="6C6B3839" w14:textId="77777777" w:rsidTr="00CC57D6">
        <w:tc>
          <w:tcPr>
            <w:tcW w:w="1188" w:type="dxa"/>
          </w:tcPr>
          <w:p w14:paraId="396AAE21" w14:textId="2AAC182C" w:rsidR="00C67F2B" w:rsidRDefault="00C67F2B" w:rsidP="00C67F2B">
            <w:pPr>
              <w:pStyle w:val="Tekstwiodcy"/>
              <w:ind w:firstLine="0"/>
            </w:pPr>
            <w:r>
              <w:t>FU2</w:t>
            </w:r>
            <w:r w:rsidR="00753AE5">
              <w:t>1</w:t>
            </w:r>
          </w:p>
        </w:tc>
        <w:tc>
          <w:tcPr>
            <w:tcW w:w="3343" w:type="dxa"/>
          </w:tcPr>
          <w:p w14:paraId="4CA6F431" w14:textId="7A3FAF63" w:rsidR="00C67F2B" w:rsidRDefault="00C67F2B" w:rsidP="00686210">
            <w:pPr>
              <w:pStyle w:val="Tekstwiodcy"/>
              <w:ind w:firstLine="0"/>
            </w:pPr>
            <w:r>
              <w:t>Przeglądaj magazyn</w:t>
            </w:r>
          </w:p>
        </w:tc>
        <w:tc>
          <w:tcPr>
            <w:tcW w:w="4531" w:type="dxa"/>
          </w:tcPr>
          <w:p w14:paraId="3BF2CB3A" w14:textId="1CFFF987" w:rsidR="00C67F2B" w:rsidRDefault="00C67F2B" w:rsidP="00686210">
            <w:pPr>
              <w:pStyle w:val="Tekstwiodcy"/>
              <w:ind w:firstLine="0"/>
            </w:pPr>
            <w:r>
              <w:t xml:space="preserve">Pracownik ma </w:t>
            </w:r>
            <w:r w:rsidR="00A12D74">
              <w:t>wgląd w liczność produktów</w:t>
            </w:r>
            <w:r w:rsidR="0075780D">
              <w:t>.</w:t>
            </w:r>
            <w:r w:rsidR="00A12D74">
              <w:t xml:space="preserve"> </w:t>
            </w:r>
          </w:p>
        </w:tc>
      </w:tr>
    </w:tbl>
    <w:p w14:paraId="1BA6093C" w14:textId="401855A9" w:rsidR="00F4267A" w:rsidRDefault="00F4267A" w:rsidP="00EF0EE8">
      <w:pPr>
        <w:pStyle w:val="Tekstwiodcy"/>
      </w:pPr>
    </w:p>
    <w:p w14:paraId="059DBE28" w14:textId="3E7AB924" w:rsidR="00E60B10" w:rsidRDefault="00135C7D" w:rsidP="00E60B10">
      <w:pPr>
        <w:pStyle w:val="Tekstwiodcy"/>
      </w:pPr>
      <w:r>
        <w:t xml:space="preserve">Na </w:t>
      </w:r>
      <w:r>
        <w:fldChar w:fldCharType="begin"/>
      </w:r>
      <w:r>
        <w:instrText xml:space="preserve"> REF _Ref25915081 \h </w:instrText>
      </w:r>
      <w:r>
        <w:fldChar w:fldCharType="separate"/>
      </w:r>
      <w:r w:rsidR="00C10A01">
        <w:t>r</w:t>
      </w:r>
      <w:r w:rsidR="00C32E6A">
        <w:t>ysunek</w:t>
      </w:r>
      <w:r w:rsidR="00C10A01">
        <w:t>u</w:t>
      </w:r>
      <w:r w:rsidR="00C32E6A">
        <w:t xml:space="preserve"> </w:t>
      </w:r>
      <w:r w:rsidR="00C32E6A">
        <w:rPr>
          <w:noProof/>
        </w:rPr>
        <w:t>1</w:t>
      </w:r>
      <w:r>
        <w:fldChar w:fldCharType="end"/>
      </w:r>
      <w:r>
        <w:t xml:space="preserve"> przedstawiony został diagram przypadków użycia. Na diagramie przedstawiono trzech aktorów oraz </w:t>
      </w:r>
      <w:r w:rsidR="00E60B10">
        <w:t>odpowiednie im przypadki użycia</w:t>
      </w:r>
      <w:r>
        <w:t xml:space="preserve">. </w:t>
      </w:r>
      <w:r w:rsidR="00E60B10">
        <w:t>System aplikacja webowa jest podzielony na trzy części: Wiki, Sklep, Logowanie do systemu. Pakiet Wiki przedstawia przypadki użycia, jakich użytkownicy mogą dokonywać w części informacyjnej aplikacji. Pakiet Sklep pokazuje przypadki użycia, jakich użytkownicy są w stanie dokonywać w części transakcyjnej aplikacji</w:t>
      </w:r>
      <w:r w:rsidR="00133FCD">
        <w:t>.</w:t>
      </w:r>
    </w:p>
    <w:p w14:paraId="35A13C5F" w14:textId="77777777" w:rsidR="00135C7D" w:rsidRDefault="00135C7D" w:rsidP="00135C7D">
      <w:pPr>
        <w:pStyle w:val="Tekstwiodcy"/>
        <w:keepNext/>
        <w:jc w:val="center"/>
      </w:pPr>
      <w:r>
        <w:rPr>
          <w:noProof/>
        </w:rPr>
        <w:lastRenderedPageBreak/>
        <w:drawing>
          <wp:inline distT="0" distB="0" distL="0" distR="0" wp14:anchorId="5F8FDCB7" wp14:editId="1C9F67F8">
            <wp:extent cx="4243662" cy="8003940"/>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png"/>
                    <pic:cNvPicPr/>
                  </pic:nvPicPr>
                  <pic:blipFill>
                    <a:blip r:embed="rId9">
                      <a:extLst>
                        <a:ext uri="{28A0092B-C50C-407E-A947-70E740481C1C}">
                          <a14:useLocalDpi xmlns:a14="http://schemas.microsoft.com/office/drawing/2010/main" val="0"/>
                        </a:ext>
                      </a:extLst>
                    </a:blip>
                    <a:stretch>
                      <a:fillRect/>
                    </a:stretch>
                  </pic:blipFill>
                  <pic:spPr>
                    <a:xfrm>
                      <a:off x="0" y="0"/>
                      <a:ext cx="4243662" cy="8003940"/>
                    </a:xfrm>
                    <a:prstGeom prst="rect">
                      <a:avLst/>
                    </a:prstGeom>
                  </pic:spPr>
                </pic:pic>
              </a:graphicData>
            </a:graphic>
          </wp:inline>
        </w:drawing>
      </w:r>
    </w:p>
    <w:p w14:paraId="2D901377" w14:textId="661B6809" w:rsidR="00135C7D" w:rsidRPr="00686210" w:rsidRDefault="00135C7D" w:rsidP="00135C7D">
      <w:pPr>
        <w:pStyle w:val="Legenda"/>
      </w:pPr>
      <w:bookmarkStart w:id="10" w:name="_Ref25915081"/>
      <w:bookmarkStart w:id="11" w:name="_Ref25915072"/>
      <w:r>
        <w:t xml:space="preserve">Rysunek </w:t>
      </w:r>
      <w:r>
        <w:fldChar w:fldCharType="begin"/>
      </w:r>
      <w:r>
        <w:instrText xml:space="preserve"> SEQ Rysunek \* ARABIC </w:instrText>
      </w:r>
      <w:r>
        <w:fldChar w:fldCharType="separate"/>
      </w:r>
      <w:r w:rsidR="00E54941">
        <w:rPr>
          <w:noProof/>
        </w:rPr>
        <w:t>1</w:t>
      </w:r>
      <w:r>
        <w:fldChar w:fldCharType="end"/>
      </w:r>
      <w:bookmarkEnd w:id="10"/>
      <w:r>
        <w:t>. Diagram przypadków użycia</w:t>
      </w:r>
      <w:bookmarkEnd w:id="11"/>
    </w:p>
    <w:p w14:paraId="4BBD0602" w14:textId="4FDFDE37" w:rsidR="00821E45" w:rsidRDefault="009941C4" w:rsidP="00290799">
      <w:pPr>
        <w:pStyle w:val="NrNagwek2"/>
      </w:pPr>
      <w:bookmarkStart w:id="12" w:name="_Toc26732928"/>
      <w:r>
        <w:lastRenderedPageBreak/>
        <w:t>Wymagania niefunkcjonalne</w:t>
      </w:r>
      <w:bookmarkEnd w:id="12"/>
    </w:p>
    <w:p w14:paraId="498BFDFE" w14:textId="49E8005D" w:rsidR="001655AD" w:rsidRDefault="001655AD" w:rsidP="001655AD">
      <w:pPr>
        <w:pStyle w:val="Legenda"/>
        <w:keepNext/>
      </w:pPr>
      <w:r>
        <w:t xml:space="preserve">Tabela </w:t>
      </w:r>
      <w:r>
        <w:fldChar w:fldCharType="begin"/>
      </w:r>
      <w:r>
        <w:instrText xml:space="preserve"> SEQ Tabela \* ARABIC </w:instrText>
      </w:r>
      <w:r>
        <w:fldChar w:fldCharType="separate"/>
      </w:r>
      <w:r w:rsidR="00C32E6A">
        <w:rPr>
          <w:noProof/>
        </w:rPr>
        <w:t>2</w:t>
      </w:r>
      <w:r>
        <w:fldChar w:fldCharType="end"/>
      </w:r>
      <w:r w:rsidR="006D6212">
        <w:t>.</w:t>
      </w:r>
      <w:r>
        <w:t xml:space="preserve"> Wymagania niefunkcjonalne aplikacji</w:t>
      </w:r>
    </w:p>
    <w:tbl>
      <w:tblPr>
        <w:tblStyle w:val="Tabela-Siatka"/>
        <w:tblW w:w="0" w:type="auto"/>
        <w:tblLook w:val="04A0" w:firstRow="1" w:lastRow="0" w:firstColumn="1" w:lastColumn="0" w:noHBand="0" w:noVBand="1"/>
      </w:tblPr>
      <w:tblGrid>
        <w:gridCol w:w="1271"/>
        <w:gridCol w:w="3260"/>
        <w:gridCol w:w="4531"/>
      </w:tblGrid>
      <w:tr w:rsidR="00FE77EF" w14:paraId="3FC4C30A" w14:textId="77777777" w:rsidTr="006B732C">
        <w:tc>
          <w:tcPr>
            <w:tcW w:w="9062" w:type="dxa"/>
            <w:gridSpan w:val="3"/>
          </w:tcPr>
          <w:p w14:paraId="7D79ABE7" w14:textId="56E3245A" w:rsidR="00FE77EF" w:rsidRPr="00FE77EF" w:rsidRDefault="00FE77EF" w:rsidP="00FE77EF">
            <w:pPr>
              <w:pStyle w:val="Tekstwiodcy"/>
              <w:ind w:firstLine="0"/>
              <w:jc w:val="center"/>
              <w:rPr>
                <w:b/>
                <w:bCs/>
              </w:rPr>
            </w:pPr>
            <w:r w:rsidRPr="00FE77EF">
              <w:rPr>
                <w:b/>
                <w:bCs/>
              </w:rPr>
              <w:t>Wymagania niefunkcjonalne</w:t>
            </w:r>
          </w:p>
        </w:tc>
      </w:tr>
      <w:tr w:rsidR="00FE77EF" w14:paraId="05AB044F" w14:textId="77777777" w:rsidTr="00FE77EF">
        <w:tc>
          <w:tcPr>
            <w:tcW w:w="1271" w:type="dxa"/>
          </w:tcPr>
          <w:p w14:paraId="7A7B35DD" w14:textId="22F194FA" w:rsidR="00FE77EF" w:rsidRPr="0095590E" w:rsidRDefault="00FE77EF" w:rsidP="0023095C">
            <w:pPr>
              <w:pStyle w:val="Tekstwiodcy"/>
              <w:ind w:firstLine="0"/>
              <w:jc w:val="center"/>
              <w:rPr>
                <w:b/>
                <w:bCs/>
              </w:rPr>
            </w:pPr>
            <w:r w:rsidRPr="0095590E">
              <w:rPr>
                <w:b/>
                <w:bCs/>
              </w:rPr>
              <w:t>Id</w:t>
            </w:r>
          </w:p>
        </w:tc>
        <w:tc>
          <w:tcPr>
            <w:tcW w:w="3260" w:type="dxa"/>
          </w:tcPr>
          <w:p w14:paraId="63CE5A51" w14:textId="1BAD475A" w:rsidR="00FE77EF" w:rsidRPr="0095590E" w:rsidRDefault="00FE77EF" w:rsidP="0023095C">
            <w:pPr>
              <w:pStyle w:val="Tekstwiodcy"/>
              <w:ind w:firstLine="0"/>
              <w:jc w:val="center"/>
              <w:rPr>
                <w:b/>
                <w:bCs/>
              </w:rPr>
            </w:pPr>
            <w:r w:rsidRPr="0095590E">
              <w:rPr>
                <w:b/>
                <w:bCs/>
              </w:rPr>
              <w:t>Nazwa</w:t>
            </w:r>
          </w:p>
        </w:tc>
        <w:tc>
          <w:tcPr>
            <w:tcW w:w="4531" w:type="dxa"/>
          </w:tcPr>
          <w:p w14:paraId="7E6BB927" w14:textId="33346A56" w:rsidR="00FE77EF" w:rsidRPr="0095590E" w:rsidRDefault="00FE77EF" w:rsidP="0023095C">
            <w:pPr>
              <w:pStyle w:val="Tekstwiodcy"/>
              <w:ind w:firstLine="0"/>
              <w:jc w:val="center"/>
              <w:rPr>
                <w:b/>
                <w:bCs/>
              </w:rPr>
            </w:pPr>
            <w:r w:rsidRPr="0095590E">
              <w:rPr>
                <w:b/>
                <w:bCs/>
              </w:rPr>
              <w:t>Opis</w:t>
            </w:r>
          </w:p>
        </w:tc>
      </w:tr>
      <w:tr w:rsidR="00FE77EF" w14:paraId="3B4E4704" w14:textId="77777777" w:rsidTr="00FE77EF">
        <w:tc>
          <w:tcPr>
            <w:tcW w:w="1271" w:type="dxa"/>
          </w:tcPr>
          <w:p w14:paraId="0CD0F6FC" w14:textId="03EDB80A" w:rsidR="00FE77EF" w:rsidRDefault="00FE77EF" w:rsidP="00FE77EF">
            <w:pPr>
              <w:pStyle w:val="Tekstwiodcy"/>
              <w:ind w:firstLine="0"/>
            </w:pPr>
            <w:r>
              <w:t>NFU01</w:t>
            </w:r>
          </w:p>
        </w:tc>
        <w:tc>
          <w:tcPr>
            <w:tcW w:w="3260" w:type="dxa"/>
          </w:tcPr>
          <w:p w14:paraId="479FE26F" w14:textId="36D276C6" w:rsidR="00FE77EF" w:rsidRDefault="00FE77EF" w:rsidP="00FE77EF">
            <w:pPr>
              <w:pStyle w:val="Tekstwiodcy"/>
              <w:ind w:firstLine="0"/>
            </w:pPr>
            <w:r>
              <w:t>Obsługa wielu użytkowników</w:t>
            </w:r>
          </w:p>
        </w:tc>
        <w:tc>
          <w:tcPr>
            <w:tcW w:w="4531" w:type="dxa"/>
          </w:tcPr>
          <w:p w14:paraId="5BBEA1B3" w14:textId="2F7F98A0" w:rsidR="00FE77EF" w:rsidRDefault="00FE77EF" w:rsidP="00FE77EF">
            <w:pPr>
              <w:pStyle w:val="Tekstwiodcy"/>
              <w:ind w:firstLine="0"/>
            </w:pPr>
            <w:r>
              <w:t xml:space="preserve">Aplikacja powinna być w stanie obsłużyć </w:t>
            </w:r>
            <w:r w:rsidR="00C045E9">
              <w:t>co najmniej</w:t>
            </w:r>
            <w:r>
              <w:t xml:space="preserve"> </w:t>
            </w:r>
            <w:r w:rsidR="00441876">
              <w:t>5</w:t>
            </w:r>
            <w:r>
              <w:t>0 jednoczesnych użytkowników</w:t>
            </w:r>
            <w:r w:rsidR="00CA5308">
              <w:t>.</w:t>
            </w:r>
          </w:p>
        </w:tc>
      </w:tr>
      <w:tr w:rsidR="00FE77EF" w14:paraId="0B24117C" w14:textId="77777777" w:rsidTr="00FE77EF">
        <w:tc>
          <w:tcPr>
            <w:tcW w:w="1271" w:type="dxa"/>
          </w:tcPr>
          <w:p w14:paraId="45072903" w14:textId="034EA2AF" w:rsidR="00FE77EF" w:rsidRDefault="00FE77EF" w:rsidP="00FE77EF">
            <w:pPr>
              <w:pStyle w:val="Tekstwiodcy"/>
              <w:ind w:firstLine="0"/>
            </w:pPr>
            <w:r>
              <w:t>NFU02</w:t>
            </w:r>
          </w:p>
        </w:tc>
        <w:tc>
          <w:tcPr>
            <w:tcW w:w="3260" w:type="dxa"/>
          </w:tcPr>
          <w:p w14:paraId="3EBD39A6" w14:textId="07CBDD4A" w:rsidR="00FE77EF" w:rsidRDefault="00FE77EF" w:rsidP="00FE77EF">
            <w:pPr>
              <w:pStyle w:val="Tekstwiodcy"/>
              <w:ind w:firstLine="0"/>
            </w:pPr>
            <w:r>
              <w:t>Przejrzysty interfejs użytkownika</w:t>
            </w:r>
          </w:p>
        </w:tc>
        <w:tc>
          <w:tcPr>
            <w:tcW w:w="4531" w:type="dxa"/>
          </w:tcPr>
          <w:p w14:paraId="7C595BCF" w14:textId="4D0EF170" w:rsidR="00FE77EF" w:rsidRDefault="00FE77EF" w:rsidP="00FE77EF">
            <w:pPr>
              <w:pStyle w:val="Tekstwiodcy"/>
              <w:ind w:firstLine="0"/>
            </w:pPr>
            <w:r>
              <w:t>Aplikacja powinna posiadać jednolity, intuicyjny interfejs użytkownika</w:t>
            </w:r>
            <w:r w:rsidR="00CA5308">
              <w:t>.</w:t>
            </w:r>
          </w:p>
        </w:tc>
      </w:tr>
      <w:tr w:rsidR="00FE77EF" w14:paraId="22DDAF67" w14:textId="77777777" w:rsidTr="00FE77EF">
        <w:tc>
          <w:tcPr>
            <w:tcW w:w="1271" w:type="dxa"/>
          </w:tcPr>
          <w:p w14:paraId="01BF6A23" w14:textId="5981A718" w:rsidR="00FE77EF" w:rsidRDefault="00FE77EF" w:rsidP="00FE77EF">
            <w:pPr>
              <w:pStyle w:val="Tekstwiodcy"/>
              <w:ind w:firstLine="0"/>
            </w:pPr>
            <w:r>
              <w:t>NFU03</w:t>
            </w:r>
          </w:p>
        </w:tc>
        <w:tc>
          <w:tcPr>
            <w:tcW w:w="3260" w:type="dxa"/>
          </w:tcPr>
          <w:p w14:paraId="27577B03" w14:textId="4BE8C61B" w:rsidR="00FE77EF" w:rsidRDefault="00FE77EF" w:rsidP="00FE77EF">
            <w:pPr>
              <w:pStyle w:val="Tekstwiodcy"/>
              <w:ind w:firstLine="0"/>
            </w:pPr>
            <w:r>
              <w:t>Aplikacja</w:t>
            </w:r>
            <w:r w:rsidR="001C7034">
              <w:t xml:space="preserve"> </w:t>
            </w:r>
            <w:r>
              <w:t>powinna być dostępna z poziomu przeglądarki</w:t>
            </w:r>
          </w:p>
        </w:tc>
        <w:tc>
          <w:tcPr>
            <w:tcW w:w="4531" w:type="dxa"/>
          </w:tcPr>
          <w:p w14:paraId="6216E1B4" w14:textId="5151422F" w:rsidR="00FE77EF" w:rsidRDefault="001C7034" w:rsidP="00FE77EF">
            <w:pPr>
              <w:pStyle w:val="Tekstwiodcy"/>
              <w:ind w:firstLine="0"/>
            </w:pPr>
            <w:r>
              <w:t>Aplikacja powinna wspierać najpopularniejsze przeglądarki, mobilne i desktopowe</w:t>
            </w:r>
            <w:r w:rsidR="00CA5308">
              <w:t>.</w:t>
            </w:r>
          </w:p>
        </w:tc>
      </w:tr>
      <w:tr w:rsidR="00FE77EF" w14:paraId="2E7CC55F" w14:textId="77777777" w:rsidTr="00FE77EF">
        <w:tc>
          <w:tcPr>
            <w:tcW w:w="1271" w:type="dxa"/>
          </w:tcPr>
          <w:p w14:paraId="2D9EC34F" w14:textId="0DDC2F1C" w:rsidR="00FE77EF" w:rsidRDefault="00FE77EF" w:rsidP="00FE77EF">
            <w:pPr>
              <w:pStyle w:val="Tekstwiodcy"/>
              <w:ind w:firstLine="0"/>
            </w:pPr>
            <w:r>
              <w:t>NFU04</w:t>
            </w:r>
          </w:p>
        </w:tc>
        <w:tc>
          <w:tcPr>
            <w:tcW w:w="3260" w:type="dxa"/>
          </w:tcPr>
          <w:p w14:paraId="3EB76CB7" w14:textId="1DFBD00C" w:rsidR="00FE77EF" w:rsidRDefault="00FE77EF" w:rsidP="00FE77EF">
            <w:pPr>
              <w:pStyle w:val="Tekstwiodcy"/>
              <w:ind w:firstLine="0"/>
            </w:pPr>
            <w:r>
              <w:t xml:space="preserve">Aplikacja powinna być </w:t>
            </w:r>
            <w:r w:rsidR="00C045E9">
              <w:t>rozszerzalna</w:t>
            </w:r>
          </w:p>
        </w:tc>
        <w:tc>
          <w:tcPr>
            <w:tcW w:w="4531" w:type="dxa"/>
          </w:tcPr>
          <w:p w14:paraId="1DD2791B" w14:textId="3564DF83" w:rsidR="00FE77EF" w:rsidRDefault="00C045E9" w:rsidP="00FE77EF">
            <w:pPr>
              <w:pStyle w:val="Tekstwiodcy"/>
              <w:ind w:firstLine="0"/>
            </w:pPr>
            <w:r>
              <w:t>Implementacja aplikacji powinna pozwalać na dodawanie nowych funkcji</w:t>
            </w:r>
            <w:r w:rsidR="00CA5308">
              <w:t>.</w:t>
            </w:r>
          </w:p>
        </w:tc>
      </w:tr>
      <w:tr w:rsidR="00E60B10" w14:paraId="1E92E5AD" w14:textId="77777777" w:rsidTr="00FE77EF">
        <w:tc>
          <w:tcPr>
            <w:tcW w:w="1271" w:type="dxa"/>
          </w:tcPr>
          <w:p w14:paraId="68E34A51" w14:textId="5B0413D5" w:rsidR="00E60B10" w:rsidRDefault="00E60B10" w:rsidP="00FE77EF">
            <w:pPr>
              <w:pStyle w:val="Tekstwiodcy"/>
              <w:ind w:firstLine="0"/>
            </w:pPr>
            <w:r>
              <w:t>NFU05</w:t>
            </w:r>
          </w:p>
        </w:tc>
        <w:tc>
          <w:tcPr>
            <w:tcW w:w="3260" w:type="dxa"/>
          </w:tcPr>
          <w:p w14:paraId="72A6E734" w14:textId="1F048892" w:rsidR="00E60B10" w:rsidRDefault="00F06A20" w:rsidP="00FE77EF">
            <w:pPr>
              <w:pStyle w:val="Tekstwiodcy"/>
              <w:ind w:firstLine="0"/>
            </w:pPr>
            <w:r>
              <w:t>Użytkownik nie łączy się bezpośrednio z bazą danych</w:t>
            </w:r>
          </w:p>
        </w:tc>
        <w:tc>
          <w:tcPr>
            <w:tcW w:w="4531" w:type="dxa"/>
          </w:tcPr>
          <w:p w14:paraId="0800B7AC" w14:textId="79DF87A4" w:rsidR="00E60B10" w:rsidRDefault="00F06A20" w:rsidP="00FE77EF">
            <w:pPr>
              <w:pStyle w:val="Tekstwiodcy"/>
              <w:ind w:firstLine="0"/>
            </w:pPr>
            <w:r>
              <w:t>Do bazy danych aplikacji dostęp ma wyłącznie serwer, użytkownik aplikacji nie łączy się bezpośrednio z bazą danych</w:t>
            </w:r>
            <w:r w:rsidR="00CA5308">
              <w:t>.</w:t>
            </w:r>
          </w:p>
        </w:tc>
      </w:tr>
      <w:tr w:rsidR="00FE77EF" w14:paraId="454A174A" w14:textId="77777777" w:rsidTr="00FE77EF">
        <w:tc>
          <w:tcPr>
            <w:tcW w:w="1271" w:type="dxa"/>
          </w:tcPr>
          <w:p w14:paraId="343EEE1B" w14:textId="46186346" w:rsidR="00FE77EF" w:rsidRDefault="00FE77EF" w:rsidP="00FE77EF">
            <w:pPr>
              <w:pStyle w:val="Tekstwiodcy"/>
              <w:ind w:firstLine="0"/>
            </w:pPr>
            <w:r>
              <w:t>NFU0</w:t>
            </w:r>
            <w:r w:rsidR="00E60B10">
              <w:t>6</w:t>
            </w:r>
          </w:p>
        </w:tc>
        <w:tc>
          <w:tcPr>
            <w:tcW w:w="3260" w:type="dxa"/>
          </w:tcPr>
          <w:p w14:paraId="6D413E20" w14:textId="135A4757" w:rsidR="00FE77EF" w:rsidRDefault="00FE77EF" w:rsidP="00FE77EF">
            <w:pPr>
              <w:pStyle w:val="Tekstwiodcy"/>
              <w:ind w:firstLine="0"/>
            </w:pPr>
            <w:r>
              <w:t>Serwer wymaga stałego połączenia z Internetem</w:t>
            </w:r>
          </w:p>
        </w:tc>
        <w:tc>
          <w:tcPr>
            <w:tcW w:w="4531" w:type="dxa"/>
          </w:tcPr>
          <w:p w14:paraId="7AF933ED" w14:textId="0F63A3BB" w:rsidR="00FE77EF" w:rsidRDefault="00441876" w:rsidP="00FE77EF">
            <w:pPr>
              <w:pStyle w:val="Tekstwiodcy"/>
              <w:ind w:firstLine="0"/>
            </w:pPr>
            <w:r>
              <w:t>Aby aplikacja była dostępna w Internecie serwer musi być połączony z Internetem, dodatkowo na routerze trzeba ustawić przekierowanie odpowiednich portów</w:t>
            </w:r>
            <w:r w:rsidR="00CA5308">
              <w:t>.</w:t>
            </w:r>
          </w:p>
        </w:tc>
      </w:tr>
      <w:tr w:rsidR="00FE77EF" w14:paraId="42E39172" w14:textId="77777777" w:rsidTr="00FE77EF">
        <w:tc>
          <w:tcPr>
            <w:tcW w:w="1271" w:type="dxa"/>
          </w:tcPr>
          <w:p w14:paraId="6C466ECD" w14:textId="4F3D0FCF" w:rsidR="00FE77EF" w:rsidRDefault="00FE77EF" w:rsidP="00FE77EF">
            <w:pPr>
              <w:pStyle w:val="Tekstwiodcy"/>
              <w:ind w:firstLine="0"/>
            </w:pPr>
            <w:r>
              <w:t>NFU0</w:t>
            </w:r>
            <w:r w:rsidR="00E60B10">
              <w:t>7</w:t>
            </w:r>
          </w:p>
        </w:tc>
        <w:tc>
          <w:tcPr>
            <w:tcW w:w="3260" w:type="dxa"/>
          </w:tcPr>
          <w:p w14:paraId="65159FB0" w14:textId="53DC3A4E" w:rsidR="00FE77EF" w:rsidRDefault="00FE77EF" w:rsidP="00452B1E">
            <w:pPr>
              <w:pStyle w:val="Tekstwiodcy"/>
              <w:ind w:firstLine="0"/>
            </w:pPr>
            <w:r>
              <w:t>Użytkownik aplikacji musi posiadać połączenie z Internetem</w:t>
            </w:r>
          </w:p>
        </w:tc>
        <w:tc>
          <w:tcPr>
            <w:tcW w:w="4531" w:type="dxa"/>
          </w:tcPr>
          <w:p w14:paraId="099C0E77" w14:textId="7C8CE7DD" w:rsidR="00FE77EF" w:rsidRDefault="00441876" w:rsidP="00FE77EF">
            <w:pPr>
              <w:pStyle w:val="Tekstwiodcy"/>
              <w:ind w:firstLine="0"/>
            </w:pPr>
            <w:r>
              <w:t>Aby aplikacja działa poprawnie użytkownik musi być połączony z Internetem lub  znajdować się w tej samej sieci co serwer aplikacji</w:t>
            </w:r>
            <w:r w:rsidR="00CA5308">
              <w:t>.</w:t>
            </w:r>
          </w:p>
        </w:tc>
      </w:tr>
      <w:tr w:rsidR="00FE77EF" w14:paraId="62CC51A5" w14:textId="77777777" w:rsidTr="00FE77EF">
        <w:tc>
          <w:tcPr>
            <w:tcW w:w="1271" w:type="dxa"/>
          </w:tcPr>
          <w:p w14:paraId="64EECB27" w14:textId="7A13502E" w:rsidR="00FE77EF" w:rsidRDefault="00FE77EF" w:rsidP="00FE77EF">
            <w:pPr>
              <w:pStyle w:val="Tekstwiodcy"/>
              <w:ind w:firstLine="0"/>
            </w:pPr>
            <w:r>
              <w:t>NFU0</w:t>
            </w:r>
            <w:r w:rsidR="00E60B10">
              <w:t>8</w:t>
            </w:r>
          </w:p>
        </w:tc>
        <w:tc>
          <w:tcPr>
            <w:tcW w:w="3260" w:type="dxa"/>
          </w:tcPr>
          <w:p w14:paraId="37F48C48" w14:textId="47845B65" w:rsidR="00FE77EF" w:rsidRDefault="00FE77EF" w:rsidP="00FE77EF">
            <w:pPr>
              <w:pStyle w:val="Tekstwiodcy"/>
              <w:ind w:firstLine="0"/>
            </w:pPr>
            <w:r>
              <w:t xml:space="preserve">Aplikacja powinna być odporna na </w:t>
            </w:r>
            <w:r w:rsidR="00772466">
              <w:t>ataki</w:t>
            </w:r>
          </w:p>
        </w:tc>
        <w:tc>
          <w:tcPr>
            <w:tcW w:w="4531" w:type="dxa"/>
          </w:tcPr>
          <w:p w14:paraId="3BB67C53" w14:textId="44A80C8F" w:rsidR="00FE77EF" w:rsidRDefault="00203E93" w:rsidP="00FE77EF">
            <w:pPr>
              <w:pStyle w:val="Tekstwiodcy"/>
              <w:ind w:firstLine="0"/>
            </w:pPr>
            <w:r>
              <w:t xml:space="preserve">Warstwa </w:t>
            </w:r>
            <w:r w:rsidR="00F75567">
              <w:t xml:space="preserve"> </w:t>
            </w:r>
            <w:r>
              <w:t>transakcyjna</w:t>
            </w:r>
            <w:r w:rsidR="00F75567">
              <w:t xml:space="preserve"> aplikacji powinna</w:t>
            </w:r>
            <w:r w:rsidR="00F06A20">
              <w:t xml:space="preserve"> być odporn</w:t>
            </w:r>
            <w:r w:rsidR="00F75567">
              <w:t>a</w:t>
            </w:r>
            <w:r w:rsidR="00F06A20">
              <w:t xml:space="preserve"> na wszelkiego rodzaju niepoprawne zapytania</w:t>
            </w:r>
            <w:r w:rsidR="00CA5308">
              <w:t>.</w:t>
            </w:r>
          </w:p>
        </w:tc>
      </w:tr>
      <w:tr w:rsidR="00FE77EF" w14:paraId="1CF5D998" w14:textId="77777777" w:rsidTr="00FE77EF">
        <w:tc>
          <w:tcPr>
            <w:tcW w:w="1271" w:type="dxa"/>
          </w:tcPr>
          <w:p w14:paraId="0E0EE9AB" w14:textId="5CEED21B" w:rsidR="00FE77EF" w:rsidRDefault="006F6A1C" w:rsidP="00FE77EF">
            <w:pPr>
              <w:pStyle w:val="Tekstwiodcy"/>
              <w:ind w:firstLine="0"/>
            </w:pPr>
            <w:r>
              <w:t>NFU09</w:t>
            </w:r>
          </w:p>
        </w:tc>
        <w:tc>
          <w:tcPr>
            <w:tcW w:w="3260" w:type="dxa"/>
          </w:tcPr>
          <w:p w14:paraId="6D26F0A7" w14:textId="0DFA0C0B" w:rsidR="00FE77EF" w:rsidRDefault="006F6A1C" w:rsidP="00FE77EF">
            <w:pPr>
              <w:pStyle w:val="Tekstwiodcy"/>
              <w:ind w:firstLine="0"/>
            </w:pPr>
            <w:r>
              <w:t>Obsługa JavaScriptu</w:t>
            </w:r>
          </w:p>
        </w:tc>
        <w:tc>
          <w:tcPr>
            <w:tcW w:w="4531" w:type="dxa"/>
          </w:tcPr>
          <w:p w14:paraId="09EB24F7" w14:textId="7DF6ACC7" w:rsidR="00FE77EF" w:rsidRDefault="006F6A1C" w:rsidP="00FE77EF">
            <w:pPr>
              <w:pStyle w:val="Tekstwiodcy"/>
              <w:ind w:firstLine="0"/>
            </w:pPr>
            <w:r>
              <w:t>Przeglądarka użytkownika musi mieć uruchomioną obsługę JavaScriptu</w:t>
            </w:r>
            <w:r w:rsidR="00CA5308">
              <w:t>.</w:t>
            </w:r>
          </w:p>
        </w:tc>
      </w:tr>
    </w:tbl>
    <w:p w14:paraId="5A5CB1C1" w14:textId="2655CED8" w:rsidR="00A12D74" w:rsidRDefault="00A12D74" w:rsidP="00FE77EF">
      <w:pPr>
        <w:pStyle w:val="Tekstwiodcy"/>
      </w:pPr>
    </w:p>
    <w:p w14:paraId="2D9C51F2" w14:textId="4711221A" w:rsidR="009941C4" w:rsidRDefault="009941C4" w:rsidP="009941C4">
      <w:pPr>
        <w:pStyle w:val="NrNagwek2"/>
      </w:pPr>
      <w:bookmarkStart w:id="13" w:name="_Toc26732929"/>
      <w:r>
        <w:t>Przyjęte założenia projektowe</w:t>
      </w:r>
      <w:bookmarkEnd w:id="13"/>
    </w:p>
    <w:p w14:paraId="77560CEB" w14:textId="3BD4976D" w:rsidR="00B42A5E" w:rsidRDefault="00330734" w:rsidP="00330734">
      <w:pPr>
        <w:pStyle w:val="Tekstwiodcy"/>
      </w:pPr>
      <w:r>
        <w:t>Tworzona aplikacja webowa będzie korzystała wyłącznie z jednego egzempla</w:t>
      </w:r>
      <w:r w:rsidR="00753AE5">
        <w:t>rza bazy danych oraz pojedynczego serwera. Tylko serwer</w:t>
      </w:r>
      <w:r w:rsidR="006F6A1C">
        <w:t xml:space="preserve">  aplikacji </w:t>
      </w:r>
      <w:r w:rsidR="00753AE5">
        <w:t xml:space="preserve">będzie miał dostęp do bazy danych. </w:t>
      </w:r>
      <w:r w:rsidR="00753AE5">
        <w:lastRenderedPageBreak/>
        <w:t>Dodatkowo na serwerze będą zapisywane zdjęcia, wrzucane przez pracownika kwiaciarni poprzez aplikację. Połączenie pomiędzy Front-Endem</w:t>
      </w:r>
      <w:r w:rsidR="00210BEF">
        <w:t>,</w:t>
      </w:r>
      <w:r w:rsidR="00753AE5">
        <w:t xml:space="preserve"> a Back-Endem jest realizowane na po</w:t>
      </w:r>
      <w:r w:rsidR="0052198D">
        <w:t>d</w:t>
      </w:r>
      <w:r w:rsidR="00753AE5">
        <w:t>stawie REST API</w:t>
      </w:r>
      <w:r w:rsidR="00753AE5">
        <w:rPr>
          <w:rStyle w:val="Odwoanieprzypisudolnego"/>
        </w:rPr>
        <w:footnoteReference w:id="5"/>
      </w:r>
      <w:r w:rsidR="00753AE5">
        <w:t>. Aplikacja nie przewiduje obsługi płatności. Interfejs użytkownika aplikacji jest wyświetlany w języku angielskim.</w:t>
      </w:r>
      <w:r w:rsidR="00342A42" w:rsidRPr="00342A42">
        <w:t xml:space="preserve"> </w:t>
      </w:r>
      <w:r w:rsidR="00342A42">
        <w:t>Na serwerze nie mogą być uruchomione żadne inne usługi korzystające z portów 3000 oraz 8080.</w:t>
      </w:r>
      <w:r w:rsidR="006F6A1C">
        <w:t xml:space="preserve"> Aplikacja </w:t>
      </w:r>
      <w:r w:rsidR="00BC2D9B">
        <w:t>jest responsywna, oznacza to, że powinna</w:t>
      </w:r>
      <w:r w:rsidR="006F6A1C">
        <w:t xml:space="preserve"> wyglądać dobrze w przeglądarce na ekranie komputera jak i telefonu.</w:t>
      </w:r>
    </w:p>
    <w:p w14:paraId="66B3EE73" w14:textId="77777777" w:rsidR="00B42A5E" w:rsidRDefault="00B42A5E">
      <w:pPr>
        <w:spacing w:after="200" w:line="276" w:lineRule="auto"/>
        <w:jc w:val="left"/>
      </w:pPr>
      <w:r>
        <w:br w:type="page"/>
      </w:r>
    </w:p>
    <w:p w14:paraId="675932BD" w14:textId="77777777" w:rsidR="00330734" w:rsidRDefault="00330734" w:rsidP="00330734">
      <w:pPr>
        <w:pStyle w:val="Tekstwiodcy"/>
      </w:pPr>
    </w:p>
    <w:p w14:paraId="610074DF" w14:textId="48552044" w:rsidR="009941C4" w:rsidRDefault="009941C4" w:rsidP="009941C4">
      <w:pPr>
        <w:pStyle w:val="NrNagwek1"/>
      </w:pPr>
      <w:bookmarkStart w:id="14" w:name="_Toc26732930"/>
      <w:r>
        <w:t>Wykorzystane technologie i narzędzia programistyczne</w:t>
      </w:r>
      <w:bookmarkEnd w:id="14"/>
    </w:p>
    <w:p w14:paraId="04C39D82" w14:textId="49F4EF5C" w:rsidR="001D535E" w:rsidRDefault="001D535E" w:rsidP="001D535E">
      <w:pPr>
        <w:pStyle w:val="Tekstwiodcy"/>
      </w:pPr>
      <w:r>
        <w:t>Ten rozdział pokazuje oraz opisuje technologie i narzędzia, które były użyte podczas tworzenia aplikacji.</w:t>
      </w:r>
      <w:r w:rsidR="005A0A56">
        <w:t xml:space="preserve"> </w:t>
      </w:r>
    </w:p>
    <w:p w14:paraId="23184D25" w14:textId="19CD6DC4" w:rsidR="001D535E" w:rsidRDefault="005A0A56" w:rsidP="001D535E">
      <w:pPr>
        <w:pStyle w:val="NrNagwek2"/>
      </w:pPr>
      <w:bookmarkStart w:id="15" w:name="_Toc26732931"/>
      <w:r>
        <w:t>JDK</w:t>
      </w:r>
      <w:bookmarkEnd w:id="15"/>
    </w:p>
    <w:p w14:paraId="78F8C347" w14:textId="7C411B23" w:rsidR="0066017D" w:rsidRDefault="0066017D" w:rsidP="0066017D">
      <w:pPr>
        <w:pStyle w:val="Tekstwiodcy"/>
      </w:pPr>
      <w:r>
        <w:t>JDK jest paczką darmowego oprogramowania firmy Sun Microsytems (obecnie firma należy do Oracle Corporation)</w:t>
      </w:r>
      <w:r w:rsidR="00DF7CCA">
        <w:t>, w której skład wchodzą trzy elementy: JVM, JRE, narzędzia programistyczne Javy</w:t>
      </w:r>
      <w:r w:rsidR="003909E5">
        <w:t xml:space="preserve"> (</w:t>
      </w:r>
      <w:r w:rsidR="00DF7CCA">
        <w:t>kompilator, debugger, generator dokumentacji itd.</w:t>
      </w:r>
      <w:r w:rsidR="003909E5">
        <w:t>).</w:t>
      </w:r>
      <w:r w:rsidR="00DF7CCA">
        <w:t xml:space="preserve"> Produkt ten jest skierowany głównie do programistów tworzących oprogramowanie w języku Java</w:t>
      </w:r>
      <w:r w:rsidR="00342A42">
        <w:t>[1]</w:t>
      </w:r>
      <w:r w:rsidR="00DF7CCA">
        <w:t>.</w:t>
      </w:r>
      <w:r w:rsidR="003909E5">
        <w:t xml:space="preserve"> Java korzysta z maszyny wirtualnej, oznacza to, że oprogramowanie napisane w tym języku może zostać uruchomione na każdym urządzeniu wspierającym maszynę wirtualną, bez potrzeby modyfikowania</w:t>
      </w:r>
      <w:r w:rsidR="00C6478D">
        <w:t>,</w:t>
      </w:r>
      <w:r w:rsidR="003909E5">
        <w:t xml:space="preserve"> ani ponownej kompilacji kodu. W tworzeniu aplikacji została użyta wersja J</w:t>
      </w:r>
      <w:r w:rsidR="00C6478D">
        <w:t>DK</w:t>
      </w:r>
      <w:r w:rsidR="003909E5">
        <w:t xml:space="preserve"> 1.8.</w:t>
      </w:r>
    </w:p>
    <w:p w14:paraId="040555BD" w14:textId="1C3FDC70" w:rsidR="005A0A56" w:rsidRDefault="005A0A56" w:rsidP="001D535E">
      <w:pPr>
        <w:pStyle w:val="NrNagwek2"/>
      </w:pPr>
      <w:bookmarkStart w:id="16" w:name="_Toc26732932"/>
      <w:r>
        <w:t>Eclipse</w:t>
      </w:r>
      <w:bookmarkEnd w:id="16"/>
    </w:p>
    <w:p w14:paraId="58F87A99" w14:textId="0C616490" w:rsidR="00DF7CCA" w:rsidRDefault="00DF7CCA" w:rsidP="00DF7CCA">
      <w:pPr>
        <w:pStyle w:val="Tekstwiodcy"/>
      </w:pPr>
      <w:r>
        <w:t>Jest to darmowe IDE</w:t>
      </w:r>
      <w:r w:rsidR="003909E5">
        <w:t xml:space="preserve"> firmy Eclipse Foundation</w:t>
      </w:r>
      <w:r>
        <w:t xml:space="preserve"> dla profesjonalnych </w:t>
      </w:r>
      <w:r w:rsidR="003909E5">
        <w:t>deweloperów</w:t>
      </w:r>
      <w:r w:rsidR="00C6478D">
        <w:t xml:space="preserve"> tworzących</w:t>
      </w:r>
      <w:r w:rsidR="003909E5">
        <w:t xml:space="preserve"> oprogramowani</w:t>
      </w:r>
      <w:r w:rsidR="00C6478D">
        <w:t>e</w:t>
      </w:r>
      <w:r w:rsidR="003909E5">
        <w:t>.</w:t>
      </w:r>
      <w:r w:rsidR="00C6478D">
        <w:t xml:space="preserve"> Zintegrowane środowiska deweloperskie są świetnym narzędziem w kontekście wytwarzania oprogramowania. Zawierają one w sobie środowiska uruchomieniowe, edytory kodu oraz podpowiadanie składni. W znaczny sposób przyspieszają oraz ułatwiają pracę programisty.</w:t>
      </w:r>
      <w:r w:rsidR="003B52B7">
        <w:t xml:space="preserve"> Dla platformy Java</w:t>
      </w:r>
      <w:r w:rsidR="00C6478D">
        <w:t xml:space="preserve"> Eclipse</w:t>
      </w:r>
      <w:r w:rsidR="005240CB">
        <w:t>[</w:t>
      </w:r>
      <w:r w:rsidR="002E1307">
        <w:t>2</w:t>
      </w:r>
      <w:r w:rsidR="005240CB">
        <w:t>]</w:t>
      </w:r>
      <w:r w:rsidR="00C6478D">
        <w:t xml:space="preserve"> wydawany jest w dwóch wersjach: standardowej oraz EE. Wersja EE zawiera w sobie kilka dodatków takich jak: integracja z gitem, obsługa </w:t>
      </w:r>
      <w:r w:rsidR="00342A42">
        <w:t>M</w:t>
      </w:r>
      <w:r w:rsidR="00C6478D">
        <w:t xml:space="preserve">avena, edytory XML, JPA i wiele innych. </w:t>
      </w:r>
    </w:p>
    <w:p w14:paraId="67239CC8" w14:textId="0244CD15" w:rsidR="005A0A56" w:rsidRDefault="0066017D" w:rsidP="001D535E">
      <w:pPr>
        <w:pStyle w:val="NrNagwek2"/>
      </w:pPr>
      <w:bookmarkStart w:id="17" w:name="_Toc26732933"/>
      <w:r>
        <w:t>Spring</w:t>
      </w:r>
      <w:bookmarkEnd w:id="17"/>
    </w:p>
    <w:p w14:paraId="247C5A46" w14:textId="46BBCFC3" w:rsidR="00C6478D" w:rsidRDefault="00784E3D" w:rsidP="00C6478D">
      <w:pPr>
        <w:pStyle w:val="Tekstwiodcy"/>
      </w:pPr>
      <w:r>
        <w:t>Spring Framework</w:t>
      </w:r>
      <w:r w:rsidR="006440B5">
        <w:t>[</w:t>
      </w:r>
      <w:r w:rsidR="003B52B7">
        <w:t>3</w:t>
      </w:r>
      <w:r w:rsidR="006440B5">
        <w:t>][</w:t>
      </w:r>
      <w:r w:rsidR="003B52B7">
        <w:t>4</w:t>
      </w:r>
      <w:r w:rsidR="006440B5">
        <w:t>]</w:t>
      </w:r>
      <w:r>
        <w:t xml:space="preserve"> wydany po raz pierwszy w roku 2002 miał na celu eliminować wiele problemów związanych z EJB, takich jak: narzucony model programowania, duży nakład kodu do osiągnięcia niewielkiego efektu, </w:t>
      </w:r>
      <w:r w:rsidR="00133FCD">
        <w:t>korzystanie</w:t>
      </w:r>
      <w:r>
        <w:t xml:space="preserve"> tylko z niewielkiej części EJB. Spring nie narzuca żadnego modelu programowania. Głównymi cechami tego frameworka są inwersja </w:t>
      </w:r>
      <w:r>
        <w:lastRenderedPageBreak/>
        <w:t xml:space="preserve">kontroli (IoC) poprzez wstrzykiwanie zależności i programowanie aspektowe (AOP). Cechy te w znaczący sposób wpływają na przejrzystość tworzonego kodu oraz pozwalają go znacznie zredukować. </w:t>
      </w:r>
      <w:r w:rsidR="00714ECB">
        <w:t xml:space="preserve">Sam Spring możemy podzielić </w:t>
      </w:r>
      <w:r w:rsidR="00177955">
        <w:t>na:</w:t>
      </w:r>
    </w:p>
    <w:p w14:paraId="75E97DD4" w14:textId="2816F775" w:rsidR="00177955" w:rsidRDefault="00177955" w:rsidP="00177955">
      <w:pPr>
        <w:pStyle w:val="Tekstwiodcy"/>
        <w:numPr>
          <w:ilvl w:val="0"/>
          <w:numId w:val="15"/>
        </w:numPr>
      </w:pPr>
      <w:r>
        <w:t>Dostęp do danych i integracja</w:t>
      </w:r>
    </w:p>
    <w:p w14:paraId="14200153" w14:textId="10877076" w:rsidR="00177955" w:rsidRDefault="00177955" w:rsidP="00177955">
      <w:pPr>
        <w:pStyle w:val="Tekstwiodcy"/>
        <w:numPr>
          <w:ilvl w:val="0"/>
          <w:numId w:val="15"/>
        </w:numPr>
      </w:pPr>
      <w:r>
        <w:t>Usługi sieciowe i zdalne</w:t>
      </w:r>
    </w:p>
    <w:p w14:paraId="36F22321" w14:textId="65133A33" w:rsidR="00177955" w:rsidRDefault="00177955" w:rsidP="00177955">
      <w:pPr>
        <w:pStyle w:val="Tekstwiodcy"/>
        <w:numPr>
          <w:ilvl w:val="0"/>
          <w:numId w:val="15"/>
        </w:numPr>
      </w:pPr>
      <w:r>
        <w:t>AOP</w:t>
      </w:r>
    </w:p>
    <w:p w14:paraId="2DAC93D1" w14:textId="363B1852" w:rsidR="00177955" w:rsidRDefault="00177955" w:rsidP="00177955">
      <w:pPr>
        <w:pStyle w:val="Tekstwiodcy"/>
        <w:numPr>
          <w:ilvl w:val="0"/>
          <w:numId w:val="15"/>
        </w:numPr>
      </w:pPr>
      <w:r>
        <w:t>Instrumentalizacja</w:t>
      </w:r>
    </w:p>
    <w:p w14:paraId="1420DAE2" w14:textId="52ADF8B6" w:rsidR="00177955" w:rsidRDefault="00177955" w:rsidP="00177955">
      <w:pPr>
        <w:pStyle w:val="Tekstwiodcy"/>
        <w:numPr>
          <w:ilvl w:val="0"/>
          <w:numId w:val="15"/>
        </w:numPr>
      </w:pPr>
      <w:r>
        <w:t>Podstawowy kontener Springa</w:t>
      </w:r>
    </w:p>
    <w:p w14:paraId="51E20285" w14:textId="1EDC76FB" w:rsidR="00177955" w:rsidRDefault="00177955" w:rsidP="00177955">
      <w:pPr>
        <w:pStyle w:val="Tekstwiodcy"/>
        <w:numPr>
          <w:ilvl w:val="0"/>
          <w:numId w:val="15"/>
        </w:numPr>
      </w:pPr>
      <w:r>
        <w:t>Testowanie</w:t>
      </w:r>
    </w:p>
    <w:p w14:paraId="0ACD33C2" w14:textId="674C207C" w:rsidR="00177955" w:rsidRDefault="00177955" w:rsidP="00177955">
      <w:pPr>
        <w:pStyle w:val="Tekstwiodcy"/>
      </w:pPr>
      <w:r>
        <w:t xml:space="preserve">W dzisiejszych czasach Spring jest technologią bardzo popularną wśród </w:t>
      </w:r>
      <w:r w:rsidR="00441876">
        <w:t xml:space="preserve"> wielu </w:t>
      </w:r>
      <w:r>
        <w:t>programistów</w:t>
      </w:r>
      <w:r w:rsidR="00441876">
        <w:t>.</w:t>
      </w:r>
    </w:p>
    <w:p w14:paraId="188D733C" w14:textId="0BE9D849" w:rsidR="0066017D" w:rsidRDefault="0066017D" w:rsidP="001D535E">
      <w:pPr>
        <w:pStyle w:val="NrNagwek2"/>
      </w:pPr>
      <w:bookmarkStart w:id="18" w:name="_Toc26732934"/>
      <w:r>
        <w:t>Spring</w:t>
      </w:r>
      <w:r w:rsidR="000D13E5">
        <w:t xml:space="preserve"> </w:t>
      </w:r>
      <w:r>
        <w:t>Boot</w:t>
      </w:r>
      <w:bookmarkEnd w:id="18"/>
    </w:p>
    <w:p w14:paraId="66F7F602" w14:textId="599ABEEF" w:rsidR="000D13E5" w:rsidRDefault="000D13E5" w:rsidP="000D13E5">
      <w:pPr>
        <w:pStyle w:val="Tekstwiodcy"/>
      </w:pPr>
      <w:r>
        <w:t>Spring Boot</w:t>
      </w:r>
      <w:r w:rsidR="006440B5">
        <w:t>[</w:t>
      </w:r>
      <w:r w:rsidR="003B52B7">
        <w:t>5</w:t>
      </w:r>
      <w:r w:rsidR="006440B5">
        <w:t>]</w:t>
      </w:r>
      <w:r>
        <w:t xml:space="preserve"> jest paczką</w:t>
      </w:r>
      <w:r w:rsidR="004576B5">
        <w:t xml:space="preserve"> konfiguracji/oprogramowania</w:t>
      </w:r>
      <w:r>
        <w:t>, rodzajem udogodnienia bazującym na springu, wydawany jest on w oddzielnych wersjach niż spring. Łączy on w sobie kilka elementów:</w:t>
      </w:r>
    </w:p>
    <w:p w14:paraId="39AD10E1" w14:textId="65C1FCF3" w:rsidR="000D13E5" w:rsidRPr="000D13E5" w:rsidRDefault="000D13E5" w:rsidP="000D13E5">
      <w:pPr>
        <w:pStyle w:val="Tekstwiodcy"/>
        <w:numPr>
          <w:ilvl w:val="0"/>
          <w:numId w:val="4"/>
        </w:numPr>
      </w:pPr>
      <w:r w:rsidRPr="000D13E5">
        <w:t>Wbudowany serwer – Spring Boot posiada w</w:t>
      </w:r>
      <w:r>
        <w:t>budowany serwer</w:t>
      </w:r>
      <w:r w:rsidR="00BC2D9B">
        <w:t xml:space="preserve"> </w:t>
      </w:r>
      <w:r>
        <w:t>(domyślnie Tomcat)</w:t>
      </w:r>
      <w:r w:rsidR="00C861B6">
        <w:t>,</w:t>
      </w:r>
      <w:r>
        <w:t xml:space="preserve"> na którym aplikacja jest automatycznie uruchamiana, nie wymaga to od programisty</w:t>
      </w:r>
      <w:r w:rsidR="00C861B6">
        <w:t xml:space="preserve"> instalacji</w:t>
      </w:r>
      <w:r>
        <w:t xml:space="preserve"> </w:t>
      </w:r>
      <w:r w:rsidR="00C861B6">
        <w:t>żadnego dodatkowego oprogramowania do uruchomienia aplikacji.</w:t>
      </w:r>
    </w:p>
    <w:p w14:paraId="4E080F41" w14:textId="485213F6" w:rsidR="000D13E5" w:rsidRDefault="000D13E5" w:rsidP="000D13E5">
      <w:pPr>
        <w:pStyle w:val="Tekstwiodcy"/>
        <w:numPr>
          <w:ilvl w:val="0"/>
          <w:numId w:val="4"/>
        </w:numPr>
      </w:pPr>
      <w:r>
        <w:t xml:space="preserve">Automatyczną konfigurację – </w:t>
      </w:r>
      <w:r w:rsidR="00C861B6">
        <w:t>Do uruchomienia aplikacji nie jest potrzebna żadna dodatkowa konfiguracją, nadal istnieje możliwość konfigurowania wielu elementów Springa.</w:t>
      </w:r>
    </w:p>
    <w:p w14:paraId="101FD44F" w14:textId="38F5DB32" w:rsidR="000D13E5" w:rsidRDefault="000D13E5" w:rsidP="000D13E5">
      <w:pPr>
        <w:pStyle w:val="Tekstwiodcy"/>
        <w:numPr>
          <w:ilvl w:val="0"/>
          <w:numId w:val="4"/>
        </w:numPr>
      </w:pPr>
      <w:r>
        <w:t xml:space="preserve">Szybkość </w:t>
      </w:r>
      <w:r w:rsidR="00C861B6">
        <w:t>–</w:t>
      </w:r>
      <w:r>
        <w:t xml:space="preserve"> </w:t>
      </w:r>
      <w:r w:rsidR="00C861B6">
        <w:t xml:space="preserve">Spring Boot zawsze dostarcza kompatybilne ze sobą wersje Springa, pozwala to uniknąć problemów związanych z kompatybilnością pakietów. Dodatkowo </w:t>
      </w:r>
      <w:r w:rsidR="00CC613E">
        <w:t xml:space="preserve">w Spring Bootowych aplikacjach możemy znaleźć plik konfiguracyjny application.properties w którym możemy modyfikować różne aspekty konfiguracji bez potrzeby używania XMLa. </w:t>
      </w:r>
    </w:p>
    <w:p w14:paraId="45DEDB92" w14:textId="4AE6D578" w:rsidR="0066017D" w:rsidRDefault="0066017D" w:rsidP="001D535E">
      <w:pPr>
        <w:pStyle w:val="NrNagwek2"/>
      </w:pPr>
      <w:bookmarkStart w:id="19" w:name="_Toc26732935"/>
      <w:r>
        <w:t>Maven</w:t>
      </w:r>
      <w:bookmarkEnd w:id="19"/>
    </w:p>
    <w:p w14:paraId="1610844D" w14:textId="12C099CF" w:rsidR="00226AF8" w:rsidRDefault="00CC613E" w:rsidP="00226AF8">
      <w:pPr>
        <w:pStyle w:val="Tekstwiodcy"/>
      </w:pPr>
      <w:r>
        <w:t>Apache Maven</w:t>
      </w:r>
      <w:r w:rsidR="0090078E">
        <w:t>[</w:t>
      </w:r>
      <w:r w:rsidR="003B52B7">
        <w:t>6</w:t>
      </w:r>
      <w:r w:rsidR="0090078E">
        <w:t>]</w:t>
      </w:r>
      <w:r>
        <w:t xml:space="preserve"> </w:t>
      </w:r>
      <w:r w:rsidR="00102F05">
        <w:t xml:space="preserve">jest narzędziem ułatwiającym tworzenie projektów w </w:t>
      </w:r>
      <w:r w:rsidR="000A742B">
        <w:t>J</w:t>
      </w:r>
      <w:r w:rsidR="00102F05">
        <w:t xml:space="preserve">avie. Udostępnia on jednolity system budowy projektów, </w:t>
      </w:r>
      <w:r w:rsidR="00102D67">
        <w:t>jak i narzuca dobre praktyki programowania. Maven</w:t>
      </w:r>
      <w:r w:rsidR="00102F05">
        <w:t xml:space="preserve">  </w:t>
      </w:r>
      <w:r w:rsidR="00827A08">
        <w:lastRenderedPageBreak/>
        <w:t>p</w:t>
      </w:r>
      <w:r w:rsidR="00102F05">
        <w:t xml:space="preserve">osiada możliwości automatyzacji tworzenia oprogramowania. </w:t>
      </w:r>
      <w:r w:rsidR="00226AF8">
        <w:t>Budowa</w:t>
      </w:r>
      <w:r w:rsidR="00AE6AE4">
        <w:t xml:space="preserve"> aplikacji</w:t>
      </w:r>
      <w:r w:rsidR="00226AF8">
        <w:t xml:space="preserve"> jest oparta na informacjach zawartych w pliku POM.xml. Plik POM.xml zawiera:</w:t>
      </w:r>
    </w:p>
    <w:p w14:paraId="3CF9987C" w14:textId="171BA5E5" w:rsidR="00226AF8" w:rsidRDefault="00226AF8" w:rsidP="00226AF8">
      <w:pPr>
        <w:pStyle w:val="Tekstwiodcy"/>
        <w:numPr>
          <w:ilvl w:val="0"/>
          <w:numId w:val="10"/>
        </w:numPr>
      </w:pPr>
      <w:r>
        <w:t xml:space="preserve">Informacje o projekcie – nazwa, id grupy, id projektu, wersję projektu, </w:t>
      </w:r>
      <w:r w:rsidR="008D5309">
        <w:t>URL</w:t>
      </w:r>
      <w:r>
        <w:t xml:space="preserve"> projektu</w:t>
      </w:r>
    </w:p>
    <w:p w14:paraId="1E06B047" w14:textId="3A397131" w:rsidR="00226AF8" w:rsidRDefault="00226AF8" w:rsidP="00226AF8">
      <w:pPr>
        <w:pStyle w:val="Tekstwiodcy"/>
        <w:numPr>
          <w:ilvl w:val="0"/>
          <w:numId w:val="10"/>
        </w:numPr>
      </w:pPr>
      <w:r>
        <w:t>Zależności – wymagane pliki jar, które możemy pobrać z repozytorium</w:t>
      </w:r>
    </w:p>
    <w:p w14:paraId="48B84815" w14:textId="1CFDB18E" w:rsidR="00226AF8" w:rsidRDefault="00DC21A2" w:rsidP="00226AF8">
      <w:pPr>
        <w:pStyle w:val="Tekstwiodcy"/>
        <w:numPr>
          <w:ilvl w:val="0"/>
          <w:numId w:val="10"/>
        </w:numPr>
      </w:pPr>
      <w:r>
        <w:t>Pluginy – wtyczki np. failsave (uruchamia testy JUnit), install(instaluje zależności w lokalnym repozytorium), compiler (kompiluje pliki Javy), których czynności zostają wykonane podczas budowy projektu</w:t>
      </w:r>
    </w:p>
    <w:p w14:paraId="64E5A89D" w14:textId="4BA18C76" w:rsidR="0066017D" w:rsidRDefault="0066017D" w:rsidP="001D535E">
      <w:pPr>
        <w:pStyle w:val="NrNagwek2"/>
      </w:pPr>
      <w:bookmarkStart w:id="20" w:name="_Toc26732936"/>
      <w:r>
        <w:t>Git</w:t>
      </w:r>
      <w:bookmarkEnd w:id="20"/>
    </w:p>
    <w:p w14:paraId="0F966E73" w14:textId="08DBF3A5" w:rsidR="004576B5" w:rsidRDefault="004576B5" w:rsidP="004576B5">
      <w:pPr>
        <w:pStyle w:val="Tekstwiodcy"/>
      </w:pPr>
      <w:r>
        <w:t>Git</w:t>
      </w:r>
      <w:r w:rsidR="00A134A2">
        <w:t>[</w:t>
      </w:r>
      <w:r w:rsidR="003B52B7">
        <w:t>7</w:t>
      </w:r>
      <w:r w:rsidR="00A134A2">
        <w:t>]</w:t>
      </w:r>
      <w:r>
        <w:t xml:space="preserve"> jest systemem kontroli wersji, służy on głównie </w:t>
      </w:r>
      <w:r w:rsidR="00140448">
        <w:t>d</w:t>
      </w:r>
      <w:r>
        <w:t xml:space="preserve">o przechowywania oraz synchronizowania projektów. Git przechowuje projekty w centralnych repozytoriach, mogą one być lokalne bądź </w:t>
      </w:r>
      <w:r w:rsidR="00102F05">
        <w:t xml:space="preserve">zdalne. </w:t>
      </w:r>
      <w:r w:rsidR="00102D67">
        <w:t>Praca w gitcie jest oparta na komitach. Komit to stan plików(ich różnica w bajtach w stosunku do poprzedniego komita) wraz z komentarzem. Git pozwala nam na odtworzenie stanu naszego projektu do danego komita. Git składa się z gałęzi, początkową i główną jest gałąź master. Od istniejących gałęzi możemy dodawać</w:t>
      </w:r>
      <w:r w:rsidR="006B732C">
        <w:t xml:space="preserve"> dowolne</w:t>
      </w:r>
      <w:r w:rsidR="00102D67">
        <w:t xml:space="preserve"> nowe gałęzie</w:t>
      </w:r>
      <w:r w:rsidR="006B732C">
        <w:t xml:space="preserve"> i do nich przypisywać nasze komity. Gałęzie możemy ze sobą scalać</w:t>
      </w:r>
      <w:r w:rsidR="000A742B">
        <w:t xml:space="preserve"> łącząc ich zawartość.</w:t>
      </w:r>
      <w:r w:rsidR="006B732C">
        <w:t xml:space="preserve">  </w:t>
      </w:r>
    </w:p>
    <w:p w14:paraId="7A52C76C" w14:textId="5DABD890" w:rsidR="0066017D" w:rsidRDefault="0066017D" w:rsidP="001D535E">
      <w:pPr>
        <w:pStyle w:val="NrNagwek2"/>
      </w:pPr>
      <w:bookmarkStart w:id="21" w:name="_Toc26732937"/>
      <w:r>
        <w:t>Hibernate</w:t>
      </w:r>
      <w:bookmarkEnd w:id="21"/>
    </w:p>
    <w:p w14:paraId="249FEB8C" w14:textId="28A3650F" w:rsidR="006B732C" w:rsidRDefault="006B732C" w:rsidP="006B732C">
      <w:pPr>
        <w:pStyle w:val="Tekstwiodcy"/>
      </w:pPr>
      <w:r>
        <w:t>Hibernate</w:t>
      </w:r>
      <w:r w:rsidR="00A134A2">
        <w:t>[</w:t>
      </w:r>
      <w:r w:rsidR="003B52B7">
        <w:t>8</w:t>
      </w:r>
      <w:r w:rsidR="00A134A2">
        <w:t>]</w:t>
      </w:r>
      <w:r>
        <w:t xml:space="preserve"> jest frameworkiem pozwalającym</w:t>
      </w:r>
      <w:r w:rsidR="000A742B">
        <w:t xml:space="preserve"> na </w:t>
      </w:r>
      <w:r>
        <w:t xml:space="preserve"> automatyczn</w:t>
      </w:r>
      <w:r w:rsidR="000A742B">
        <w:t>e</w:t>
      </w:r>
      <w:r>
        <w:t xml:space="preserve"> mapow</w:t>
      </w:r>
      <w:r w:rsidR="00203E93">
        <w:t>anie</w:t>
      </w:r>
      <w:r>
        <w:t xml:space="preserve"> obiekty </w:t>
      </w:r>
      <w:r w:rsidR="00827A08">
        <w:t>J</w:t>
      </w:r>
      <w:r>
        <w:t>avy na struktury danych bazy danych  i struktury danych na obiekty. Hibernate spełnia specyfikację JPA.</w:t>
      </w:r>
      <w:r w:rsidR="0090078E">
        <w:t xml:space="preserve"> Posiada on wbudowaną obsługę wyjątków bazy danych.</w:t>
      </w:r>
      <w:r>
        <w:t xml:space="preserve"> </w:t>
      </w:r>
      <w:r w:rsidR="0090078E">
        <w:t xml:space="preserve">Dodatkowo Hibernate implementuje zabezpieczenia przed popularnymi atakami na bazy danych.  </w:t>
      </w:r>
      <w:r>
        <w:t>Programista dzięki</w:t>
      </w:r>
      <w:r w:rsidR="00203E93">
        <w:t xml:space="preserve"> technologi</w:t>
      </w:r>
      <w:r w:rsidR="00140448">
        <w:t xml:space="preserve"> </w:t>
      </w:r>
      <w:r>
        <w:t xml:space="preserve"> </w:t>
      </w:r>
      <w:r w:rsidR="008D5309">
        <w:t>Hibernate</w:t>
      </w:r>
      <w:r>
        <w:t xml:space="preserve"> nie musi pisać zapytań SQL do bazy danych</w:t>
      </w:r>
      <w:r w:rsidR="00827A08">
        <w:t>, wciąż jednak ma taką możliwość</w:t>
      </w:r>
      <w:r w:rsidR="008D5309">
        <w:t>.</w:t>
      </w:r>
      <w:r w:rsidR="0090078E">
        <w:t xml:space="preserve"> Framework ten jest w stanie połączyć się z wieloma popularnymi serwerami baz danych.</w:t>
      </w:r>
    </w:p>
    <w:p w14:paraId="6D7BC129" w14:textId="34CBE3A5" w:rsidR="0066017D" w:rsidRDefault="0066017D" w:rsidP="001D535E">
      <w:pPr>
        <w:pStyle w:val="NrNagwek2"/>
      </w:pPr>
      <w:bookmarkStart w:id="22" w:name="_Toc26732938"/>
      <w:r>
        <w:t>MySQL</w:t>
      </w:r>
      <w:bookmarkEnd w:id="22"/>
    </w:p>
    <w:p w14:paraId="0CE8F2F5" w14:textId="1157CACE" w:rsidR="000A742B" w:rsidRDefault="000A742B" w:rsidP="000A742B">
      <w:pPr>
        <w:pStyle w:val="Tekstwiodcy"/>
      </w:pPr>
      <w:r>
        <w:t xml:space="preserve">Oprogramowanie MySQL </w:t>
      </w:r>
      <w:r w:rsidR="00235830">
        <w:t>udostępnia</w:t>
      </w:r>
      <w:r>
        <w:t xml:space="preserve"> wielowątkowy, niezawodny, wieloużytk</w:t>
      </w:r>
      <w:r w:rsidR="00140448">
        <w:t>ow</w:t>
      </w:r>
      <w:r>
        <w:t>nikowy serwer SQL. Serwer jest zaprojektowany</w:t>
      </w:r>
      <w:r w:rsidR="00235830">
        <w:t xml:space="preserve"> do obsługi dużej ilości zapytań. Nadaje się do użycia w małych jak i dużych aplikacjach.</w:t>
      </w:r>
    </w:p>
    <w:p w14:paraId="0A5BEA27" w14:textId="548B18A0" w:rsidR="0066017D" w:rsidRDefault="0066017D" w:rsidP="001D535E">
      <w:pPr>
        <w:pStyle w:val="NrNagwek2"/>
      </w:pPr>
      <w:bookmarkStart w:id="23" w:name="_Toc26732939"/>
      <w:r>
        <w:lastRenderedPageBreak/>
        <w:t>NPM</w:t>
      </w:r>
      <w:bookmarkEnd w:id="23"/>
    </w:p>
    <w:p w14:paraId="773C8524" w14:textId="28D0AF20" w:rsidR="00235830" w:rsidRDefault="00235830" w:rsidP="00235830">
      <w:pPr>
        <w:pStyle w:val="Tekstwiodcy"/>
      </w:pPr>
      <w:r>
        <w:t>NPM</w:t>
      </w:r>
      <w:r w:rsidR="00864560">
        <w:t xml:space="preserve"> </w:t>
      </w:r>
      <w:r>
        <w:t>(Node Package Manager) to zbiór narzędzi przydatnych w tworzeniu aplikacji w środowisku JavaScript.</w:t>
      </w:r>
      <w:r w:rsidR="00226AF8">
        <w:t xml:space="preserve"> NPM w swojej zasadzie działania jest bardzo podobny do Mavena.</w:t>
      </w:r>
      <w:r>
        <w:t xml:space="preserve"> </w:t>
      </w:r>
      <w:r w:rsidR="00226AF8">
        <w:t xml:space="preserve">Plikiem z informacjami o projekcie jest package.json którego zawartość musi być napisana w konwencji JSON. </w:t>
      </w:r>
      <w:r>
        <w:t xml:space="preserve">Repozytorium NPM zawiera ponad 800,000 paczek </w:t>
      </w:r>
      <w:r w:rsidR="00226AF8">
        <w:t>z kodem.</w:t>
      </w:r>
    </w:p>
    <w:p w14:paraId="0170A3D2" w14:textId="6F733352" w:rsidR="0066017D" w:rsidRDefault="0066017D" w:rsidP="001D535E">
      <w:pPr>
        <w:pStyle w:val="NrNagwek2"/>
      </w:pPr>
      <w:bookmarkStart w:id="24" w:name="_Toc26732940"/>
      <w:r>
        <w:t>React.js</w:t>
      </w:r>
      <w:bookmarkEnd w:id="24"/>
    </w:p>
    <w:p w14:paraId="3184B977" w14:textId="0DCFBC7A" w:rsidR="00A134A2" w:rsidRDefault="00177955" w:rsidP="00A134A2">
      <w:pPr>
        <w:pStyle w:val="Tekstwiodcy"/>
      </w:pPr>
      <w:r>
        <w:t>React.js</w:t>
      </w:r>
      <w:r w:rsidR="00A134A2">
        <w:t>[</w:t>
      </w:r>
      <w:r w:rsidR="003B52B7">
        <w:t>9</w:t>
      </w:r>
      <w:r w:rsidR="00A134A2">
        <w:t>]</w:t>
      </w:r>
      <w:r>
        <w:t xml:space="preserve"> biblioteka do języka JavaScript stworzona przez programis</w:t>
      </w:r>
      <w:r w:rsidR="0038066C">
        <w:t>tów</w:t>
      </w:r>
      <w:r>
        <w:t xml:space="preserve"> Facebooka.</w:t>
      </w:r>
      <w:r w:rsidR="00DA0B77">
        <w:t xml:space="preserve"> Główną cechą React</w:t>
      </w:r>
      <w:r>
        <w:t xml:space="preserve"> </w:t>
      </w:r>
      <w:r w:rsidR="0057470F">
        <w:t>jest to</w:t>
      </w:r>
      <w:r w:rsidR="00E77403">
        <w:t>,</w:t>
      </w:r>
      <w:r w:rsidR="0057470F">
        <w:t xml:space="preserve"> że korzysta z wirtualnego obiektowego modelu dokumentu</w:t>
      </w:r>
      <w:r w:rsidR="0057470F">
        <w:rPr>
          <w:rStyle w:val="Odwoanieprzypisudolnego"/>
        </w:rPr>
        <w:footnoteReference w:id="6"/>
      </w:r>
      <w:r w:rsidR="0057470F">
        <w:t xml:space="preserve"> (DOM)</w:t>
      </w:r>
      <w:r w:rsidR="00E77403">
        <w:t>.</w:t>
      </w:r>
      <w:r w:rsidR="0057470F">
        <w:t xml:space="preserve"> </w:t>
      </w:r>
      <w:r w:rsidR="00E77403">
        <w:t>Z</w:t>
      </w:r>
      <w:r w:rsidR="0057470F">
        <w:t xml:space="preserve">apisuje on </w:t>
      </w:r>
      <w:r w:rsidR="00FC0BFC">
        <w:t>wszystkie dane w pamięci przeglądarki co pozwala na wydajne odświeżanie i modyfikowanie informacji</w:t>
      </w:r>
      <w:r w:rsidR="0057470F">
        <w:t>.</w:t>
      </w:r>
      <w:r w:rsidR="00FC0BFC">
        <w:t xml:space="preserve"> Technologia ta pozwala programiście pisać kod tak jakby cała strona się zmieniała</w:t>
      </w:r>
      <w:r w:rsidR="00E77403">
        <w:t>,</w:t>
      </w:r>
      <w:r w:rsidR="00FC0BFC">
        <w:t xml:space="preserve"> gdzie w rzeczywistości tylko zmiany są wyświetlane.</w:t>
      </w:r>
      <w:r w:rsidR="0057470F">
        <w:t xml:space="preserve"> </w:t>
      </w:r>
      <w:r>
        <w:t>React używa języka JSX</w:t>
      </w:r>
      <w:r w:rsidR="00E77403">
        <w:t>,</w:t>
      </w:r>
      <w:r w:rsidR="00FC0BFC">
        <w:t xml:space="preserve"> który pozwala pisać kodu HTML bezpośrednio w kodzie</w:t>
      </w:r>
      <w:r w:rsidR="00E77403">
        <w:t>,</w:t>
      </w:r>
      <w:r w:rsidR="00FC0BFC">
        <w:t xml:space="preserve"> zamiast jako ciągu znaków. Kod Reacta składa się z elementów nazwanych komponentami</w:t>
      </w:r>
      <w:r w:rsidR="00E107C4">
        <w:t>. Komponenty mogą być renderowane jako konkretny element(węzeł) DOM. Komponenty tworzą strukturę drzewiastą, gdzie w korzeniu znajduje się pojedynczy element. Komponenty mogą przekazywać swoim dzieciom parametry nazwane „props”, które mogą wpływać na ich stan oraz wyświetlaną zawartość.</w:t>
      </w:r>
    </w:p>
    <w:p w14:paraId="4FCB7B32" w14:textId="77777777" w:rsidR="00441876" w:rsidRDefault="00441876" w:rsidP="00A134A2">
      <w:pPr>
        <w:pStyle w:val="Tekstwiodcy"/>
      </w:pPr>
    </w:p>
    <w:p w14:paraId="4399126D" w14:textId="2CE7283E" w:rsidR="00E107C4" w:rsidRDefault="00E107C4" w:rsidP="00A134A2">
      <w:pPr>
        <w:pStyle w:val="Tekstwiodcy"/>
      </w:pPr>
      <w:r>
        <w:t>Do głównych zalet Reacta należą:</w:t>
      </w:r>
    </w:p>
    <w:p w14:paraId="22A4017A" w14:textId="6445BE96" w:rsidR="00E107C4" w:rsidRDefault="00E107C4" w:rsidP="00E107C4">
      <w:pPr>
        <w:pStyle w:val="Tekstwiodcy"/>
        <w:numPr>
          <w:ilvl w:val="0"/>
          <w:numId w:val="16"/>
        </w:numPr>
      </w:pPr>
      <w:r>
        <w:t>Jednolita struktura</w:t>
      </w:r>
    </w:p>
    <w:p w14:paraId="62AD68CA" w14:textId="434993FD" w:rsidR="00E107C4" w:rsidRDefault="00E107C4" w:rsidP="00E107C4">
      <w:pPr>
        <w:pStyle w:val="Tekstwiodcy"/>
        <w:numPr>
          <w:ilvl w:val="0"/>
          <w:numId w:val="16"/>
        </w:numPr>
      </w:pPr>
      <w:r>
        <w:t>Duże wsparcie ze strony  deweloperów oprogramowania</w:t>
      </w:r>
    </w:p>
    <w:p w14:paraId="78BF24E7" w14:textId="5E8D5920" w:rsidR="00E107C4" w:rsidRDefault="00E107C4" w:rsidP="00E107C4">
      <w:pPr>
        <w:pStyle w:val="Tekstwiodcy"/>
        <w:numPr>
          <w:ilvl w:val="0"/>
          <w:numId w:val="16"/>
        </w:numPr>
      </w:pPr>
      <w:r>
        <w:t>Możliwość ponownego używania  komponentów</w:t>
      </w:r>
    </w:p>
    <w:p w14:paraId="6FA0F84A" w14:textId="13A6F248" w:rsidR="00E107C4" w:rsidRDefault="00E107C4" w:rsidP="00E107C4">
      <w:pPr>
        <w:pStyle w:val="Tekstwiodcy"/>
        <w:numPr>
          <w:ilvl w:val="0"/>
          <w:numId w:val="16"/>
        </w:numPr>
      </w:pPr>
      <w:r>
        <w:t>Wydajność</w:t>
      </w:r>
    </w:p>
    <w:p w14:paraId="06A95D5F" w14:textId="77777777" w:rsidR="0048091E" w:rsidRDefault="0048091E" w:rsidP="0048091E">
      <w:pPr>
        <w:pStyle w:val="Tekstwiodcy"/>
        <w:ind w:left="1145" w:firstLine="0"/>
      </w:pPr>
    </w:p>
    <w:p w14:paraId="2F4381FB" w14:textId="43F95098" w:rsidR="00E107C4" w:rsidRDefault="00E107C4" w:rsidP="00E107C4">
      <w:pPr>
        <w:pStyle w:val="Tekstwiodcy"/>
      </w:pPr>
      <w:r>
        <w:t>Do wad Reacta należą:</w:t>
      </w:r>
    </w:p>
    <w:p w14:paraId="4E95B045" w14:textId="7B5939D8" w:rsidR="00E107C4" w:rsidRDefault="00E77403" w:rsidP="00E107C4">
      <w:pPr>
        <w:pStyle w:val="Tekstwiodcy"/>
        <w:numPr>
          <w:ilvl w:val="0"/>
          <w:numId w:val="17"/>
        </w:numPr>
      </w:pPr>
      <w:r>
        <w:t>Duże tempo wprowadzania nowych zmian</w:t>
      </w:r>
    </w:p>
    <w:p w14:paraId="290D1BB1" w14:textId="3DAC0352" w:rsidR="00E77403" w:rsidRDefault="00E77403" w:rsidP="00E107C4">
      <w:pPr>
        <w:pStyle w:val="Tekstwiodcy"/>
        <w:numPr>
          <w:ilvl w:val="0"/>
          <w:numId w:val="17"/>
        </w:numPr>
      </w:pPr>
      <w:r>
        <w:t>Słaba dokumentacja</w:t>
      </w:r>
    </w:p>
    <w:p w14:paraId="0B0832B0" w14:textId="04501142" w:rsidR="00E77403" w:rsidRDefault="00E77403" w:rsidP="00E107C4">
      <w:pPr>
        <w:pStyle w:val="Tekstwiodcy"/>
        <w:numPr>
          <w:ilvl w:val="0"/>
          <w:numId w:val="17"/>
        </w:numPr>
      </w:pPr>
      <w:r>
        <w:t>Niemożliwość przekazywania stanu komponentów do ich rodziców</w:t>
      </w:r>
    </w:p>
    <w:p w14:paraId="61E0F7F2" w14:textId="7123D445" w:rsidR="0066017D" w:rsidRDefault="0066017D" w:rsidP="001D535E">
      <w:pPr>
        <w:pStyle w:val="NrNagwek2"/>
      </w:pPr>
      <w:bookmarkStart w:id="25" w:name="_Toc26732941"/>
      <w:r>
        <w:lastRenderedPageBreak/>
        <w:t>Visual Studio Code</w:t>
      </w:r>
      <w:bookmarkEnd w:id="25"/>
    </w:p>
    <w:p w14:paraId="06935C65" w14:textId="795E1B84" w:rsidR="008D5309" w:rsidRPr="00203E93" w:rsidRDefault="008D5309" w:rsidP="008D5309">
      <w:pPr>
        <w:pStyle w:val="Tekstwiodcy"/>
      </w:pPr>
      <w:r w:rsidRPr="008D5309">
        <w:rPr>
          <w:lang w:val="en-US"/>
        </w:rPr>
        <w:t>Visual Studio Code to IDE od firmy Microso</w:t>
      </w:r>
      <w:r>
        <w:rPr>
          <w:lang w:val="en-US"/>
        </w:rPr>
        <w:t>ft.</w:t>
      </w:r>
      <w:r w:rsidR="00203E93">
        <w:rPr>
          <w:lang w:val="en-US"/>
        </w:rPr>
        <w:t xml:space="preserve"> </w:t>
      </w:r>
      <w:r w:rsidR="00203E93" w:rsidRPr="00203E93">
        <w:t>IDE to nie zostało s</w:t>
      </w:r>
      <w:r w:rsidR="00203E93">
        <w:t xml:space="preserve">tworzone pod kątem konkretnego języka programowania, </w:t>
      </w:r>
      <w:r w:rsidR="009A7EF0">
        <w:t xml:space="preserve">jednak świetnie się nadaję do edycji kodu JavaScriptu. Pluginy dostępne do Visual Studio Code pomagają programiście zachować czystość kodu jak i konwencje </w:t>
      </w:r>
      <w:r w:rsidR="00827A08">
        <w:t>dzięki automatycznemu</w:t>
      </w:r>
      <w:r w:rsidR="009A7EF0">
        <w:t xml:space="preserve"> formatowani</w:t>
      </w:r>
      <w:r w:rsidR="00827A08">
        <w:t>u</w:t>
      </w:r>
      <w:r w:rsidR="009A7EF0">
        <w:t xml:space="preserve"> składni.</w:t>
      </w:r>
    </w:p>
    <w:p w14:paraId="066DBCE1" w14:textId="7E67BA6F" w:rsidR="0066017D" w:rsidRDefault="0066017D" w:rsidP="001D535E">
      <w:pPr>
        <w:pStyle w:val="NrNagwek2"/>
      </w:pPr>
      <w:bookmarkStart w:id="26" w:name="_Toc26732942"/>
      <w:r>
        <w:t>Redux</w:t>
      </w:r>
      <w:bookmarkEnd w:id="26"/>
    </w:p>
    <w:p w14:paraId="6C681F9F" w14:textId="4E007ED4" w:rsidR="008D5309" w:rsidRDefault="006D33EF" w:rsidP="008D5309">
      <w:pPr>
        <w:pStyle w:val="Tekstwiodcy"/>
      </w:pPr>
      <w:r>
        <w:t>Redux</w:t>
      </w:r>
      <w:r w:rsidR="00A134A2">
        <w:t>[</w:t>
      </w:r>
      <w:r w:rsidR="003B52B7">
        <w:t>10</w:t>
      </w:r>
      <w:r w:rsidR="00A134A2">
        <w:t>]</w:t>
      </w:r>
      <w:r>
        <w:t xml:space="preserve"> jest kontenerem stanu dla aplikacji napisanych w </w:t>
      </w:r>
      <w:r w:rsidR="001A61BD">
        <w:t xml:space="preserve">języku </w:t>
      </w:r>
      <w:r>
        <w:t>JavaScrip</w:t>
      </w:r>
      <w:r w:rsidR="001A61BD">
        <w:t>t</w:t>
      </w:r>
      <w:r>
        <w:t xml:space="preserve">. Pozwala na wyeliminowanie jednej z wad React.js, jaką jest niemożliwość przekazywania stanu do komponentu rodzica. Redux przechowuje stan w pojedynczym kontenerze nazwanym „store”. Stan możemy zmienić jedynie poprzez wywołanie akcji, </w:t>
      </w:r>
      <w:r w:rsidR="001C7034">
        <w:t>w których zawarta jest informacja o zmianie. Akcje są przechwytywane przez reduktory, ich zawartość jest analizowana, a stan aplikacji jest zmieniany w zależności od danych zawartych w akcji.</w:t>
      </w:r>
    </w:p>
    <w:p w14:paraId="3EA98080" w14:textId="70CDF922" w:rsidR="0066017D" w:rsidRDefault="0066017D" w:rsidP="001D535E">
      <w:pPr>
        <w:pStyle w:val="NrNagwek2"/>
      </w:pPr>
      <w:bookmarkStart w:id="27" w:name="_Toc26732943"/>
      <w:r>
        <w:t>Axios</w:t>
      </w:r>
      <w:bookmarkEnd w:id="27"/>
    </w:p>
    <w:p w14:paraId="28DB8DB5" w14:textId="392001A2" w:rsidR="001C7034" w:rsidRDefault="009A7EF0" w:rsidP="001C7034">
      <w:pPr>
        <w:pStyle w:val="Tekstwiodcy"/>
      </w:pPr>
      <w:r>
        <w:t>Axios</w:t>
      </w:r>
      <w:r w:rsidR="00A134A2">
        <w:t>[1</w:t>
      </w:r>
      <w:r w:rsidR="003B52B7">
        <w:t>1</w:t>
      </w:r>
      <w:r w:rsidR="00A134A2">
        <w:t>]</w:t>
      </w:r>
      <w:r>
        <w:t xml:space="preserve"> jest biblioteką do JavaScriptu, która udostępnia klienta HTTP opartego na promisach</w:t>
      </w:r>
      <w:r>
        <w:rPr>
          <w:rStyle w:val="Odwoanieprzypisudolnego"/>
        </w:rPr>
        <w:footnoteReference w:id="7"/>
      </w:r>
      <w:r>
        <w:t>. Pozwala on w szybki sposób tworzyć zapytania HTTP, automatycznie formatuje dane na format JSON oraz zapewnia ochronę prze</w:t>
      </w:r>
      <w:r w:rsidR="00827A08">
        <w:t>d</w:t>
      </w:r>
      <w:r>
        <w:t xml:space="preserve"> XSRF po stronie klienta.</w:t>
      </w:r>
    </w:p>
    <w:p w14:paraId="6FCB12A9" w14:textId="54566EE0" w:rsidR="00140448" w:rsidRDefault="0066017D" w:rsidP="001E425C">
      <w:pPr>
        <w:pStyle w:val="NrNagwek2"/>
      </w:pPr>
      <w:bookmarkStart w:id="28" w:name="_Toc26732944"/>
      <w:r>
        <w:t>Material-UI</w:t>
      </w:r>
      <w:bookmarkEnd w:id="28"/>
    </w:p>
    <w:p w14:paraId="1979C6C4" w14:textId="34899DBE" w:rsidR="00140448" w:rsidRDefault="00140448" w:rsidP="00140448">
      <w:pPr>
        <w:pStyle w:val="Tekstwiodcy"/>
      </w:pPr>
      <w:r>
        <w:t>Material-UI</w:t>
      </w:r>
      <w:r w:rsidR="00A134A2">
        <w:t>[1</w:t>
      </w:r>
      <w:r w:rsidR="003B52B7">
        <w:t>2</w:t>
      </w:r>
      <w:r w:rsidR="00A134A2">
        <w:t>]</w:t>
      </w:r>
      <w:r>
        <w:t xml:space="preserve"> to biblioteka</w:t>
      </w:r>
      <w:r w:rsidR="009A3AC0">
        <w:t xml:space="preserve"> darmowych</w:t>
      </w:r>
      <w:r>
        <w:t xml:space="preserve"> komponentów do React</w:t>
      </w:r>
      <w:r w:rsidR="001E425C">
        <w:t>.js. Komponenty te posiadają jednolity styl i śledzą nowoczesne trendy wyglądu interfejsu użytkownika. Z tego produktu korzystają znane firmy</w:t>
      </w:r>
      <w:r w:rsidR="001A61BD">
        <w:t>/organizacje</w:t>
      </w:r>
      <w:r w:rsidR="001E425C">
        <w:t>: Nasa</w:t>
      </w:r>
      <w:r w:rsidR="001A61BD">
        <w:rPr>
          <w:rStyle w:val="Odwoanieprzypisudolnego"/>
        </w:rPr>
        <w:footnoteReference w:id="8"/>
      </w:r>
      <w:r w:rsidR="001E425C">
        <w:t>, Capgemini</w:t>
      </w:r>
      <w:r w:rsidR="001A61BD">
        <w:rPr>
          <w:rStyle w:val="Odwoanieprzypisudolnego"/>
        </w:rPr>
        <w:footnoteReference w:id="9"/>
      </w:r>
      <w:r w:rsidR="001E425C">
        <w:t xml:space="preserve">, </w:t>
      </w:r>
      <w:r w:rsidR="001A61BD">
        <w:t>S</w:t>
      </w:r>
      <w:r w:rsidR="001E425C">
        <w:t>hutterstock</w:t>
      </w:r>
      <w:r w:rsidR="001A61BD">
        <w:rPr>
          <w:rStyle w:val="Odwoanieprzypisudolnego"/>
        </w:rPr>
        <w:footnoteReference w:id="10"/>
      </w:r>
      <w:r w:rsidR="001E425C">
        <w:t xml:space="preserve"> i wiele innych.</w:t>
      </w:r>
    </w:p>
    <w:p w14:paraId="050704C4" w14:textId="12E857DA" w:rsidR="0066017D" w:rsidRDefault="0066017D" w:rsidP="001D535E">
      <w:pPr>
        <w:pStyle w:val="NrNagwek2"/>
      </w:pPr>
      <w:bookmarkStart w:id="29" w:name="_Toc26732945"/>
      <w:r>
        <w:lastRenderedPageBreak/>
        <w:t>MDBReact</w:t>
      </w:r>
      <w:bookmarkEnd w:id="29"/>
    </w:p>
    <w:p w14:paraId="767EFCD1" w14:textId="52A82043" w:rsidR="001E425C" w:rsidRDefault="00A134A2" w:rsidP="001E425C">
      <w:pPr>
        <w:pStyle w:val="Tekstwiodcy"/>
      </w:pPr>
      <w:r>
        <w:t>MDBReact</w:t>
      </w:r>
      <w:r w:rsidR="00FA2F1E">
        <w:t>[1</w:t>
      </w:r>
      <w:r w:rsidR="003B52B7">
        <w:t>3</w:t>
      </w:r>
      <w:r w:rsidR="00FA2F1E">
        <w:t>]</w:t>
      </w:r>
      <w:r>
        <w:t xml:space="preserve">  p</w:t>
      </w:r>
      <w:r w:rsidR="001E425C">
        <w:t>odobnie do Material-UI jest biblioteką komponentów do  React.js</w:t>
      </w:r>
      <w:r w:rsidR="00177955">
        <w:t>.</w:t>
      </w:r>
      <w:r w:rsidR="001E425C">
        <w:t xml:space="preserve"> </w:t>
      </w:r>
      <w:r w:rsidR="003B52B7">
        <w:t>Są to głównie proste elementu interfejsu użytkownika, takie jak przyciski, suwaki, nagłówki itp.</w:t>
      </w:r>
    </w:p>
    <w:p w14:paraId="4C60EBB8" w14:textId="1FC30551" w:rsidR="009A3AC0" w:rsidRDefault="0066017D" w:rsidP="009A3AC0">
      <w:pPr>
        <w:pStyle w:val="NrNagwek2"/>
      </w:pPr>
      <w:bookmarkStart w:id="30" w:name="_Toc26732946"/>
      <w:r>
        <w:t>Pozostałe</w:t>
      </w:r>
      <w:bookmarkEnd w:id="30"/>
    </w:p>
    <w:p w14:paraId="3BA60119" w14:textId="77551435" w:rsidR="000B2F3F" w:rsidRDefault="000B2F3F" w:rsidP="009A3AC0">
      <w:pPr>
        <w:pStyle w:val="Tekstwiodcy"/>
        <w:numPr>
          <w:ilvl w:val="0"/>
          <w:numId w:val="13"/>
        </w:numPr>
      </w:pPr>
      <w:r>
        <w:t>Xamp</w:t>
      </w:r>
      <w:r w:rsidR="009A3AC0">
        <w:t xml:space="preserve"> – dystrybucja Apache zawierająca serwer MySQL i graficzny edytor bazy</w:t>
      </w:r>
    </w:p>
    <w:p w14:paraId="53296CAC" w14:textId="65FADC5B" w:rsidR="000B2F3F" w:rsidRDefault="000B2F3F" w:rsidP="009A3AC0">
      <w:pPr>
        <w:pStyle w:val="Tekstwiodcy"/>
        <w:numPr>
          <w:ilvl w:val="0"/>
          <w:numId w:val="13"/>
        </w:numPr>
      </w:pPr>
      <w:r>
        <w:t>Visio</w:t>
      </w:r>
      <w:r w:rsidR="009A3AC0">
        <w:t xml:space="preserve">  </w:t>
      </w:r>
      <w:r w:rsidR="00B42A5E" w:rsidRPr="009A3AC0">
        <w:t>–</w:t>
      </w:r>
      <w:r w:rsidR="009A3AC0">
        <w:t xml:space="preserve"> program do tworzenia diagramów </w:t>
      </w:r>
    </w:p>
    <w:p w14:paraId="364BB938" w14:textId="0332C01C" w:rsidR="000B2F3F" w:rsidRPr="009A3AC0" w:rsidRDefault="000B2F3F" w:rsidP="009A3AC0">
      <w:pPr>
        <w:pStyle w:val="Tekstwiodcy"/>
        <w:numPr>
          <w:ilvl w:val="0"/>
          <w:numId w:val="13"/>
        </w:numPr>
      </w:pPr>
      <w:r w:rsidRPr="009A3AC0">
        <w:t>Visual paradigm</w:t>
      </w:r>
      <w:r w:rsidR="009A3AC0" w:rsidRPr="009A3AC0">
        <w:t xml:space="preserve"> – program do tworze</w:t>
      </w:r>
      <w:r w:rsidR="009A3AC0">
        <w:t>nia diagramów</w:t>
      </w:r>
    </w:p>
    <w:p w14:paraId="0E88F41B" w14:textId="15797586" w:rsidR="000B2F3F" w:rsidRDefault="000B2F3F" w:rsidP="009A3AC0">
      <w:pPr>
        <w:pStyle w:val="Tekstwiodcy"/>
        <w:numPr>
          <w:ilvl w:val="0"/>
          <w:numId w:val="13"/>
        </w:numPr>
      </w:pPr>
      <w:r>
        <w:t>Postman</w:t>
      </w:r>
      <w:r w:rsidR="009A3AC0">
        <w:t xml:space="preserve"> – program pozwalający wysyłać zapytania HTTP z dowolnie zmodyfikowanymi danymi</w:t>
      </w:r>
    </w:p>
    <w:p w14:paraId="390B790D" w14:textId="30CC37C3" w:rsidR="000B2F3F" w:rsidRDefault="000B2F3F" w:rsidP="009A3AC0">
      <w:pPr>
        <w:pStyle w:val="Tekstwiodcy"/>
        <w:numPr>
          <w:ilvl w:val="0"/>
          <w:numId w:val="13"/>
        </w:numPr>
      </w:pPr>
      <w:r>
        <w:t>Opera</w:t>
      </w:r>
      <w:r w:rsidR="009A3AC0">
        <w:t xml:space="preserve"> – przeglądarka internetowa</w:t>
      </w:r>
    </w:p>
    <w:p w14:paraId="60656055" w14:textId="00A390CA" w:rsidR="000B2F3F" w:rsidRDefault="000B2F3F" w:rsidP="009A3AC0">
      <w:pPr>
        <w:pStyle w:val="Tekstwiodcy"/>
        <w:numPr>
          <w:ilvl w:val="0"/>
          <w:numId w:val="13"/>
        </w:numPr>
      </w:pPr>
      <w:r>
        <w:t>Word</w:t>
      </w:r>
      <w:r w:rsidR="009A3AC0">
        <w:t xml:space="preserve"> – edytor tekstu</w:t>
      </w:r>
    </w:p>
    <w:p w14:paraId="4FA1DBBD" w14:textId="1DA51439" w:rsidR="000B2F3F" w:rsidRDefault="0090078E" w:rsidP="009A3AC0">
      <w:pPr>
        <w:pStyle w:val="Tekstwiodcy"/>
        <w:numPr>
          <w:ilvl w:val="0"/>
          <w:numId w:val="13"/>
        </w:numPr>
      </w:pPr>
      <w:r>
        <w:t>Selenium</w:t>
      </w:r>
      <w:r w:rsidR="009A3AC0">
        <w:t xml:space="preserve"> – Wtyczka przeglądarkowa służąca  do przeprowadzenia testów funkcjonalnych</w:t>
      </w:r>
    </w:p>
    <w:p w14:paraId="38810745" w14:textId="0EC9F62F" w:rsidR="00537CE3" w:rsidRDefault="0090078E" w:rsidP="009A3AC0">
      <w:pPr>
        <w:pStyle w:val="Tekstwiodcy"/>
        <w:numPr>
          <w:ilvl w:val="0"/>
          <w:numId w:val="13"/>
        </w:numPr>
      </w:pPr>
      <w:r>
        <w:t>J</w:t>
      </w:r>
      <w:r w:rsidR="009A7EF0">
        <w:t>M</w:t>
      </w:r>
      <w:r>
        <w:t>eter</w:t>
      </w:r>
      <w:r w:rsidR="009A3AC0">
        <w:t xml:space="preserve"> – narzędzie służące do przeprowadzania testów wydajnościowych aplikacji</w:t>
      </w:r>
    </w:p>
    <w:p w14:paraId="74F62457" w14:textId="68A254B2" w:rsidR="008C58C9" w:rsidRDefault="008C58C9" w:rsidP="009A3AC0">
      <w:pPr>
        <w:pStyle w:val="Tekstwiodcy"/>
        <w:numPr>
          <w:ilvl w:val="0"/>
          <w:numId w:val="13"/>
        </w:numPr>
      </w:pPr>
      <w:r>
        <w:t>Lighthouse – automatyczne narzędzie do badania jakości stron internetowych</w:t>
      </w:r>
    </w:p>
    <w:p w14:paraId="288A3694" w14:textId="595C8B87" w:rsidR="0090078E" w:rsidRDefault="00537CE3" w:rsidP="00537CE3">
      <w:pPr>
        <w:spacing w:after="200" w:line="276" w:lineRule="auto"/>
        <w:jc w:val="left"/>
      </w:pPr>
      <w:r>
        <w:br w:type="page"/>
      </w:r>
    </w:p>
    <w:p w14:paraId="4F98B27C" w14:textId="77777777" w:rsidR="00EF0EE8" w:rsidRDefault="00EF0EE8" w:rsidP="00EF0EE8">
      <w:pPr>
        <w:pStyle w:val="Tekstwiodcy"/>
      </w:pPr>
    </w:p>
    <w:p w14:paraId="6990858C" w14:textId="35706948" w:rsidR="009941C4" w:rsidRDefault="009941C4" w:rsidP="009941C4">
      <w:pPr>
        <w:pStyle w:val="NrNagwek1"/>
      </w:pPr>
      <w:bookmarkStart w:id="31" w:name="_Toc26732947"/>
      <w:r>
        <w:t>Projekt systemu</w:t>
      </w:r>
      <w:bookmarkEnd w:id="31"/>
    </w:p>
    <w:p w14:paraId="3483BCA2" w14:textId="60579CBA" w:rsidR="00E77403" w:rsidRDefault="00E77403" w:rsidP="00E77403">
      <w:pPr>
        <w:pStyle w:val="Tekstwiodcy"/>
      </w:pPr>
      <w:r>
        <w:t>Rozdział ten przedstawia architekturę aplikacji wraz z projektem bazy danych.</w:t>
      </w:r>
    </w:p>
    <w:p w14:paraId="68603355" w14:textId="7DC70865" w:rsidR="00290799" w:rsidRDefault="00290799" w:rsidP="00290799">
      <w:pPr>
        <w:pStyle w:val="NrNagwek2"/>
      </w:pPr>
      <w:bookmarkStart w:id="32" w:name="_Toc26732948"/>
      <w:r>
        <w:t>Architektura aplikacji</w:t>
      </w:r>
      <w:bookmarkEnd w:id="32"/>
    </w:p>
    <w:p w14:paraId="5799FB88" w14:textId="324EFF86" w:rsidR="00DC21A2" w:rsidRDefault="00DC21A2" w:rsidP="00DC21A2">
      <w:pPr>
        <w:pStyle w:val="Tekstwiodcy"/>
      </w:pPr>
      <w:r>
        <w:t xml:space="preserve">Aplikacja </w:t>
      </w:r>
      <w:r w:rsidR="000B2F3F">
        <w:t>została stworzona w trójwarstwowym modelu</w:t>
      </w:r>
      <w:r w:rsidR="00E23895">
        <w:t xml:space="preserve">. Model został pokazany na  </w:t>
      </w:r>
      <w:r w:rsidR="00E23895">
        <w:fldChar w:fldCharType="begin"/>
      </w:r>
      <w:r w:rsidR="00E23895">
        <w:instrText xml:space="preserve"> REF _Ref26004105 \h </w:instrText>
      </w:r>
      <w:r w:rsidR="00E23895">
        <w:fldChar w:fldCharType="separate"/>
      </w:r>
      <w:r w:rsidR="00C10A01">
        <w:t>r</w:t>
      </w:r>
      <w:r w:rsidR="00C32E6A">
        <w:t>ysun</w:t>
      </w:r>
      <w:r w:rsidR="00C10A01">
        <w:t>ku</w:t>
      </w:r>
      <w:r w:rsidR="00C32E6A">
        <w:t xml:space="preserve"> </w:t>
      </w:r>
      <w:r w:rsidR="00C32E6A">
        <w:rPr>
          <w:noProof/>
        </w:rPr>
        <w:t>2</w:t>
      </w:r>
      <w:r w:rsidR="00E23895">
        <w:fldChar w:fldCharType="end"/>
      </w:r>
      <w:r w:rsidR="000B2F3F">
        <w:t xml:space="preserve">. </w:t>
      </w:r>
      <w:r w:rsidR="00E23895">
        <w:t>Poszczególne warstwy</w:t>
      </w:r>
      <w:r w:rsidR="00827A08">
        <w:t xml:space="preserve"> modelu</w:t>
      </w:r>
      <w:r w:rsidR="00E23895">
        <w:t xml:space="preserve"> to:</w:t>
      </w:r>
    </w:p>
    <w:p w14:paraId="20B962AD" w14:textId="294993AB" w:rsidR="00E23895" w:rsidRDefault="00E23895" w:rsidP="00E23895">
      <w:pPr>
        <w:pStyle w:val="Tekstwiodcy"/>
        <w:numPr>
          <w:ilvl w:val="0"/>
          <w:numId w:val="14"/>
        </w:numPr>
      </w:pPr>
      <w:r>
        <w:t>Warstwa prezentacji</w:t>
      </w:r>
      <w:r w:rsidR="0019734B">
        <w:t xml:space="preserve"> (Front-End)</w:t>
      </w:r>
      <w:r>
        <w:t xml:space="preserve"> – </w:t>
      </w:r>
      <w:r w:rsidR="0019734B">
        <w:t>Najwyższa warstwa aplikacji. Warstwa prezentacji jest jedyną</w:t>
      </w:r>
      <w:r w:rsidR="00D32214">
        <w:t>,</w:t>
      </w:r>
      <w:r w:rsidR="0019734B">
        <w:t xml:space="preserve"> do której użytkownik ma bezpośredni dostęp. Wyświetla ona informacje np. zawartość koszyka, dostępne produkty itd. Akcje dokonane przez użytkownika  są przechwytywane i analizowane. Te związane z logiką biznesową są przesyłane do warstwy logiki biznesowej</w:t>
      </w:r>
      <w:r w:rsidR="001A61BD">
        <w:t>, gdzie są wykonywane, a odpowiedź jest wysyłana do wyższego poziomu</w:t>
      </w:r>
      <w:r w:rsidR="0019734B">
        <w:t>. W przypadku tej aplikacji komunikacja pomiędzy warstwami odbywa się za pomocą REST API w formacie JSON</w:t>
      </w:r>
      <w:r w:rsidR="001A61BD">
        <w:t>, a funkcję wyświetlana zawartości i generowania akcji pełni przeglądarka internetowa.</w:t>
      </w:r>
    </w:p>
    <w:p w14:paraId="69E71C6C" w14:textId="207602DC" w:rsidR="00E23895" w:rsidRDefault="00E23895" w:rsidP="00E23895">
      <w:pPr>
        <w:pStyle w:val="Tekstwiodcy"/>
        <w:numPr>
          <w:ilvl w:val="0"/>
          <w:numId w:val="14"/>
        </w:numPr>
      </w:pPr>
      <w:r>
        <w:t>Warstwa logiki biznesowej</w:t>
      </w:r>
      <w:r w:rsidR="0019734B">
        <w:t xml:space="preserve"> (Back-End)</w:t>
      </w:r>
      <w:r w:rsidR="001A61BD">
        <w:t xml:space="preserve"> </w:t>
      </w:r>
      <w:r w:rsidR="0048091E">
        <w:t>–</w:t>
      </w:r>
      <w:r w:rsidR="001A61BD">
        <w:t xml:space="preserve"> </w:t>
      </w:r>
      <w:r w:rsidR="0048091E">
        <w:t>Warstwa ta jest odpowiedzialna za przetwarzanie akcji użytkowników, sprawdzanie ich poprawności i spójności z przechowanymi danymi oraz generowanie odpowiedzi. Back-End udostępnia punkty kończynowe (ang. Endpoint), na które możemy wysyłać zapytania</w:t>
      </w:r>
      <w:r w:rsidR="00827A08">
        <w:t xml:space="preserve"> HTTP</w:t>
      </w:r>
      <w:r w:rsidR="0048091E">
        <w:t xml:space="preserve">. Dodatkowo Back-End odpowiedzialny jest za połączenie z bazą danych, </w:t>
      </w:r>
      <w:r w:rsidR="00441876">
        <w:t>które odbywa się za pomocą technologii Hibernate</w:t>
      </w:r>
      <w:r w:rsidR="0048091E">
        <w:t>.</w:t>
      </w:r>
    </w:p>
    <w:p w14:paraId="136E5345" w14:textId="7C0EF220" w:rsidR="00E23895" w:rsidRDefault="00E23895" w:rsidP="00E23895">
      <w:pPr>
        <w:pStyle w:val="Tekstwiodcy"/>
        <w:numPr>
          <w:ilvl w:val="0"/>
          <w:numId w:val="14"/>
        </w:numPr>
      </w:pPr>
      <w:r>
        <w:t>Warstwa danych</w:t>
      </w:r>
      <w:r w:rsidR="0019734B">
        <w:t xml:space="preserve"> (Baza danych)</w:t>
      </w:r>
      <w:r w:rsidR="0048091E">
        <w:t xml:space="preserve"> – Warstwa danych jest odpowiedzialna za przechowywanie danych. W projekcie wybraną bazą danych jest serwer MySQL.</w:t>
      </w:r>
    </w:p>
    <w:p w14:paraId="646BB90C" w14:textId="77777777" w:rsidR="0048091E" w:rsidRDefault="0048091E" w:rsidP="0048091E">
      <w:pPr>
        <w:pStyle w:val="Tekstwiodcy"/>
        <w:ind w:left="1145" w:firstLine="0"/>
      </w:pPr>
    </w:p>
    <w:p w14:paraId="593FD208" w14:textId="5DED0688" w:rsidR="00E23895" w:rsidRDefault="00E23895" w:rsidP="00E23895">
      <w:pPr>
        <w:pStyle w:val="Tekstwiodcy"/>
      </w:pPr>
      <w:r>
        <w:t xml:space="preserve">Dzięki </w:t>
      </w:r>
      <w:r w:rsidR="00022639">
        <w:t>przyjętej</w:t>
      </w:r>
      <w:r>
        <w:t xml:space="preserve"> architekturze system jest podzielony na trzy niezależne od siebie elementy. Zmiana implementacji jednego z nich</w:t>
      </w:r>
      <w:r w:rsidR="00D32214">
        <w:t>,</w:t>
      </w:r>
      <w:r>
        <w:t xml:space="preserve"> nie wpływa na działanie innego elementu. </w:t>
      </w:r>
      <w:r w:rsidR="006514AC">
        <w:t>Części</w:t>
      </w:r>
      <w:r>
        <w:t xml:space="preserve">  te</w:t>
      </w:r>
      <w:r w:rsidR="00B42A5E">
        <w:t>,</w:t>
      </w:r>
      <w:r>
        <w:t xml:space="preserve"> łączą się ze sobą za pomocą  </w:t>
      </w:r>
      <w:r w:rsidR="006514AC">
        <w:t>protokołów sieciowych lub użytych technologii.</w:t>
      </w:r>
      <w:r>
        <w:t xml:space="preserve">  Pomaga to osiągnąć rozszerzalność jak i  skalowalność aplikacji. Dodatkowym atutem jest możliwość podziału prac</w:t>
      </w:r>
      <w:r w:rsidR="0048091E">
        <w:t>y</w:t>
      </w:r>
      <w:r>
        <w:t xml:space="preserve"> </w:t>
      </w:r>
      <w:r w:rsidR="006514AC">
        <w:t xml:space="preserve">na fragmenty, z których każdy może zostać wykonywany jednocześnie. Wadą tej architektury jest nakład pracy potrzebny do wykonania trzech elementów.  Dodatkową wadą jest </w:t>
      </w:r>
      <w:r w:rsidR="006514AC">
        <w:lastRenderedPageBreak/>
        <w:t xml:space="preserve">propagacja błędów wykonanych w fazie projektowania, jednak często jest ona ograniczona tylko do  </w:t>
      </w:r>
      <w:r w:rsidR="0048091E">
        <w:t>poszczególnej</w:t>
      </w:r>
      <w:r w:rsidR="006514AC">
        <w:t xml:space="preserve"> </w:t>
      </w:r>
      <w:r w:rsidR="0048091E">
        <w:t>warstwy</w:t>
      </w:r>
      <w:r w:rsidR="006514AC">
        <w:t xml:space="preserve">. </w:t>
      </w:r>
    </w:p>
    <w:p w14:paraId="0062FDB6" w14:textId="70ABD301" w:rsidR="00E23895" w:rsidRDefault="00E23895" w:rsidP="00DC21A2">
      <w:pPr>
        <w:pStyle w:val="Tekstwiodcy"/>
      </w:pPr>
    </w:p>
    <w:p w14:paraId="2D0B7750" w14:textId="77777777" w:rsidR="00E23895" w:rsidRDefault="00E23895" w:rsidP="00E23895">
      <w:pPr>
        <w:pStyle w:val="Tekstwiodcy"/>
        <w:keepNext/>
        <w:jc w:val="center"/>
      </w:pPr>
      <w:r>
        <w:rPr>
          <w:noProof/>
        </w:rPr>
        <w:drawing>
          <wp:inline distT="0" distB="0" distL="0" distR="0" wp14:anchorId="25750FF6" wp14:editId="6B4A2A7E">
            <wp:extent cx="5760720" cy="3509645"/>
            <wp:effectExtent l="0" t="0" r="0" b="0"/>
            <wp:docPr id="4" name="Obraz 4"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0ACACDCC" w14:textId="2506C8D4" w:rsidR="00E23895" w:rsidRDefault="00E23895" w:rsidP="00E23895">
      <w:pPr>
        <w:pStyle w:val="Legenda"/>
        <w:jc w:val="center"/>
      </w:pPr>
      <w:bookmarkStart w:id="33" w:name="_Ref26004105"/>
      <w:r>
        <w:t xml:space="preserve">Rysunek </w:t>
      </w:r>
      <w:r>
        <w:fldChar w:fldCharType="begin"/>
      </w:r>
      <w:r>
        <w:instrText xml:space="preserve"> SEQ Rysunek \* ARABIC </w:instrText>
      </w:r>
      <w:r>
        <w:fldChar w:fldCharType="separate"/>
      </w:r>
      <w:r w:rsidR="00E54941">
        <w:rPr>
          <w:noProof/>
        </w:rPr>
        <w:t>2</w:t>
      </w:r>
      <w:r>
        <w:fldChar w:fldCharType="end"/>
      </w:r>
      <w:bookmarkEnd w:id="33"/>
      <w:r w:rsidR="006D6212">
        <w:t>.</w:t>
      </w:r>
      <w:r>
        <w:t xml:space="preserve"> Model trójwarstwowy aplikacji</w:t>
      </w:r>
    </w:p>
    <w:p w14:paraId="4D9E3E29" w14:textId="7CDA47FA" w:rsidR="00290799" w:rsidRDefault="00290799" w:rsidP="00290799">
      <w:pPr>
        <w:pStyle w:val="NrNagwek2"/>
      </w:pPr>
      <w:bookmarkStart w:id="34" w:name="_Toc26732949"/>
      <w:r>
        <w:t>Projekt bazy danych</w:t>
      </w:r>
      <w:bookmarkEnd w:id="34"/>
    </w:p>
    <w:p w14:paraId="5D083F8C" w14:textId="4E9A5AB3" w:rsidR="00615BC6" w:rsidRDefault="00615BC6" w:rsidP="00615BC6">
      <w:pPr>
        <w:pStyle w:val="Tekstwiodcy"/>
      </w:pPr>
      <w:r>
        <w:t xml:space="preserve">Baza danych została zaprojektowana w oparciu o wymagania funkcjonalne i niefunkcjonalne </w:t>
      </w:r>
      <w:r w:rsidR="000864DA">
        <w:t>postawione tworzonej</w:t>
      </w:r>
      <w:r>
        <w:t xml:space="preserve"> aplikacji.</w:t>
      </w:r>
    </w:p>
    <w:p w14:paraId="4AC39584" w14:textId="2FA80DDF" w:rsidR="00290799" w:rsidRDefault="00290799" w:rsidP="00290799">
      <w:pPr>
        <w:pStyle w:val="NrNagwek3"/>
      </w:pPr>
      <w:bookmarkStart w:id="35" w:name="_Toc26732950"/>
      <w:r>
        <w:t>Model konceptualny</w:t>
      </w:r>
      <w:bookmarkEnd w:id="35"/>
    </w:p>
    <w:p w14:paraId="5D28DEFB" w14:textId="1E339667" w:rsidR="00615BC6" w:rsidRDefault="00615BC6" w:rsidP="00615BC6">
      <w:pPr>
        <w:pStyle w:val="Tekstwiodcy"/>
      </w:pPr>
      <w:r>
        <w:t xml:space="preserve">Model konceptualny pokazuje encje, które stworzone zostały na podstawie opisów obiektów świata rzeczywistego </w:t>
      </w:r>
      <w:r w:rsidR="0095590E">
        <w:t xml:space="preserve">oraz relacji występujących pomiędzy nimi. Model konceptualny posłuży jako baza do stworzenia modelu </w:t>
      </w:r>
      <w:r w:rsidR="00135F0D">
        <w:t>fizycznego</w:t>
      </w:r>
      <w:r w:rsidR="0095590E">
        <w:t xml:space="preserve"> bazy danych. W </w:t>
      </w:r>
      <w:r w:rsidR="0095590E">
        <w:fldChar w:fldCharType="begin"/>
      </w:r>
      <w:r w:rsidR="0095590E">
        <w:instrText xml:space="preserve"> REF _Ref26117992 \h </w:instrText>
      </w:r>
      <w:r w:rsidR="0095590E">
        <w:fldChar w:fldCharType="separate"/>
      </w:r>
      <w:r w:rsidR="00C32E6A">
        <w:t xml:space="preserve">Tabela </w:t>
      </w:r>
      <w:r w:rsidR="00C32E6A">
        <w:rPr>
          <w:noProof/>
        </w:rPr>
        <w:t>3</w:t>
      </w:r>
      <w:r w:rsidR="0095590E">
        <w:fldChar w:fldCharType="end"/>
      </w:r>
      <w:r w:rsidR="0095590E">
        <w:t xml:space="preserve"> przedstawiony został opis encji na podstawie elementów świata rzeczywistego. W </w:t>
      </w:r>
      <w:r w:rsidR="0095590E">
        <w:fldChar w:fldCharType="begin"/>
      </w:r>
      <w:r w:rsidR="0095590E">
        <w:instrText xml:space="preserve"> REF _Ref26118146 \h </w:instrText>
      </w:r>
      <w:r w:rsidR="0095590E">
        <w:fldChar w:fldCharType="separate"/>
      </w:r>
      <w:r w:rsidR="00C32E6A">
        <w:t xml:space="preserve">Tabela </w:t>
      </w:r>
      <w:r w:rsidR="00C32E6A">
        <w:rPr>
          <w:noProof/>
        </w:rPr>
        <w:t>4</w:t>
      </w:r>
      <w:r w:rsidR="0095590E">
        <w:fldChar w:fldCharType="end"/>
      </w:r>
      <w:r w:rsidR="0095590E">
        <w:t xml:space="preserve"> pokazany został opis relacji pomiędzy encjami.</w:t>
      </w:r>
    </w:p>
    <w:p w14:paraId="3574EF3A" w14:textId="3C9BB3C6" w:rsidR="0095590E" w:rsidRDefault="0095590E" w:rsidP="0095590E">
      <w:pPr>
        <w:pStyle w:val="Legenda"/>
        <w:keepNext/>
      </w:pPr>
      <w:bookmarkStart w:id="36" w:name="_Ref26117992"/>
      <w:r>
        <w:t xml:space="preserve">Tabela </w:t>
      </w:r>
      <w:r>
        <w:fldChar w:fldCharType="begin"/>
      </w:r>
      <w:r>
        <w:instrText xml:space="preserve"> SEQ Tabela \* ARABIC </w:instrText>
      </w:r>
      <w:r>
        <w:fldChar w:fldCharType="separate"/>
      </w:r>
      <w:r w:rsidR="00C32E6A">
        <w:rPr>
          <w:noProof/>
        </w:rPr>
        <w:t>3</w:t>
      </w:r>
      <w:r>
        <w:fldChar w:fldCharType="end"/>
      </w:r>
      <w:bookmarkEnd w:id="36"/>
      <w:r w:rsidR="006D6212">
        <w:t>.</w:t>
      </w:r>
      <w:r>
        <w:t xml:space="preserve"> Opis encji na podstawie elementów świata rzeczywistego</w:t>
      </w:r>
    </w:p>
    <w:tbl>
      <w:tblPr>
        <w:tblStyle w:val="Tabela-Siatka"/>
        <w:tblW w:w="0" w:type="auto"/>
        <w:tblLook w:val="04A0" w:firstRow="1" w:lastRow="0" w:firstColumn="1" w:lastColumn="0" w:noHBand="0" w:noVBand="1"/>
      </w:tblPr>
      <w:tblGrid>
        <w:gridCol w:w="2405"/>
        <w:gridCol w:w="6657"/>
      </w:tblGrid>
      <w:tr w:rsidR="008B0030" w14:paraId="3A605F3F" w14:textId="77777777" w:rsidTr="00022639">
        <w:tc>
          <w:tcPr>
            <w:tcW w:w="9062" w:type="dxa"/>
            <w:gridSpan w:val="2"/>
          </w:tcPr>
          <w:p w14:paraId="5673FA91" w14:textId="5A75EEF6" w:rsidR="008B0030" w:rsidRPr="008B0030" w:rsidRDefault="008B0030" w:rsidP="008B0030">
            <w:pPr>
              <w:pStyle w:val="Tekstwiodcy"/>
              <w:ind w:firstLine="0"/>
              <w:jc w:val="center"/>
              <w:rPr>
                <w:b/>
                <w:bCs/>
              </w:rPr>
            </w:pPr>
            <w:r>
              <w:rPr>
                <w:b/>
                <w:bCs/>
              </w:rPr>
              <w:t>Opis encji</w:t>
            </w:r>
          </w:p>
        </w:tc>
      </w:tr>
      <w:tr w:rsidR="0095590E" w14:paraId="1EF228F1" w14:textId="77777777" w:rsidTr="008B0030">
        <w:tc>
          <w:tcPr>
            <w:tcW w:w="2405" w:type="dxa"/>
          </w:tcPr>
          <w:p w14:paraId="5FD12C0D" w14:textId="53446254" w:rsidR="0095590E" w:rsidRPr="008B0030" w:rsidRDefault="008B0030" w:rsidP="008B0030">
            <w:pPr>
              <w:pStyle w:val="Tekstwiodcy"/>
              <w:ind w:firstLine="0"/>
              <w:jc w:val="center"/>
              <w:rPr>
                <w:b/>
                <w:bCs/>
              </w:rPr>
            </w:pPr>
            <w:r w:rsidRPr="008B0030">
              <w:rPr>
                <w:b/>
                <w:bCs/>
              </w:rPr>
              <w:t>Obiekt świata rzeczywistego</w:t>
            </w:r>
          </w:p>
        </w:tc>
        <w:tc>
          <w:tcPr>
            <w:tcW w:w="6657" w:type="dxa"/>
          </w:tcPr>
          <w:p w14:paraId="7693CB7B" w14:textId="3964674B" w:rsidR="0095590E" w:rsidRPr="008B0030" w:rsidRDefault="008B0030" w:rsidP="008B0030">
            <w:pPr>
              <w:pStyle w:val="Tekstwiodcy"/>
              <w:ind w:firstLine="0"/>
              <w:jc w:val="center"/>
              <w:rPr>
                <w:b/>
                <w:bCs/>
              </w:rPr>
            </w:pPr>
            <w:r w:rsidRPr="008B0030">
              <w:rPr>
                <w:b/>
                <w:bCs/>
              </w:rPr>
              <w:t>Opis</w:t>
            </w:r>
          </w:p>
        </w:tc>
      </w:tr>
      <w:tr w:rsidR="0095590E" w14:paraId="2F74358B" w14:textId="77777777" w:rsidTr="008B0030">
        <w:tc>
          <w:tcPr>
            <w:tcW w:w="2405" w:type="dxa"/>
          </w:tcPr>
          <w:p w14:paraId="4B1977BF" w14:textId="043FB8E6" w:rsidR="0095590E" w:rsidRDefault="008B0030" w:rsidP="00615BC6">
            <w:pPr>
              <w:pStyle w:val="Tekstwiodcy"/>
              <w:ind w:firstLine="0"/>
            </w:pPr>
            <w:r>
              <w:lastRenderedPageBreak/>
              <w:t>Użytkownik</w:t>
            </w:r>
          </w:p>
        </w:tc>
        <w:tc>
          <w:tcPr>
            <w:tcW w:w="6657" w:type="dxa"/>
          </w:tcPr>
          <w:p w14:paraId="2B13BE31" w14:textId="687FCD4F" w:rsidR="0095590E" w:rsidRDefault="00B32C54" w:rsidP="00615BC6">
            <w:pPr>
              <w:pStyle w:val="Tekstwiodcy"/>
              <w:ind w:firstLine="0"/>
            </w:pPr>
            <w:r>
              <w:t xml:space="preserve">Zarejestrowana osoba lub pracownik. Dodatkowo dla gościa, który dokona zakupy zostanie utworzone konto. Na konto to nie będzie się jednak można zalogować.  Użytkownik posiada takie informacje jak imię, nazwisko, numer telefonu, email, hasło, rola oraz informacje czy dane konto jest aktywne. </w:t>
            </w:r>
            <w:r w:rsidR="00D32214">
              <w:t>U</w:t>
            </w:r>
            <w:r>
              <w:t xml:space="preserve">żytkownik </w:t>
            </w:r>
            <w:r w:rsidR="00D32214">
              <w:t xml:space="preserve">połączony jest też z </w:t>
            </w:r>
            <w:r>
              <w:t xml:space="preserve"> adres</w:t>
            </w:r>
            <w:r w:rsidR="00D32214">
              <w:t>em, który charakteryzujemy jako inny obiekt</w:t>
            </w:r>
            <w:r>
              <w:t xml:space="preserve">. </w:t>
            </w:r>
          </w:p>
        </w:tc>
      </w:tr>
      <w:tr w:rsidR="0095590E" w14:paraId="3EBDAC20" w14:textId="77777777" w:rsidTr="008B0030">
        <w:tc>
          <w:tcPr>
            <w:tcW w:w="2405" w:type="dxa"/>
          </w:tcPr>
          <w:p w14:paraId="1836E3E0" w14:textId="5766964B" w:rsidR="0095590E" w:rsidRDefault="008B0030" w:rsidP="00615BC6">
            <w:pPr>
              <w:pStyle w:val="Tekstwiodcy"/>
              <w:ind w:firstLine="0"/>
            </w:pPr>
            <w:r>
              <w:t>Adres</w:t>
            </w:r>
          </w:p>
        </w:tc>
        <w:tc>
          <w:tcPr>
            <w:tcW w:w="6657" w:type="dxa"/>
          </w:tcPr>
          <w:p w14:paraId="0CD0BBB4" w14:textId="0F05408D" w:rsidR="0095590E" w:rsidRDefault="00992D9F" w:rsidP="00615BC6">
            <w:pPr>
              <w:pStyle w:val="Tekstwiodcy"/>
              <w:ind w:firstLine="0"/>
            </w:pPr>
            <w:r>
              <w:t>Niezbędne informacje na temat lokacji wymagane przy dostawie.</w:t>
            </w:r>
            <w:r w:rsidR="00B32C54">
              <w:t xml:space="preserve"> Składa się z takich informacji jak: kraj, miasto, ulica, numer lokalu, oraz kod pocztowy.</w:t>
            </w:r>
          </w:p>
        </w:tc>
      </w:tr>
      <w:tr w:rsidR="008B0030" w14:paraId="47C8FEFB" w14:textId="77777777" w:rsidTr="008B0030">
        <w:tc>
          <w:tcPr>
            <w:tcW w:w="2405" w:type="dxa"/>
          </w:tcPr>
          <w:p w14:paraId="4FB1AA26" w14:textId="1A4BBF21" w:rsidR="008B0030" w:rsidRDefault="008B0030" w:rsidP="00615BC6">
            <w:pPr>
              <w:pStyle w:val="Tekstwiodcy"/>
              <w:ind w:firstLine="0"/>
            </w:pPr>
            <w:r>
              <w:t>Produkt</w:t>
            </w:r>
          </w:p>
        </w:tc>
        <w:tc>
          <w:tcPr>
            <w:tcW w:w="6657" w:type="dxa"/>
          </w:tcPr>
          <w:p w14:paraId="6DD96372" w14:textId="2E901B7E" w:rsidR="008B0030" w:rsidRDefault="00D15E83" w:rsidP="00615BC6">
            <w:pPr>
              <w:pStyle w:val="Tekstwiodcy"/>
              <w:ind w:firstLine="0"/>
            </w:pPr>
            <w:r>
              <w:t>Produkt przeznaczony do sprzedaży w kwiaciarni, zawiera informacje o cenie, opis</w:t>
            </w:r>
            <w:r w:rsidR="009D1035">
              <w:t>ie</w:t>
            </w:r>
            <w:r>
              <w:t>, typ</w:t>
            </w:r>
            <w:r w:rsidR="009D1035">
              <w:t>ie</w:t>
            </w:r>
            <w:r>
              <w:t xml:space="preserve"> pro</w:t>
            </w:r>
            <w:r w:rsidR="00262EFC">
              <w:t>duktu. Produkt może być połączony ze wpisem na wiki. Pracownik jest w stanie dodawać, usuwać oraz modyfikować produkty.</w:t>
            </w:r>
          </w:p>
        </w:tc>
      </w:tr>
      <w:tr w:rsidR="0095590E" w14:paraId="5D50B2EF" w14:textId="77777777" w:rsidTr="008B0030">
        <w:tc>
          <w:tcPr>
            <w:tcW w:w="2405" w:type="dxa"/>
          </w:tcPr>
          <w:p w14:paraId="0D812943" w14:textId="454181C6" w:rsidR="0095590E" w:rsidRDefault="008B0030" w:rsidP="00615BC6">
            <w:pPr>
              <w:pStyle w:val="Tekstwiodcy"/>
              <w:ind w:firstLine="0"/>
            </w:pPr>
            <w:r>
              <w:t>Magazyn</w:t>
            </w:r>
          </w:p>
        </w:tc>
        <w:tc>
          <w:tcPr>
            <w:tcW w:w="6657" w:type="dxa"/>
          </w:tcPr>
          <w:p w14:paraId="2F189674" w14:textId="4AC6F6B9" w:rsidR="0095590E" w:rsidRDefault="00992D9F" w:rsidP="00615BC6">
            <w:pPr>
              <w:pStyle w:val="Tekstwiodcy"/>
              <w:ind w:firstLine="0"/>
            </w:pPr>
            <w:r>
              <w:t>Magazyn zawiera produkt wraz z</w:t>
            </w:r>
            <w:r w:rsidR="00D32214">
              <w:t xml:space="preserve"> informacją o</w:t>
            </w:r>
            <w:r>
              <w:t xml:space="preserve"> jego ilości. Pracownik jest w stanie modyfikować stan danego magazynu. Może on też dodawać nowe magazyny dla produktów, które </w:t>
            </w:r>
            <w:r w:rsidR="000864DA">
              <w:t>jeszcze nie posiadają</w:t>
            </w:r>
            <w:r>
              <w:t xml:space="preserve"> magazynu</w:t>
            </w:r>
            <w:r w:rsidR="000864DA">
              <w:t>.</w:t>
            </w:r>
          </w:p>
        </w:tc>
      </w:tr>
      <w:tr w:rsidR="0095590E" w14:paraId="11E88285" w14:textId="77777777" w:rsidTr="008B0030">
        <w:tc>
          <w:tcPr>
            <w:tcW w:w="2405" w:type="dxa"/>
          </w:tcPr>
          <w:p w14:paraId="7BED7002" w14:textId="70C003B6" w:rsidR="0095590E" w:rsidRDefault="008B0030" w:rsidP="00615BC6">
            <w:pPr>
              <w:pStyle w:val="Tekstwiodcy"/>
              <w:ind w:firstLine="0"/>
            </w:pPr>
            <w:r>
              <w:t>Zdjęcie</w:t>
            </w:r>
          </w:p>
        </w:tc>
        <w:tc>
          <w:tcPr>
            <w:tcW w:w="6657" w:type="dxa"/>
          </w:tcPr>
          <w:p w14:paraId="5EEF0039" w14:textId="260AF2C5" w:rsidR="0095590E" w:rsidRDefault="00D32214" w:rsidP="00615BC6">
            <w:pPr>
              <w:pStyle w:val="Tekstwiodcy"/>
              <w:ind w:firstLine="0"/>
            </w:pPr>
            <w:r>
              <w:t>To p</w:t>
            </w:r>
            <w:r w:rsidR="003875CB">
              <w:t>lik w formacie PNG</w:t>
            </w:r>
            <w:r w:rsidR="00992D9F">
              <w:t xml:space="preserve"> oraz dodatkowe informacje takie jak opis i typ. Pracownik potrafi dodawać zdjęcia oraz łączyć je z wpisami na wiki i produktami</w:t>
            </w:r>
            <w:r w:rsidR="00B32C54">
              <w:t>.</w:t>
            </w:r>
            <w:r w:rsidR="00992D9F">
              <w:t xml:space="preserve"> </w:t>
            </w:r>
          </w:p>
        </w:tc>
      </w:tr>
      <w:tr w:rsidR="0095590E" w14:paraId="54E5E371" w14:textId="77777777" w:rsidTr="008B0030">
        <w:tc>
          <w:tcPr>
            <w:tcW w:w="2405" w:type="dxa"/>
          </w:tcPr>
          <w:p w14:paraId="1FE3ECCE" w14:textId="0072B565" w:rsidR="0095590E" w:rsidRDefault="008B0030" w:rsidP="00615BC6">
            <w:pPr>
              <w:pStyle w:val="Tekstwiodcy"/>
              <w:ind w:firstLine="0"/>
            </w:pPr>
            <w:r>
              <w:t>Wpis wiki</w:t>
            </w:r>
          </w:p>
        </w:tc>
        <w:tc>
          <w:tcPr>
            <w:tcW w:w="6657" w:type="dxa"/>
          </w:tcPr>
          <w:p w14:paraId="06004F11" w14:textId="6DFCA944" w:rsidR="0095590E" w:rsidRDefault="00363BA6" w:rsidP="00615BC6">
            <w:pPr>
              <w:pStyle w:val="Tekstwiodcy"/>
              <w:ind w:firstLine="0"/>
            </w:pPr>
            <w:r>
              <w:t xml:space="preserve">Wpis wiki to zbiór informacji na temat danego kwiatka. Pracownik jest w stanie dodawać modyfikować i usuwać wpisy na wiki. Użytkownik na podstawie nazwy </w:t>
            </w:r>
            <w:r w:rsidR="000864DA">
              <w:t>pospolitej</w:t>
            </w:r>
            <w:r w:rsidR="00D32214">
              <w:t xml:space="preserve">, </w:t>
            </w:r>
            <w:r>
              <w:t>łacińskiej</w:t>
            </w:r>
            <w:r w:rsidR="000864DA">
              <w:t xml:space="preserve"> oraz</w:t>
            </w:r>
            <w:r>
              <w:t xml:space="preserve"> zdjęcia jest w stanie zidentyfikować daną roślinę a następnie uzyskać szczegółowe informacje na temat </w:t>
            </w:r>
            <w:r w:rsidR="00D32214">
              <w:t>jej</w:t>
            </w:r>
            <w:r>
              <w:t xml:space="preserve">, budowy oraz pielęgnacji. </w:t>
            </w:r>
          </w:p>
        </w:tc>
      </w:tr>
      <w:tr w:rsidR="008B0030" w14:paraId="3711F1AD" w14:textId="77777777" w:rsidTr="008B0030">
        <w:tc>
          <w:tcPr>
            <w:tcW w:w="2405" w:type="dxa"/>
          </w:tcPr>
          <w:p w14:paraId="33354FAD" w14:textId="5A8492E7" w:rsidR="008B0030" w:rsidRDefault="008B0030" w:rsidP="00615BC6">
            <w:pPr>
              <w:pStyle w:val="Tekstwiodcy"/>
              <w:ind w:firstLine="0"/>
            </w:pPr>
            <w:r>
              <w:t>Typ dostawy</w:t>
            </w:r>
          </w:p>
        </w:tc>
        <w:tc>
          <w:tcPr>
            <w:tcW w:w="6657" w:type="dxa"/>
          </w:tcPr>
          <w:p w14:paraId="1F3E60BD" w14:textId="63301FB0" w:rsidR="008B0030" w:rsidRDefault="001F4BE4" w:rsidP="00615BC6">
            <w:pPr>
              <w:pStyle w:val="Tekstwiodcy"/>
              <w:ind w:firstLine="0"/>
            </w:pPr>
            <w:r>
              <w:t>Określa typ dostawy, jej koszt oraz metod</w:t>
            </w:r>
            <w:r w:rsidR="00D32214">
              <w:t>ę</w:t>
            </w:r>
            <w:r>
              <w:t xml:space="preserve"> </w:t>
            </w:r>
            <w:r w:rsidR="009D1035">
              <w:t>dostarczenia</w:t>
            </w:r>
            <w:r>
              <w:t>. Klient podczas finalizowania zamówienia będzie w stanie wybierać spośród wielu metod dostawy.</w:t>
            </w:r>
          </w:p>
        </w:tc>
      </w:tr>
      <w:tr w:rsidR="0095590E" w14:paraId="5A5ED7B3" w14:textId="77777777" w:rsidTr="008B0030">
        <w:tc>
          <w:tcPr>
            <w:tcW w:w="2405" w:type="dxa"/>
          </w:tcPr>
          <w:p w14:paraId="12533C99" w14:textId="5013CF28" w:rsidR="0095590E" w:rsidRDefault="008B0030" w:rsidP="00615BC6">
            <w:pPr>
              <w:pStyle w:val="Tekstwiodcy"/>
              <w:ind w:firstLine="0"/>
            </w:pPr>
            <w:r>
              <w:t>Zamówienie</w:t>
            </w:r>
          </w:p>
        </w:tc>
        <w:tc>
          <w:tcPr>
            <w:tcW w:w="6657" w:type="dxa"/>
          </w:tcPr>
          <w:p w14:paraId="1E486531" w14:textId="28A5CD7F" w:rsidR="0095590E" w:rsidRDefault="00D15E83" w:rsidP="00615BC6">
            <w:pPr>
              <w:pStyle w:val="Tekstwiodcy"/>
              <w:ind w:firstLine="0"/>
            </w:pPr>
            <w:r>
              <w:t xml:space="preserve">Transakcja dokonana przez klienta. Zawiera wszystkie potrzebne  informacje na temat dostawy </w:t>
            </w:r>
            <w:r w:rsidR="00262EFC">
              <w:t>oraz kupionych produktów. Pracownik kwiaciarni ma dostęp do listy zamówień, może on wykonywać zamówienia przygotowując towar i zmieniając</w:t>
            </w:r>
            <w:r w:rsidR="003867F1">
              <w:t xml:space="preserve"> mu jego</w:t>
            </w:r>
            <w:r w:rsidR="00262EFC">
              <w:t xml:space="preserve"> status.</w:t>
            </w:r>
          </w:p>
        </w:tc>
      </w:tr>
      <w:tr w:rsidR="008B0030" w14:paraId="5A3E0E00" w14:textId="77777777" w:rsidTr="008B0030">
        <w:tc>
          <w:tcPr>
            <w:tcW w:w="2405" w:type="dxa"/>
          </w:tcPr>
          <w:p w14:paraId="34135183" w14:textId="036A1A3C" w:rsidR="008B0030" w:rsidRDefault="008B0030" w:rsidP="00615BC6">
            <w:pPr>
              <w:pStyle w:val="Tekstwiodcy"/>
              <w:ind w:firstLine="0"/>
            </w:pPr>
            <w:r>
              <w:lastRenderedPageBreak/>
              <w:t>Koszyk</w:t>
            </w:r>
          </w:p>
        </w:tc>
        <w:tc>
          <w:tcPr>
            <w:tcW w:w="6657" w:type="dxa"/>
          </w:tcPr>
          <w:p w14:paraId="642AD519" w14:textId="6E5629EB" w:rsidR="008B0030" w:rsidRDefault="00D3478D" w:rsidP="00615BC6">
            <w:pPr>
              <w:pStyle w:val="Tekstwiodcy"/>
              <w:ind w:firstLine="0"/>
            </w:pPr>
            <w:r>
              <w:t>Koszyk zawiera produkty jakie użytkownik do niego dodał</w:t>
            </w:r>
            <w:r w:rsidR="003875CB">
              <w:t xml:space="preserve">. Pozwala on zalogowanemu użytkownikowi na zapamiętywanie </w:t>
            </w:r>
            <w:r w:rsidR="00363BA6">
              <w:t xml:space="preserve">produktów dodanych do koszyka </w:t>
            </w:r>
            <w:r w:rsidR="003875CB">
              <w:t>na serwerze, co zapewnia  mu możliwość na szybki powrót do zakupów</w:t>
            </w:r>
            <w:r w:rsidR="00363BA6">
              <w:t>.</w:t>
            </w:r>
          </w:p>
        </w:tc>
      </w:tr>
      <w:tr w:rsidR="008B0030" w14:paraId="01BBAF6B" w14:textId="77777777" w:rsidTr="008B0030">
        <w:tc>
          <w:tcPr>
            <w:tcW w:w="2405" w:type="dxa"/>
          </w:tcPr>
          <w:p w14:paraId="060B738E" w14:textId="3E9AE308" w:rsidR="008B0030" w:rsidRDefault="008B0030" w:rsidP="00615BC6">
            <w:pPr>
              <w:pStyle w:val="Tekstwiodcy"/>
              <w:ind w:firstLine="0"/>
            </w:pPr>
            <w:r>
              <w:t>Miesięczny status</w:t>
            </w:r>
          </w:p>
        </w:tc>
        <w:tc>
          <w:tcPr>
            <w:tcW w:w="6657" w:type="dxa"/>
          </w:tcPr>
          <w:p w14:paraId="005CC344" w14:textId="421C1FC0" w:rsidR="008B0030" w:rsidRDefault="00085AC6" w:rsidP="00615BC6">
            <w:pPr>
              <w:pStyle w:val="Tekstwiodcy"/>
              <w:ind w:firstLine="0"/>
            </w:pPr>
            <w:r>
              <w:t>Aktualizowany co miesiąc status, który zawiera ilość sprzedanych produktów i zysk</w:t>
            </w:r>
            <w:r w:rsidR="0023095C">
              <w:t xml:space="preserve"> wynikający ze sprzedaży  w danym miesiącu</w:t>
            </w:r>
            <w:r>
              <w:t>.</w:t>
            </w:r>
            <w:r w:rsidR="00363BA6">
              <w:t xml:space="preserve"> Status ten jest dostępny wyłącznie dla zalogowanego pracownika kwiaciarni.</w:t>
            </w:r>
          </w:p>
        </w:tc>
      </w:tr>
    </w:tbl>
    <w:p w14:paraId="31C43FC9" w14:textId="53C07EB7" w:rsidR="0095590E" w:rsidRDefault="0095590E" w:rsidP="00615BC6">
      <w:pPr>
        <w:pStyle w:val="Tekstwiodcy"/>
      </w:pPr>
    </w:p>
    <w:p w14:paraId="04B713A7" w14:textId="3C4C7804" w:rsidR="0095590E" w:rsidRDefault="0095590E" w:rsidP="0095590E">
      <w:pPr>
        <w:pStyle w:val="Legenda"/>
        <w:keepNext/>
      </w:pPr>
      <w:bookmarkStart w:id="37" w:name="_Ref26118146"/>
      <w:r>
        <w:t xml:space="preserve">Tabela </w:t>
      </w:r>
      <w:r>
        <w:fldChar w:fldCharType="begin"/>
      </w:r>
      <w:r>
        <w:instrText xml:space="preserve"> SEQ Tabela \* ARABIC </w:instrText>
      </w:r>
      <w:r>
        <w:fldChar w:fldCharType="separate"/>
      </w:r>
      <w:r w:rsidR="00C32E6A">
        <w:rPr>
          <w:noProof/>
        </w:rPr>
        <w:t>4</w:t>
      </w:r>
      <w:r>
        <w:fldChar w:fldCharType="end"/>
      </w:r>
      <w:bookmarkEnd w:id="37"/>
      <w:r w:rsidR="006D6212">
        <w:t>.</w:t>
      </w:r>
      <w:r>
        <w:t xml:space="preserve"> Opis relacji pomiędzy encjami</w:t>
      </w:r>
    </w:p>
    <w:tbl>
      <w:tblPr>
        <w:tblStyle w:val="Tabela-Siatka"/>
        <w:tblW w:w="0" w:type="auto"/>
        <w:tblLook w:val="04A0" w:firstRow="1" w:lastRow="0" w:firstColumn="1" w:lastColumn="0" w:noHBand="0" w:noVBand="1"/>
      </w:tblPr>
      <w:tblGrid>
        <w:gridCol w:w="3539"/>
        <w:gridCol w:w="5523"/>
      </w:tblGrid>
      <w:tr w:rsidR="0023095C" w14:paraId="01751CB9" w14:textId="77777777" w:rsidTr="00022639">
        <w:tc>
          <w:tcPr>
            <w:tcW w:w="9062" w:type="dxa"/>
            <w:gridSpan w:val="2"/>
          </w:tcPr>
          <w:p w14:paraId="1B32A874" w14:textId="34448EFF" w:rsidR="0023095C" w:rsidRPr="0023095C" w:rsidRDefault="0023095C" w:rsidP="0023095C">
            <w:pPr>
              <w:pStyle w:val="Tekstwiodcy"/>
              <w:ind w:firstLine="0"/>
              <w:jc w:val="center"/>
              <w:rPr>
                <w:b/>
                <w:bCs/>
              </w:rPr>
            </w:pPr>
            <w:r w:rsidRPr="0023095C">
              <w:rPr>
                <w:b/>
                <w:bCs/>
              </w:rPr>
              <w:t>Opis relacji</w:t>
            </w:r>
          </w:p>
        </w:tc>
      </w:tr>
      <w:tr w:rsidR="0095590E" w14:paraId="064088C1" w14:textId="77777777" w:rsidTr="003B638B">
        <w:tc>
          <w:tcPr>
            <w:tcW w:w="3539" w:type="dxa"/>
          </w:tcPr>
          <w:p w14:paraId="04DB89A0" w14:textId="4DB533B6" w:rsidR="0095590E" w:rsidRPr="0023095C" w:rsidRDefault="0023095C" w:rsidP="0023095C">
            <w:pPr>
              <w:pStyle w:val="Tekstwiodcy"/>
              <w:ind w:firstLine="0"/>
              <w:jc w:val="center"/>
              <w:rPr>
                <w:b/>
                <w:bCs/>
              </w:rPr>
            </w:pPr>
            <w:r w:rsidRPr="0023095C">
              <w:rPr>
                <w:b/>
                <w:bCs/>
              </w:rPr>
              <w:t>Relacja pomiędzy encjami</w:t>
            </w:r>
          </w:p>
        </w:tc>
        <w:tc>
          <w:tcPr>
            <w:tcW w:w="5523" w:type="dxa"/>
          </w:tcPr>
          <w:p w14:paraId="753B7D3D" w14:textId="6464CE23" w:rsidR="0095590E" w:rsidRPr="0023095C" w:rsidRDefault="0023095C" w:rsidP="0023095C">
            <w:pPr>
              <w:pStyle w:val="Tekstwiodcy"/>
              <w:ind w:firstLine="0"/>
              <w:jc w:val="center"/>
              <w:rPr>
                <w:b/>
                <w:bCs/>
              </w:rPr>
            </w:pPr>
            <w:r w:rsidRPr="0023095C">
              <w:rPr>
                <w:b/>
                <w:bCs/>
              </w:rPr>
              <w:t>Opis</w:t>
            </w:r>
          </w:p>
        </w:tc>
      </w:tr>
      <w:tr w:rsidR="0095590E" w14:paraId="72F39E06" w14:textId="77777777" w:rsidTr="003B638B">
        <w:tc>
          <w:tcPr>
            <w:tcW w:w="3539" w:type="dxa"/>
          </w:tcPr>
          <w:p w14:paraId="74CB0470" w14:textId="565718C2" w:rsidR="0095590E" w:rsidRDefault="00D3478D" w:rsidP="00615BC6">
            <w:pPr>
              <w:pStyle w:val="Tekstwiodcy"/>
              <w:ind w:firstLine="0"/>
            </w:pPr>
            <w:r>
              <w:t>Użytkownik - Koszyk</w:t>
            </w:r>
          </w:p>
        </w:tc>
        <w:tc>
          <w:tcPr>
            <w:tcW w:w="5523" w:type="dxa"/>
          </w:tcPr>
          <w:p w14:paraId="2B7642F6" w14:textId="513DB460" w:rsidR="0095590E" w:rsidRDefault="00D3478D" w:rsidP="00615BC6">
            <w:pPr>
              <w:pStyle w:val="Tekstwiodcy"/>
              <w:ind w:firstLine="0"/>
            </w:pPr>
            <w:r>
              <w:t>Użytkownik może  posiadać tylko jeden koszyk, koszyk musi należeć wyłącznie do jednego użytkownika</w:t>
            </w:r>
          </w:p>
        </w:tc>
      </w:tr>
      <w:tr w:rsidR="0095590E" w14:paraId="0731C18E" w14:textId="77777777" w:rsidTr="003B638B">
        <w:tc>
          <w:tcPr>
            <w:tcW w:w="3539" w:type="dxa"/>
          </w:tcPr>
          <w:p w14:paraId="7A69C36F" w14:textId="30F93F9C" w:rsidR="0095590E" w:rsidRDefault="00D3478D" w:rsidP="00615BC6">
            <w:pPr>
              <w:pStyle w:val="Tekstwiodcy"/>
              <w:ind w:firstLine="0"/>
            </w:pPr>
            <w:r>
              <w:t>Użytkownik – Adres</w:t>
            </w:r>
          </w:p>
        </w:tc>
        <w:tc>
          <w:tcPr>
            <w:tcW w:w="5523" w:type="dxa"/>
          </w:tcPr>
          <w:p w14:paraId="467B672B" w14:textId="2A1D5356" w:rsidR="0095590E" w:rsidRDefault="00D3478D" w:rsidP="00615BC6">
            <w:pPr>
              <w:pStyle w:val="Tekstwiodcy"/>
              <w:ind w:firstLine="0"/>
            </w:pPr>
            <w:r>
              <w:t>Użytkownik musi posiadać wyłącznie jeden adres, jeden adres może należeć do wielu użytkowników</w:t>
            </w:r>
          </w:p>
        </w:tc>
      </w:tr>
      <w:tr w:rsidR="0095590E" w14:paraId="241259EB" w14:textId="77777777" w:rsidTr="003B638B">
        <w:tc>
          <w:tcPr>
            <w:tcW w:w="3539" w:type="dxa"/>
          </w:tcPr>
          <w:p w14:paraId="1ADB0B67" w14:textId="5DCB9BFE" w:rsidR="0095590E" w:rsidRDefault="00D3478D" w:rsidP="00615BC6">
            <w:pPr>
              <w:pStyle w:val="Tekstwiodcy"/>
              <w:ind w:firstLine="0"/>
            </w:pPr>
            <w:r>
              <w:t>Użytkownik - Zamówienie</w:t>
            </w:r>
          </w:p>
        </w:tc>
        <w:tc>
          <w:tcPr>
            <w:tcW w:w="5523" w:type="dxa"/>
          </w:tcPr>
          <w:p w14:paraId="60512557" w14:textId="35714BCF" w:rsidR="0095590E" w:rsidRDefault="00D3478D" w:rsidP="00615BC6">
            <w:pPr>
              <w:pStyle w:val="Tekstwiodcy"/>
              <w:ind w:firstLine="0"/>
            </w:pPr>
            <w:r>
              <w:t>Użytkownik może posiadać wiele zamówień, jedno zamówienie musi należeć do jednego  użytkownika</w:t>
            </w:r>
          </w:p>
        </w:tc>
      </w:tr>
      <w:tr w:rsidR="00D3478D" w14:paraId="15DC484C" w14:textId="77777777" w:rsidTr="003B638B">
        <w:tc>
          <w:tcPr>
            <w:tcW w:w="3539" w:type="dxa"/>
          </w:tcPr>
          <w:p w14:paraId="0467BC9A" w14:textId="17341FD2" w:rsidR="00D3478D" w:rsidRDefault="00D3478D" w:rsidP="00615BC6">
            <w:pPr>
              <w:pStyle w:val="Tekstwiodcy"/>
              <w:ind w:firstLine="0"/>
            </w:pPr>
            <w:r>
              <w:t>Koszyk - Produkt</w:t>
            </w:r>
          </w:p>
        </w:tc>
        <w:tc>
          <w:tcPr>
            <w:tcW w:w="5523" w:type="dxa"/>
          </w:tcPr>
          <w:p w14:paraId="1ABB1333" w14:textId="49245A43" w:rsidR="00D3478D" w:rsidRDefault="00D3478D" w:rsidP="00615BC6">
            <w:pPr>
              <w:pStyle w:val="Tekstwiodcy"/>
              <w:ind w:firstLine="0"/>
            </w:pPr>
            <w:r>
              <w:t xml:space="preserve">Koszyk </w:t>
            </w:r>
            <w:r w:rsidR="008C1F27">
              <w:t>może zawierać  wiele produktów, produkt może należeć do wielu koszyków</w:t>
            </w:r>
          </w:p>
        </w:tc>
      </w:tr>
      <w:tr w:rsidR="00D3478D" w14:paraId="1F11B589" w14:textId="77777777" w:rsidTr="003B638B">
        <w:tc>
          <w:tcPr>
            <w:tcW w:w="3539" w:type="dxa"/>
          </w:tcPr>
          <w:p w14:paraId="7447D04E" w14:textId="3D8B6C14" w:rsidR="00D3478D" w:rsidRDefault="008C1F27" w:rsidP="008C1F27">
            <w:pPr>
              <w:pStyle w:val="Tekstwiodcy"/>
              <w:ind w:firstLine="0"/>
            </w:pPr>
            <w:r>
              <w:t>Typ  dostawy - Zamówienie</w:t>
            </w:r>
          </w:p>
        </w:tc>
        <w:tc>
          <w:tcPr>
            <w:tcW w:w="5523" w:type="dxa"/>
          </w:tcPr>
          <w:p w14:paraId="020F4689" w14:textId="518DC89E" w:rsidR="00D3478D" w:rsidRDefault="008C1F27" w:rsidP="00615BC6">
            <w:pPr>
              <w:pStyle w:val="Tekstwiodcy"/>
              <w:ind w:firstLine="0"/>
            </w:pPr>
            <w:r>
              <w:t>Typ dostawy może należeć do wielu zamówień, zamówień musi posiadać jeden typ dostawy</w:t>
            </w:r>
          </w:p>
        </w:tc>
      </w:tr>
      <w:tr w:rsidR="00D3478D" w14:paraId="43A76E8D" w14:textId="77777777" w:rsidTr="003B638B">
        <w:tc>
          <w:tcPr>
            <w:tcW w:w="3539" w:type="dxa"/>
          </w:tcPr>
          <w:p w14:paraId="159E65D0" w14:textId="13C9D0D0" w:rsidR="00D3478D" w:rsidRDefault="008C1F27" w:rsidP="008C1F27">
            <w:pPr>
              <w:pStyle w:val="Tekstwiodcy"/>
              <w:ind w:firstLine="0"/>
            </w:pPr>
            <w:r>
              <w:t>Produkt - Magazyn</w:t>
            </w:r>
          </w:p>
        </w:tc>
        <w:tc>
          <w:tcPr>
            <w:tcW w:w="5523" w:type="dxa"/>
          </w:tcPr>
          <w:p w14:paraId="78B49AE6" w14:textId="3014C876" w:rsidR="00D3478D" w:rsidRDefault="008C1F27" w:rsidP="00615BC6">
            <w:pPr>
              <w:pStyle w:val="Tekstwiodcy"/>
              <w:ind w:firstLine="0"/>
            </w:pPr>
            <w:r>
              <w:t>Produkt może należeć do jednego magazynu, magazyn musi posiadać  tylko jeden produkt</w:t>
            </w:r>
          </w:p>
        </w:tc>
      </w:tr>
      <w:tr w:rsidR="00D3478D" w14:paraId="3510E6FD" w14:textId="77777777" w:rsidTr="003B638B">
        <w:tc>
          <w:tcPr>
            <w:tcW w:w="3539" w:type="dxa"/>
          </w:tcPr>
          <w:p w14:paraId="77525341" w14:textId="6A72766C" w:rsidR="00D3478D" w:rsidRDefault="003B638B" w:rsidP="003B638B">
            <w:pPr>
              <w:pStyle w:val="Tekstwiodcy"/>
              <w:tabs>
                <w:tab w:val="left" w:pos="733"/>
              </w:tabs>
              <w:ind w:firstLine="0"/>
            </w:pPr>
            <w:r>
              <w:t>Produkt - Zdjęcie</w:t>
            </w:r>
          </w:p>
        </w:tc>
        <w:tc>
          <w:tcPr>
            <w:tcW w:w="5523" w:type="dxa"/>
          </w:tcPr>
          <w:p w14:paraId="2C50DBE7" w14:textId="5075F693" w:rsidR="00D3478D" w:rsidRDefault="003B638B" w:rsidP="00615BC6">
            <w:pPr>
              <w:pStyle w:val="Tekstwiodcy"/>
              <w:ind w:firstLine="0"/>
            </w:pPr>
            <w:r>
              <w:t>Produkt może posiadać wiele zdjęć, zdjęcie może należeć tylko do jednego produktu</w:t>
            </w:r>
          </w:p>
        </w:tc>
      </w:tr>
      <w:tr w:rsidR="0095590E" w14:paraId="3F3AD0C7" w14:textId="77777777" w:rsidTr="003B638B">
        <w:tc>
          <w:tcPr>
            <w:tcW w:w="3539" w:type="dxa"/>
          </w:tcPr>
          <w:p w14:paraId="6F1041A4" w14:textId="6614AC9C" w:rsidR="0095590E" w:rsidRDefault="003B638B" w:rsidP="003B638B">
            <w:pPr>
              <w:pStyle w:val="Tekstwiodcy"/>
              <w:ind w:firstLine="0"/>
            </w:pPr>
            <w:r>
              <w:t>Produkt – Wpis wiki</w:t>
            </w:r>
          </w:p>
        </w:tc>
        <w:tc>
          <w:tcPr>
            <w:tcW w:w="5523" w:type="dxa"/>
          </w:tcPr>
          <w:p w14:paraId="5DB33666" w14:textId="7B6110AC" w:rsidR="0095590E" w:rsidRDefault="003B638B" w:rsidP="00615BC6">
            <w:pPr>
              <w:pStyle w:val="Tekstwiodcy"/>
              <w:ind w:firstLine="0"/>
            </w:pPr>
            <w:r>
              <w:t>Produkt może posiadać tylko jeden wpis wiki, wpis wiki może należeć tylko do jednego produktu</w:t>
            </w:r>
          </w:p>
        </w:tc>
      </w:tr>
      <w:tr w:rsidR="00D3478D" w14:paraId="6F92DE46" w14:textId="77777777" w:rsidTr="003B638B">
        <w:tc>
          <w:tcPr>
            <w:tcW w:w="3539" w:type="dxa"/>
          </w:tcPr>
          <w:p w14:paraId="604B176A" w14:textId="79586E16" w:rsidR="00D3478D" w:rsidRDefault="003B638B" w:rsidP="003B638B">
            <w:pPr>
              <w:pStyle w:val="Tekstwiodcy"/>
              <w:ind w:firstLine="0"/>
            </w:pPr>
            <w:r>
              <w:t>Wpis wiki - Zdjęcie</w:t>
            </w:r>
          </w:p>
        </w:tc>
        <w:tc>
          <w:tcPr>
            <w:tcW w:w="5523" w:type="dxa"/>
          </w:tcPr>
          <w:p w14:paraId="3BCE2CA1" w14:textId="2FBB5347" w:rsidR="00D3478D" w:rsidRDefault="003B638B" w:rsidP="00615BC6">
            <w:pPr>
              <w:pStyle w:val="Tekstwiodcy"/>
              <w:ind w:firstLine="0"/>
            </w:pPr>
            <w:r>
              <w:t>Wpis wiki może posiadać wiele zdjęć, zdjęcie może należeć tylko do jednego wpisu wiki</w:t>
            </w:r>
          </w:p>
        </w:tc>
      </w:tr>
      <w:tr w:rsidR="0095590E" w14:paraId="6CF7530F" w14:textId="77777777" w:rsidTr="003B638B">
        <w:tc>
          <w:tcPr>
            <w:tcW w:w="3539" w:type="dxa"/>
          </w:tcPr>
          <w:p w14:paraId="4E684772" w14:textId="3595FA96" w:rsidR="0095590E" w:rsidRDefault="003B638B" w:rsidP="00615BC6">
            <w:pPr>
              <w:pStyle w:val="Tekstwiodcy"/>
              <w:ind w:firstLine="0"/>
            </w:pPr>
            <w:r>
              <w:t>Zamówienie - Produkt</w:t>
            </w:r>
          </w:p>
        </w:tc>
        <w:tc>
          <w:tcPr>
            <w:tcW w:w="5523" w:type="dxa"/>
          </w:tcPr>
          <w:p w14:paraId="1189C280" w14:textId="71175E5E" w:rsidR="0095590E" w:rsidRDefault="003B638B" w:rsidP="00615BC6">
            <w:pPr>
              <w:pStyle w:val="Tekstwiodcy"/>
              <w:ind w:firstLine="0"/>
            </w:pPr>
            <w:r>
              <w:t>Zamówienie musi posiadać co najmniej jeden produkt, produkt może należeć do wielu zamówień</w:t>
            </w:r>
          </w:p>
        </w:tc>
      </w:tr>
      <w:tr w:rsidR="003B638B" w14:paraId="4D4FEB74" w14:textId="77777777" w:rsidTr="003B638B">
        <w:tc>
          <w:tcPr>
            <w:tcW w:w="3539" w:type="dxa"/>
          </w:tcPr>
          <w:p w14:paraId="56F9578D" w14:textId="5D529B83" w:rsidR="003B638B" w:rsidRDefault="003B638B" w:rsidP="00615BC6">
            <w:pPr>
              <w:pStyle w:val="Tekstwiodcy"/>
              <w:ind w:firstLine="0"/>
            </w:pPr>
            <w:r>
              <w:lastRenderedPageBreak/>
              <w:t xml:space="preserve">Zamówienie – Adres </w:t>
            </w:r>
          </w:p>
        </w:tc>
        <w:tc>
          <w:tcPr>
            <w:tcW w:w="5523" w:type="dxa"/>
          </w:tcPr>
          <w:p w14:paraId="36A0AE6A" w14:textId="7CCF3EEE" w:rsidR="003B638B" w:rsidRDefault="003B638B" w:rsidP="00615BC6">
            <w:pPr>
              <w:pStyle w:val="Tekstwiodcy"/>
              <w:ind w:firstLine="0"/>
            </w:pPr>
            <w:r>
              <w:t>Zamówienie musi posiadać jeden adres, adres może należeć do wielu zamówień</w:t>
            </w:r>
          </w:p>
        </w:tc>
      </w:tr>
    </w:tbl>
    <w:p w14:paraId="22195CC5" w14:textId="2A0D1871" w:rsidR="00213365" w:rsidRDefault="00213365" w:rsidP="000864DA">
      <w:pPr>
        <w:pStyle w:val="NrNagwek3"/>
        <w:numPr>
          <w:ilvl w:val="0"/>
          <w:numId w:val="0"/>
        </w:numPr>
      </w:pPr>
    </w:p>
    <w:p w14:paraId="143737FF" w14:textId="4DC89E46" w:rsidR="00290799" w:rsidRDefault="00290799" w:rsidP="00290799">
      <w:pPr>
        <w:pStyle w:val="NrNagwek3"/>
      </w:pPr>
      <w:bookmarkStart w:id="38" w:name="_Toc26732951"/>
      <w:r>
        <w:t>Model fizyczny z ograniczeniami integralności danych</w:t>
      </w:r>
      <w:bookmarkEnd w:id="38"/>
    </w:p>
    <w:p w14:paraId="246CB734" w14:textId="097487DF" w:rsidR="007440A8" w:rsidRDefault="000864DA" w:rsidP="007440A8">
      <w:pPr>
        <w:pStyle w:val="Tekstwiodcy"/>
      </w:pPr>
      <w:r>
        <w:t>W tworzonej aplikacji model logiczny jest równoważny z modelem</w:t>
      </w:r>
      <w:r w:rsidR="007440A8">
        <w:t xml:space="preserve"> fizyczny</w:t>
      </w:r>
      <w:r>
        <w:t>m</w:t>
      </w:r>
      <w:r w:rsidR="007440A8">
        <w:t xml:space="preserve">. </w:t>
      </w:r>
      <w:r>
        <w:t xml:space="preserve">Model fizyczny powstał na podstawie modelu konceptualnego wraz z założonymi relacjami pomiędzy encjami. </w:t>
      </w:r>
      <w:r w:rsidR="007440A8">
        <w:t>Jest to najważniejszy model z punktu widzenia programisty</w:t>
      </w:r>
      <w:r w:rsidR="00022639">
        <w:t>,</w:t>
      </w:r>
      <w:r w:rsidR="007440A8">
        <w:t xml:space="preserve"> ponieważ zawiera </w:t>
      </w:r>
      <w:r w:rsidR="007A5075">
        <w:t xml:space="preserve">on typy oraz rzeczywiste nazwy atrybutów. </w:t>
      </w:r>
      <w:r w:rsidR="0075780D">
        <w:fldChar w:fldCharType="begin"/>
      </w:r>
      <w:r w:rsidR="0075780D">
        <w:instrText xml:space="preserve"> REF _Ref26213589 \h </w:instrText>
      </w:r>
      <w:r w:rsidR="0075780D">
        <w:fldChar w:fldCharType="separate"/>
      </w:r>
      <w:r w:rsidR="00C32E6A">
        <w:t xml:space="preserve">Rysunek </w:t>
      </w:r>
      <w:r w:rsidR="00C32E6A">
        <w:rPr>
          <w:noProof/>
        </w:rPr>
        <w:t>3</w:t>
      </w:r>
      <w:r w:rsidR="0075780D">
        <w:fldChar w:fldCharType="end"/>
      </w:r>
      <w:r w:rsidR="0075780D">
        <w:t xml:space="preserve"> </w:t>
      </w:r>
      <w:r w:rsidR="007A5075">
        <w:t xml:space="preserve">przedstawia model fizyczny bazy danych zaimplementowany w aplikacji. Wszystkie tabele przedstawione są w trzeciej postaci normalnej oprócz tabeli </w:t>
      </w:r>
      <w:r w:rsidR="007A5075" w:rsidRPr="00EF0E5A">
        <w:rPr>
          <w:i/>
          <w:iCs/>
        </w:rPr>
        <w:t>adress</w:t>
      </w:r>
      <w:r w:rsidR="00DD2816">
        <w:t>, zrobiono</w:t>
      </w:r>
      <w:r w:rsidR="003867F1">
        <w:t xml:space="preserve"> to w celu</w:t>
      </w:r>
      <w:r w:rsidR="00DD2816">
        <w:t xml:space="preserve"> osiągn</w:t>
      </w:r>
      <w:r w:rsidR="003867F1">
        <w:t>ięcia</w:t>
      </w:r>
      <w:r w:rsidR="00DD2816">
        <w:t xml:space="preserve"> lepsz</w:t>
      </w:r>
      <w:r w:rsidR="003867F1">
        <w:t>ej</w:t>
      </w:r>
      <w:r w:rsidR="00DD2816">
        <w:t xml:space="preserve"> wydajnoś</w:t>
      </w:r>
      <w:r w:rsidR="00BC2D9B">
        <w:t>ci</w:t>
      </w:r>
      <w:r w:rsidR="00DD2816">
        <w:t xml:space="preserve"> zapytań</w:t>
      </w:r>
      <w:r w:rsidR="003867F1">
        <w:t>,</w:t>
      </w:r>
      <w:r w:rsidR="00DD2816">
        <w:t xml:space="preserve"> poprzez </w:t>
      </w:r>
      <w:r w:rsidR="00022639">
        <w:t>zmniejszenie</w:t>
      </w:r>
      <w:r w:rsidR="00DD2816">
        <w:t xml:space="preserve"> iloś</w:t>
      </w:r>
      <w:r w:rsidR="00313BC1">
        <w:t>ci</w:t>
      </w:r>
      <w:r w:rsidR="00DD2816">
        <w:t xml:space="preserve"> kosztownych łączeń.</w:t>
      </w:r>
    </w:p>
    <w:p w14:paraId="2BD97773" w14:textId="7E302C97" w:rsidR="00022639" w:rsidRDefault="00022639" w:rsidP="00022639">
      <w:pPr>
        <w:pStyle w:val="Tekstwiodcy"/>
      </w:pPr>
      <w:r>
        <w:t xml:space="preserve">Dodatkowo do schematu bazy danych zostało dodane wydarzenie, które raz w miesiącu wstawia nowy rekord do  tabeli </w:t>
      </w:r>
      <w:r w:rsidRPr="00EF0E5A">
        <w:rPr>
          <w:i/>
          <w:iCs/>
        </w:rPr>
        <w:t>montly_status</w:t>
      </w:r>
      <w:r>
        <w:t xml:space="preserve">. Kod wydarzenia znajduje się na </w:t>
      </w:r>
      <w:r w:rsidR="00313BC1">
        <w:fldChar w:fldCharType="begin"/>
      </w:r>
      <w:r w:rsidR="00313BC1">
        <w:instrText xml:space="preserve"> REF _Ref26348042 \h </w:instrText>
      </w:r>
      <w:r w:rsidR="00313BC1">
        <w:fldChar w:fldCharType="separate"/>
      </w:r>
      <w:r w:rsidR="00313BC1">
        <w:t xml:space="preserve">listingu </w:t>
      </w:r>
      <w:r w:rsidR="00313BC1">
        <w:rPr>
          <w:noProof/>
        </w:rPr>
        <w:t>1</w:t>
      </w:r>
      <w:r w:rsidR="00313BC1">
        <w:fldChar w:fldCharType="end"/>
      </w:r>
      <w:r w:rsidR="00313BC1">
        <w:t>.</w:t>
      </w:r>
    </w:p>
    <w:p w14:paraId="3B64FA0C" w14:textId="77777777" w:rsidR="00022639" w:rsidRDefault="00022639" w:rsidP="007440A8">
      <w:pPr>
        <w:pStyle w:val="Tekstwiodcy"/>
      </w:pPr>
    </w:p>
    <w:p w14:paraId="283CCE22" w14:textId="77777777" w:rsidR="000864DA" w:rsidRDefault="007A5075" w:rsidP="000864DA">
      <w:pPr>
        <w:pStyle w:val="Tekstwiodcy"/>
        <w:keepNext/>
        <w:jc w:val="center"/>
      </w:pPr>
      <w:r>
        <w:rPr>
          <w:noProof/>
        </w:rPr>
        <w:lastRenderedPageBreak/>
        <w:drawing>
          <wp:inline distT="0" distB="0" distL="0" distR="0" wp14:anchorId="09D15930" wp14:editId="31D0A82E">
            <wp:extent cx="5115718" cy="8485238"/>
            <wp:effectExtent l="0" t="0" r="889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z_E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9837" cy="8508656"/>
                    </a:xfrm>
                    <a:prstGeom prst="rect">
                      <a:avLst/>
                    </a:prstGeom>
                  </pic:spPr>
                </pic:pic>
              </a:graphicData>
            </a:graphic>
          </wp:inline>
        </w:drawing>
      </w:r>
    </w:p>
    <w:p w14:paraId="44CEA734" w14:textId="3293548D" w:rsidR="007A5075" w:rsidRDefault="000864DA" w:rsidP="000864DA">
      <w:pPr>
        <w:pStyle w:val="Legenda"/>
        <w:jc w:val="center"/>
      </w:pPr>
      <w:bookmarkStart w:id="39" w:name="_Ref26213589"/>
      <w:r>
        <w:t xml:space="preserve">Rysunek </w:t>
      </w:r>
      <w:r>
        <w:fldChar w:fldCharType="begin"/>
      </w:r>
      <w:r>
        <w:instrText xml:space="preserve"> SEQ Rysunek \* ARABIC </w:instrText>
      </w:r>
      <w:r>
        <w:fldChar w:fldCharType="separate"/>
      </w:r>
      <w:r w:rsidR="00E54941">
        <w:rPr>
          <w:noProof/>
        </w:rPr>
        <w:t>3</w:t>
      </w:r>
      <w:r>
        <w:fldChar w:fldCharType="end"/>
      </w:r>
      <w:bookmarkEnd w:id="39"/>
      <w:r w:rsidR="006D6212">
        <w:t>.</w:t>
      </w:r>
      <w:r>
        <w:t xml:space="preserve"> </w:t>
      </w:r>
      <w:r w:rsidRPr="0096271E">
        <w:t>Model fizyczny bazy danych</w:t>
      </w:r>
    </w:p>
    <w:p w14:paraId="224D3B4B" w14:textId="479D6E23" w:rsidR="007A5075" w:rsidRPr="00575681" w:rsidRDefault="007A5075" w:rsidP="007A5075">
      <w:pPr>
        <w:pStyle w:val="Legenda"/>
      </w:pPr>
    </w:p>
    <w:p w14:paraId="717C92C8" w14:textId="77777777" w:rsidR="00291713" w:rsidRPr="00575681" w:rsidRDefault="00291713" w:rsidP="00291713"/>
    <w:p w14:paraId="7ACDB5C5" w14:textId="77777777" w:rsidR="00022639" w:rsidRPr="00575681" w:rsidRDefault="00022639" w:rsidP="00291713">
      <w:pPr>
        <w:pStyle w:val="Tekstwiodcy"/>
      </w:pPr>
    </w:p>
    <w:p w14:paraId="20808606" w14:textId="53E2B6A6" w:rsidR="0075780D" w:rsidRDefault="0075780D" w:rsidP="0075780D">
      <w:pPr>
        <w:pStyle w:val="Legenda"/>
        <w:keepNext/>
      </w:pPr>
      <w:bookmarkStart w:id="40" w:name="_Ref26348042"/>
      <w:r>
        <w:t xml:space="preserve">Listing </w:t>
      </w:r>
      <w:r>
        <w:fldChar w:fldCharType="begin"/>
      </w:r>
      <w:r>
        <w:instrText xml:space="preserve"> SEQ Listing \* ARABIC </w:instrText>
      </w:r>
      <w:r>
        <w:fldChar w:fldCharType="separate"/>
      </w:r>
      <w:r w:rsidR="00732C26">
        <w:rPr>
          <w:noProof/>
        </w:rPr>
        <w:t>1</w:t>
      </w:r>
      <w:r>
        <w:fldChar w:fldCharType="end"/>
      </w:r>
      <w:bookmarkEnd w:id="40"/>
      <w:r w:rsidR="00313BC1">
        <w:t>.</w:t>
      </w:r>
      <w:r>
        <w:t xml:space="preserve"> </w:t>
      </w:r>
      <w:r w:rsidRPr="00A36760">
        <w:t>Kod wydarzenia na tabeli montly_status</w:t>
      </w:r>
    </w:p>
    <w:p w14:paraId="5423CA5C" w14:textId="77777777" w:rsidR="00291713" w:rsidRPr="00FD3158" w:rsidRDefault="00291713" w:rsidP="00291713">
      <w:pPr>
        <w:pStyle w:val="Tekstwiodcy"/>
        <w:rPr>
          <w:lang w:val="en-US"/>
        </w:rPr>
      </w:pPr>
      <w:r w:rsidRPr="00FD3158">
        <w:rPr>
          <w:lang w:val="en-US"/>
        </w:rPr>
        <w:t>CREATE EVENT e_monthly</w:t>
      </w:r>
    </w:p>
    <w:p w14:paraId="7C1719A3" w14:textId="77777777" w:rsidR="00291713" w:rsidRPr="00291713" w:rsidRDefault="00291713" w:rsidP="00291713">
      <w:pPr>
        <w:pStyle w:val="Tekstwiodcy"/>
        <w:rPr>
          <w:lang w:val="en-US"/>
        </w:rPr>
      </w:pPr>
      <w:r w:rsidRPr="00FD3158">
        <w:rPr>
          <w:lang w:val="en-US"/>
        </w:rPr>
        <w:t xml:space="preserve">    </w:t>
      </w:r>
      <w:r w:rsidRPr="00291713">
        <w:rPr>
          <w:lang w:val="en-US"/>
        </w:rPr>
        <w:t>ON SCHEDULE</w:t>
      </w:r>
    </w:p>
    <w:p w14:paraId="1D3F89D6" w14:textId="77777777" w:rsidR="00291713" w:rsidRPr="00291713" w:rsidRDefault="00291713" w:rsidP="00291713">
      <w:pPr>
        <w:pStyle w:val="Tekstwiodcy"/>
        <w:rPr>
          <w:lang w:val="en-US"/>
        </w:rPr>
      </w:pPr>
      <w:r w:rsidRPr="00291713">
        <w:rPr>
          <w:lang w:val="en-US"/>
        </w:rPr>
        <w:t xml:space="preserve">      EVERY 1 MONTH</w:t>
      </w:r>
    </w:p>
    <w:p w14:paraId="2997A7E4" w14:textId="77777777" w:rsidR="00291713" w:rsidRPr="00291713" w:rsidRDefault="00291713" w:rsidP="00291713">
      <w:pPr>
        <w:pStyle w:val="Tekstwiodcy"/>
        <w:rPr>
          <w:lang w:val="en-US"/>
        </w:rPr>
      </w:pPr>
      <w:r w:rsidRPr="00291713">
        <w:rPr>
          <w:lang w:val="en-US"/>
        </w:rPr>
        <w:t xml:space="preserve">    COMMENT 'Create new month evaluation.'</w:t>
      </w:r>
    </w:p>
    <w:p w14:paraId="3A10A4CE" w14:textId="77777777" w:rsidR="00291713" w:rsidRPr="00291713" w:rsidRDefault="00291713" w:rsidP="00291713">
      <w:pPr>
        <w:pStyle w:val="Tekstwiodcy"/>
        <w:rPr>
          <w:lang w:val="en-US"/>
        </w:rPr>
      </w:pPr>
      <w:r w:rsidRPr="00291713">
        <w:rPr>
          <w:lang w:val="en-US"/>
        </w:rPr>
        <w:t xml:space="preserve">    DO</w:t>
      </w:r>
    </w:p>
    <w:p w14:paraId="211063A7" w14:textId="2B8F378C" w:rsidR="00291713" w:rsidRPr="00291713" w:rsidRDefault="00291713" w:rsidP="00291713">
      <w:pPr>
        <w:pStyle w:val="Tekstwiodcy"/>
        <w:keepNext/>
        <w:rPr>
          <w:lang w:val="en-US"/>
        </w:rPr>
      </w:pPr>
      <w:r w:rsidRPr="00291713">
        <w:rPr>
          <w:lang w:val="en-US"/>
        </w:rPr>
        <w:t xml:space="preserve">      INSERT INTO `monthly_status`( `date`, `income`, `products_sold`) VALUES (CURRENT_DATE,'0','0')</w:t>
      </w:r>
    </w:p>
    <w:p w14:paraId="685549EC" w14:textId="170C855B" w:rsidR="0075780D" w:rsidRPr="00C32E6A" w:rsidRDefault="0075780D">
      <w:pPr>
        <w:spacing w:after="200" w:line="276" w:lineRule="auto"/>
        <w:jc w:val="left"/>
        <w:rPr>
          <w:lang w:val="en-US"/>
        </w:rPr>
      </w:pPr>
      <w:r w:rsidRPr="00C32E6A">
        <w:rPr>
          <w:lang w:val="en-US"/>
        </w:rPr>
        <w:br w:type="page"/>
      </w:r>
    </w:p>
    <w:p w14:paraId="5664B5D8" w14:textId="77777777" w:rsidR="00B42A5E" w:rsidRPr="00C32E6A" w:rsidRDefault="00B42A5E">
      <w:pPr>
        <w:spacing w:after="200" w:line="276" w:lineRule="auto"/>
        <w:jc w:val="left"/>
        <w:rPr>
          <w:bCs/>
          <w:sz w:val="22"/>
          <w:szCs w:val="18"/>
          <w:lang w:val="en-US"/>
        </w:rPr>
      </w:pPr>
    </w:p>
    <w:p w14:paraId="1B024C9B" w14:textId="77777777" w:rsidR="00291713" w:rsidRPr="00C32E6A" w:rsidRDefault="00291713" w:rsidP="00291713">
      <w:pPr>
        <w:pStyle w:val="Legenda"/>
        <w:rPr>
          <w:lang w:val="en-US"/>
        </w:rPr>
      </w:pPr>
    </w:p>
    <w:p w14:paraId="256BE0B2" w14:textId="2B6FFEE2" w:rsidR="001C04A1" w:rsidRDefault="001C04A1" w:rsidP="009941C4">
      <w:pPr>
        <w:pStyle w:val="NrNagwek1"/>
      </w:pPr>
      <w:bookmarkStart w:id="41" w:name="_Toc26732952"/>
      <w:r>
        <w:t>Implementacja systemu</w:t>
      </w:r>
      <w:bookmarkEnd w:id="41"/>
    </w:p>
    <w:p w14:paraId="0291EAFD" w14:textId="0163E508" w:rsidR="00291713" w:rsidRDefault="00291713" w:rsidP="00291713">
      <w:pPr>
        <w:pStyle w:val="Tekstwiodcy"/>
      </w:pPr>
      <w:r>
        <w:t>Rozdział ten opisuje</w:t>
      </w:r>
      <w:r w:rsidR="00022639">
        <w:t xml:space="preserve"> szczegóły implementacji systemu oraz </w:t>
      </w:r>
      <w:r w:rsidR="008559EF">
        <w:t xml:space="preserve">zawiera </w:t>
      </w:r>
      <w:r w:rsidR="00022639">
        <w:t>prezentację interfejsu graficznego użytkownika.</w:t>
      </w:r>
    </w:p>
    <w:p w14:paraId="3697C2D7" w14:textId="705618CE" w:rsidR="00290799" w:rsidRDefault="00290799" w:rsidP="00290799">
      <w:pPr>
        <w:pStyle w:val="NrNagwek2"/>
      </w:pPr>
      <w:bookmarkStart w:id="42" w:name="_Toc26732953"/>
      <w:r>
        <w:t>Back-End</w:t>
      </w:r>
      <w:bookmarkEnd w:id="42"/>
    </w:p>
    <w:p w14:paraId="320279D2" w14:textId="0364AC54" w:rsidR="008559EF" w:rsidRDefault="00DF59F2" w:rsidP="008559EF">
      <w:pPr>
        <w:pStyle w:val="Tekstwiodcy"/>
      </w:pPr>
      <w:r>
        <w:t xml:space="preserve">Cześć Back-Endowa aplikacji opiera się na stworzeniu oprogramowania uruchomianego </w:t>
      </w:r>
      <w:r w:rsidR="0075780D">
        <w:t>jako serwer</w:t>
      </w:r>
      <w:r>
        <w:t>, które</w:t>
      </w:r>
      <w:r w:rsidR="00721A92">
        <w:t>go zadaniem jest obsługiwanie zapytań wysyłanych z warstwy prezentacji. W tym celu wykorzystano Spring Boota w wersji 2.1.9, zawierał on w sobie zależności do Springa w wersji 5. Back-End realizował również połączenie z bazą danych</w:t>
      </w:r>
      <w:r w:rsidR="007E3A99">
        <w:t xml:space="preserve"> poprzez technologię Hibernate</w:t>
      </w:r>
      <w:r w:rsidR="00721A92">
        <w:t>.</w:t>
      </w:r>
    </w:p>
    <w:p w14:paraId="7536EE25" w14:textId="303CE2F9" w:rsidR="00721A92" w:rsidRDefault="00721A92" w:rsidP="00721A92">
      <w:pPr>
        <w:pStyle w:val="NrNagwek3"/>
      </w:pPr>
      <w:bookmarkStart w:id="43" w:name="_Toc26732954"/>
      <w:r>
        <w:t>Zależności w pliku POM.xml</w:t>
      </w:r>
      <w:bookmarkEnd w:id="43"/>
    </w:p>
    <w:p w14:paraId="2ADC279A" w14:textId="4681A10F" w:rsidR="00E43EF5" w:rsidRPr="00E60014" w:rsidRDefault="00E43EF5" w:rsidP="00E43EF5">
      <w:pPr>
        <w:pStyle w:val="Tekstwiodcy"/>
      </w:pPr>
      <w:r w:rsidRPr="00E60014">
        <w:t xml:space="preserve">Na </w:t>
      </w:r>
      <w:r w:rsidR="00313BC1">
        <w:rPr>
          <w:lang w:val="en-US"/>
        </w:rPr>
        <w:fldChar w:fldCharType="begin"/>
      </w:r>
      <w:r w:rsidR="00313BC1">
        <w:instrText xml:space="preserve"> REF _Ref26348111 \h </w:instrText>
      </w:r>
      <w:r w:rsidR="00313BC1">
        <w:rPr>
          <w:lang w:val="en-US"/>
        </w:rPr>
      </w:r>
      <w:r w:rsidR="00313BC1">
        <w:rPr>
          <w:lang w:val="en-US"/>
        </w:rPr>
        <w:fldChar w:fldCharType="separate"/>
      </w:r>
      <w:r w:rsidR="00313BC1">
        <w:t>l</w:t>
      </w:r>
      <w:r w:rsidR="00313BC1" w:rsidRPr="00313BC1">
        <w:t>isting</w:t>
      </w:r>
      <w:r w:rsidR="00313BC1">
        <w:t>u</w:t>
      </w:r>
      <w:r w:rsidR="00313BC1" w:rsidRPr="00313BC1">
        <w:t xml:space="preserve"> </w:t>
      </w:r>
      <w:r w:rsidR="00313BC1" w:rsidRPr="00313BC1">
        <w:rPr>
          <w:noProof/>
        </w:rPr>
        <w:t>2</w:t>
      </w:r>
      <w:r w:rsidR="00313BC1">
        <w:rPr>
          <w:lang w:val="en-US"/>
        </w:rPr>
        <w:fldChar w:fldCharType="end"/>
      </w:r>
      <w:r w:rsidR="00313BC1" w:rsidRPr="00313BC1">
        <w:t xml:space="preserve"> </w:t>
      </w:r>
      <w:r w:rsidRPr="00E60014">
        <w:t>widzimy</w:t>
      </w:r>
      <w:r w:rsidR="00E60014" w:rsidRPr="00E60014">
        <w:t xml:space="preserve"> artefakty z</w:t>
      </w:r>
      <w:r w:rsidR="00E60014">
        <w:t xml:space="preserve">ależności używanych w projekcie. </w:t>
      </w:r>
      <w:r w:rsidR="00E60014" w:rsidRPr="00E60014">
        <w:t xml:space="preserve">Maven na podstawie tych zależności pobierze nam odpowiednie pliki. Spring </w:t>
      </w:r>
      <w:r w:rsidR="00E60014">
        <w:t>B</w:t>
      </w:r>
      <w:r w:rsidR="00E60014" w:rsidRPr="00E60014">
        <w:t xml:space="preserve">oot daje nam pewność, że wszystkie pobrane pliki </w:t>
      </w:r>
      <w:r w:rsidR="00E60014">
        <w:t xml:space="preserve">będą ze sobą kompatybilne. </w:t>
      </w:r>
      <w:r w:rsidR="00E60014" w:rsidRPr="00E60014">
        <w:t>Uwagę należy też zwrócić na artefakt mysql-connector-java. Jest to implementacja konektora wykorzystywanego przez Hibernate w połączeniu z</w:t>
      </w:r>
      <w:r w:rsidR="00E60014">
        <w:t xml:space="preserve"> serwerem bazy danych MySQL.</w:t>
      </w:r>
    </w:p>
    <w:p w14:paraId="083F70BC" w14:textId="0D88DDF3" w:rsidR="0075780D" w:rsidRPr="00C32E6A" w:rsidRDefault="0075780D" w:rsidP="0075780D">
      <w:pPr>
        <w:pStyle w:val="Legenda"/>
        <w:keepNext/>
        <w:jc w:val="left"/>
        <w:rPr>
          <w:lang w:val="en-US"/>
        </w:rPr>
      </w:pPr>
      <w:bookmarkStart w:id="44" w:name="_Ref26348111"/>
      <w:r w:rsidRPr="00C32E6A">
        <w:rPr>
          <w:lang w:val="en-US"/>
        </w:rPr>
        <w:t xml:space="preserve">Listing </w:t>
      </w:r>
      <w:r>
        <w:fldChar w:fldCharType="begin"/>
      </w:r>
      <w:r w:rsidRPr="00C32E6A">
        <w:rPr>
          <w:lang w:val="en-US"/>
        </w:rPr>
        <w:instrText xml:space="preserve"> SEQ Listing \* ARABIC </w:instrText>
      </w:r>
      <w:r>
        <w:fldChar w:fldCharType="separate"/>
      </w:r>
      <w:r w:rsidR="00732C26">
        <w:rPr>
          <w:noProof/>
          <w:lang w:val="en-US"/>
        </w:rPr>
        <w:t>2</w:t>
      </w:r>
      <w:r>
        <w:fldChar w:fldCharType="end"/>
      </w:r>
      <w:bookmarkEnd w:id="44"/>
      <w:r w:rsidR="006D6212" w:rsidRPr="00922575">
        <w:rPr>
          <w:lang w:val="en-US"/>
        </w:rPr>
        <w:t>.</w:t>
      </w:r>
      <w:r w:rsidRPr="00C32E6A">
        <w:rPr>
          <w:lang w:val="en-US"/>
        </w:rPr>
        <w:t xml:space="preserve"> Wycinek pliku POM.xml</w:t>
      </w:r>
    </w:p>
    <w:p w14:paraId="1178C4EF" w14:textId="5B8CA73D" w:rsidR="00E43EF5" w:rsidRDefault="00E43EF5" w:rsidP="0075780D">
      <w:pPr>
        <w:pStyle w:val="HTML-wstpniesformatowany"/>
        <w:keepNext/>
        <w:shd w:val="clear" w:color="auto" w:fill="FFFFFF"/>
        <w:rPr>
          <w:color w:val="000000"/>
          <w:lang w:val="en-US"/>
        </w:rPr>
      </w:pPr>
      <w:r w:rsidRPr="00E43EF5">
        <w:rPr>
          <w:color w:val="000000"/>
          <w:lang w:val="en-US"/>
        </w:rPr>
        <w:t>&lt;</w:t>
      </w:r>
      <w:r w:rsidRPr="00E43EF5">
        <w:rPr>
          <w:color w:val="20999D"/>
          <w:lang w:val="en-US"/>
        </w:rPr>
        <w:t>artifactId</w:t>
      </w:r>
      <w:r w:rsidRPr="00E43EF5">
        <w:rPr>
          <w:color w:val="000000"/>
          <w:lang w:val="en-US"/>
        </w:rPr>
        <w:t>&gt;spring-boot-starter-actuator&lt;/artifactId&gt;</w:t>
      </w:r>
      <w:r w:rsidRPr="00E43EF5">
        <w:rPr>
          <w:color w:val="000000"/>
          <w:lang w:val="en-US"/>
        </w:rPr>
        <w:br/>
        <w:t>&lt;</w:t>
      </w:r>
      <w:r w:rsidRPr="00E43EF5">
        <w:rPr>
          <w:color w:val="20999D"/>
          <w:lang w:val="en-US"/>
        </w:rPr>
        <w:t>artifactId</w:t>
      </w:r>
      <w:r w:rsidRPr="00E43EF5">
        <w:rPr>
          <w:color w:val="000000"/>
          <w:lang w:val="en-US"/>
        </w:rPr>
        <w:t>&gt;spring-boot-starter-data-jpa&lt;/artifactId&gt;</w:t>
      </w:r>
      <w:r w:rsidRPr="00E43EF5">
        <w:rPr>
          <w:color w:val="000000"/>
          <w:lang w:val="en-US"/>
        </w:rPr>
        <w:br/>
        <w:t>&lt;</w:t>
      </w:r>
      <w:r w:rsidRPr="00E43EF5">
        <w:rPr>
          <w:color w:val="20999D"/>
          <w:lang w:val="en-US"/>
        </w:rPr>
        <w:t>artifactId</w:t>
      </w:r>
      <w:r w:rsidRPr="00E43EF5">
        <w:rPr>
          <w:color w:val="000000"/>
          <w:lang w:val="en-US"/>
        </w:rPr>
        <w:t>&gt;spring-boot-starter-security&lt;/artifactId&gt;</w:t>
      </w:r>
      <w:r w:rsidRPr="00E43EF5">
        <w:rPr>
          <w:color w:val="000000"/>
          <w:lang w:val="en-US"/>
        </w:rPr>
        <w:br/>
        <w:t>&lt;</w:t>
      </w:r>
      <w:r w:rsidRPr="00E43EF5">
        <w:rPr>
          <w:color w:val="20999D"/>
          <w:lang w:val="en-US"/>
        </w:rPr>
        <w:t>artifactId</w:t>
      </w:r>
      <w:r w:rsidRPr="00E43EF5">
        <w:rPr>
          <w:color w:val="000000"/>
          <w:lang w:val="en-US"/>
        </w:rPr>
        <w:t>&gt;spring-boot-starter-web&lt;/artifactId&gt;</w:t>
      </w:r>
      <w:r w:rsidRPr="00E43EF5">
        <w:rPr>
          <w:color w:val="000000"/>
          <w:lang w:val="en-US"/>
        </w:rPr>
        <w:br/>
        <w:t>&lt;</w:t>
      </w:r>
      <w:r w:rsidRPr="00E43EF5">
        <w:rPr>
          <w:color w:val="20999D"/>
          <w:lang w:val="en-US"/>
        </w:rPr>
        <w:t>artifactId</w:t>
      </w:r>
      <w:r w:rsidRPr="00E43EF5">
        <w:rPr>
          <w:color w:val="000000"/>
          <w:lang w:val="en-US"/>
        </w:rPr>
        <w:t>&gt;mysql-connector-java&lt;/artifactId&gt;</w:t>
      </w:r>
      <w:r w:rsidRPr="00E43EF5">
        <w:rPr>
          <w:color w:val="000000"/>
          <w:lang w:val="en-US"/>
        </w:rPr>
        <w:br/>
        <w:t>&lt;</w:t>
      </w:r>
      <w:r w:rsidRPr="00E43EF5">
        <w:rPr>
          <w:color w:val="20999D"/>
          <w:lang w:val="en-US"/>
        </w:rPr>
        <w:t>artifactId</w:t>
      </w:r>
      <w:r w:rsidRPr="00E43EF5">
        <w:rPr>
          <w:color w:val="000000"/>
          <w:lang w:val="en-US"/>
        </w:rPr>
        <w:t>&gt;spring-boot-devtools&lt;/artifactId&gt;</w:t>
      </w:r>
      <w:r w:rsidRPr="00E43EF5">
        <w:rPr>
          <w:color w:val="000000"/>
          <w:lang w:val="en-US"/>
        </w:rPr>
        <w:br/>
        <w:t>&lt;</w:t>
      </w:r>
      <w:r w:rsidRPr="00E43EF5">
        <w:rPr>
          <w:color w:val="20999D"/>
          <w:lang w:val="en-US"/>
        </w:rPr>
        <w:t>artifactId</w:t>
      </w:r>
      <w:r w:rsidRPr="00E43EF5">
        <w:rPr>
          <w:color w:val="000000"/>
          <w:lang w:val="en-US"/>
        </w:rPr>
        <w:t>&gt;spring-boot-starter-test&lt;/artifactId&gt;</w:t>
      </w:r>
      <w:r w:rsidRPr="00E43EF5">
        <w:rPr>
          <w:color w:val="000000"/>
          <w:lang w:val="en-US"/>
        </w:rPr>
        <w:br/>
        <w:t>&lt;</w:t>
      </w:r>
      <w:r w:rsidRPr="00E43EF5">
        <w:rPr>
          <w:color w:val="20999D"/>
          <w:lang w:val="en-US"/>
        </w:rPr>
        <w:t>artifactId</w:t>
      </w:r>
      <w:r w:rsidRPr="00E43EF5">
        <w:rPr>
          <w:color w:val="000000"/>
          <w:lang w:val="en-US"/>
        </w:rPr>
        <w:t>&gt;spring-security-test&lt;/artifactId&gt;</w:t>
      </w:r>
    </w:p>
    <w:p w14:paraId="3DF8A33B" w14:textId="77777777" w:rsidR="0075780D" w:rsidRPr="0075780D" w:rsidRDefault="0075780D" w:rsidP="0075780D">
      <w:pPr>
        <w:pStyle w:val="HTML-wstpniesformatowany"/>
        <w:keepNext/>
        <w:shd w:val="clear" w:color="auto" w:fill="FFFFFF"/>
        <w:rPr>
          <w:color w:val="000000"/>
          <w:lang w:val="en-US"/>
        </w:rPr>
      </w:pPr>
    </w:p>
    <w:p w14:paraId="388D7258" w14:textId="7CEEFB22" w:rsidR="00721A92" w:rsidRDefault="00E74797" w:rsidP="00E74797">
      <w:pPr>
        <w:pStyle w:val="NrNagwek3"/>
      </w:pPr>
      <w:bookmarkStart w:id="45" w:name="_Toc26732955"/>
      <w:r>
        <w:t>Struktura projektu</w:t>
      </w:r>
      <w:bookmarkEnd w:id="45"/>
    </w:p>
    <w:p w14:paraId="772546A7" w14:textId="169F3F81" w:rsidR="00E74797" w:rsidRDefault="00E74797" w:rsidP="00E74797">
      <w:pPr>
        <w:pStyle w:val="Tekstwiodcy"/>
      </w:pPr>
      <w:r>
        <w:t xml:space="preserve">Na </w:t>
      </w:r>
      <w:r>
        <w:fldChar w:fldCharType="begin"/>
      </w:r>
      <w:r>
        <w:instrText xml:space="preserve"> REF _Ref26139498 \h </w:instrText>
      </w:r>
      <w:r>
        <w:fldChar w:fldCharType="separate"/>
      </w:r>
      <w:r w:rsidR="00C10A01">
        <w:t>r</w:t>
      </w:r>
      <w:r w:rsidR="00C32E6A">
        <w:t>ysun</w:t>
      </w:r>
      <w:r w:rsidR="00C10A01">
        <w:t>k</w:t>
      </w:r>
      <w:r w:rsidR="00C10A01">
        <w:t>u</w:t>
      </w:r>
      <w:r w:rsidR="00C32E6A">
        <w:t xml:space="preserve"> </w:t>
      </w:r>
      <w:r w:rsidR="00C32E6A">
        <w:rPr>
          <w:noProof/>
        </w:rPr>
        <w:t>4</w:t>
      </w:r>
      <w:r>
        <w:fldChar w:fldCharType="end"/>
      </w:r>
      <w:r>
        <w:t xml:space="preserve"> przedstawiona została struktura projektu części Back-Endowej. W pakiecie com.masluch.virtual_florist znajduje się sześć pakietów i klasa VirtualFloristApplication.java. Pakiet config zawiera klasy konfiguracyjne </w:t>
      </w:r>
      <w:r w:rsidR="00D44E3D">
        <w:t>mechanizmów</w:t>
      </w:r>
      <w:r>
        <w:t xml:space="preserve"> Springa dotyczących bezpieczeństwa. Pakiet entities zawiera klasy wraz z definicją mapowania, </w:t>
      </w:r>
      <w:r w:rsidR="00D44E3D">
        <w:t>wykorzystywane</w:t>
      </w:r>
      <w:r>
        <w:t xml:space="preserve"> przez framework Hibernate do automatycznego mapowania obiektów. Pakiet DAO zawiera inter</w:t>
      </w:r>
      <w:r w:rsidR="009718E1">
        <w:t xml:space="preserve">fejsy </w:t>
      </w:r>
      <w:r w:rsidR="009718E1">
        <w:lastRenderedPageBreak/>
        <w:t>obiektów dostępu do danych oraz ich implementacje. Pakiet services zawiera interfejsy</w:t>
      </w:r>
      <w:r w:rsidR="00DF5594">
        <w:t>,</w:t>
      </w:r>
      <w:r w:rsidR="009718E1">
        <w:t xml:space="preserve"> </w:t>
      </w:r>
      <w:r w:rsidR="00DF5594">
        <w:t>wraz z</w:t>
      </w:r>
      <w:r w:rsidR="009718E1">
        <w:t xml:space="preserve"> implementacj</w:t>
      </w:r>
      <w:r w:rsidR="00DF5594">
        <w:t>ą</w:t>
      </w:r>
      <w:r w:rsidR="009718E1">
        <w:t xml:space="preserve"> serwisów. Pakiet controllers zawiera klasy kontrolerów.</w:t>
      </w:r>
    </w:p>
    <w:p w14:paraId="3C735CF3" w14:textId="77777777" w:rsidR="00E74797" w:rsidRDefault="00E74797" w:rsidP="00E74797">
      <w:pPr>
        <w:pStyle w:val="Tekstwiodcy"/>
        <w:keepNext/>
        <w:jc w:val="center"/>
      </w:pPr>
      <w:r>
        <w:rPr>
          <w:noProof/>
        </w:rPr>
        <w:drawing>
          <wp:inline distT="0" distB="0" distL="0" distR="0" wp14:anchorId="0EDCE827" wp14:editId="71E3C501">
            <wp:extent cx="2345864" cy="3642263"/>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_strucuture.png"/>
                    <pic:cNvPicPr/>
                  </pic:nvPicPr>
                  <pic:blipFill>
                    <a:blip r:embed="rId12">
                      <a:extLst>
                        <a:ext uri="{28A0092B-C50C-407E-A947-70E740481C1C}">
                          <a14:useLocalDpi xmlns:a14="http://schemas.microsoft.com/office/drawing/2010/main" val="0"/>
                        </a:ext>
                      </a:extLst>
                    </a:blip>
                    <a:stretch>
                      <a:fillRect/>
                    </a:stretch>
                  </pic:blipFill>
                  <pic:spPr>
                    <a:xfrm>
                      <a:off x="0" y="0"/>
                      <a:ext cx="2345864" cy="3642263"/>
                    </a:xfrm>
                    <a:prstGeom prst="rect">
                      <a:avLst/>
                    </a:prstGeom>
                  </pic:spPr>
                </pic:pic>
              </a:graphicData>
            </a:graphic>
          </wp:inline>
        </w:drawing>
      </w:r>
    </w:p>
    <w:p w14:paraId="4F9976B6" w14:textId="652F53B6" w:rsidR="00E74797" w:rsidRDefault="00E74797" w:rsidP="00E74797">
      <w:pPr>
        <w:pStyle w:val="Legenda"/>
        <w:jc w:val="center"/>
      </w:pPr>
      <w:bookmarkStart w:id="46" w:name="_Ref26139498"/>
      <w:r>
        <w:t xml:space="preserve">Rysunek </w:t>
      </w:r>
      <w:r>
        <w:fldChar w:fldCharType="begin"/>
      </w:r>
      <w:r>
        <w:instrText xml:space="preserve"> SEQ Rysunek \* ARABIC </w:instrText>
      </w:r>
      <w:r>
        <w:fldChar w:fldCharType="separate"/>
      </w:r>
      <w:r w:rsidR="00E54941">
        <w:rPr>
          <w:noProof/>
        </w:rPr>
        <w:t>4</w:t>
      </w:r>
      <w:r>
        <w:fldChar w:fldCharType="end"/>
      </w:r>
      <w:bookmarkEnd w:id="46"/>
      <w:r w:rsidR="006D6212">
        <w:t>.</w:t>
      </w:r>
      <w:r>
        <w:t xml:space="preserve"> Struktura projektu części Back-End</w:t>
      </w:r>
    </w:p>
    <w:p w14:paraId="62B45D3E" w14:textId="06F39A51" w:rsidR="009718E1" w:rsidRDefault="0075780D" w:rsidP="009718E1">
      <w:pPr>
        <w:pStyle w:val="NrNagwek3"/>
      </w:pPr>
      <w:bookmarkStart w:id="47" w:name="_Toc26732956"/>
      <w:r>
        <w:t>Encje</w:t>
      </w:r>
      <w:bookmarkEnd w:id="47"/>
    </w:p>
    <w:p w14:paraId="6FDE62B5" w14:textId="1F481EFD" w:rsidR="00BE6E44" w:rsidRDefault="009718E1" w:rsidP="00BE6E44">
      <w:pPr>
        <w:pStyle w:val="Tekstwiodcy"/>
      </w:pPr>
      <w:r w:rsidRPr="007614B5">
        <w:t xml:space="preserve">Na  </w:t>
      </w:r>
      <w:r w:rsidR="005240CB">
        <w:fldChar w:fldCharType="begin"/>
      </w:r>
      <w:r w:rsidR="005240CB">
        <w:instrText xml:space="preserve"> REF _Ref26739602 \h </w:instrText>
      </w:r>
      <w:r w:rsidR="005240CB">
        <w:fldChar w:fldCharType="separate"/>
      </w:r>
      <w:r w:rsidR="005240CB">
        <w:t>l</w:t>
      </w:r>
      <w:r w:rsidR="005240CB" w:rsidRPr="005240CB">
        <w:t>isting</w:t>
      </w:r>
      <w:r w:rsidR="005240CB">
        <w:t>u</w:t>
      </w:r>
      <w:r w:rsidR="005240CB" w:rsidRPr="005240CB">
        <w:t xml:space="preserve"> </w:t>
      </w:r>
      <w:r w:rsidR="005240CB" w:rsidRPr="005240CB">
        <w:rPr>
          <w:noProof/>
        </w:rPr>
        <w:t>3</w:t>
      </w:r>
      <w:r w:rsidR="005240CB">
        <w:fldChar w:fldCharType="end"/>
      </w:r>
      <w:r w:rsidR="005240CB">
        <w:t xml:space="preserve"> </w:t>
      </w:r>
      <w:r w:rsidR="000810BC" w:rsidRPr="007614B5">
        <w:t>przedstawiono</w:t>
      </w:r>
      <w:r w:rsidRPr="007614B5">
        <w:t xml:space="preserve"> </w:t>
      </w:r>
      <w:r w:rsidR="007614B5" w:rsidRPr="007614B5">
        <w:t xml:space="preserve">fragment klasy </w:t>
      </w:r>
      <w:r w:rsidR="00E1797A">
        <w:t>encji</w:t>
      </w:r>
      <w:r w:rsidR="007614B5" w:rsidRPr="007614B5">
        <w:t xml:space="preserve"> </w:t>
      </w:r>
      <w:r w:rsidR="007614B5" w:rsidRPr="00C10A01">
        <w:rPr>
          <w:i/>
          <w:iCs/>
        </w:rPr>
        <w:t>Product</w:t>
      </w:r>
      <w:r w:rsidR="007614B5" w:rsidRPr="007614B5">
        <w:t>.</w:t>
      </w:r>
      <w:r w:rsidR="00E1797A">
        <w:t xml:space="preserve"> Wszystkie klasy zdefiniowane w pakiecie entity zawierają adnotacje JPA, co pozwala im być mapowane przez framework Hibernate.</w:t>
      </w:r>
      <w:r w:rsidR="007614B5">
        <w:t xml:space="preserve"> Za pomocą tych adnotacji Hibernate jest w stanie</w:t>
      </w:r>
      <w:r w:rsidR="00E1797A">
        <w:t xml:space="preserve"> konwertować</w:t>
      </w:r>
      <w:r w:rsidR="007614B5">
        <w:t xml:space="preserve"> klasy Javy na struktury danych w bazie danych i </w:t>
      </w:r>
      <w:r w:rsidR="00E1797A">
        <w:t xml:space="preserve">na odwrót. </w:t>
      </w:r>
      <w:r w:rsidR="00E1797A" w:rsidRPr="00E1797A">
        <w:t xml:space="preserve">Jest to mechanizm utrzymania </w:t>
      </w:r>
      <w:r w:rsidR="000810BC" w:rsidRPr="00E1797A">
        <w:t>spójności</w:t>
      </w:r>
      <w:r w:rsidR="00E1797A" w:rsidRPr="00E1797A">
        <w:t xml:space="preserve"> danych wykorzystany na Back-Endzie</w:t>
      </w:r>
      <w:r w:rsidR="00E1797A">
        <w:t>.</w:t>
      </w:r>
    </w:p>
    <w:p w14:paraId="47D729DC" w14:textId="77777777" w:rsidR="00BE6E44" w:rsidRDefault="00BE6E44" w:rsidP="00BE6E44">
      <w:pPr>
        <w:pStyle w:val="Tekstwiodcy"/>
      </w:pPr>
    </w:p>
    <w:p w14:paraId="3155A9C4" w14:textId="7F19F757" w:rsidR="00E1797A" w:rsidRPr="000810BC" w:rsidRDefault="00E1797A" w:rsidP="000810BC">
      <w:pPr>
        <w:pStyle w:val="Tekstwiodcy"/>
      </w:pPr>
      <w:r w:rsidRPr="000810BC">
        <w:t>Wykorzystane adnotacje to:</w:t>
      </w:r>
    </w:p>
    <w:p w14:paraId="2232B094" w14:textId="4AEB7512" w:rsidR="00E1797A" w:rsidRPr="000810BC" w:rsidRDefault="00E1797A" w:rsidP="000810BC">
      <w:pPr>
        <w:pStyle w:val="Tekstwiodcy"/>
      </w:pPr>
      <w:r w:rsidRPr="000810BC">
        <w:t xml:space="preserve">@Entity – </w:t>
      </w:r>
      <w:r w:rsidR="000810BC" w:rsidRPr="000810BC">
        <w:t>Adnotacja wykorzystywana przez Hibernate w celu rozpoznania encji.</w:t>
      </w:r>
    </w:p>
    <w:p w14:paraId="45F721AF" w14:textId="67E572E3" w:rsidR="000810BC" w:rsidRPr="000810BC" w:rsidRDefault="000810BC" w:rsidP="000810BC">
      <w:pPr>
        <w:pStyle w:val="Tekstwiodcy"/>
      </w:pPr>
      <w:r w:rsidRPr="000810BC">
        <w:t>@Id – Klucz prywatny.</w:t>
      </w:r>
    </w:p>
    <w:p w14:paraId="2E4ADF03" w14:textId="1E817801" w:rsidR="00E1797A" w:rsidRPr="000810BC" w:rsidRDefault="00E1797A" w:rsidP="000810BC">
      <w:pPr>
        <w:pStyle w:val="Tekstwiodcy"/>
      </w:pPr>
      <w:r w:rsidRPr="000810BC">
        <w:t>@GeneratedValue</w:t>
      </w:r>
      <w:r w:rsidR="000810BC" w:rsidRPr="000810BC">
        <w:t xml:space="preserve"> – Strategia generowania klucza prywatnego, w tym przypadku wykorzystano strategię użytą w schemacie bazy danych do generacji klucza prywatnego.</w:t>
      </w:r>
    </w:p>
    <w:p w14:paraId="183CE8F7" w14:textId="2D548510" w:rsidR="00E1797A" w:rsidRPr="000810BC" w:rsidRDefault="00E1797A" w:rsidP="000810BC">
      <w:pPr>
        <w:pStyle w:val="Tekstwiodcy"/>
      </w:pPr>
      <w:r w:rsidRPr="000810BC">
        <w:t>@Column</w:t>
      </w:r>
      <w:r w:rsidR="000810BC" w:rsidRPr="000810BC">
        <w:t xml:space="preserve"> – definiuje mapowanie kolumny w bazie na zmienną.</w:t>
      </w:r>
    </w:p>
    <w:p w14:paraId="043395A1" w14:textId="76AA08AF" w:rsidR="00E1797A" w:rsidRPr="000810BC" w:rsidRDefault="00E1797A" w:rsidP="000810BC">
      <w:pPr>
        <w:pStyle w:val="Tekstwiodcy"/>
      </w:pPr>
      <w:r w:rsidRPr="000810BC">
        <w:lastRenderedPageBreak/>
        <w:t>@OneToMany</w:t>
      </w:r>
      <w:r w:rsidR="000810BC" w:rsidRPr="000810BC">
        <w:t xml:space="preserve"> – definiuje typ relacji, kaskada oznacza jak niektóre operacje mają być kaskadowane na elementy złączone, w tym przypadku wszystkie akcje mają być kaskadowane, oprócz operacji usuwania.</w:t>
      </w:r>
    </w:p>
    <w:p w14:paraId="209EE70A" w14:textId="4FA3134C" w:rsidR="00E1797A" w:rsidRPr="000810BC" w:rsidRDefault="00E1797A" w:rsidP="000810BC">
      <w:pPr>
        <w:pStyle w:val="Tekstwiodcy"/>
      </w:pPr>
      <w:r w:rsidRPr="000810BC">
        <w:t>@JoinColumn</w:t>
      </w:r>
      <w:r w:rsidR="000810BC" w:rsidRPr="000810BC">
        <w:t xml:space="preserve"> – definiuje klucz obcy na podstawie którego odbywa się łączenie tabel.</w:t>
      </w:r>
    </w:p>
    <w:p w14:paraId="5051BEFA" w14:textId="237E9801" w:rsidR="00E1797A" w:rsidRPr="000810BC" w:rsidRDefault="00E1797A" w:rsidP="00E1797A">
      <w:pPr>
        <w:pStyle w:val="Tekstwiodcy"/>
        <w:ind w:left="1145" w:firstLine="0"/>
      </w:pPr>
    </w:p>
    <w:p w14:paraId="042946B6" w14:textId="619BBAD3" w:rsidR="0075780D" w:rsidRPr="0075780D" w:rsidRDefault="0075780D" w:rsidP="0075780D">
      <w:pPr>
        <w:pStyle w:val="Legenda"/>
        <w:keepNext/>
        <w:jc w:val="left"/>
        <w:rPr>
          <w:lang w:val="en-US"/>
        </w:rPr>
      </w:pPr>
      <w:bookmarkStart w:id="48" w:name="_Ref26739602"/>
      <w:r w:rsidRPr="0075780D">
        <w:rPr>
          <w:lang w:val="en-US"/>
        </w:rPr>
        <w:t xml:space="preserve">Listing </w:t>
      </w:r>
      <w:r>
        <w:fldChar w:fldCharType="begin"/>
      </w:r>
      <w:r w:rsidRPr="0075780D">
        <w:rPr>
          <w:lang w:val="en-US"/>
        </w:rPr>
        <w:instrText xml:space="preserve"> SEQ Listing \* ARABIC </w:instrText>
      </w:r>
      <w:r>
        <w:fldChar w:fldCharType="separate"/>
      </w:r>
      <w:r w:rsidR="00732C26">
        <w:rPr>
          <w:noProof/>
          <w:lang w:val="en-US"/>
        </w:rPr>
        <w:t>3</w:t>
      </w:r>
      <w:r>
        <w:fldChar w:fldCharType="end"/>
      </w:r>
      <w:bookmarkEnd w:id="48"/>
      <w:r w:rsidR="006D6212" w:rsidRPr="00922575">
        <w:rPr>
          <w:lang w:val="en-US"/>
        </w:rPr>
        <w:t>.</w:t>
      </w:r>
      <w:r w:rsidRPr="0075780D">
        <w:rPr>
          <w:lang w:val="en-US"/>
        </w:rPr>
        <w:t xml:space="preserve"> Fragment klasy encji Product</w:t>
      </w:r>
    </w:p>
    <w:p w14:paraId="510C2A93" w14:textId="77777777" w:rsidR="007614B5" w:rsidRPr="007614B5" w:rsidRDefault="007614B5" w:rsidP="007614B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614B5">
        <w:rPr>
          <w:rFonts w:ascii="Courier New" w:eastAsia="Times New Roman" w:hAnsi="Courier New" w:cs="Courier New"/>
          <w:color w:val="000000"/>
          <w:sz w:val="20"/>
          <w:szCs w:val="20"/>
          <w:lang w:val="en-US" w:eastAsia="pl-PL"/>
        </w:rPr>
        <w:t>@Entity</w:t>
      </w:r>
      <w:r w:rsidRPr="007614B5">
        <w:rPr>
          <w:rFonts w:ascii="Courier New" w:eastAsia="Times New Roman" w:hAnsi="Courier New" w:cs="Courier New"/>
          <w:color w:val="000000"/>
          <w:sz w:val="20"/>
          <w:szCs w:val="20"/>
          <w:lang w:val="en-US" w:eastAsia="pl-PL"/>
        </w:rPr>
        <w:br/>
      </w:r>
      <w:r w:rsidRPr="007614B5">
        <w:rPr>
          <w:rFonts w:ascii="Courier New" w:eastAsia="Times New Roman" w:hAnsi="Courier New" w:cs="Courier New"/>
          <w:b/>
          <w:bCs/>
          <w:color w:val="000080"/>
          <w:sz w:val="20"/>
          <w:szCs w:val="20"/>
          <w:lang w:val="en-US" w:eastAsia="pl-PL"/>
        </w:rPr>
        <w:t xml:space="preserve">public class </w:t>
      </w:r>
      <w:r w:rsidRPr="007614B5">
        <w:rPr>
          <w:rFonts w:ascii="Courier New" w:eastAsia="Times New Roman" w:hAnsi="Courier New" w:cs="Courier New"/>
          <w:color w:val="000000"/>
          <w:sz w:val="20"/>
          <w:szCs w:val="20"/>
          <w:lang w:val="en-US" w:eastAsia="pl-PL"/>
        </w:rPr>
        <w:t>Product</w:t>
      </w:r>
      <w:r w:rsidRPr="007614B5">
        <w:rPr>
          <w:rFonts w:ascii="Courier New" w:eastAsia="Times New Roman" w:hAnsi="Courier New" w:cs="Courier New"/>
          <w:color w:val="000000"/>
          <w:sz w:val="20"/>
          <w:szCs w:val="20"/>
          <w:lang w:val="en-US" w:eastAsia="pl-PL"/>
        </w:rPr>
        <w:br/>
        <w:t>{</w:t>
      </w:r>
      <w:r w:rsidRPr="007614B5">
        <w:rPr>
          <w:rFonts w:ascii="Courier New" w:eastAsia="Times New Roman" w:hAnsi="Courier New" w:cs="Courier New"/>
          <w:color w:val="000000"/>
          <w:sz w:val="20"/>
          <w:szCs w:val="20"/>
          <w:lang w:val="en-US" w:eastAsia="pl-PL"/>
        </w:rPr>
        <w:br/>
        <w:t xml:space="preserve">    @Id</w:t>
      </w:r>
      <w:r w:rsidRPr="007614B5">
        <w:rPr>
          <w:rFonts w:ascii="Courier New" w:eastAsia="Times New Roman" w:hAnsi="Courier New" w:cs="Courier New"/>
          <w:color w:val="000000"/>
          <w:sz w:val="20"/>
          <w:szCs w:val="20"/>
          <w:lang w:val="en-US" w:eastAsia="pl-PL"/>
        </w:rPr>
        <w:br/>
        <w:t xml:space="preserve">    @GeneratedValue(strategy = GenerationType.IDENTITY)</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"product_id"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int </w:t>
      </w:r>
      <w:r w:rsidRPr="007614B5">
        <w:rPr>
          <w:rFonts w:ascii="Courier New" w:eastAsia="Times New Roman" w:hAnsi="Courier New" w:cs="Courier New"/>
          <w:b/>
          <w:bCs/>
          <w:color w:val="660E7A"/>
          <w:sz w:val="20"/>
          <w:szCs w:val="20"/>
          <w:lang w:val="en-US" w:eastAsia="pl-PL"/>
        </w:rPr>
        <w:t>productId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Double </w:t>
      </w:r>
      <w:r w:rsidRPr="007614B5">
        <w:rPr>
          <w:rFonts w:ascii="Courier New" w:eastAsia="Times New Roman" w:hAnsi="Courier New" w:cs="Courier New"/>
          <w:b/>
          <w:bCs/>
          <w:color w:val="660E7A"/>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"latin_name"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latinName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"available"</w:t>
      </w:r>
      <w:r w:rsidRPr="007614B5">
        <w:rPr>
          <w:rFonts w:ascii="Courier New" w:eastAsia="Times New Roman" w:hAnsi="Courier New" w:cs="Courier New"/>
          <w:color w:val="000000"/>
          <w:sz w:val="20"/>
          <w:szCs w:val="20"/>
          <w:lang w:val="en-US" w:eastAsia="pl-PL"/>
        </w:rPr>
        <w:t xml:space="preserve">, columnDefinition = </w:t>
      </w:r>
      <w:r w:rsidRPr="007614B5">
        <w:rPr>
          <w:rFonts w:ascii="Courier New" w:eastAsia="Times New Roman" w:hAnsi="Courier New" w:cs="Courier New"/>
          <w:b/>
          <w:bCs/>
          <w:color w:val="008000"/>
          <w:sz w:val="20"/>
          <w:szCs w:val="20"/>
          <w:lang w:val="en-US" w:eastAsia="pl-PL"/>
        </w:rPr>
        <w:t>"BOOLEAN"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boolean </w:t>
      </w:r>
      <w:r w:rsidRPr="007614B5">
        <w:rPr>
          <w:rFonts w:ascii="Courier New" w:eastAsia="Times New Roman" w:hAnsi="Courier New" w:cs="Courier New"/>
          <w:b/>
          <w:bCs/>
          <w:color w:val="660E7A"/>
          <w:sz w:val="20"/>
          <w:szCs w:val="20"/>
          <w:lang w:val="en-US" w:eastAsia="pl-PL"/>
        </w:rPr>
        <w:t>available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@OneToOne(optional = </w:t>
      </w:r>
      <w:r w:rsidRPr="007614B5">
        <w:rPr>
          <w:rFonts w:ascii="Courier New" w:eastAsia="Times New Roman" w:hAnsi="Courier New" w:cs="Courier New"/>
          <w:b/>
          <w:bCs/>
          <w:color w:val="000080"/>
          <w:sz w:val="20"/>
          <w:szCs w:val="20"/>
          <w:lang w:val="en-US" w:eastAsia="pl-PL"/>
        </w:rPr>
        <w:t>true</w:t>
      </w:r>
      <w:r w:rsidRPr="007614B5">
        <w:rPr>
          <w:rFonts w:ascii="Courier New" w:eastAsia="Times New Roman" w:hAnsi="Courier New" w:cs="Courier New"/>
          <w:color w:val="000000"/>
          <w:sz w:val="20"/>
          <w:szCs w:val="20"/>
          <w:lang w:val="en-US" w:eastAsia="pl-PL"/>
        </w:rPr>
        <w:t>, cascade = {CascadeType.DETACH, CascadeType.MERGE, CascadeType.PERSIST, CascadeType.REFRESH})</w:t>
      </w:r>
      <w:r w:rsidRPr="007614B5">
        <w:rPr>
          <w:rFonts w:ascii="Courier New" w:eastAsia="Times New Roman" w:hAnsi="Courier New" w:cs="Courier New"/>
          <w:color w:val="000000"/>
          <w:sz w:val="20"/>
          <w:szCs w:val="20"/>
          <w:lang w:val="en-US" w:eastAsia="pl-PL"/>
        </w:rPr>
        <w:br/>
        <w:t xml:space="preserve">    @JoinColumn(name = </w:t>
      </w:r>
      <w:r w:rsidRPr="007614B5">
        <w:rPr>
          <w:rFonts w:ascii="Courier New" w:eastAsia="Times New Roman" w:hAnsi="Courier New" w:cs="Courier New"/>
          <w:b/>
          <w:bCs/>
          <w:color w:val="008000"/>
          <w:sz w:val="20"/>
          <w:szCs w:val="20"/>
          <w:lang w:val="en-US" w:eastAsia="pl-PL"/>
        </w:rPr>
        <w:t>"wiki_entry_id"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WikiEntry </w:t>
      </w:r>
      <w:r w:rsidRPr="007614B5">
        <w:rPr>
          <w:rFonts w:ascii="Courier New" w:eastAsia="Times New Roman" w:hAnsi="Courier New" w:cs="Courier New"/>
          <w:b/>
          <w:bCs/>
          <w:color w:val="660E7A"/>
          <w:sz w:val="20"/>
          <w:szCs w:val="20"/>
          <w:lang w:val="en-US" w:eastAsia="pl-PL"/>
        </w:rPr>
        <w:t>wikiEntry</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@OneToMany(fetch = FetchType.LAZY, cascade = {CascadeType.DETACH, CascadeType.MERGE, CascadeType.PERSIST, CascadeType.REFRESH})</w:t>
      </w:r>
      <w:r w:rsidRPr="007614B5">
        <w:rPr>
          <w:rFonts w:ascii="Courier New" w:eastAsia="Times New Roman" w:hAnsi="Courier New" w:cs="Courier New"/>
          <w:color w:val="000000"/>
          <w:sz w:val="20"/>
          <w:szCs w:val="20"/>
          <w:lang w:val="en-US" w:eastAsia="pl-PL"/>
        </w:rPr>
        <w:br/>
        <w:t xml:space="preserve">    @JoinColumn(name = </w:t>
      </w:r>
      <w:r w:rsidRPr="007614B5">
        <w:rPr>
          <w:rFonts w:ascii="Courier New" w:eastAsia="Times New Roman" w:hAnsi="Courier New" w:cs="Courier New"/>
          <w:b/>
          <w:bCs/>
          <w:color w:val="008000"/>
          <w:sz w:val="20"/>
          <w:szCs w:val="20"/>
          <w:lang w:val="en-US" w:eastAsia="pl-PL"/>
        </w:rPr>
        <w:t>"product_id"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List&lt;Photo&gt; </w:t>
      </w:r>
      <w:r w:rsidRPr="007614B5">
        <w:rPr>
          <w:rFonts w:ascii="Courier New" w:eastAsia="Times New Roman" w:hAnsi="Courier New" w:cs="Courier New"/>
          <w:b/>
          <w:bCs/>
          <w:color w:val="660E7A"/>
          <w:sz w:val="20"/>
          <w:szCs w:val="20"/>
          <w:lang w:val="en-US" w:eastAsia="pl-PL"/>
        </w:rPr>
        <w:t>photos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w:t>
      </w:r>
    </w:p>
    <w:p w14:paraId="67D16521" w14:textId="1A0FA35E" w:rsidR="007614B5" w:rsidRPr="007614B5" w:rsidRDefault="007614B5" w:rsidP="007614B5">
      <w:pPr>
        <w:pStyle w:val="Legenda"/>
        <w:jc w:val="left"/>
        <w:rPr>
          <w:lang w:val="en-US"/>
        </w:rPr>
      </w:pPr>
    </w:p>
    <w:p w14:paraId="2E6D9532" w14:textId="246DB903" w:rsidR="009718E1" w:rsidRDefault="009718E1" w:rsidP="009718E1">
      <w:pPr>
        <w:pStyle w:val="NrNagwek3"/>
      </w:pPr>
      <w:bookmarkStart w:id="49" w:name="_Toc26732957"/>
      <w:r>
        <w:t>DAO</w:t>
      </w:r>
      <w:bookmarkEnd w:id="49"/>
    </w:p>
    <w:p w14:paraId="63FBD4C8" w14:textId="7B2BCB43" w:rsidR="00E43EF5" w:rsidRDefault="00BE6E44" w:rsidP="003B760C">
      <w:pPr>
        <w:pStyle w:val="Tekstwiodcy"/>
      </w:pPr>
      <w:r>
        <w:t xml:space="preserve">DAO jest wzorcem programowania, który poprzez wykorzystanie abstrakcji pozwala </w:t>
      </w:r>
      <w:r w:rsidR="00E43EF5">
        <w:t>oddzielić</w:t>
      </w:r>
      <w:r w:rsidR="00CA5308">
        <w:t xml:space="preserve"> </w:t>
      </w:r>
      <w:r w:rsidR="00E43EF5">
        <w:t xml:space="preserve">część transakcyjną od części spójności danych. W tym celu definiowany jest interfejs oraz jego implementacja. Interfejs jak i implementacja zostały przedstawione na  </w:t>
      </w:r>
      <w:r w:rsidR="003B760C">
        <w:fldChar w:fldCharType="begin"/>
      </w:r>
      <w:r w:rsidR="003B760C">
        <w:instrText xml:space="preserve"> REF _Ref26740257 \h </w:instrText>
      </w:r>
      <w:r w:rsidR="003B760C">
        <w:fldChar w:fldCharType="separate"/>
      </w:r>
      <w:r w:rsidR="003B760C" w:rsidRPr="00C10A01">
        <w:t xml:space="preserve">listingu </w:t>
      </w:r>
      <w:r w:rsidR="003B760C" w:rsidRPr="00C10A01">
        <w:rPr>
          <w:noProof/>
        </w:rPr>
        <w:t>4</w:t>
      </w:r>
      <w:r w:rsidR="003B760C">
        <w:fldChar w:fldCharType="end"/>
      </w:r>
      <w:r w:rsidR="00E43EF5">
        <w:t xml:space="preserve">. </w:t>
      </w:r>
      <w:r w:rsidR="00E43EF5">
        <w:lastRenderedPageBreak/>
        <w:t xml:space="preserve">Możemy zauważyć, że korzystamy z adnotacji </w:t>
      </w:r>
      <w:r w:rsidR="00E43EF5" w:rsidRPr="00C10A01">
        <w:rPr>
          <w:b/>
          <w:bCs/>
        </w:rPr>
        <w:t>@Autowired</w:t>
      </w:r>
      <w:r w:rsidR="00E43EF5">
        <w:t xml:space="preserve">, oznacza ona, że pozwalamy mechanizmom Springa na automatyczne wiązanie ziarenek. W tym przypadku Spring będzie poszukiwał ziarenka o nazwie </w:t>
      </w:r>
      <w:r w:rsidR="00E43EF5" w:rsidRPr="00C10A01">
        <w:rPr>
          <w:i/>
          <w:iCs/>
        </w:rPr>
        <w:t>EntityManager</w:t>
      </w:r>
      <w:r w:rsidR="00CA5308">
        <w:t xml:space="preserve"> i automatycznie połączy </w:t>
      </w:r>
      <w:r w:rsidR="003B760C">
        <w:t>je</w:t>
      </w:r>
      <w:r w:rsidR="00CA5308">
        <w:t xml:space="preserve"> ze </w:t>
      </w:r>
      <w:r w:rsidR="00CA5308" w:rsidRPr="00C10A01">
        <w:rPr>
          <w:i/>
          <w:iCs/>
        </w:rPr>
        <w:t>zmienną entityManager</w:t>
      </w:r>
      <w:r w:rsidR="00E43EF5">
        <w:t xml:space="preserve">. </w:t>
      </w:r>
      <w:r w:rsidR="00C10A01">
        <w:t>Kod pokazuje</w:t>
      </w:r>
      <w:r w:rsidR="00E43EF5">
        <w:t xml:space="preserve"> </w:t>
      </w:r>
      <w:r w:rsidR="00DF5594">
        <w:t xml:space="preserve">wykorzystanie </w:t>
      </w:r>
      <w:r w:rsidR="00E43EF5">
        <w:t>wbudowan</w:t>
      </w:r>
      <w:r w:rsidR="00DF5594">
        <w:t>ych</w:t>
      </w:r>
      <w:r w:rsidR="00E43EF5">
        <w:t xml:space="preserve"> klasy technologii  Hibernate, aby zarządzać danymi.</w:t>
      </w:r>
    </w:p>
    <w:p w14:paraId="30BAE788" w14:textId="1A020A50" w:rsidR="00CA5308" w:rsidRPr="00CA5308" w:rsidRDefault="00CA5308" w:rsidP="00CA5308">
      <w:pPr>
        <w:pStyle w:val="Legenda"/>
        <w:keepNext/>
        <w:jc w:val="left"/>
        <w:rPr>
          <w:lang w:val="en-US"/>
        </w:rPr>
      </w:pPr>
      <w:bookmarkStart w:id="50" w:name="_Ref26740257"/>
      <w:r w:rsidRPr="00C10A01">
        <w:t xml:space="preserve">Listing </w:t>
      </w:r>
      <w:r>
        <w:fldChar w:fldCharType="begin"/>
      </w:r>
      <w:r w:rsidRPr="00C10A01">
        <w:instrText xml:space="preserve"> SEQ Listing \* ARABIC </w:instrText>
      </w:r>
      <w:r>
        <w:fldChar w:fldCharType="separate"/>
      </w:r>
      <w:r w:rsidR="00732C26" w:rsidRPr="00C10A01">
        <w:rPr>
          <w:noProof/>
        </w:rPr>
        <w:t>4</w:t>
      </w:r>
      <w:r>
        <w:fldChar w:fldCharType="end"/>
      </w:r>
      <w:bookmarkEnd w:id="50"/>
      <w:r w:rsidR="006D6212" w:rsidRPr="00C10A01">
        <w:t>.</w:t>
      </w:r>
      <w:r w:rsidRPr="00C10A01">
        <w:t xml:space="preserve"> </w:t>
      </w:r>
      <w:r w:rsidRPr="00CA5308">
        <w:rPr>
          <w:lang w:val="en-US"/>
        </w:rPr>
        <w:t xml:space="preserve">Interfejs ProductDAO oraz </w:t>
      </w:r>
      <w:r>
        <w:rPr>
          <w:lang w:val="en-US"/>
        </w:rPr>
        <w:t>jego</w:t>
      </w:r>
      <w:r w:rsidRPr="00CA5308">
        <w:rPr>
          <w:lang w:val="en-US"/>
        </w:rPr>
        <w:t xml:space="preserve"> implementacja</w:t>
      </w:r>
    </w:p>
    <w:p w14:paraId="50EE3629" w14:textId="329203B4" w:rsidR="00E60014" w:rsidRPr="00E60014" w:rsidRDefault="00E43EF5" w:rsidP="00E60014">
      <w:pPr>
        <w:pStyle w:val="HTML-wstpniesformatowany"/>
        <w:shd w:val="clear" w:color="auto" w:fill="FFFFFF"/>
        <w:rPr>
          <w:color w:val="000000"/>
          <w:lang w:val="en-US"/>
        </w:rPr>
      </w:pPr>
      <w:r w:rsidRPr="00E43EF5">
        <w:rPr>
          <w:b/>
          <w:bCs/>
          <w:color w:val="000080"/>
          <w:lang w:val="en-US"/>
        </w:rPr>
        <w:t xml:space="preserve">public interface  </w:t>
      </w:r>
      <w:r w:rsidRPr="00E43EF5">
        <w:rPr>
          <w:color w:val="000000"/>
          <w:lang w:val="en-US"/>
        </w:rPr>
        <w:t>ProductDAO</w:t>
      </w:r>
      <w:r w:rsidRPr="00E43EF5">
        <w:rPr>
          <w:color w:val="000000"/>
          <w:lang w:val="en-US"/>
        </w:rPr>
        <w:br/>
        <w:t>{</w:t>
      </w:r>
      <w:r w:rsidRPr="00E43EF5">
        <w:rPr>
          <w:color w:val="000000"/>
          <w:lang w:val="en-US"/>
        </w:rPr>
        <w:br/>
        <w:t xml:space="preserve">    </w:t>
      </w:r>
      <w:r w:rsidRPr="00E43EF5">
        <w:rPr>
          <w:b/>
          <w:bCs/>
          <w:color w:val="000080"/>
          <w:lang w:val="en-US"/>
        </w:rPr>
        <w:t xml:space="preserve">public </w:t>
      </w:r>
      <w:r w:rsidRPr="00E43EF5">
        <w:rPr>
          <w:color w:val="000000"/>
          <w:lang w:val="en-US"/>
        </w:rPr>
        <w:t>List&lt;Product&gt; findAll();</w:t>
      </w:r>
      <w:r w:rsidRPr="00E43EF5">
        <w:rPr>
          <w:color w:val="000000"/>
          <w:lang w:val="en-US"/>
        </w:rPr>
        <w:br/>
        <w:t xml:space="preserve">    </w:t>
      </w:r>
      <w:r w:rsidRPr="00E43EF5">
        <w:rPr>
          <w:b/>
          <w:bCs/>
          <w:color w:val="000080"/>
          <w:lang w:val="en-US"/>
        </w:rPr>
        <w:t xml:space="preserve">public </w:t>
      </w:r>
      <w:r w:rsidRPr="00E43EF5">
        <w:rPr>
          <w:color w:val="000000"/>
          <w:lang w:val="en-US"/>
        </w:rPr>
        <w:t>Product findById(</w:t>
      </w:r>
      <w:r w:rsidRPr="00E43EF5">
        <w:rPr>
          <w:b/>
          <w:bCs/>
          <w:color w:val="000080"/>
          <w:lang w:val="en-US"/>
        </w:rPr>
        <w:t xml:space="preserve">int </w:t>
      </w:r>
      <w:r w:rsidRPr="00E43EF5">
        <w:rPr>
          <w:color w:val="000000"/>
          <w:lang w:val="en-US"/>
        </w:rPr>
        <w:t>productId);</w:t>
      </w:r>
      <w:r w:rsidRPr="00E43EF5">
        <w:rPr>
          <w:color w:val="000000"/>
          <w:lang w:val="en-US"/>
        </w:rPr>
        <w:br/>
        <w:t xml:space="preserve">    </w:t>
      </w:r>
      <w:r w:rsidRPr="00E43EF5">
        <w:rPr>
          <w:b/>
          <w:bCs/>
          <w:color w:val="000080"/>
          <w:lang w:val="en-US"/>
        </w:rPr>
        <w:t xml:space="preserve">public </w:t>
      </w:r>
      <w:r w:rsidRPr="00E43EF5">
        <w:rPr>
          <w:color w:val="000000"/>
          <w:lang w:val="en-US"/>
        </w:rPr>
        <w:t>List&lt;Product&gt; findProducts(</w:t>
      </w:r>
      <w:r w:rsidRPr="00E43EF5">
        <w:rPr>
          <w:b/>
          <w:bCs/>
          <w:color w:val="000080"/>
          <w:lang w:val="en-US"/>
        </w:rPr>
        <w:t xml:space="preserve">int </w:t>
      </w:r>
      <w:r w:rsidRPr="00E43EF5">
        <w:rPr>
          <w:color w:val="000000"/>
          <w:lang w:val="en-US"/>
        </w:rPr>
        <w:t>numOfProducts);</w:t>
      </w:r>
      <w:r w:rsidRPr="00E43EF5">
        <w:rPr>
          <w:color w:val="000000"/>
          <w:lang w:val="en-US"/>
        </w:rPr>
        <w:br/>
        <w:t xml:space="preserve">    </w:t>
      </w:r>
      <w:r w:rsidRPr="00E43EF5">
        <w:rPr>
          <w:b/>
          <w:bCs/>
          <w:color w:val="000080"/>
          <w:lang w:val="en-US"/>
        </w:rPr>
        <w:t xml:space="preserve">public </w:t>
      </w:r>
      <w:r w:rsidRPr="00E43EF5">
        <w:rPr>
          <w:color w:val="000000"/>
          <w:lang w:val="en-US"/>
        </w:rPr>
        <w:t>Product save(Product product);</w:t>
      </w:r>
      <w:r w:rsidRPr="00E43EF5">
        <w:rPr>
          <w:color w:val="000000"/>
          <w:lang w:val="en-US"/>
        </w:rPr>
        <w:br/>
        <w:t xml:space="preserve">    </w:t>
      </w:r>
      <w:r w:rsidRPr="00E43EF5">
        <w:rPr>
          <w:b/>
          <w:bCs/>
          <w:color w:val="000080"/>
          <w:lang w:val="en-US"/>
        </w:rPr>
        <w:t xml:space="preserve">public void </w:t>
      </w:r>
      <w:r w:rsidRPr="00E43EF5">
        <w:rPr>
          <w:color w:val="000000"/>
          <w:lang w:val="en-US"/>
        </w:rPr>
        <w:t>update(Product product);</w:t>
      </w:r>
      <w:r w:rsidRPr="00E43EF5">
        <w:rPr>
          <w:color w:val="000000"/>
          <w:lang w:val="en-US"/>
        </w:rPr>
        <w:br/>
        <w:t xml:space="preserve">    </w:t>
      </w:r>
      <w:r w:rsidRPr="00E43EF5">
        <w:rPr>
          <w:b/>
          <w:bCs/>
          <w:color w:val="000080"/>
          <w:lang w:val="en-US"/>
        </w:rPr>
        <w:t xml:space="preserve">public void </w:t>
      </w:r>
      <w:r w:rsidRPr="00E43EF5">
        <w:rPr>
          <w:color w:val="000000"/>
          <w:lang w:val="en-US"/>
        </w:rPr>
        <w:t>deleteById(</w:t>
      </w:r>
      <w:r w:rsidRPr="00E43EF5">
        <w:rPr>
          <w:b/>
          <w:bCs/>
          <w:color w:val="000080"/>
          <w:lang w:val="en-US"/>
        </w:rPr>
        <w:t xml:space="preserve">int </w:t>
      </w:r>
      <w:r w:rsidRPr="00E43EF5">
        <w:rPr>
          <w:color w:val="000000"/>
          <w:lang w:val="en-US"/>
        </w:rPr>
        <w:t>productId);</w:t>
      </w:r>
      <w:r w:rsidRPr="00E43EF5">
        <w:rPr>
          <w:color w:val="000000"/>
          <w:lang w:val="en-US"/>
        </w:rPr>
        <w:br/>
        <w:t xml:space="preserve">    </w:t>
      </w:r>
      <w:r w:rsidRPr="00E43EF5">
        <w:rPr>
          <w:b/>
          <w:bCs/>
          <w:color w:val="000080"/>
          <w:lang w:val="en-US"/>
        </w:rPr>
        <w:t xml:space="preserve">public </w:t>
      </w:r>
      <w:r w:rsidRPr="00E43EF5">
        <w:rPr>
          <w:color w:val="000000"/>
          <w:lang w:val="en-US"/>
        </w:rPr>
        <w:t>Product findByWikiEntry(WikiEntry wikiEntry);</w:t>
      </w:r>
      <w:r w:rsidRPr="00E43EF5">
        <w:rPr>
          <w:color w:val="000000"/>
          <w:lang w:val="en-US"/>
        </w:rPr>
        <w:br/>
        <w:t>}</w:t>
      </w:r>
      <w:r w:rsidRPr="00E43EF5">
        <w:rPr>
          <w:color w:val="000000"/>
          <w:lang w:val="en-US"/>
        </w:rPr>
        <w:br/>
      </w:r>
      <w:r w:rsidRPr="00E43EF5">
        <w:rPr>
          <w:color w:val="000000"/>
          <w:lang w:val="en-US"/>
        </w:rPr>
        <w:br/>
      </w:r>
      <w:r w:rsidR="006D6212">
        <w:rPr>
          <w:color w:val="000000"/>
          <w:lang w:val="en-US"/>
        </w:rPr>
        <w:t>@</w:t>
      </w:r>
      <w:r w:rsidR="00E60014" w:rsidRPr="00E60014">
        <w:rPr>
          <w:color w:val="000000"/>
          <w:lang w:val="en-US"/>
        </w:rPr>
        <w:t>Repository</w:t>
      </w:r>
      <w:r w:rsidR="00E60014" w:rsidRPr="00E60014">
        <w:rPr>
          <w:color w:val="000000"/>
          <w:lang w:val="en-US"/>
        </w:rPr>
        <w:br/>
      </w:r>
      <w:r w:rsidR="00E60014" w:rsidRPr="00E60014">
        <w:rPr>
          <w:b/>
          <w:bCs/>
          <w:color w:val="000080"/>
          <w:lang w:val="en-US"/>
        </w:rPr>
        <w:t xml:space="preserve">public class </w:t>
      </w:r>
      <w:r w:rsidR="00E60014" w:rsidRPr="00E60014">
        <w:rPr>
          <w:color w:val="000000"/>
          <w:lang w:val="en-US"/>
        </w:rPr>
        <w:t xml:space="preserve">ProductDAOImpl </w:t>
      </w:r>
      <w:r w:rsidR="00E60014" w:rsidRPr="00E60014">
        <w:rPr>
          <w:b/>
          <w:bCs/>
          <w:color w:val="000080"/>
          <w:lang w:val="en-US"/>
        </w:rPr>
        <w:t xml:space="preserve">implements </w:t>
      </w:r>
      <w:r w:rsidR="00E60014" w:rsidRPr="00E60014">
        <w:rPr>
          <w:color w:val="000000"/>
          <w:lang w:val="en-US"/>
        </w:rPr>
        <w:t>ProductDAO</w:t>
      </w:r>
      <w:r w:rsidR="00E60014" w:rsidRPr="00E60014">
        <w:rPr>
          <w:color w:val="000000"/>
          <w:lang w:val="en-US"/>
        </w:rPr>
        <w:br/>
        <w:t>{</w:t>
      </w:r>
      <w:r w:rsidR="00E60014" w:rsidRPr="00E60014">
        <w:rPr>
          <w:color w:val="000000"/>
          <w:lang w:val="en-US"/>
        </w:rPr>
        <w:br/>
        <w:t xml:space="preserve">    @Autowired</w:t>
      </w:r>
      <w:r w:rsidR="00E60014" w:rsidRPr="00E60014">
        <w:rPr>
          <w:color w:val="000000"/>
          <w:lang w:val="en-US"/>
        </w:rPr>
        <w:br/>
        <w:t xml:space="preserve">    </w:t>
      </w:r>
      <w:r w:rsidR="00E60014" w:rsidRPr="00E60014">
        <w:rPr>
          <w:b/>
          <w:bCs/>
          <w:color w:val="000080"/>
          <w:lang w:val="en-US"/>
        </w:rPr>
        <w:t xml:space="preserve">private </w:t>
      </w:r>
      <w:r w:rsidR="00E60014" w:rsidRPr="00E60014">
        <w:rPr>
          <w:color w:val="000000"/>
          <w:lang w:val="en-US"/>
        </w:rPr>
        <w:t xml:space="preserve">EntityManager </w:t>
      </w:r>
      <w:r w:rsidR="00E60014" w:rsidRPr="00E60014">
        <w:rPr>
          <w:b/>
          <w:bCs/>
          <w:color w:val="660E7A"/>
          <w:lang w:val="en-US"/>
        </w:rPr>
        <w:t>entityManager</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List&lt;Product&gt; findAll()</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Query&lt;Product&gt; query = session.createQuery(</w:t>
      </w:r>
      <w:r w:rsidR="00E60014" w:rsidRPr="00E60014">
        <w:rPr>
          <w:b/>
          <w:bCs/>
          <w:color w:val="008000"/>
          <w:lang w:val="en-US"/>
        </w:rPr>
        <w:t>"FROM Product ORDER BY name"</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List&lt;Product&gt; result = query.getResultList();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result;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findById(</w:t>
      </w:r>
      <w:r w:rsidR="00E60014" w:rsidRPr="00E60014">
        <w:rPr>
          <w:b/>
          <w:bCs/>
          <w:color w:val="000080"/>
          <w:lang w:val="en-US"/>
        </w:rPr>
        <w:t xml:space="preserve">int </w:t>
      </w:r>
      <w:r w:rsidR="00E60014" w:rsidRPr="00E60014">
        <w:rPr>
          <w:color w:val="000000"/>
          <w:lang w:val="en-US"/>
        </w:rPr>
        <w:t>productId)</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Product product = session.get(Product.</w:t>
      </w:r>
      <w:r w:rsidR="00E60014" w:rsidRPr="00E60014">
        <w:rPr>
          <w:b/>
          <w:bCs/>
          <w:color w:val="000080"/>
          <w:lang w:val="en-US"/>
        </w:rPr>
        <w:t>class</w:t>
      </w:r>
      <w:r w:rsidR="00E60014" w:rsidRPr="00E60014">
        <w:rPr>
          <w:color w:val="000000"/>
          <w:lang w:val="en-US"/>
        </w:rPr>
        <w:t>, productId);</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List&lt;Product&gt; findProducts(</w:t>
      </w:r>
      <w:r w:rsidR="00E60014" w:rsidRPr="00E60014">
        <w:rPr>
          <w:b/>
          <w:bCs/>
          <w:color w:val="000080"/>
          <w:lang w:val="en-US"/>
        </w:rPr>
        <w:t xml:space="preserve">int </w:t>
      </w:r>
      <w:r w:rsidR="00E60014" w:rsidRPr="00E60014">
        <w:rPr>
          <w:color w:val="000000"/>
          <w:lang w:val="en-US"/>
        </w:rPr>
        <w:t>numOfProducts)</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Query&lt;Product&gt; query = session.createQuery(</w:t>
      </w:r>
      <w:r w:rsidR="00E60014" w:rsidRPr="00E60014">
        <w:rPr>
          <w:b/>
          <w:bCs/>
          <w:color w:val="008000"/>
          <w:lang w:val="en-US"/>
        </w:rPr>
        <w:t>"FROM Product p LIMIT :numOfProducts"</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query.setParameter(</w:t>
      </w:r>
      <w:r w:rsidR="00E60014" w:rsidRPr="00E60014">
        <w:rPr>
          <w:b/>
          <w:bCs/>
          <w:color w:val="008000"/>
          <w:lang w:val="en-US"/>
        </w:rPr>
        <w:t>"numOfProducts"</w:t>
      </w:r>
      <w:r w:rsidR="00E60014" w:rsidRPr="00E60014">
        <w:rPr>
          <w:color w:val="000000"/>
          <w:lang w:val="en-US"/>
        </w:rPr>
        <w:t>, numOfProducts);</w:t>
      </w:r>
      <w:r w:rsidR="00E60014" w:rsidRPr="00E60014">
        <w:rPr>
          <w:color w:val="000000"/>
          <w:lang w:val="en-US"/>
        </w:rPr>
        <w:br/>
        <w:t xml:space="preserve">        List&lt;Product&gt; productList = query.getResultList();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productList;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save(Product product)</w:t>
      </w:r>
      <w:r w:rsidR="00E60014" w:rsidRPr="00E60014">
        <w:rPr>
          <w:color w:val="000000"/>
          <w:lang w:val="en-US"/>
        </w:rPr>
        <w:br/>
        <w:t xml:space="preserve">    {</w:t>
      </w:r>
      <w:r w:rsidR="00E60014" w:rsidRPr="00E60014">
        <w:rPr>
          <w:color w:val="000000"/>
          <w:lang w:val="en-US"/>
        </w:rPr>
        <w:br/>
      </w:r>
      <w:r w:rsidR="00E60014" w:rsidRPr="00E60014">
        <w:rPr>
          <w:color w:val="000000"/>
          <w:lang w:val="en-US"/>
        </w:rPr>
        <w:lastRenderedPageBreak/>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session.save(product);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r w:rsidR="00E60014" w:rsidRPr="00E60014">
        <w:rPr>
          <w:color w:val="000000"/>
          <w:lang w:val="en-US"/>
        </w:rPr>
        <w:t>update(Product product)</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session.update(product);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r w:rsidR="00E60014" w:rsidRPr="00E60014">
        <w:rPr>
          <w:color w:val="000000"/>
          <w:lang w:val="en-US"/>
        </w:rPr>
        <w:t>deleteById(</w:t>
      </w:r>
      <w:r w:rsidR="00E60014" w:rsidRPr="00E60014">
        <w:rPr>
          <w:b/>
          <w:bCs/>
          <w:color w:val="000080"/>
          <w:lang w:val="en-US"/>
        </w:rPr>
        <w:t xml:space="preserve">int </w:t>
      </w:r>
      <w:r w:rsidR="00E60014" w:rsidRPr="00E60014">
        <w:rPr>
          <w:color w:val="000000"/>
          <w:lang w:val="en-US"/>
        </w:rPr>
        <w:t>productId)</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Product product = session.get(Product.</w:t>
      </w:r>
      <w:r w:rsidR="00E60014" w:rsidRPr="00E60014">
        <w:rPr>
          <w:b/>
          <w:bCs/>
          <w:color w:val="000080"/>
          <w:lang w:val="en-US"/>
        </w:rPr>
        <w:t>class</w:t>
      </w:r>
      <w:r w:rsidR="00E60014" w:rsidRPr="00E60014">
        <w:rPr>
          <w:color w:val="000000"/>
          <w:lang w:val="en-US"/>
        </w:rPr>
        <w:t>, productId);</w:t>
      </w:r>
      <w:r w:rsidR="00E60014" w:rsidRPr="00E60014">
        <w:rPr>
          <w:color w:val="000000"/>
          <w:lang w:val="en-US"/>
        </w:rPr>
        <w:br/>
        <w:t xml:space="preserve">        session.delete(product);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findByWikiEntry(WikiEntry wikiEntry)</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Query&lt;Product&gt; query = session.createQuery(</w:t>
      </w:r>
      <w:r w:rsidR="00E60014" w:rsidRPr="00E60014">
        <w:rPr>
          <w:b/>
          <w:bCs/>
          <w:color w:val="008000"/>
          <w:lang w:val="en-US"/>
        </w:rPr>
        <w:t>"FROM Product p WHERE p.wikiEntry=:wikiEntry"</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query.setParameter(</w:t>
      </w:r>
      <w:r w:rsidR="00E60014" w:rsidRPr="00E60014">
        <w:rPr>
          <w:b/>
          <w:bCs/>
          <w:color w:val="008000"/>
          <w:lang w:val="en-US"/>
        </w:rPr>
        <w:t>"wikiEntry"</w:t>
      </w:r>
      <w:r w:rsidR="00E60014" w:rsidRPr="00E60014">
        <w:rPr>
          <w:color w:val="000000"/>
          <w:lang w:val="en-US"/>
        </w:rPr>
        <w:t>, wikiEntry);</w:t>
      </w:r>
      <w:r w:rsidR="00E60014" w:rsidRPr="00E60014">
        <w:rPr>
          <w:color w:val="000000"/>
          <w:lang w:val="en-US"/>
        </w:rPr>
        <w:br/>
        <w:t xml:space="preserve">        List&lt;Product&gt; productsList = query.getResultList();</w:t>
      </w:r>
      <w:r w:rsidR="00E60014" w:rsidRPr="00E60014">
        <w:rPr>
          <w:color w:val="000000"/>
          <w:lang w:val="en-US"/>
        </w:rPr>
        <w:br/>
        <w:t xml:space="preserve">        </w:t>
      </w:r>
      <w:r w:rsidR="00E60014" w:rsidRPr="00E60014">
        <w:rPr>
          <w:b/>
          <w:bCs/>
          <w:color w:val="000080"/>
          <w:lang w:val="en-US"/>
        </w:rPr>
        <w:t xml:space="preserve">if </w:t>
      </w:r>
      <w:r w:rsidR="00E60014" w:rsidRPr="00E60014">
        <w:rPr>
          <w:color w:val="000000"/>
          <w:lang w:val="en-US"/>
        </w:rPr>
        <w:t>(productsList.isEmpty())</w:t>
      </w:r>
      <w:r w:rsidR="00E60014" w:rsidRPr="00E60014">
        <w:rPr>
          <w:color w:val="000000"/>
          <w:lang w:val="en-US"/>
        </w:rPr>
        <w:br/>
        <w:t xml:space="preserve">            </w:t>
      </w:r>
      <w:r w:rsidR="00E60014" w:rsidRPr="00E60014">
        <w:rPr>
          <w:b/>
          <w:bCs/>
          <w:color w:val="000080"/>
          <w:lang w:val="en-US"/>
        </w:rPr>
        <w:t>return null</w:t>
      </w:r>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productsList.get(</w:t>
      </w:r>
      <w:r w:rsidR="00E60014" w:rsidRPr="00E60014">
        <w:rPr>
          <w:color w:val="0000FF"/>
          <w:lang w:val="en-US"/>
        </w:rPr>
        <w:t>0</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w:t>
      </w:r>
    </w:p>
    <w:p w14:paraId="7144E7B2" w14:textId="6E7FC57B" w:rsidR="00E43EF5" w:rsidRPr="00E43EF5" w:rsidRDefault="00E43EF5" w:rsidP="00E43EF5">
      <w:pPr>
        <w:pStyle w:val="Legenda"/>
        <w:jc w:val="left"/>
        <w:rPr>
          <w:lang w:val="en-US"/>
        </w:rPr>
      </w:pPr>
    </w:p>
    <w:p w14:paraId="09D3A470" w14:textId="287A737D" w:rsidR="009718E1" w:rsidRDefault="0075780D" w:rsidP="009718E1">
      <w:pPr>
        <w:pStyle w:val="NrNagwek3"/>
      </w:pPr>
      <w:bookmarkStart w:id="51" w:name="_Toc26732958"/>
      <w:r>
        <w:t>Serwisy</w:t>
      </w:r>
      <w:bookmarkEnd w:id="51"/>
    </w:p>
    <w:p w14:paraId="7C8AB624" w14:textId="7E6B1EDB" w:rsidR="00E60014" w:rsidRDefault="007652F7" w:rsidP="00E60014">
      <w:pPr>
        <w:pStyle w:val="Tekstwiodcy"/>
      </w:pPr>
      <w:r>
        <w:t xml:space="preserve">Na </w:t>
      </w:r>
      <w:r w:rsidR="00E063E7">
        <w:fldChar w:fldCharType="begin"/>
      </w:r>
      <w:r w:rsidR="00E063E7">
        <w:instrText xml:space="preserve"> REF _Ref26733129 \h </w:instrText>
      </w:r>
      <w:r w:rsidR="00E063E7">
        <w:fldChar w:fldCharType="separate"/>
      </w:r>
      <w:r w:rsidR="00E063E7">
        <w:t>l</w:t>
      </w:r>
      <w:r w:rsidR="00E063E7" w:rsidRPr="00E063E7">
        <w:t>isting</w:t>
      </w:r>
      <w:r w:rsidR="00E063E7">
        <w:t>u</w:t>
      </w:r>
      <w:r w:rsidR="00E063E7" w:rsidRPr="00E063E7">
        <w:t xml:space="preserve"> </w:t>
      </w:r>
      <w:r w:rsidR="00E063E7" w:rsidRPr="00E063E7">
        <w:rPr>
          <w:noProof/>
        </w:rPr>
        <w:t>5</w:t>
      </w:r>
      <w:r w:rsidR="00E063E7">
        <w:fldChar w:fldCharType="end"/>
      </w:r>
      <w:r w:rsidR="00E063E7">
        <w:t xml:space="preserve"> </w:t>
      </w:r>
      <w:r>
        <w:t>przedstawiono interfejs ProductService oraz fragment jego implementacji. W serwisie</w:t>
      </w:r>
      <w:r w:rsidR="00B21A70">
        <w:t xml:space="preserve"> wykorzystano</w:t>
      </w:r>
      <w:r>
        <w:t xml:space="preserve"> wzorzec projektowy fasada</w:t>
      </w:r>
      <w:r w:rsidR="00C10A01">
        <w:t>,</w:t>
      </w:r>
      <w:r>
        <w:t xml:space="preserve"> w celu ujednolicenia dostępu do </w:t>
      </w:r>
      <w:r w:rsidR="00D44E3D">
        <w:t>implementacji</w:t>
      </w:r>
      <w:r>
        <w:t xml:space="preserve"> w innych lokacjach kodu. Wszystkie serwisy w pakiecie service korzystają z tego </w:t>
      </w:r>
      <w:r w:rsidR="00D44E3D">
        <w:t>wzorca</w:t>
      </w:r>
      <w:r>
        <w:t>. Serwis pełni funkcje logiki biznesowej, przyjmuje on dane od kontrolera</w:t>
      </w:r>
      <w:r w:rsidR="00C10A01">
        <w:t>,</w:t>
      </w:r>
      <w:r>
        <w:t xml:space="preserve"> a </w:t>
      </w:r>
      <w:r w:rsidR="007E3A99">
        <w:t>następnie wykonuje na nich akcje. Możemy zauważyć, że większość metod generuje wartość zwrotną w postaci Res</w:t>
      </w:r>
      <w:r w:rsidR="00313BC1">
        <w:t>p</w:t>
      </w:r>
      <w:r w:rsidR="007E3A99">
        <w:t xml:space="preserve">onseEntity, jest to </w:t>
      </w:r>
      <w:r w:rsidR="00CA5308">
        <w:t>forma</w:t>
      </w:r>
      <w:r w:rsidR="007E3A99">
        <w:t xml:space="preserve"> odpowied</w:t>
      </w:r>
      <w:r w:rsidR="00CA5308">
        <w:t>zi</w:t>
      </w:r>
      <w:r w:rsidR="007E3A99">
        <w:t xml:space="preserve"> serwera na zapytanie wysłane z warstwy prezentacyjnej. W przypadku gdy dane w zapytaniu są złe, odpowiedz posiada kod 400 oznaczający złe zapytanie.</w:t>
      </w:r>
      <w:r w:rsidR="00CA5308">
        <w:t xml:space="preserve"> Odpowiedzi na poprawne zapytania posiadają status 200.</w:t>
      </w:r>
      <w:r w:rsidR="007E3A99">
        <w:t xml:space="preserve"> Dodatkowo metody są opatrzone adnotacją </w:t>
      </w:r>
      <w:r w:rsidR="00CA5308" w:rsidRPr="00C10A01">
        <w:rPr>
          <w:b/>
          <w:bCs/>
          <w:i/>
          <w:iCs/>
        </w:rPr>
        <w:t>@T</w:t>
      </w:r>
      <w:r w:rsidR="007E3A99" w:rsidRPr="00C10A01">
        <w:rPr>
          <w:b/>
          <w:bCs/>
          <w:i/>
          <w:iCs/>
        </w:rPr>
        <w:t>ransactional</w:t>
      </w:r>
      <w:r w:rsidR="007E3A99">
        <w:t xml:space="preserve">, oznacza ona to, że operacje dokonywane na bazie w danej funkcji są wewnątrz transakcji. </w:t>
      </w:r>
    </w:p>
    <w:p w14:paraId="2CA19489" w14:textId="4DCC0996" w:rsidR="007652F7" w:rsidRDefault="007652F7" w:rsidP="00E60014">
      <w:pPr>
        <w:pStyle w:val="Tekstwiodcy"/>
      </w:pPr>
    </w:p>
    <w:p w14:paraId="43DCC5D5" w14:textId="6F9BA1E1" w:rsidR="00CA5308" w:rsidRPr="00CA5308" w:rsidRDefault="00CA5308" w:rsidP="00CA5308">
      <w:pPr>
        <w:pStyle w:val="Legenda"/>
        <w:keepNext/>
        <w:jc w:val="left"/>
        <w:rPr>
          <w:lang w:val="en-US"/>
        </w:rPr>
      </w:pPr>
      <w:bookmarkStart w:id="52" w:name="_Ref26733129"/>
      <w:r w:rsidRPr="00CA5308">
        <w:rPr>
          <w:lang w:val="en-US"/>
        </w:rPr>
        <w:lastRenderedPageBreak/>
        <w:t xml:space="preserve">Listing </w:t>
      </w:r>
      <w:r>
        <w:fldChar w:fldCharType="begin"/>
      </w:r>
      <w:r w:rsidRPr="00CA5308">
        <w:rPr>
          <w:lang w:val="en-US"/>
        </w:rPr>
        <w:instrText xml:space="preserve"> SEQ Listing \* ARABIC </w:instrText>
      </w:r>
      <w:r>
        <w:fldChar w:fldCharType="separate"/>
      </w:r>
      <w:r w:rsidR="00732C26">
        <w:rPr>
          <w:noProof/>
          <w:lang w:val="en-US"/>
        </w:rPr>
        <w:t>5</w:t>
      </w:r>
      <w:r>
        <w:fldChar w:fldCharType="end"/>
      </w:r>
      <w:bookmarkEnd w:id="52"/>
      <w:r w:rsidR="006D6212" w:rsidRPr="00922575">
        <w:rPr>
          <w:lang w:val="en-US"/>
        </w:rPr>
        <w:t>.</w:t>
      </w:r>
      <w:r w:rsidRPr="00CA5308">
        <w:rPr>
          <w:lang w:val="en-US"/>
        </w:rPr>
        <w:t xml:space="preserve"> </w:t>
      </w:r>
      <w:r w:rsidRPr="001271DD">
        <w:t>Inter</w:t>
      </w:r>
      <w:r w:rsidR="001271DD" w:rsidRPr="001271DD">
        <w:t>fejs</w:t>
      </w:r>
      <w:r w:rsidRPr="001271DD">
        <w:t xml:space="preserve"> ProductService oraz fragment jego implementacji</w:t>
      </w:r>
    </w:p>
    <w:p w14:paraId="18F51387" w14:textId="587FCC94" w:rsidR="007652F7" w:rsidRPr="007652F7" w:rsidRDefault="007652F7" w:rsidP="007652F7">
      <w:pPr>
        <w:pStyle w:val="HTML-wstpniesformatowany"/>
        <w:keepNext/>
        <w:shd w:val="clear" w:color="auto" w:fill="FFFFFF"/>
        <w:rPr>
          <w:color w:val="000000"/>
          <w:lang w:val="en-US"/>
        </w:rPr>
      </w:pPr>
      <w:r w:rsidRPr="007652F7">
        <w:rPr>
          <w:b/>
          <w:bCs/>
          <w:color w:val="000080"/>
          <w:lang w:val="en-US"/>
        </w:rPr>
        <w:t xml:space="preserve">public interface </w:t>
      </w:r>
      <w:r w:rsidRPr="007652F7">
        <w:rPr>
          <w:color w:val="000000"/>
          <w:lang w:val="en-US"/>
        </w:rPr>
        <w:t>ProductService</w:t>
      </w:r>
      <w:r w:rsidRPr="007652F7">
        <w:rPr>
          <w:color w:val="000000"/>
          <w:lang w:val="en-US"/>
        </w:rPr>
        <w:br/>
        <w:t>{</w:t>
      </w:r>
      <w:r w:rsidRPr="007652F7">
        <w:rPr>
          <w:color w:val="000000"/>
          <w:lang w:val="en-US"/>
        </w:rPr>
        <w:br/>
        <w:t xml:space="preserve">    </w:t>
      </w:r>
      <w:r w:rsidRPr="007652F7">
        <w:rPr>
          <w:b/>
          <w:bCs/>
          <w:color w:val="000080"/>
          <w:lang w:val="en-US"/>
        </w:rPr>
        <w:t xml:space="preserve">public </w:t>
      </w:r>
      <w:r w:rsidRPr="007652F7">
        <w:rPr>
          <w:color w:val="000000"/>
          <w:lang w:val="en-US"/>
        </w:rPr>
        <w:t>List&lt;Product&gt; findAll();</w:t>
      </w:r>
      <w:r w:rsidRPr="007652F7">
        <w:rPr>
          <w:color w:val="000000"/>
          <w:lang w:val="en-US"/>
        </w:rPr>
        <w:br/>
        <w:t xml:space="preserve">    </w:t>
      </w:r>
      <w:r w:rsidRPr="007652F7">
        <w:rPr>
          <w:b/>
          <w:bCs/>
          <w:color w:val="000080"/>
          <w:lang w:val="en-US"/>
        </w:rPr>
        <w:t xml:space="preserve">public </w:t>
      </w:r>
      <w:r w:rsidRPr="007652F7">
        <w:rPr>
          <w:color w:val="000000"/>
          <w:lang w:val="en-US"/>
        </w:rPr>
        <w:t>Product findById(</w:t>
      </w:r>
      <w:r w:rsidRPr="007652F7">
        <w:rPr>
          <w:b/>
          <w:bCs/>
          <w:color w:val="000080"/>
          <w:lang w:val="en-US"/>
        </w:rPr>
        <w:t xml:space="preserve">int </w:t>
      </w:r>
      <w:r w:rsidRPr="007652F7">
        <w:rPr>
          <w:color w:val="000000"/>
          <w:lang w:val="en-US"/>
        </w:rPr>
        <w:t>productId);</w:t>
      </w:r>
      <w:r w:rsidRPr="007652F7">
        <w:rPr>
          <w:color w:val="000000"/>
          <w:lang w:val="en-US"/>
        </w:rPr>
        <w:br/>
        <w:t xml:space="preserve">    </w:t>
      </w:r>
      <w:r w:rsidRPr="007652F7">
        <w:rPr>
          <w:b/>
          <w:bCs/>
          <w:color w:val="000080"/>
          <w:lang w:val="en-US"/>
        </w:rPr>
        <w:t xml:space="preserve">public </w:t>
      </w:r>
      <w:r w:rsidRPr="007652F7">
        <w:rPr>
          <w:color w:val="000000"/>
          <w:lang w:val="en-US"/>
        </w:rPr>
        <w:t>Product save(Product product);</w:t>
      </w:r>
      <w:r w:rsidRPr="007652F7">
        <w:rPr>
          <w:color w:val="000000"/>
          <w:lang w:val="en-US"/>
        </w:rPr>
        <w:br/>
        <w:t xml:space="preserve">    </w:t>
      </w:r>
      <w:r w:rsidRPr="007652F7">
        <w:rPr>
          <w:b/>
          <w:bCs/>
          <w:color w:val="000080"/>
          <w:lang w:val="en-US"/>
        </w:rPr>
        <w:t xml:space="preserve">public void </w:t>
      </w:r>
      <w:r w:rsidRPr="007652F7">
        <w:rPr>
          <w:color w:val="000000"/>
          <w:lang w:val="en-US"/>
        </w:rPr>
        <w:t>update(Product product);</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deleteById(</w:t>
      </w:r>
      <w:r w:rsidRPr="007652F7">
        <w:rPr>
          <w:b/>
          <w:bCs/>
          <w:color w:val="000080"/>
          <w:lang w:val="en-US"/>
        </w:rPr>
        <w:t xml:space="preserve">int </w:t>
      </w:r>
      <w:r w:rsidRPr="007652F7">
        <w:rPr>
          <w:color w:val="000000"/>
          <w:lang w:val="en-US"/>
        </w:rPr>
        <w:t>productId);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addNewProduct(Product newProduct);</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addNewProductWithWiki(Product newProduct, String wikiEntryId);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deleteProduct(String productId);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updateProduct(String productId, Product product, String wikiEntryId);</w:t>
      </w:r>
      <w:r w:rsidRPr="007652F7">
        <w:rPr>
          <w:color w:val="000000"/>
          <w:lang w:val="en-US"/>
        </w:rPr>
        <w:br/>
        <w:t>}</w:t>
      </w:r>
      <w:r w:rsidRPr="007652F7">
        <w:rPr>
          <w:color w:val="000000"/>
          <w:lang w:val="en-US"/>
        </w:rPr>
        <w:br/>
      </w:r>
      <w:r w:rsidRPr="007652F7">
        <w:rPr>
          <w:color w:val="000000"/>
          <w:lang w:val="en-US"/>
        </w:rPr>
        <w:br/>
        <w:t>@Service</w:t>
      </w:r>
      <w:r w:rsidRPr="007652F7">
        <w:rPr>
          <w:color w:val="000000"/>
          <w:lang w:val="en-US"/>
        </w:rPr>
        <w:br/>
      </w:r>
      <w:r w:rsidRPr="007652F7">
        <w:rPr>
          <w:b/>
          <w:bCs/>
          <w:color w:val="000080"/>
          <w:lang w:val="en-US"/>
        </w:rPr>
        <w:t xml:space="preserve">public class </w:t>
      </w:r>
      <w:r w:rsidRPr="007652F7">
        <w:rPr>
          <w:color w:val="000000"/>
          <w:lang w:val="en-US"/>
        </w:rPr>
        <w:t xml:space="preserve">ProductServiceImpl </w:t>
      </w:r>
      <w:r w:rsidRPr="007652F7">
        <w:rPr>
          <w:b/>
          <w:bCs/>
          <w:color w:val="000080"/>
          <w:lang w:val="en-US"/>
        </w:rPr>
        <w:t xml:space="preserve">implements </w:t>
      </w:r>
      <w:r w:rsidRPr="007652F7">
        <w:rPr>
          <w:color w:val="000000"/>
          <w:lang w:val="en-US"/>
        </w:rPr>
        <w:t>ProductService</w:t>
      </w:r>
      <w:r w:rsidRPr="007652F7">
        <w:rPr>
          <w:color w:val="000000"/>
          <w:lang w:val="en-US"/>
        </w:rPr>
        <w:b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ProductDAO </w:t>
      </w:r>
      <w:r w:rsidRPr="007652F7">
        <w:rPr>
          <w:b/>
          <w:bCs/>
          <w:color w:val="660E7A"/>
          <w:lang w:val="en-US"/>
        </w:rPr>
        <w:t>productDAO</w:t>
      </w:r>
      <w:r w:rsidRPr="007652F7">
        <w:rPr>
          <w:color w:val="000000"/>
          <w:lang w:val="en-US"/>
        </w:rP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WikiEntryDAO </w:t>
      </w:r>
      <w:r w:rsidRPr="007652F7">
        <w:rPr>
          <w:b/>
          <w:bCs/>
          <w:color w:val="660E7A"/>
          <w:lang w:val="en-US"/>
        </w:rPr>
        <w:t>wikiEntryDAO</w:t>
      </w:r>
      <w:r w:rsidRPr="007652F7">
        <w:rPr>
          <w:color w:val="000000"/>
          <w:lang w:val="en-US"/>
        </w:rP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PhotoDAO </w:t>
      </w:r>
      <w:r w:rsidRPr="007652F7">
        <w:rPr>
          <w:b/>
          <w:bCs/>
          <w:color w:val="660E7A"/>
          <w:lang w:val="en-US"/>
        </w:rPr>
        <w:t>photoDAO</w:t>
      </w:r>
      <w:r w:rsidRPr="007652F7">
        <w:rPr>
          <w:color w:val="000000"/>
          <w:lang w:val="en-US"/>
        </w:rPr>
        <w:t>;</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List&lt;Product&gt; findAll()</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w:t>
      </w:r>
      <w:r w:rsidRPr="007652F7">
        <w:rPr>
          <w:b/>
          <w:bCs/>
          <w:color w:val="660E7A"/>
          <w:lang w:val="en-US"/>
        </w:rPr>
        <w:t>productDAO</w:t>
      </w:r>
      <w:r w:rsidRPr="007652F7">
        <w:rPr>
          <w:color w:val="000000"/>
          <w:lang w:val="en-US"/>
        </w:rPr>
        <w:t>.findAll();</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addNewProduct(Product newProduct)</w:t>
      </w:r>
      <w:r w:rsidRPr="007652F7">
        <w:rPr>
          <w:color w:val="000000"/>
          <w:lang w:val="en-US"/>
        </w:rPr>
        <w:br/>
        <w:t xml:space="preserve">    {</w:t>
      </w:r>
      <w:r w:rsidRPr="007652F7">
        <w:rPr>
          <w:color w:val="000000"/>
          <w:lang w:val="en-US"/>
        </w:rPr>
        <w:br/>
        <w:t xml:space="preserve">        Product savedProduct = </w:t>
      </w:r>
      <w:r w:rsidRPr="007652F7">
        <w:rPr>
          <w:b/>
          <w:bCs/>
          <w:color w:val="660E7A"/>
          <w:lang w:val="en-US"/>
        </w:rPr>
        <w:t>productDAO</w:t>
      </w:r>
      <w:r w:rsidRPr="007652F7">
        <w:rPr>
          <w:color w:val="000000"/>
          <w:lang w:val="en-US"/>
        </w:rPr>
        <w:t>.save(newProduct);</w:t>
      </w:r>
      <w:r w:rsidRPr="007652F7">
        <w:rPr>
          <w:color w:val="000000"/>
          <w:lang w:val="en-US"/>
        </w:rPr>
        <w:br/>
        <w:t xml:space="preserve">        ResponseEntity&lt;Product&gt; response = </w:t>
      </w:r>
      <w:r w:rsidRPr="007652F7">
        <w:rPr>
          <w:b/>
          <w:bCs/>
          <w:color w:val="000080"/>
          <w:lang w:val="en-US"/>
        </w:rPr>
        <w:t xml:space="preserve">new </w:t>
      </w:r>
      <w:r w:rsidRPr="007652F7">
        <w:rPr>
          <w:color w:val="000000"/>
          <w:lang w:val="en-US"/>
        </w:rPr>
        <w:t>ResponseEntity&lt;Product&gt;(savedProduct, HttpStatus.OK);</w:t>
      </w:r>
      <w:r w:rsidRPr="007652F7">
        <w:rPr>
          <w:color w:val="000000"/>
          <w:lang w:val="en-US"/>
        </w:rPr>
        <w:br/>
        <w:t xml:space="preserve">        </w:t>
      </w:r>
      <w:r w:rsidRPr="007652F7">
        <w:rPr>
          <w:b/>
          <w:bCs/>
          <w:color w:val="000080"/>
          <w:lang w:val="en-US"/>
        </w:rPr>
        <w:t xml:space="preserve">return </w:t>
      </w:r>
      <w:r w:rsidRPr="007652F7">
        <w:rPr>
          <w:color w:val="000000"/>
          <w:lang w:val="en-US"/>
        </w:rPr>
        <w:t>response;</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addNewProductWithWiki(Product newProduct, String wikiEntryId)</w:t>
      </w:r>
      <w:r w:rsidRPr="007652F7">
        <w:rPr>
          <w:color w:val="000000"/>
          <w:lang w:val="en-US"/>
        </w:rPr>
        <w:br/>
        <w:t xml:space="preserve">    {</w:t>
      </w:r>
      <w:r w:rsidRPr="007652F7">
        <w:rPr>
          <w:color w:val="000000"/>
          <w:lang w:val="en-US"/>
        </w:rPr>
        <w:br/>
        <w:t xml:space="preserve">        Integer entryId;</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entryId = Integer.decode(wikiEntryId);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(entryId&lt;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r>
      <w:r w:rsidRPr="007652F7">
        <w:rPr>
          <w:color w:val="000000"/>
          <w:lang w:val="en-US"/>
        </w:rPr>
        <w:lastRenderedPageBreak/>
        <w:t xml:space="preserve">        }</w:t>
      </w:r>
      <w:r w:rsidRPr="007652F7">
        <w:rPr>
          <w:color w:val="000000"/>
          <w:lang w:val="en-US"/>
        </w:rPr>
        <w:br/>
        <w:t xml:space="preserve">        WikiEntry wikiEntry =  </w:t>
      </w:r>
      <w:r w:rsidRPr="007652F7">
        <w:rPr>
          <w:b/>
          <w:bCs/>
          <w:color w:val="660E7A"/>
          <w:lang w:val="en-US"/>
        </w:rPr>
        <w:t>wikiEntryDAO</w:t>
      </w:r>
      <w:r w:rsidRPr="007652F7">
        <w:rPr>
          <w:color w:val="000000"/>
          <w:lang w:val="en-US"/>
        </w:rPr>
        <w:t>.findById(entryId);</w:t>
      </w:r>
      <w:r w:rsidRPr="007652F7">
        <w:rPr>
          <w:color w:val="000000"/>
          <w:lang w:val="en-US"/>
        </w:rPr>
        <w:br/>
        <w:t xml:space="preserve">        </w:t>
      </w:r>
      <w:r w:rsidRPr="007652F7">
        <w:rPr>
          <w:b/>
          <w:bCs/>
          <w:color w:val="000080"/>
          <w:lang w:val="en-US"/>
        </w:rPr>
        <w:t>if</w:t>
      </w:r>
      <w:r w:rsidRPr="007652F7">
        <w:rPr>
          <w:color w:val="000000"/>
          <w:lang w:val="en-US"/>
        </w:rPr>
        <w:t xml:space="preserve">(wikiEntry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newProduct.setWikiEntry(wikiEntry)</w:t>
      </w:r>
      <w:r w:rsidR="00F603C7">
        <w:rPr>
          <w:color w:val="000000"/>
          <w:lang w:val="en-US"/>
        </w:rPr>
        <w:t>;</w:t>
      </w:r>
      <w:r w:rsidRPr="007652F7">
        <w:rPr>
          <w:color w:val="000000"/>
          <w:lang w:val="en-US"/>
        </w:rPr>
        <w:br/>
        <w:t xml:space="preserve">        </w:t>
      </w:r>
      <w:r w:rsidRPr="007652F7">
        <w:rPr>
          <w:b/>
          <w:bCs/>
          <w:color w:val="660E7A"/>
          <w:lang w:val="en-US"/>
        </w:rPr>
        <w:t>productDAO</w:t>
      </w:r>
      <w:r w:rsidRPr="007652F7">
        <w:rPr>
          <w:color w:val="000000"/>
          <w:lang w:val="en-US"/>
        </w:rPr>
        <w:t>.save(newProduct);</w:t>
      </w:r>
      <w:r w:rsidRPr="007652F7">
        <w:rPr>
          <w:color w:val="000000"/>
          <w:lang w:val="en-US"/>
        </w:rPr>
        <w:br/>
        <w:t xml:space="preserve">        </w:t>
      </w:r>
      <w:r w:rsidRPr="007652F7">
        <w:rPr>
          <w:b/>
          <w:bCs/>
          <w:color w:val="000080"/>
          <w:lang w:val="en-US"/>
        </w:rPr>
        <w:t xml:space="preserve">return new </w:t>
      </w:r>
      <w:r w:rsidRPr="007652F7">
        <w:rPr>
          <w:color w:val="000000"/>
          <w:lang w:val="en-US"/>
        </w:rPr>
        <w:t xml:space="preserve">ResponseEntity&lt;Product&gt;(newProduct, HttpStatus.OK); </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deleteProduct(String productId)</w:t>
      </w:r>
      <w:r w:rsidRPr="007652F7">
        <w:rPr>
          <w:color w:val="000000"/>
          <w:lang w:val="en-US"/>
        </w:rPr>
        <w:br/>
        <w:t xml:space="preserve">    {</w:t>
      </w:r>
      <w:r w:rsidRPr="007652F7">
        <w:rPr>
          <w:color w:val="000000"/>
          <w:lang w:val="en-US"/>
        </w:rPr>
        <w:br/>
        <w:t xml:space="preserve">        Integer id;</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Integer.decode(productId);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(id&lt;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product = </w:t>
      </w:r>
      <w:r w:rsidRPr="007652F7">
        <w:rPr>
          <w:b/>
          <w:bCs/>
          <w:color w:val="660E7A"/>
          <w:lang w:val="en-US"/>
        </w:rPr>
        <w:t>productDAO</w:t>
      </w:r>
      <w:r w:rsidRPr="007652F7">
        <w:rPr>
          <w:color w:val="000000"/>
          <w:lang w:val="en-US"/>
        </w:rPr>
        <w:t>.findById(id);</w:t>
      </w:r>
      <w:r w:rsidRPr="007652F7">
        <w:rPr>
          <w:color w:val="000000"/>
          <w:lang w:val="en-US"/>
        </w:rPr>
        <w:br/>
        <w:t xml:space="preserve">        </w:t>
      </w:r>
      <w:r w:rsidRPr="007652F7">
        <w:rPr>
          <w:b/>
          <w:bCs/>
          <w:color w:val="000080"/>
          <w:lang w:val="en-US"/>
        </w:rPr>
        <w:t>if</w:t>
      </w:r>
      <w:r w:rsidRPr="007652F7">
        <w:rPr>
          <w:color w:val="000000"/>
          <w:lang w:val="en-US"/>
        </w:rPr>
        <w:t xml:space="preserve">(product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List&lt;Photo&gt; photosList = product.getPhotos();</w:t>
      </w:r>
      <w:r w:rsidRPr="007652F7">
        <w:rPr>
          <w:color w:val="000000"/>
          <w:lang w:val="en-US"/>
        </w:rPr>
        <w:br/>
        <w:t xml:space="preserve">        </w:t>
      </w:r>
      <w:r w:rsidRPr="007652F7">
        <w:rPr>
          <w:b/>
          <w:bCs/>
          <w:color w:val="000080"/>
          <w:lang w:val="en-US"/>
        </w:rPr>
        <w:t>for</w:t>
      </w:r>
      <w:r w:rsidRPr="007652F7">
        <w:rPr>
          <w:color w:val="000000"/>
          <w:lang w:val="en-US"/>
        </w:rPr>
        <w:t>(Photo photo: photosList)</w:t>
      </w:r>
      <w:r w:rsidRPr="007652F7">
        <w:rPr>
          <w:color w:val="000000"/>
          <w:lang w:val="en-US"/>
        </w:rPr>
        <w:br/>
        <w:t xml:space="preserve">        {</w:t>
      </w:r>
      <w:r w:rsidRPr="007652F7">
        <w:rPr>
          <w:color w:val="000000"/>
          <w:lang w:val="en-US"/>
        </w:rPr>
        <w:br/>
        <w:t xml:space="preserve">            photo.setProductId(</w:t>
      </w:r>
      <w:r w:rsidRPr="007652F7">
        <w:rPr>
          <w:b/>
          <w:bCs/>
          <w:color w:val="000080"/>
          <w:lang w:val="en-US"/>
        </w:rPr>
        <w:t>null</w:t>
      </w:r>
      <w:r w:rsidRPr="007652F7">
        <w:rPr>
          <w:color w:val="000000"/>
          <w:lang w:val="en-US"/>
        </w:rPr>
        <w:t>);</w:t>
      </w:r>
      <w:r w:rsidRPr="007652F7">
        <w:rPr>
          <w:color w:val="000000"/>
          <w:lang w:val="en-US"/>
        </w:rPr>
        <w:br/>
        <w:t xml:space="preserve">            </w:t>
      </w:r>
      <w:r w:rsidRPr="007652F7">
        <w:rPr>
          <w:b/>
          <w:bCs/>
          <w:color w:val="660E7A"/>
          <w:lang w:val="en-US"/>
        </w:rPr>
        <w:t>photoDAO</w:t>
      </w:r>
      <w:r w:rsidRPr="007652F7">
        <w:rPr>
          <w:color w:val="000000"/>
          <w:lang w:val="en-US"/>
        </w:rPr>
        <w:t>.update(photo);</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660E7A"/>
          <w:lang w:val="en-US"/>
        </w:rPr>
        <w:t>productDAO</w:t>
      </w:r>
      <w:r w:rsidRPr="007652F7">
        <w:rPr>
          <w:color w:val="000000"/>
          <w:lang w:val="en-US"/>
        </w:rPr>
        <w:t>.deleteById(product.getProductId());</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ResponseEntity&lt;String&gt;(HttpStatus.OK);</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updateProduct(String productId, Product product, String wikiEntryId)</w:t>
      </w:r>
      <w:r w:rsidRPr="007652F7">
        <w:rPr>
          <w:color w:val="000000"/>
          <w:lang w:val="en-US"/>
        </w:rPr>
        <w:br/>
        <w:t xml:space="preserve">    {</w:t>
      </w:r>
      <w:r w:rsidRPr="007652F7">
        <w:rPr>
          <w:color w:val="000000"/>
          <w:lang w:val="en-US"/>
        </w:rPr>
        <w:br/>
        <w:t xml:space="preserve">        </w:t>
      </w:r>
      <w:r w:rsidRPr="007652F7">
        <w:rPr>
          <w:color w:val="000000"/>
          <w:lang w:val="en-US"/>
        </w:rPr>
        <w:br/>
        <w:t xml:space="preserve">        Integer id = </w:t>
      </w:r>
      <w:r w:rsidRPr="007652F7">
        <w:rPr>
          <w:b/>
          <w:bCs/>
          <w:color w:val="000080"/>
          <w:lang w:val="en-US"/>
        </w:rPr>
        <w:t>null</w:t>
      </w:r>
      <w:r w:rsidRPr="007652F7">
        <w:rPr>
          <w:color w:val="000000"/>
          <w:lang w:val="en-US"/>
        </w:rPr>
        <w:t>;</w:t>
      </w:r>
      <w:r w:rsidRPr="007652F7">
        <w:rPr>
          <w:color w:val="000000"/>
          <w:lang w:val="en-US"/>
        </w:rPr>
        <w:br/>
        <w:t xml:space="preserve">        Integer wikiId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Integer.decode(productId);</w:t>
      </w:r>
      <w:r w:rsidRPr="007652F7">
        <w:rPr>
          <w:color w:val="000000"/>
          <w:lang w:val="en-US"/>
        </w:rPr>
        <w:br/>
        <w:t xml:space="preserve">            </w:t>
      </w:r>
      <w:r w:rsidRPr="007652F7">
        <w:rPr>
          <w:b/>
          <w:bCs/>
          <w:color w:val="000080"/>
          <w:lang w:val="en-US"/>
        </w:rPr>
        <w:t>if</w:t>
      </w:r>
      <w:r w:rsidRPr="007652F7">
        <w:rPr>
          <w:color w:val="000000"/>
          <w:lang w:val="en-US"/>
        </w:rPr>
        <w:t>(wikiEntryId!=</w:t>
      </w:r>
      <w:r w:rsidRPr="007652F7">
        <w:rPr>
          <w:b/>
          <w:bCs/>
          <w:color w:val="000080"/>
          <w:lang w:val="en-US"/>
        </w:rPr>
        <w:t>null</w:t>
      </w:r>
      <w:r w:rsidRPr="007652F7">
        <w:rPr>
          <w:color w:val="000000"/>
          <w:lang w:val="en-US"/>
        </w:rPr>
        <w:t>)</w:t>
      </w:r>
      <w:r w:rsidRPr="007652F7">
        <w:rPr>
          <w:color w:val="000000"/>
          <w:lang w:val="en-US"/>
        </w:rPr>
        <w:br/>
        <w:t xml:space="preserve">                wikiId = Integer.decode(wikiEntryId);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color w:val="000000"/>
          <w:lang w:val="en-US"/>
        </w:rPr>
        <w:br/>
      </w:r>
      <w:r w:rsidRPr="007652F7">
        <w:rPr>
          <w:color w:val="000000"/>
          <w:lang w:val="en-US"/>
        </w:rPr>
        <w:lastRenderedPageBreak/>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productToUpdate = </w:t>
      </w:r>
      <w:r w:rsidRPr="007652F7">
        <w:rPr>
          <w:b/>
          <w:bCs/>
          <w:color w:val="660E7A"/>
          <w:lang w:val="en-US"/>
        </w:rPr>
        <w:t>productDAO</w:t>
      </w:r>
      <w:r w:rsidRPr="007652F7">
        <w:rPr>
          <w:color w:val="000000"/>
          <w:lang w:val="en-US"/>
        </w:rPr>
        <w:t>.findById(id);</w:t>
      </w:r>
      <w:r w:rsidRPr="007652F7">
        <w:rPr>
          <w:color w:val="000000"/>
          <w:lang w:val="en-US"/>
        </w:rPr>
        <w:br/>
        <w:t xml:space="preserve">        </w:t>
      </w:r>
      <w:r w:rsidRPr="007652F7">
        <w:rPr>
          <w:b/>
          <w:bCs/>
          <w:color w:val="000080"/>
          <w:lang w:val="en-US"/>
        </w:rPr>
        <w:t>if</w:t>
      </w:r>
      <w:r w:rsidRPr="007652F7">
        <w:rPr>
          <w:color w:val="000000"/>
          <w:lang w:val="en-US"/>
        </w:rPr>
        <w:t xml:space="preserve">(productToUpdate == </w:t>
      </w:r>
      <w:r w:rsidRPr="007652F7">
        <w:rPr>
          <w:b/>
          <w:bCs/>
          <w:color w:val="000080"/>
          <w:lang w:val="en-US"/>
        </w:rPr>
        <w:t>null</w:t>
      </w:r>
      <w:r w:rsidRPr="007652F7">
        <w:rPr>
          <w:color w:val="000000"/>
          <w:lang w:val="en-US"/>
        </w:rPr>
        <w:t>)</w:t>
      </w:r>
      <w:r w:rsidRPr="007652F7">
        <w:rPr>
          <w:color w:val="000000"/>
          <w:lang w:val="en-US"/>
        </w:rPr>
        <w:br/>
        <w:t xml:space="preserve">        {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(product.getPrice()==</w:t>
      </w:r>
      <w:r w:rsidRPr="007652F7">
        <w:rPr>
          <w:b/>
          <w:bCs/>
          <w:color w:val="000080"/>
          <w:lang w:val="en-US"/>
        </w:rPr>
        <w:t xml:space="preserve">null </w:t>
      </w:r>
      <w:r w:rsidRPr="007652F7">
        <w:rPr>
          <w:color w:val="000000"/>
          <w:lang w:val="en-US"/>
        </w:rPr>
        <w:t>|| product.getPrice()&lt;</w:t>
      </w:r>
      <w:r w:rsidRPr="007652F7">
        <w:rPr>
          <w:color w:val="0000FF"/>
          <w:lang w:val="en-US"/>
        </w:rPr>
        <w:t>0.0</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productToUpdate.setPrice(product.getPrice());</w:t>
      </w:r>
      <w:r w:rsidRPr="007652F7">
        <w:rPr>
          <w:color w:val="000000"/>
          <w:lang w:val="en-US"/>
        </w:rPr>
        <w:br/>
        <w:t xml:space="preserve">        productToUpdate.setName(product.getName());</w:t>
      </w:r>
      <w:r w:rsidRPr="007652F7">
        <w:rPr>
          <w:color w:val="000000"/>
          <w:lang w:val="en-US"/>
        </w:rPr>
        <w:br/>
        <w:t xml:space="preserve">        productToUpdate.setLatinName(product.getLatinName());</w:t>
      </w:r>
      <w:r w:rsidRPr="007652F7">
        <w:rPr>
          <w:color w:val="000000"/>
          <w:lang w:val="en-US"/>
        </w:rPr>
        <w:br/>
        <w:t xml:space="preserve">        productToUpdate.setDescription(product.getDescription());</w:t>
      </w:r>
      <w:r w:rsidRPr="007652F7">
        <w:rPr>
          <w:color w:val="000000"/>
          <w:lang w:val="en-US"/>
        </w:rPr>
        <w:br/>
        <w:t xml:space="preserve">        productToUpdate.setType(product.getType());</w:t>
      </w:r>
      <w:r w:rsidRPr="007652F7">
        <w:rPr>
          <w:color w:val="000000"/>
          <w:lang w:val="en-US"/>
        </w:rPr>
        <w:br/>
        <w:t xml:space="preserve">        productToUpdate.setTags(product.getTags());</w:t>
      </w:r>
      <w:r w:rsidRPr="007652F7">
        <w:rPr>
          <w:color w:val="000000"/>
          <w:lang w:val="en-US"/>
        </w:rPr>
        <w:br/>
        <w:t xml:space="preserve">        productToUpdate.setAvailable(product.isAvailable());</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 xml:space="preserve">(wikiId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WikiEntry wikiEntry = </w:t>
      </w:r>
      <w:r w:rsidRPr="007652F7">
        <w:rPr>
          <w:b/>
          <w:bCs/>
          <w:color w:val="660E7A"/>
          <w:lang w:val="en-US"/>
        </w:rPr>
        <w:t>wikiEntryDAO</w:t>
      </w:r>
      <w:r w:rsidRPr="007652F7">
        <w:rPr>
          <w:color w:val="000000"/>
          <w:lang w:val="en-US"/>
        </w:rPr>
        <w:t>.findById(wikiId);</w:t>
      </w:r>
      <w:r w:rsidRPr="007652F7">
        <w:rPr>
          <w:color w:val="000000"/>
          <w:lang w:val="en-US"/>
        </w:rPr>
        <w:br/>
        <w:t xml:space="preserve">            productToUpdate.setWikiEntry(wikiEntry);</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else </w:t>
      </w:r>
      <w:r w:rsidRPr="007652F7">
        <w:rPr>
          <w:color w:val="000000"/>
          <w:lang w:val="en-US"/>
        </w:rPr>
        <w:t>{</w:t>
      </w:r>
      <w:r w:rsidRPr="007652F7">
        <w:rPr>
          <w:color w:val="000000"/>
          <w:lang w:val="en-US"/>
        </w:rPr>
        <w:br/>
        <w:t xml:space="preserve">            productToUpdate.setWikiEntry(</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660E7A"/>
          <w:lang w:val="en-US"/>
        </w:rPr>
        <w:t>productDAO</w:t>
      </w:r>
      <w:r w:rsidRPr="007652F7">
        <w:rPr>
          <w:color w:val="000000"/>
          <w:lang w:val="en-US"/>
        </w:rPr>
        <w:t>.update(productToUpdate);</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ResponseEntity&lt;Product&gt;(productToUpdate, HttpStatus.OK);</w:t>
      </w:r>
      <w:r w:rsidRPr="007652F7">
        <w:rPr>
          <w:color w:val="000000"/>
          <w:lang w:val="en-US"/>
        </w:rPr>
        <w:br/>
        <w:t xml:space="preserve">    }</w:t>
      </w:r>
    </w:p>
    <w:p w14:paraId="21BFDFDB" w14:textId="77777777" w:rsidR="00E60014" w:rsidRPr="007652F7" w:rsidRDefault="00E60014" w:rsidP="00E60014">
      <w:pPr>
        <w:pStyle w:val="Tekstwiodcy"/>
        <w:rPr>
          <w:lang w:val="en-US"/>
        </w:rPr>
      </w:pPr>
    </w:p>
    <w:p w14:paraId="66805AF5" w14:textId="740EBE86" w:rsidR="009718E1" w:rsidRPr="00A3634E" w:rsidRDefault="0075780D" w:rsidP="00A3634E">
      <w:pPr>
        <w:pStyle w:val="NrNagwek3"/>
      </w:pPr>
      <w:bookmarkStart w:id="53" w:name="_Toc26732959"/>
      <w:r w:rsidRPr="00A3634E">
        <w:t>Kontrolery</w:t>
      </w:r>
      <w:bookmarkEnd w:id="53"/>
    </w:p>
    <w:p w14:paraId="215F3E55" w14:textId="59471BC5" w:rsidR="007E3A99" w:rsidRPr="00FD3158" w:rsidRDefault="00E063E7" w:rsidP="00D44E3D">
      <w:pPr>
        <w:pStyle w:val="Tekstwiodcy"/>
      </w:pPr>
      <w:r>
        <w:fldChar w:fldCharType="begin"/>
      </w:r>
      <w:r>
        <w:instrText xml:space="preserve"> REF _Ref26733100 \h </w:instrText>
      </w:r>
      <w:r>
        <w:fldChar w:fldCharType="separate"/>
      </w:r>
      <w:r w:rsidRPr="00C32E6A">
        <w:rPr>
          <w:lang w:val="en-US"/>
        </w:rPr>
        <w:t xml:space="preserve">Listing </w:t>
      </w:r>
      <w:r>
        <w:rPr>
          <w:noProof/>
          <w:lang w:val="en-US"/>
        </w:rPr>
        <w:t>6</w:t>
      </w:r>
      <w:r>
        <w:fldChar w:fldCharType="end"/>
      </w:r>
      <w:r>
        <w:t xml:space="preserve"> </w:t>
      </w:r>
      <w:r w:rsidR="000F5C3E" w:rsidRPr="00D44E3D">
        <w:t xml:space="preserve">przedstawia kontroler </w:t>
      </w:r>
      <w:r w:rsidR="000F5C3E" w:rsidRPr="00C10A01">
        <w:rPr>
          <w:i/>
          <w:iCs/>
        </w:rPr>
        <w:t>Product</w:t>
      </w:r>
      <w:r w:rsidR="000F5C3E" w:rsidRPr="00D44E3D">
        <w:t>. Kontrolery są odpowiedzialne za przyjmowanie oraz odpowiadanie na zapytania</w:t>
      </w:r>
      <w:r w:rsidR="00CA5308">
        <w:t xml:space="preserve"> wysyłane z Front-Endu</w:t>
      </w:r>
      <w:r w:rsidR="000F5C3E" w:rsidRPr="00D44E3D">
        <w:t xml:space="preserve">. </w:t>
      </w:r>
      <w:r w:rsidR="00F603C7" w:rsidRPr="00D44E3D">
        <w:t xml:space="preserve">Udostępniają  one punkty końcowe na które można kierować zapytania. </w:t>
      </w:r>
      <w:r w:rsidR="00F603C7" w:rsidRPr="00FD3158">
        <w:t xml:space="preserve">Wszystkie metody HTTP są </w:t>
      </w:r>
      <w:r w:rsidR="004E46FB">
        <w:t>filtrowane</w:t>
      </w:r>
      <w:r w:rsidR="00CA5308">
        <w:t xml:space="preserve"> pod kątem ścieżki oraz rodzaju metody.</w:t>
      </w:r>
      <w:r w:rsidR="004E46FB">
        <w:t xml:space="preserve"> Spring udostępnia nam adnotacje, które pozwalają nam odwoływać się do struktury wysyłanych zapytań jak i </w:t>
      </w:r>
      <w:r w:rsidR="003B760C">
        <w:t>ich zawartości</w:t>
      </w:r>
      <w:r w:rsidR="004E46FB">
        <w:t>.</w:t>
      </w:r>
    </w:p>
    <w:p w14:paraId="7A8CAA27" w14:textId="4FC1C95A" w:rsidR="00CA5308" w:rsidRPr="001271DD" w:rsidRDefault="00CA5308" w:rsidP="001271DD">
      <w:pPr>
        <w:pStyle w:val="Legenda"/>
      </w:pPr>
      <w:bookmarkStart w:id="54" w:name="_Ref26733100"/>
      <w:r w:rsidRPr="001271DD">
        <w:t xml:space="preserve">Listing </w:t>
      </w:r>
      <w:r w:rsidRPr="001271DD">
        <w:fldChar w:fldCharType="begin"/>
      </w:r>
      <w:r w:rsidRPr="001271DD">
        <w:instrText xml:space="preserve"> SEQ Listing \* ARABIC </w:instrText>
      </w:r>
      <w:r w:rsidRPr="001271DD">
        <w:fldChar w:fldCharType="separate"/>
      </w:r>
      <w:r w:rsidR="00732C26" w:rsidRPr="001271DD">
        <w:t>6</w:t>
      </w:r>
      <w:r w:rsidRPr="001271DD">
        <w:fldChar w:fldCharType="end"/>
      </w:r>
      <w:bookmarkEnd w:id="54"/>
      <w:r w:rsidR="006D6212" w:rsidRPr="001271DD">
        <w:t>.</w:t>
      </w:r>
      <w:r w:rsidRPr="001271DD">
        <w:t xml:space="preserve"> Kontroler Product</w:t>
      </w:r>
    </w:p>
    <w:p w14:paraId="2EFB84B2" w14:textId="785CFB48" w:rsidR="007E3A99" w:rsidRPr="007652F7" w:rsidRDefault="007E3A99" w:rsidP="00CA5308">
      <w:pPr>
        <w:pStyle w:val="HTML-wstpniesformatowany"/>
        <w:shd w:val="clear" w:color="auto" w:fill="FFFFFF"/>
        <w:rPr>
          <w:lang w:val="en-US"/>
        </w:rPr>
      </w:pPr>
      <w:r w:rsidRPr="007E3A99">
        <w:rPr>
          <w:color w:val="000000"/>
          <w:lang w:val="en-US"/>
        </w:rPr>
        <w:t>@RestController</w:t>
      </w:r>
      <w:r w:rsidRPr="007E3A99">
        <w:rPr>
          <w:color w:val="000000"/>
          <w:lang w:val="en-US"/>
        </w:rPr>
        <w:br/>
        <w:t>@RequestMapping(</w:t>
      </w:r>
      <w:r w:rsidRPr="007E3A99">
        <w:rPr>
          <w:b/>
          <w:bCs/>
          <w:color w:val="008000"/>
          <w:lang w:val="en-US"/>
        </w:rPr>
        <w:t>"/product"</w:t>
      </w:r>
      <w:r w:rsidRPr="007E3A99">
        <w:rPr>
          <w:color w:val="000000"/>
          <w:lang w:val="en-US"/>
        </w:rPr>
        <w:t>)</w:t>
      </w:r>
      <w:r w:rsidRPr="007E3A99">
        <w:rPr>
          <w:color w:val="000000"/>
          <w:lang w:val="en-US"/>
        </w:rPr>
        <w:br/>
        <w:t>@CrossOrigin</w:t>
      </w:r>
      <w:r w:rsidRPr="007E3A99">
        <w:rPr>
          <w:color w:val="000000"/>
          <w:lang w:val="en-US"/>
        </w:rPr>
        <w:br/>
      </w:r>
      <w:r w:rsidRPr="007E3A99">
        <w:rPr>
          <w:b/>
          <w:bCs/>
          <w:color w:val="000080"/>
          <w:lang w:val="en-US"/>
        </w:rPr>
        <w:t xml:space="preserve">public class </w:t>
      </w:r>
      <w:r w:rsidRPr="007E3A99">
        <w:rPr>
          <w:color w:val="000000"/>
          <w:lang w:val="en-US"/>
        </w:rPr>
        <w:t>ProductController</w:t>
      </w:r>
      <w:r w:rsidRPr="007E3A99">
        <w:rPr>
          <w:color w:val="000000"/>
          <w:lang w:val="en-US"/>
        </w:rPr>
        <w:br/>
        <w:t>{</w:t>
      </w:r>
      <w:r w:rsidRPr="007E3A99">
        <w:rPr>
          <w:color w:val="000000"/>
          <w:lang w:val="en-US"/>
        </w:rPr>
        <w:br/>
        <w:t xml:space="preserve">    @Autowired</w:t>
      </w:r>
      <w:r w:rsidRPr="007E3A99">
        <w:rPr>
          <w:color w:val="000000"/>
          <w:lang w:val="en-US"/>
        </w:rPr>
        <w:br/>
        <w:t xml:space="preserve">    </w:t>
      </w:r>
      <w:r w:rsidRPr="007E3A99">
        <w:rPr>
          <w:b/>
          <w:bCs/>
          <w:color w:val="000080"/>
          <w:lang w:val="en-US"/>
        </w:rPr>
        <w:t xml:space="preserve">private </w:t>
      </w:r>
      <w:r w:rsidRPr="007E3A99">
        <w:rPr>
          <w:color w:val="000000"/>
          <w:lang w:val="en-US"/>
        </w:rPr>
        <w:t xml:space="preserve">ProductService </w:t>
      </w:r>
      <w:r w:rsidRPr="007E3A99">
        <w:rPr>
          <w:b/>
          <w:bCs/>
          <w:color w:val="660E7A"/>
          <w:lang w:val="en-US"/>
        </w:rPr>
        <w:t>productService</w:t>
      </w:r>
      <w:r w:rsidRPr="007E3A99">
        <w:rPr>
          <w:color w:val="000000"/>
          <w:lang w:val="en-US"/>
        </w:rPr>
        <w:t>;</w:t>
      </w:r>
      <w:r w:rsidRPr="007E3A99">
        <w:rPr>
          <w:color w:val="000000"/>
          <w:lang w:val="en-US"/>
        </w:rPr>
        <w:br/>
        <w:t xml:space="preserve">    </w:t>
      </w:r>
      <w:r w:rsidRPr="007E3A99">
        <w:rPr>
          <w:color w:val="000000"/>
          <w:lang w:val="en-US"/>
        </w:rPr>
        <w:br/>
        <w:t xml:space="preserve">    @GetMapping(path = </w:t>
      </w:r>
      <w:r w:rsidRPr="007E3A99">
        <w:rPr>
          <w:b/>
          <w:bCs/>
          <w:color w:val="008000"/>
          <w:lang w:val="en-US"/>
        </w:rPr>
        <w:t>"/"</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List&lt;Product&gt; getAllProducts()</w:t>
      </w:r>
      <w:r w:rsidRPr="007E3A99">
        <w:rPr>
          <w:color w:val="000000"/>
          <w:lang w:val="en-US"/>
        </w:rPr>
        <w:br/>
      </w:r>
      <w:r w:rsidRPr="007E3A99">
        <w:rPr>
          <w:color w:val="000000"/>
          <w:lang w:val="en-US"/>
        </w:rPr>
        <w:lastRenderedPageBreak/>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.findAll();</w:t>
      </w:r>
      <w:r w:rsidRPr="007E3A99">
        <w:rPr>
          <w:color w:val="000000"/>
          <w:lang w:val="en-US"/>
        </w:rPr>
        <w:br/>
        <w:t xml:space="preserve">    }</w:t>
      </w:r>
      <w:r w:rsidRPr="007E3A99">
        <w:rPr>
          <w:color w:val="000000"/>
          <w:lang w:val="en-US"/>
        </w:rPr>
        <w:br/>
        <w:t xml:space="preserve">    </w:t>
      </w:r>
      <w:r w:rsidRPr="007E3A99">
        <w:rPr>
          <w:color w:val="000000"/>
          <w:lang w:val="en-US"/>
        </w:rPr>
        <w:br/>
        <w:t xml:space="preserve">    @PutMapping(path =</w:t>
      </w:r>
      <w:r w:rsidRPr="007E3A99">
        <w:rPr>
          <w:b/>
          <w:bCs/>
          <w:color w:val="008000"/>
          <w:lang w:val="en-US"/>
        </w:rPr>
        <w:t>"/newProduct"</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ResponseEntity&lt;Product&gt; addNewProduct(@RequestBody Product newProduct,@RequestParam(name = </w:t>
      </w:r>
      <w:r w:rsidRPr="007E3A99">
        <w:rPr>
          <w:b/>
          <w:bCs/>
          <w:color w:val="008000"/>
          <w:lang w:val="en-US"/>
        </w:rPr>
        <w:t>"wikiEntryId"</w:t>
      </w:r>
      <w:r w:rsidRPr="007E3A99">
        <w:rPr>
          <w:color w:val="000000"/>
          <w:lang w:val="en-US"/>
        </w:rPr>
        <w:t xml:space="preserve">,required = </w:t>
      </w:r>
      <w:r w:rsidRPr="007E3A99">
        <w:rPr>
          <w:b/>
          <w:bCs/>
          <w:color w:val="000080"/>
          <w:lang w:val="en-US"/>
        </w:rPr>
        <w:t>false</w:t>
      </w:r>
      <w:r w:rsidRPr="007E3A99">
        <w:rPr>
          <w:color w:val="000000"/>
          <w:lang w:val="en-US"/>
        </w:rPr>
        <w:t>) String wikiEntryId )</w:t>
      </w:r>
      <w:r w:rsidRPr="007E3A99">
        <w:rPr>
          <w:color w:val="000000"/>
          <w:lang w:val="en-US"/>
        </w:rPr>
        <w:br/>
        <w:t xml:space="preserve">    {</w:t>
      </w:r>
      <w:r w:rsidRPr="007E3A99">
        <w:rPr>
          <w:color w:val="000000"/>
          <w:lang w:val="en-US"/>
        </w:rPr>
        <w:br/>
        <w:t xml:space="preserve">        </w:t>
      </w:r>
      <w:r w:rsidRPr="007E3A99">
        <w:rPr>
          <w:b/>
          <w:bCs/>
          <w:color w:val="000080"/>
          <w:lang w:val="en-US"/>
        </w:rPr>
        <w:t>if</w:t>
      </w:r>
      <w:r w:rsidRPr="007E3A99">
        <w:rPr>
          <w:color w:val="000000"/>
          <w:lang w:val="en-US"/>
        </w:rPr>
        <w:t xml:space="preserve">(wikiEntryId == </w:t>
      </w:r>
      <w:r w:rsidRPr="007E3A99">
        <w:rPr>
          <w:b/>
          <w:bCs/>
          <w:color w:val="000080"/>
          <w:lang w:val="en-US"/>
        </w:rPr>
        <w:t>null</w:t>
      </w:r>
      <w:r w:rsidRPr="007E3A99">
        <w:rPr>
          <w:color w:val="000000"/>
          <w:lang w:val="en-US"/>
        </w:rPr>
        <w:t>)</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.addNewProduct(newProduct);</w:t>
      </w:r>
      <w:r w:rsidRPr="007E3A99">
        <w:rPr>
          <w:color w:val="000000"/>
          <w:lang w:val="en-US"/>
        </w:rPr>
        <w:br/>
        <w:t xml:space="preserve">        </w:t>
      </w:r>
      <w:r w:rsidRPr="007E3A99">
        <w:rPr>
          <w:b/>
          <w:bCs/>
          <w:color w:val="000080"/>
          <w:lang w:val="en-US"/>
        </w:rPr>
        <w:t>else</w:t>
      </w:r>
      <w:r w:rsidRPr="007E3A99">
        <w:rPr>
          <w:b/>
          <w:bCs/>
          <w:color w:val="000080"/>
          <w:lang w:val="en-US"/>
        </w:rPr>
        <w:br/>
        <w:t xml:space="preserve">            return </w:t>
      </w:r>
      <w:r w:rsidRPr="007E3A99">
        <w:rPr>
          <w:b/>
          <w:bCs/>
          <w:color w:val="660E7A"/>
          <w:lang w:val="en-US"/>
        </w:rPr>
        <w:t>productService</w:t>
      </w:r>
      <w:r w:rsidRPr="007E3A99">
        <w:rPr>
          <w:color w:val="000000"/>
          <w:lang w:val="en-US"/>
        </w:rPr>
        <w:t>.addNewProductWithWiki(newProduct, wikiEntryId);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 xml:space="preserve">    @PostMapping(path=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ResponseEntity&lt;Product&gt; updateProduct(@PathVariable(name= </w:t>
      </w:r>
      <w:r w:rsidRPr="007E3A99">
        <w:rPr>
          <w:b/>
          <w:bCs/>
          <w:color w:val="008000"/>
          <w:lang w:val="en-US"/>
        </w:rPr>
        <w:t>"id"</w:t>
      </w:r>
      <w:r w:rsidRPr="007E3A99">
        <w:rPr>
          <w:color w:val="000000"/>
          <w:lang w:val="en-US"/>
        </w:rPr>
        <w:t xml:space="preserve">) String productId, @RequestBody Product product,@RequestParam(name = </w:t>
      </w:r>
      <w:r w:rsidRPr="007E3A99">
        <w:rPr>
          <w:b/>
          <w:bCs/>
          <w:color w:val="008000"/>
          <w:lang w:val="en-US"/>
        </w:rPr>
        <w:t>"wikiEntryId"</w:t>
      </w:r>
      <w:r w:rsidRPr="007E3A99">
        <w:rPr>
          <w:color w:val="000000"/>
          <w:lang w:val="en-US"/>
        </w:rPr>
        <w:t xml:space="preserve">,required = </w:t>
      </w:r>
      <w:r w:rsidRPr="007E3A99">
        <w:rPr>
          <w:b/>
          <w:bCs/>
          <w:color w:val="000080"/>
          <w:lang w:val="en-US"/>
        </w:rPr>
        <w:t>false</w:t>
      </w:r>
      <w:r w:rsidRPr="007E3A99">
        <w:rPr>
          <w:color w:val="000000"/>
          <w:lang w:val="en-US"/>
        </w:rPr>
        <w:t>) String wikiEntryId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.updateProduct(productId, product, wikiEntryId);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@DeleteMapping(path=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ResponseEntity&lt;String&gt; deleteProduct(@PathVariable(name = </w:t>
      </w:r>
      <w:r w:rsidRPr="007E3A99">
        <w:rPr>
          <w:b/>
          <w:bCs/>
          <w:color w:val="008000"/>
          <w:lang w:val="en-US"/>
        </w:rPr>
        <w:t>"id"</w:t>
      </w:r>
      <w:r w:rsidRPr="007E3A99">
        <w:rPr>
          <w:color w:val="000000"/>
          <w:lang w:val="en-US"/>
        </w:rPr>
        <w:t>) String productId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.deleteProduct(productId);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w:t>
      </w:r>
    </w:p>
    <w:p w14:paraId="771A7217" w14:textId="1DF35977" w:rsidR="00290799" w:rsidRPr="007652F7" w:rsidRDefault="00290799" w:rsidP="00290799">
      <w:pPr>
        <w:pStyle w:val="NrNagwek2"/>
        <w:rPr>
          <w:lang w:val="en-US"/>
        </w:rPr>
      </w:pPr>
      <w:bookmarkStart w:id="55" w:name="_Toc26732960"/>
      <w:r w:rsidRPr="007652F7">
        <w:rPr>
          <w:lang w:val="en-US"/>
        </w:rPr>
        <w:t>Front-End</w:t>
      </w:r>
      <w:bookmarkEnd w:id="55"/>
    </w:p>
    <w:p w14:paraId="1BBBFB88" w14:textId="026016CB" w:rsidR="008559EF" w:rsidRPr="00AC2020" w:rsidRDefault="00AC2020" w:rsidP="008559EF">
      <w:pPr>
        <w:pStyle w:val="Tekstwiodcy"/>
      </w:pPr>
      <w:r w:rsidRPr="00AC2020">
        <w:t>Front-End jest warstwą preze</w:t>
      </w:r>
      <w:r>
        <w:t xml:space="preserve">ntacji </w:t>
      </w:r>
      <w:r w:rsidR="00430A18">
        <w:t>aplikacji</w:t>
      </w:r>
      <w:r>
        <w:t>. Musi on być w stanie wyświetlić treści dla użytkownika, jak i obsłużyć</w:t>
      </w:r>
      <w:r w:rsidR="0096787E">
        <w:t xml:space="preserve"> jego</w:t>
      </w:r>
      <w:r>
        <w:t xml:space="preserve"> </w:t>
      </w:r>
      <w:r w:rsidR="00430A18">
        <w:t>akcje</w:t>
      </w:r>
      <w:r>
        <w:t xml:space="preserve">. </w:t>
      </w:r>
      <w:r w:rsidR="00430A18">
        <w:t>W tym celu wykorzystano bibliotekę React.js</w:t>
      </w:r>
      <w:r w:rsidR="0096787E">
        <w:t xml:space="preserve"> w wersji 16</w:t>
      </w:r>
      <w:r w:rsidR="00430A18">
        <w:t xml:space="preserve">. </w:t>
      </w:r>
      <w:r>
        <w:t>Front-End  łączy się z Back-Endem za pomocą REST API. Za wysyłanie zapytań i przyjmowanie odpowiedzi odpowiedzialn</w:t>
      </w:r>
      <w:r w:rsidR="00C10A01">
        <w:t>a</w:t>
      </w:r>
      <w:r>
        <w:t xml:space="preserve"> jest</w:t>
      </w:r>
      <w:r w:rsidR="003B760C">
        <w:t xml:space="preserve"> biblioteka</w:t>
      </w:r>
      <w:r>
        <w:t xml:space="preserve"> Axios.</w:t>
      </w:r>
      <w:r w:rsidR="0035739C">
        <w:t xml:space="preserve"> </w:t>
      </w:r>
    </w:p>
    <w:p w14:paraId="786A29A6" w14:textId="5021B7C5" w:rsidR="00F603C7" w:rsidRDefault="00F603C7" w:rsidP="00F603C7">
      <w:pPr>
        <w:pStyle w:val="NrNagwek3"/>
      </w:pPr>
      <w:bookmarkStart w:id="56" w:name="_Toc26732961"/>
      <w:r w:rsidRPr="00AC2020">
        <w:t>Zależności w pliku</w:t>
      </w:r>
      <w:r w:rsidR="00AC2020" w:rsidRPr="00AC2020">
        <w:t xml:space="preserve"> package.j</w:t>
      </w:r>
      <w:r w:rsidR="00AC2020">
        <w:t>son</w:t>
      </w:r>
      <w:bookmarkEnd w:id="56"/>
    </w:p>
    <w:p w14:paraId="11D585ED" w14:textId="1A394C22" w:rsidR="00CA36E6" w:rsidRPr="00CA36E6" w:rsidRDefault="00430A18" w:rsidP="00CA36E6">
      <w:pPr>
        <w:pStyle w:val="Tekstwiodcy"/>
      </w:pPr>
      <w:r w:rsidRPr="00CA36E6">
        <w:fldChar w:fldCharType="begin"/>
      </w:r>
      <w:r w:rsidRPr="00CA36E6">
        <w:instrText xml:space="preserve"> REF _Ref26165107 \h </w:instrText>
      </w:r>
      <w:r w:rsidR="00CA36E6">
        <w:instrText xml:space="preserve"> \* MERGEFORMAT </w:instrText>
      </w:r>
      <w:r w:rsidRPr="00CA36E6">
        <w:fldChar w:fldCharType="separate"/>
      </w:r>
      <w:r w:rsidR="00C32E6A" w:rsidRPr="00CA36E6">
        <w:t>Listing 7</w:t>
      </w:r>
      <w:r w:rsidRPr="00CA36E6">
        <w:fldChar w:fldCharType="end"/>
      </w:r>
      <w:r w:rsidRPr="00CA36E6">
        <w:t xml:space="preserve"> jest fragmentem pliku packag.json. Zawiera on w sobie zależności jakie pobiera NPM. </w:t>
      </w:r>
      <w:r w:rsidR="00CA36E6" w:rsidRPr="00CA36E6">
        <w:t>Obok zależności możemy zauważyć ich wymagane wersje.</w:t>
      </w:r>
      <w:r w:rsidR="00C10A01">
        <w:t xml:space="preserve"> NPM na podstawie tych danych jest w stanie pobrać odpowiedni pliki z centralnego repozytorium.</w:t>
      </w:r>
    </w:p>
    <w:p w14:paraId="10C756ED" w14:textId="64AAD55E" w:rsidR="00CA36E6" w:rsidRPr="00181C85" w:rsidRDefault="00CA36E6" w:rsidP="00CA36E6">
      <w:pPr>
        <w:pStyle w:val="Legenda"/>
        <w:keepNext/>
        <w:jc w:val="left"/>
      </w:pPr>
      <w:r w:rsidRPr="00181C85">
        <w:t xml:space="preserve">Listing </w:t>
      </w:r>
      <w:r>
        <w:fldChar w:fldCharType="begin"/>
      </w:r>
      <w:r w:rsidRPr="00181C85">
        <w:instrText xml:space="preserve"> SEQ Listing \* ARABIC </w:instrText>
      </w:r>
      <w:r>
        <w:fldChar w:fldCharType="separate"/>
      </w:r>
      <w:r w:rsidR="00732C26">
        <w:rPr>
          <w:noProof/>
        </w:rPr>
        <w:t>7</w:t>
      </w:r>
      <w:r>
        <w:fldChar w:fldCharType="end"/>
      </w:r>
      <w:r w:rsidRPr="00181C85">
        <w:t xml:space="preserve"> Fragment pliku package.json</w:t>
      </w:r>
    </w:p>
    <w:p w14:paraId="3B9A5420" w14:textId="77777777" w:rsidR="00AC2020" w:rsidRPr="00AC2020" w:rsidRDefault="00AC2020" w:rsidP="00AC2020">
      <w:pPr>
        <w:pStyle w:val="HTML-wstpniesformatowany"/>
        <w:keepNext/>
        <w:shd w:val="clear" w:color="auto" w:fill="FFFFFF"/>
        <w:rPr>
          <w:color w:val="000000"/>
          <w:lang w:val="en-US"/>
        </w:rPr>
      </w:pPr>
      <w:r w:rsidRPr="00AC2020">
        <w:rPr>
          <w:b/>
          <w:bCs/>
          <w:color w:val="008000"/>
          <w:lang w:val="en-US"/>
        </w:rPr>
        <w:t>"dependencies"</w:t>
      </w:r>
      <w:r w:rsidRPr="00AC2020">
        <w:rPr>
          <w:color w:val="000000"/>
          <w:lang w:val="en-US"/>
        </w:rPr>
        <w:t>: {</w:t>
      </w:r>
      <w:r w:rsidRPr="00AC2020">
        <w:rPr>
          <w:color w:val="000000"/>
          <w:lang w:val="en-US"/>
        </w:rPr>
        <w:br/>
        <w:t xml:space="preserve">        </w:t>
      </w:r>
      <w:r w:rsidRPr="00AC2020">
        <w:rPr>
          <w:b/>
          <w:bCs/>
          <w:color w:val="008000"/>
          <w:lang w:val="en-US"/>
        </w:rPr>
        <w:t>"@material-ui/core"</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"@material-ui/icons"</w:t>
      </w:r>
      <w:r w:rsidRPr="00AC2020">
        <w:rPr>
          <w:color w:val="000000"/>
          <w:lang w:val="en-US"/>
        </w:rPr>
        <w:t xml:space="preserve">: </w:t>
      </w:r>
      <w:r w:rsidRPr="00AC2020">
        <w:rPr>
          <w:b/>
          <w:bCs/>
          <w:color w:val="008000"/>
          <w:lang w:val="en-US"/>
        </w:rPr>
        <w:t>"^4.5.1"</w:t>
      </w:r>
      <w:r w:rsidRPr="00AC2020">
        <w:rPr>
          <w:color w:val="000000"/>
          <w:lang w:val="en-US"/>
        </w:rPr>
        <w:t>,</w:t>
      </w:r>
      <w:r w:rsidRPr="00AC2020">
        <w:rPr>
          <w:color w:val="000000"/>
          <w:lang w:val="en-US"/>
        </w:rPr>
        <w:br/>
      </w:r>
      <w:r w:rsidRPr="00AC2020">
        <w:rPr>
          <w:color w:val="000000"/>
          <w:lang w:val="en-US"/>
        </w:rPr>
        <w:lastRenderedPageBreak/>
        <w:t xml:space="preserve">        </w:t>
      </w:r>
      <w:r w:rsidRPr="00AC2020">
        <w:rPr>
          <w:b/>
          <w:bCs/>
          <w:color w:val="008000"/>
          <w:lang w:val="en-US"/>
        </w:rPr>
        <w:t>"@material-ui/styles"</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"@mdi/font"</w:t>
      </w:r>
      <w:r w:rsidRPr="00AC2020">
        <w:rPr>
          <w:color w:val="000000"/>
          <w:lang w:val="en-US"/>
        </w:rPr>
        <w:t xml:space="preserve">: </w:t>
      </w:r>
      <w:r w:rsidRPr="00AC2020">
        <w:rPr>
          <w:b/>
          <w:bCs/>
          <w:color w:val="008000"/>
          <w:lang w:val="en-US"/>
        </w:rPr>
        <w:t>"^4.5.95"</w:t>
      </w:r>
      <w:r w:rsidRPr="00AC2020">
        <w:rPr>
          <w:color w:val="000000"/>
          <w:lang w:val="en-US"/>
        </w:rPr>
        <w:t>,</w:t>
      </w:r>
      <w:r w:rsidRPr="00AC2020">
        <w:rPr>
          <w:color w:val="000000"/>
          <w:lang w:val="en-US"/>
        </w:rPr>
        <w:br/>
        <w:t xml:space="preserve">        </w:t>
      </w:r>
      <w:r w:rsidRPr="00AC2020">
        <w:rPr>
          <w:b/>
          <w:bCs/>
          <w:color w:val="008000"/>
          <w:lang w:val="en-US"/>
        </w:rPr>
        <w:t>"axios"</w:t>
      </w:r>
      <w:r w:rsidRPr="00AC2020">
        <w:rPr>
          <w:color w:val="000000"/>
          <w:lang w:val="en-US"/>
        </w:rPr>
        <w:t xml:space="preserve">: </w:t>
      </w:r>
      <w:r w:rsidRPr="00AC2020">
        <w:rPr>
          <w:b/>
          <w:bCs/>
          <w:color w:val="008000"/>
          <w:lang w:val="en-US"/>
        </w:rPr>
        <w:t>"^0.19.0"</w:t>
      </w:r>
      <w:r w:rsidRPr="00AC2020">
        <w:rPr>
          <w:color w:val="000000"/>
          <w:lang w:val="en-US"/>
        </w:rPr>
        <w:t>,</w:t>
      </w:r>
      <w:r w:rsidRPr="00AC2020">
        <w:rPr>
          <w:color w:val="000000"/>
          <w:lang w:val="en-US"/>
        </w:rPr>
        <w:br/>
        <w:t xml:space="preserve">        </w:t>
      </w:r>
      <w:r w:rsidRPr="00AC2020">
        <w:rPr>
          <w:b/>
          <w:bCs/>
          <w:color w:val="008000"/>
          <w:lang w:val="en-US"/>
        </w:rPr>
        <w:t>"bootstrap"</w:t>
      </w:r>
      <w:r w:rsidRPr="00AC2020">
        <w:rPr>
          <w:color w:val="000000"/>
          <w:lang w:val="en-US"/>
        </w:rPr>
        <w:t xml:space="preserve">: </w:t>
      </w:r>
      <w:r w:rsidRPr="00AC2020">
        <w:rPr>
          <w:b/>
          <w:bCs/>
          <w:color w:val="008000"/>
          <w:lang w:val="en-US"/>
        </w:rPr>
        <w:t>"^4.3.1"</w:t>
      </w:r>
      <w:r w:rsidRPr="00AC2020">
        <w:rPr>
          <w:color w:val="000000"/>
          <w:lang w:val="en-US"/>
        </w:rPr>
        <w:t>,</w:t>
      </w:r>
      <w:r w:rsidRPr="00AC2020">
        <w:rPr>
          <w:color w:val="000000"/>
          <w:lang w:val="en-US"/>
        </w:rPr>
        <w:br/>
        <w:t xml:space="preserve">        </w:t>
      </w:r>
      <w:r w:rsidRPr="00AC2020">
        <w:rPr>
          <w:b/>
          <w:bCs/>
          <w:color w:val="008000"/>
          <w:lang w:val="en-US"/>
        </w:rPr>
        <w:t>"mdbreact"</w:t>
      </w:r>
      <w:r w:rsidRPr="00AC2020">
        <w:rPr>
          <w:color w:val="000000"/>
          <w:lang w:val="en-US"/>
        </w:rPr>
        <w:t xml:space="preserve">: </w:t>
      </w:r>
      <w:r w:rsidRPr="00AC2020">
        <w:rPr>
          <w:b/>
          <w:bCs/>
          <w:color w:val="008000"/>
          <w:lang w:val="en-US"/>
        </w:rPr>
        <w:t>"^4.22.0"</w:t>
      </w:r>
      <w:r w:rsidRPr="00AC2020">
        <w:rPr>
          <w:color w:val="000000"/>
          <w:lang w:val="en-US"/>
        </w:rPr>
        <w:t>,</w:t>
      </w:r>
      <w:r w:rsidRPr="00AC2020">
        <w:rPr>
          <w:color w:val="000000"/>
          <w:lang w:val="en-US"/>
        </w:rPr>
        <w:br/>
        <w:t xml:space="preserve">        </w:t>
      </w:r>
      <w:r w:rsidRPr="00AC2020">
        <w:rPr>
          <w:b/>
          <w:bCs/>
          <w:color w:val="008000"/>
          <w:lang w:val="en-US"/>
        </w:rPr>
        <w:t>"react"</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"react-bootstrap"</w:t>
      </w:r>
      <w:r w:rsidRPr="00AC2020">
        <w:rPr>
          <w:color w:val="000000"/>
          <w:lang w:val="en-US"/>
        </w:rPr>
        <w:t xml:space="preserve">: </w:t>
      </w:r>
      <w:r w:rsidRPr="00AC2020">
        <w:rPr>
          <w:b/>
          <w:bCs/>
          <w:color w:val="008000"/>
          <w:lang w:val="en-US"/>
        </w:rPr>
        <w:t>"^1.0.0-beta.14"</w:t>
      </w:r>
      <w:r w:rsidRPr="00AC2020">
        <w:rPr>
          <w:color w:val="000000"/>
          <w:lang w:val="en-US"/>
        </w:rPr>
        <w:t>,</w:t>
      </w:r>
      <w:r w:rsidRPr="00AC2020">
        <w:rPr>
          <w:color w:val="000000"/>
          <w:lang w:val="en-US"/>
        </w:rPr>
        <w:br/>
        <w:t xml:space="preserve">        </w:t>
      </w:r>
      <w:r w:rsidRPr="00AC2020">
        <w:rPr>
          <w:b/>
          <w:bCs/>
          <w:color w:val="008000"/>
          <w:lang w:val="en-US"/>
        </w:rPr>
        <w:t>"react-cookie-banner"</w:t>
      </w:r>
      <w:r w:rsidRPr="00AC2020">
        <w:rPr>
          <w:color w:val="000000"/>
          <w:lang w:val="en-US"/>
        </w:rPr>
        <w:t xml:space="preserve">: </w:t>
      </w:r>
      <w:r w:rsidRPr="00AC2020">
        <w:rPr>
          <w:b/>
          <w:bCs/>
          <w:color w:val="008000"/>
          <w:lang w:val="en-US"/>
        </w:rPr>
        <w:t>"^4.0.0"</w:t>
      </w:r>
      <w:r w:rsidRPr="00AC2020">
        <w:rPr>
          <w:color w:val="000000"/>
          <w:lang w:val="en-US"/>
        </w:rPr>
        <w:t>,</w:t>
      </w:r>
      <w:r w:rsidRPr="00AC2020">
        <w:rPr>
          <w:color w:val="000000"/>
          <w:lang w:val="en-US"/>
        </w:rPr>
        <w:br/>
        <w:t xml:space="preserve">        </w:t>
      </w:r>
      <w:r w:rsidRPr="00AC2020">
        <w:rPr>
          <w:b/>
          <w:bCs/>
          <w:color w:val="008000"/>
          <w:lang w:val="en-US"/>
        </w:rPr>
        <w:t>"react-dom"</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"react-image-lightbox"</w:t>
      </w:r>
      <w:r w:rsidRPr="00AC2020">
        <w:rPr>
          <w:color w:val="000000"/>
          <w:lang w:val="en-US"/>
        </w:rPr>
        <w:t xml:space="preserve">: </w:t>
      </w:r>
      <w:r w:rsidRPr="00AC2020">
        <w:rPr>
          <w:b/>
          <w:bCs/>
          <w:color w:val="008000"/>
          <w:lang w:val="en-US"/>
        </w:rPr>
        <w:t>"^5.1.1"</w:t>
      </w:r>
      <w:r w:rsidRPr="00AC2020">
        <w:rPr>
          <w:color w:val="000000"/>
          <w:lang w:val="en-US"/>
        </w:rPr>
        <w:t>,</w:t>
      </w:r>
      <w:r w:rsidRPr="00AC2020">
        <w:rPr>
          <w:color w:val="000000"/>
          <w:lang w:val="en-US"/>
        </w:rPr>
        <w:br/>
        <w:t xml:space="preserve">        </w:t>
      </w:r>
      <w:r w:rsidRPr="00AC2020">
        <w:rPr>
          <w:b/>
          <w:bCs/>
          <w:color w:val="008000"/>
          <w:lang w:val="en-US"/>
        </w:rPr>
        <w:t>"react-lightbox-component"</w:t>
      </w:r>
      <w:r w:rsidRPr="00AC2020">
        <w:rPr>
          <w:color w:val="000000"/>
          <w:lang w:val="en-US"/>
        </w:rPr>
        <w:t xml:space="preserve">: </w:t>
      </w:r>
      <w:r w:rsidRPr="00AC2020">
        <w:rPr>
          <w:b/>
          <w:bCs/>
          <w:color w:val="008000"/>
          <w:lang w:val="en-US"/>
        </w:rPr>
        <w:t>"^1.2.1"</w:t>
      </w:r>
      <w:r w:rsidRPr="00AC2020">
        <w:rPr>
          <w:color w:val="000000"/>
          <w:lang w:val="en-US"/>
        </w:rPr>
        <w:t>,</w:t>
      </w:r>
      <w:r w:rsidRPr="00AC2020">
        <w:rPr>
          <w:color w:val="000000"/>
          <w:lang w:val="en-US"/>
        </w:rPr>
        <w:br/>
        <w:t xml:space="preserve">        </w:t>
      </w:r>
      <w:r w:rsidRPr="00AC2020">
        <w:rPr>
          <w:b/>
          <w:bCs/>
          <w:color w:val="008000"/>
          <w:lang w:val="en-US"/>
        </w:rPr>
        <w:t>"react-notifications-component"</w:t>
      </w:r>
      <w:r w:rsidRPr="00AC2020">
        <w:rPr>
          <w:color w:val="000000"/>
          <w:lang w:val="en-US"/>
        </w:rPr>
        <w:t xml:space="preserve">: </w:t>
      </w:r>
      <w:r w:rsidRPr="00AC2020">
        <w:rPr>
          <w:b/>
          <w:bCs/>
          <w:color w:val="008000"/>
          <w:lang w:val="en-US"/>
        </w:rPr>
        <w:t>"^2.2.3"</w:t>
      </w:r>
      <w:r w:rsidRPr="00AC2020">
        <w:rPr>
          <w:color w:val="000000"/>
          <w:lang w:val="en-US"/>
        </w:rPr>
        <w:t>,</w:t>
      </w:r>
      <w:r w:rsidRPr="00AC2020">
        <w:rPr>
          <w:color w:val="000000"/>
          <w:lang w:val="en-US"/>
        </w:rPr>
        <w:br/>
        <w:t xml:space="preserve">        </w:t>
      </w:r>
      <w:r w:rsidRPr="00AC2020">
        <w:rPr>
          <w:b/>
          <w:bCs/>
          <w:color w:val="008000"/>
          <w:lang w:val="en-US"/>
        </w:rPr>
        <w:t>"react-redux"</w:t>
      </w:r>
      <w:r w:rsidRPr="00AC2020">
        <w:rPr>
          <w:color w:val="000000"/>
          <w:lang w:val="en-US"/>
        </w:rPr>
        <w:t xml:space="preserve">: </w:t>
      </w:r>
      <w:r w:rsidRPr="00AC2020">
        <w:rPr>
          <w:b/>
          <w:bCs/>
          <w:color w:val="008000"/>
          <w:lang w:val="en-US"/>
        </w:rPr>
        <w:t>"^7.1.1"</w:t>
      </w:r>
      <w:r w:rsidRPr="00AC2020">
        <w:rPr>
          <w:color w:val="000000"/>
          <w:lang w:val="en-US"/>
        </w:rPr>
        <w:t>,</w:t>
      </w:r>
      <w:r w:rsidRPr="00AC2020">
        <w:rPr>
          <w:color w:val="000000"/>
          <w:lang w:val="en-US"/>
        </w:rPr>
        <w:br/>
        <w:t xml:space="preserve">        </w:t>
      </w:r>
      <w:r w:rsidRPr="00AC2020">
        <w:rPr>
          <w:b/>
          <w:bCs/>
          <w:color w:val="008000"/>
          <w:lang w:val="en-US"/>
        </w:rPr>
        <w:t>"react-router-dom"</w:t>
      </w:r>
      <w:r w:rsidRPr="00AC2020">
        <w:rPr>
          <w:color w:val="000000"/>
          <w:lang w:val="en-US"/>
        </w:rPr>
        <w:t xml:space="preserve">: </w:t>
      </w:r>
      <w:r w:rsidRPr="00AC2020">
        <w:rPr>
          <w:b/>
          <w:bCs/>
          <w:color w:val="008000"/>
          <w:lang w:val="en-US"/>
        </w:rPr>
        <w:t>"^5.1.2"</w:t>
      </w:r>
      <w:r w:rsidRPr="00AC2020">
        <w:rPr>
          <w:color w:val="000000"/>
          <w:lang w:val="en-US"/>
        </w:rPr>
        <w:t>,</w:t>
      </w:r>
      <w:r w:rsidRPr="00AC2020">
        <w:rPr>
          <w:color w:val="000000"/>
          <w:lang w:val="en-US"/>
        </w:rPr>
        <w:br/>
        <w:t xml:space="preserve">        </w:t>
      </w:r>
      <w:r w:rsidRPr="00AC2020">
        <w:rPr>
          <w:b/>
          <w:bCs/>
          <w:color w:val="008000"/>
          <w:lang w:val="en-US"/>
        </w:rPr>
        <w:t>"react-scripts"</w:t>
      </w:r>
      <w:r w:rsidRPr="00AC2020">
        <w:rPr>
          <w:color w:val="000000"/>
          <w:lang w:val="en-US"/>
        </w:rPr>
        <w:t xml:space="preserve">: </w:t>
      </w:r>
      <w:r w:rsidRPr="00AC2020">
        <w:rPr>
          <w:b/>
          <w:bCs/>
          <w:color w:val="008000"/>
          <w:lang w:val="en-US"/>
        </w:rPr>
        <w:t>"3.2.0"</w:t>
      </w:r>
      <w:r w:rsidRPr="00AC2020">
        <w:rPr>
          <w:color w:val="000000"/>
          <w:lang w:val="en-US"/>
        </w:rPr>
        <w:t>,</w:t>
      </w:r>
      <w:r w:rsidRPr="00AC2020">
        <w:rPr>
          <w:color w:val="000000"/>
          <w:lang w:val="en-US"/>
        </w:rPr>
        <w:br/>
        <w:t xml:space="preserve">        </w:t>
      </w:r>
      <w:r w:rsidRPr="00AC2020">
        <w:rPr>
          <w:b/>
          <w:bCs/>
          <w:color w:val="008000"/>
          <w:lang w:val="en-US"/>
        </w:rPr>
        <w:t>"react-select"</w:t>
      </w:r>
      <w:r w:rsidRPr="00AC2020">
        <w:rPr>
          <w:color w:val="000000"/>
          <w:lang w:val="en-US"/>
        </w:rPr>
        <w:t xml:space="preserve">: </w:t>
      </w:r>
      <w:r w:rsidRPr="00AC2020">
        <w:rPr>
          <w:b/>
          <w:bCs/>
          <w:color w:val="008000"/>
          <w:lang w:val="en-US"/>
        </w:rPr>
        <w:t>"^3.0.8"</w:t>
      </w:r>
      <w:r w:rsidRPr="00AC2020">
        <w:rPr>
          <w:color w:val="000000"/>
          <w:lang w:val="en-US"/>
        </w:rPr>
        <w:t>,</w:t>
      </w:r>
      <w:r w:rsidRPr="00AC2020">
        <w:rPr>
          <w:color w:val="000000"/>
          <w:lang w:val="en-US"/>
        </w:rPr>
        <w:br/>
        <w:t xml:space="preserve">        </w:t>
      </w:r>
      <w:r w:rsidRPr="00AC2020">
        <w:rPr>
          <w:b/>
          <w:bCs/>
          <w:color w:val="008000"/>
          <w:lang w:val="en-US"/>
        </w:rPr>
        <w:t>"react-swipeable-views"</w:t>
      </w:r>
      <w:r w:rsidRPr="00AC2020">
        <w:rPr>
          <w:color w:val="000000"/>
          <w:lang w:val="en-US"/>
        </w:rPr>
        <w:t xml:space="preserve">: </w:t>
      </w:r>
      <w:r w:rsidRPr="00AC2020">
        <w:rPr>
          <w:b/>
          <w:bCs/>
          <w:color w:val="008000"/>
          <w:lang w:val="en-US"/>
        </w:rPr>
        <w:t>"^0.13.3"</w:t>
      </w:r>
      <w:r w:rsidRPr="00AC2020">
        <w:rPr>
          <w:color w:val="000000"/>
          <w:lang w:val="en-US"/>
        </w:rPr>
        <w:t>,</w:t>
      </w:r>
      <w:r w:rsidRPr="00AC2020">
        <w:rPr>
          <w:color w:val="000000"/>
          <w:lang w:val="en-US"/>
        </w:rPr>
        <w:br/>
        <w:t xml:space="preserve">        </w:t>
      </w:r>
      <w:r w:rsidRPr="00AC2020">
        <w:rPr>
          <w:b/>
          <w:bCs/>
          <w:color w:val="008000"/>
          <w:lang w:val="en-US"/>
        </w:rPr>
        <w:t>"redux"</w:t>
      </w:r>
      <w:r w:rsidRPr="00AC2020">
        <w:rPr>
          <w:color w:val="000000"/>
          <w:lang w:val="en-US"/>
        </w:rPr>
        <w:t xml:space="preserve">: </w:t>
      </w:r>
      <w:r w:rsidRPr="00AC2020">
        <w:rPr>
          <w:b/>
          <w:bCs/>
          <w:color w:val="008000"/>
          <w:lang w:val="en-US"/>
        </w:rPr>
        <w:t>"^4.0.4"</w:t>
      </w:r>
      <w:r w:rsidRPr="00AC2020">
        <w:rPr>
          <w:color w:val="000000"/>
          <w:lang w:val="en-US"/>
        </w:rPr>
        <w:t>,</w:t>
      </w:r>
      <w:r w:rsidRPr="00AC2020">
        <w:rPr>
          <w:color w:val="000000"/>
          <w:lang w:val="en-US"/>
        </w:rPr>
        <w:br/>
        <w:t xml:space="preserve">        </w:t>
      </w:r>
      <w:r w:rsidRPr="00AC2020">
        <w:rPr>
          <w:b/>
          <w:bCs/>
          <w:color w:val="008000"/>
          <w:lang w:val="en-US"/>
        </w:rPr>
        <w:t>"redux-thunk"</w:t>
      </w:r>
      <w:r w:rsidRPr="00AC2020">
        <w:rPr>
          <w:color w:val="000000"/>
          <w:lang w:val="en-US"/>
        </w:rPr>
        <w:t xml:space="preserve">: </w:t>
      </w:r>
      <w:r w:rsidRPr="00AC2020">
        <w:rPr>
          <w:b/>
          <w:bCs/>
          <w:color w:val="008000"/>
          <w:lang w:val="en-US"/>
        </w:rPr>
        <w:t>"^2.3.0"</w:t>
      </w:r>
      <w:r w:rsidRPr="00AC2020">
        <w:rPr>
          <w:b/>
          <w:bCs/>
          <w:color w:val="008000"/>
          <w:lang w:val="en-US"/>
        </w:rPr>
        <w:br/>
        <w:t xml:space="preserve">        </w:t>
      </w:r>
      <w:r w:rsidRPr="00AC2020">
        <w:rPr>
          <w:color w:val="000000"/>
          <w:lang w:val="en-US"/>
        </w:rPr>
        <w:t>}</w:t>
      </w:r>
    </w:p>
    <w:p w14:paraId="77CFEE6C" w14:textId="40774366" w:rsidR="00F603C7" w:rsidRPr="00A3634E" w:rsidRDefault="00F603C7" w:rsidP="00A3634E">
      <w:pPr>
        <w:pStyle w:val="NrNagwek3"/>
      </w:pPr>
      <w:bookmarkStart w:id="57" w:name="_Toc26732962"/>
      <w:r w:rsidRPr="00A3634E">
        <w:t>Struktura</w:t>
      </w:r>
      <w:bookmarkEnd w:id="57"/>
    </w:p>
    <w:p w14:paraId="3A617759" w14:textId="528C3798" w:rsidR="00430A18" w:rsidRDefault="00CB0A4A" w:rsidP="00430A18">
      <w:pPr>
        <w:pStyle w:val="Tekstwiodcy"/>
      </w:pPr>
      <w:r>
        <w:t xml:space="preserve">Na </w:t>
      </w:r>
      <w:r>
        <w:fldChar w:fldCharType="begin"/>
      </w:r>
      <w:r>
        <w:instrText xml:space="preserve"> REF _Ref26165766 \h </w:instrText>
      </w:r>
      <w:r>
        <w:fldChar w:fldCharType="separate"/>
      </w:r>
      <w:r w:rsidR="00C10A01">
        <w:t>r</w:t>
      </w:r>
      <w:r w:rsidR="00C32E6A">
        <w:t>ysun</w:t>
      </w:r>
      <w:r w:rsidR="00C10A01">
        <w:t>ku</w:t>
      </w:r>
      <w:r w:rsidR="00C32E6A">
        <w:t xml:space="preserve"> </w:t>
      </w:r>
      <w:r w:rsidR="00C32E6A">
        <w:rPr>
          <w:noProof/>
        </w:rPr>
        <w:t>5</w:t>
      </w:r>
      <w:r>
        <w:fldChar w:fldCharType="end"/>
      </w:r>
      <w:r>
        <w:t xml:space="preserve"> przedstawiono strukturę </w:t>
      </w:r>
      <w:r w:rsidR="000D3CDE">
        <w:t xml:space="preserve">projektu </w:t>
      </w:r>
      <w:r>
        <w:t xml:space="preserve">Front-Endu. </w:t>
      </w:r>
      <w:r w:rsidR="00430A18" w:rsidRPr="00430A18">
        <w:t>Projekt jest podzielony na p</w:t>
      </w:r>
      <w:r w:rsidR="00430A18">
        <w:t xml:space="preserve">liki konfiguracyjne, zasoby oraz komponenty Reacta. </w:t>
      </w:r>
      <w:r>
        <w:t>Korzenny komponent znajduje się w pliku App.js. w folderze redux, znajdują się reduktory i akcje.</w:t>
      </w:r>
      <w:r w:rsidR="00F30019">
        <w:t xml:space="preserve"> Katalog Components zawiera w sobie więcej katalogów, głównymi</w:t>
      </w:r>
      <w:r w:rsidR="001271DD">
        <w:t xml:space="preserve"> z nich są UI, Layout oraz Pages</w:t>
      </w:r>
      <w:r w:rsidR="00F30019">
        <w:t>.</w:t>
      </w:r>
      <w:r>
        <w:t xml:space="preserve"> Katalog</w:t>
      </w:r>
      <w:r w:rsidR="00C74C88">
        <w:t>i</w:t>
      </w:r>
      <w:r>
        <w:t xml:space="preserve"> UI oraz Layout zawierają komponenty związane z układem i wyglądem aplikacji.</w:t>
      </w:r>
      <w:r w:rsidR="001271DD">
        <w:t xml:space="preserve"> Natomiast</w:t>
      </w:r>
      <w:r>
        <w:t xml:space="preserve"> </w:t>
      </w:r>
      <w:r w:rsidR="001271DD">
        <w:t xml:space="preserve">folder Pages zawiera w sobie widoki poszczególnych stron dostępnych w aplikacji. </w:t>
      </w:r>
      <w:r>
        <w:t>Zgodnie z filozofią Reacta wiele elementów było używane kilkukrotnie.</w:t>
      </w:r>
      <w:r w:rsidR="000D3CDE">
        <w:t xml:space="preserve"> </w:t>
      </w:r>
    </w:p>
    <w:p w14:paraId="487CE8E9" w14:textId="77777777" w:rsidR="00CB0A4A" w:rsidRDefault="00CB0A4A" w:rsidP="00CB0A4A">
      <w:pPr>
        <w:pStyle w:val="Tekstwiodcy"/>
        <w:keepNext/>
        <w:jc w:val="center"/>
      </w:pPr>
      <w:r>
        <w:rPr>
          <w:noProof/>
        </w:rPr>
        <w:drawing>
          <wp:inline distT="0" distB="0" distL="0" distR="0" wp14:anchorId="518D72A0" wp14:editId="4E28E533">
            <wp:extent cx="5548107" cy="3197817"/>
            <wp:effectExtent l="0" t="0" r="0"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ont_strucuture.png"/>
                    <pic:cNvPicPr/>
                  </pic:nvPicPr>
                  <pic:blipFill>
                    <a:blip r:embed="rId13">
                      <a:extLst>
                        <a:ext uri="{28A0092B-C50C-407E-A947-70E740481C1C}">
                          <a14:useLocalDpi xmlns:a14="http://schemas.microsoft.com/office/drawing/2010/main" val="0"/>
                        </a:ext>
                      </a:extLst>
                    </a:blip>
                    <a:stretch>
                      <a:fillRect/>
                    </a:stretch>
                  </pic:blipFill>
                  <pic:spPr>
                    <a:xfrm>
                      <a:off x="0" y="0"/>
                      <a:ext cx="5548107" cy="3197817"/>
                    </a:xfrm>
                    <a:prstGeom prst="rect">
                      <a:avLst/>
                    </a:prstGeom>
                  </pic:spPr>
                </pic:pic>
              </a:graphicData>
            </a:graphic>
          </wp:inline>
        </w:drawing>
      </w:r>
    </w:p>
    <w:p w14:paraId="7182541B" w14:textId="595CE956" w:rsidR="00CB0A4A" w:rsidRPr="00430A18" w:rsidRDefault="00CB0A4A" w:rsidP="00CB0A4A">
      <w:pPr>
        <w:pStyle w:val="Legenda"/>
        <w:jc w:val="center"/>
      </w:pPr>
      <w:bookmarkStart w:id="58" w:name="_Ref26165766"/>
      <w:r>
        <w:t xml:space="preserve">Rysunek </w:t>
      </w:r>
      <w:r>
        <w:fldChar w:fldCharType="begin"/>
      </w:r>
      <w:r>
        <w:instrText xml:space="preserve"> SEQ Rysunek \* ARABIC </w:instrText>
      </w:r>
      <w:r>
        <w:fldChar w:fldCharType="separate"/>
      </w:r>
      <w:r w:rsidR="00E54941">
        <w:rPr>
          <w:noProof/>
        </w:rPr>
        <w:t>5</w:t>
      </w:r>
      <w:r>
        <w:fldChar w:fldCharType="end"/>
      </w:r>
      <w:bookmarkEnd w:id="58"/>
      <w:r>
        <w:t xml:space="preserve"> Struktura Front-Endu</w:t>
      </w:r>
    </w:p>
    <w:p w14:paraId="2E382BF3" w14:textId="5972450D" w:rsidR="00F603C7" w:rsidRDefault="00F603C7" w:rsidP="00F603C7">
      <w:pPr>
        <w:pStyle w:val="NrNagwek3"/>
        <w:rPr>
          <w:lang w:val="en-US"/>
        </w:rPr>
      </w:pPr>
      <w:bookmarkStart w:id="59" w:name="_Toc26732963"/>
      <w:r>
        <w:rPr>
          <w:lang w:val="en-US"/>
        </w:rPr>
        <w:lastRenderedPageBreak/>
        <w:t>Axios</w:t>
      </w:r>
      <w:bookmarkEnd w:id="59"/>
    </w:p>
    <w:p w14:paraId="0FCFF8EA" w14:textId="0CD68CAD" w:rsidR="00C74C88" w:rsidRPr="00827676" w:rsidRDefault="00827676" w:rsidP="00827676">
      <w:pPr>
        <w:pStyle w:val="Tekstwiodcy"/>
      </w:pPr>
      <w:r w:rsidRPr="00827676">
        <w:t>Na</w:t>
      </w:r>
      <w:r>
        <w:t xml:space="preserve"> </w:t>
      </w:r>
      <w:r w:rsidR="00E063E7">
        <w:fldChar w:fldCharType="begin"/>
      </w:r>
      <w:r w:rsidR="00E063E7">
        <w:instrText xml:space="preserve"> REF _Ref26733263 \h </w:instrText>
      </w:r>
      <w:r w:rsidR="00E063E7">
        <w:fldChar w:fldCharType="separate"/>
      </w:r>
      <w:r w:rsidR="00E063E7">
        <w:t>l</w:t>
      </w:r>
      <w:r w:rsidR="00E063E7" w:rsidRPr="00827676">
        <w:t>isting</w:t>
      </w:r>
      <w:r w:rsidR="00E063E7">
        <w:t>u</w:t>
      </w:r>
      <w:r w:rsidR="00E063E7" w:rsidRPr="00827676">
        <w:t xml:space="preserve"> </w:t>
      </w:r>
      <w:r w:rsidR="00E063E7">
        <w:rPr>
          <w:noProof/>
        </w:rPr>
        <w:t>8</w:t>
      </w:r>
      <w:r w:rsidR="00E063E7">
        <w:fldChar w:fldCharType="end"/>
      </w:r>
      <w:r w:rsidR="00E063E7">
        <w:t xml:space="preserve"> </w:t>
      </w:r>
      <w:r>
        <w:t>widzimy zawartość pliku axios.js. Kod ten jest odpowiedzialny za tworzenie instancji (obiekt</w:t>
      </w:r>
      <w:r w:rsidR="001271DD">
        <w:t>u</w:t>
      </w:r>
      <w:r>
        <w:t xml:space="preserve">) biblioteki </w:t>
      </w:r>
      <w:r w:rsidR="003B760C">
        <w:t>A</w:t>
      </w:r>
      <w:r>
        <w:t xml:space="preserve">xios, który będzie pełnił funkcje tworzenia i wysyłania zapytań </w:t>
      </w:r>
      <w:r w:rsidR="0035739C">
        <w:t xml:space="preserve">HTTP </w:t>
      </w:r>
      <w:r>
        <w:t>do Back-Endu.</w:t>
      </w:r>
    </w:p>
    <w:p w14:paraId="7C6CA564" w14:textId="05619EA6" w:rsidR="00827676" w:rsidRPr="00827676" w:rsidRDefault="00827676" w:rsidP="00827676">
      <w:pPr>
        <w:pStyle w:val="Legenda"/>
        <w:keepNext/>
        <w:jc w:val="left"/>
      </w:pPr>
      <w:bookmarkStart w:id="60" w:name="_Ref26733263"/>
      <w:r w:rsidRPr="00827676">
        <w:t xml:space="preserve">Listing </w:t>
      </w:r>
      <w:r>
        <w:fldChar w:fldCharType="begin"/>
      </w:r>
      <w:r w:rsidRPr="00827676">
        <w:instrText xml:space="preserve"> SEQ Listing \* ARABIC </w:instrText>
      </w:r>
      <w:r>
        <w:fldChar w:fldCharType="separate"/>
      </w:r>
      <w:r w:rsidR="00732C26">
        <w:rPr>
          <w:noProof/>
        </w:rPr>
        <w:t>8</w:t>
      </w:r>
      <w:r>
        <w:fldChar w:fldCharType="end"/>
      </w:r>
      <w:bookmarkEnd w:id="60"/>
      <w:r w:rsidRPr="00827676">
        <w:t xml:space="preserve"> Zawartość pliku axios.js</w:t>
      </w:r>
    </w:p>
    <w:p w14:paraId="46810AD2" w14:textId="3EAFC63E" w:rsidR="00C74C88" w:rsidRPr="00C74C88" w:rsidRDefault="00C74C88" w:rsidP="00827676">
      <w:pPr>
        <w:pStyle w:val="Listing"/>
        <w:rPr>
          <w:lang w:val="en-US" w:eastAsia="pl-PL"/>
        </w:rPr>
      </w:pPr>
      <w:r w:rsidRPr="00C74C88">
        <w:rPr>
          <w:b/>
          <w:bCs/>
          <w:color w:val="000080"/>
          <w:lang w:val="en-US" w:eastAsia="pl-PL"/>
        </w:rPr>
        <w:t xml:space="preserve">import </w:t>
      </w:r>
      <w:r w:rsidRPr="00C74C88">
        <w:rPr>
          <w:lang w:val="en-US" w:eastAsia="pl-PL"/>
        </w:rPr>
        <w:t xml:space="preserve">axios from </w:t>
      </w:r>
      <w:r w:rsidRPr="00C74C88">
        <w:rPr>
          <w:b/>
          <w:bCs/>
          <w:color w:val="008000"/>
          <w:lang w:val="en-US" w:eastAsia="pl-PL"/>
        </w:rPr>
        <w:t>"axios"</w:t>
      </w:r>
      <w:r w:rsidRPr="00C74C88">
        <w:rPr>
          <w:lang w:val="en-US" w:eastAsia="pl-PL"/>
        </w:rPr>
        <w:t>;</w:t>
      </w:r>
      <w:r w:rsidRPr="00C74C88">
        <w:rPr>
          <w:lang w:val="en-US" w:eastAsia="pl-PL"/>
        </w:rPr>
        <w:br/>
      </w:r>
      <w:r w:rsidRPr="00C74C88">
        <w:rPr>
          <w:b/>
          <w:bCs/>
          <w:color w:val="000080"/>
          <w:lang w:val="en-US" w:eastAsia="pl-PL"/>
        </w:rPr>
        <w:t xml:space="preserve">import </w:t>
      </w:r>
      <w:r w:rsidRPr="00C74C88">
        <w:rPr>
          <w:lang w:val="en-US" w:eastAsia="pl-PL"/>
        </w:rPr>
        <w:t xml:space="preserve">{ config } from </w:t>
      </w:r>
      <w:r w:rsidRPr="00C74C88">
        <w:rPr>
          <w:b/>
          <w:bCs/>
          <w:color w:val="008000"/>
          <w:lang w:val="en-US" w:eastAsia="pl-PL"/>
        </w:rPr>
        <w:t>"./config"</w:t>
      </w:r>
      <w:r w:rsidRPr="00C74C88">
        <w:rPr>
          <w:lang w:val="en-US" w:eastAsia="pl-PL"/>
        </w:rPr>
        <w:t>;</w:t>
      </w:r>
      <w:r w:rsidRPr="00C74C88">
        <w:rPr>
          <w:lang w:val="en-US" w:eastAsia="pl-PL"/>
        </w:rPr>
        <w:br/>
        <w:t xml:space="preserve">        </w:t>
      </w:r>
      <w:r w:rsidRPr="00C74C88">
        <w:rPr>
          <w:lang w:val="en-US" w:eastAsia="pl-PL"/>
        </w:rPr>
        <w:br/>
        <w:t xml:space="preserve">        </w:t>
      </w:r>
      <w:r w:rsidRPr="00C74C88">
        <w:rPr>
          <w:b/>
          <w:bCs/>
          <w:color w:val="000080"/>
          <w:lang w:val="en-US" w:eastAsia="pl-PL"/>
        </w:rPr>
        <w:t xml:space="preserve">const </w:t>
      </w:r>
      <w:r w:rsidRPr="00C74C88">
        <w:rPr>
          <w:lang w:val="en-US" w:eastAsia="pl-PL"/>
        </w:rPr>
        <w:t>instance = axios.create({</w:t>
      </w:r>
      <w:r w:rsidRPr="00C74C88">
        <w:rPr>
          <w:lang w:val="en-US" w:eastAsia="pl-PL"/>
        </w:rPr>
        <w:br/>
        <w:t xml:space="preserve">        baseURL: config.serverURL</w:t>
      </w:r>
      <w:r w:rsidRPr="00C74C88">
        <w:rPr>
          <w:lang w:val="en-US" w:eastAsia="pl-PL"/>
        </w:rPr>
        <w:br/>
        <w:t xml:space="preserve">        });</w:t>
      </w:r>
      <w:r w:rsidRPr="00C74C88">
        <w:rPr>
          <w:lang w:val="en-US" w:eastAsia="pl-PL"/>
        </w:rPr>
        <w:br/>
        <w:t xml:space="preserve">export </w:t>
      </w:r>
      <w:r w:rsidRPr="00C74C88">
        <w:rPr>
          <w:b/>
          <w:bCs/>
          <w:color w:val="000080"/>
          <w:lang w:val="en-US" w:eastAsia="pl-PL"/>
        </w:rPr>
        <w:t xml:space="preserve">default </w:t>
      </w:r>
      <w:r w:rsidRPr="00C74C88">
        <w:rPr>
          <w:lang w:val="en-US" w:eastAsia="pl-PL"/>
        </w:rPr>
        <w:t>instance;</w:t>
      </w:r>
    </w:p>
    <w:p w14:paraId="39374B33" w14:textId="77777777" w:rsidR="00C74C88" w:rsidRPr="00C74C88" w:rsidRDefault="00C74C88" w:rsidP="00C74C88">
      <w:pPr>
        <w:pStyle w:val="Listing"/>
        <w:rPr>
          <w:lang w:val="en-US"/>
        </w:rPr>
      </w:pPr>
    </w:p>
    <w:p w14:paraId="036D886A" w14:textId="41A5B4E1" w:rsidR="00F603C7" w:rsidRDefault="00F603C7" w:rsidP="00F603C7">
      <w:pPr>
        <w:pStyle w:val="NrNagwek3"/>
        <w:rPr>
          <w:lang w:val="en-US"/>
        </w:rPr>
      </w:pPr>
      <w:bookmarkStart w:id="61" w:name="_Toc26732964"/>
      <w:r>
        <w:rPr>
          <w:lang w:val="en-US"/>
        </w:rPr>
        <w:t>Redux</w:t>
      </w:r>
      <w:bookmarkEnd w:id="61"/>
    </w:p>
    <w:p w14:paraId="0D18F368" w14:textId="1C2F0816" w:rsidR="00827676" w:rsidRPr="0038066C" w:rsidRDefault="0022423F" w:rsidP="00827676">
      <w:pPr>
        <w:pStyle w:val="Tekstwiodcy"/>
      </w:pPr>
      <w:r w:rsidRPr="0022423F">
        <w:t>Folder redux zawiera w s</w:t>
      </w:r>
      <w:r>
        <w:t xml:space="preserve">obie reduktory i akcje. </w:t>
      </w:r>
      <w:r w:rsidRPr="00DB764E">
        <w:t xml:space="preserve">Akcje są </w:t>
      </w:r>
      <w:r w:rsidR="00DB764E" w:rsidRPr="00DB764E">
        <w:t>o</w:t>
      </w:r>
      <w:r w:rsidR="00DB764E">
        <w:t xml:space="preserve">dpowiedzialne za wysyłanie zapytań do Back-Endu oraz przetwarzanie odpowiedzi. Dodatkowo akcje wpływają na stan głównego kontenera aplikacji </w:t>
      </w:r>
      <w:r w:rsidR="00DB764E" w:rsidRPr="00DB764E">
        <w:rPr>
          <w:i/>
          <w:iCs/>
        </w:rPr>
        <w:t>store</w:t>
      </w:r>
      <w:r w:rsidR="00DB764E">
        <w:t xml:space="preserve">. Na </w:t>
      </w:r>
      <w:r w:rsidR="00DB764E">
        <w:fldChar w:fldCharType="begin"/>
      </w:r>
      <w:r w:rsidR="00DB764E">
        <w:instrText xml:space="preserve"> REF _Ref26741407 \h </w:instrText>
      </w:r>
      <w:r w:rsidR="00DB764E">
        <w:fldChar w:fldCharType="separate"/>
      </w:r>
      <w:r w:rsidR="00DB764E">
        <w:t>l</w:t>
      </w:r>
      <w:r w:rsidR="00DB764E" w:rsidRPr="00DB764E">
        <w:t>isting</w:t>
      </w:r>
      <w:r w:rsidR="00DB764E">
        <w:t>u</w:t>
      </w:r>
      <w:r w:rsidR="00DB764E" w:rsidRPr="00DB764E">
        <w:t xml:space="preserve"> </w:t>
      </w:r>
      <w:r w:rsidR="00DB764E" w:rsidRPr="00DB764E">
        <w:rPr>
          <w:noProof/>
        </w:rPr>
        <w:t>9</w:t>
      </w:r>
      <w:r w:rsidR="00DB764E">
        <w:fldChar w:fldCharType="end"/>
      </w:r>
      <w:r w:rsidR="00DB764E">
        <w:t xml:space="preserve"> widzimy akcje </w:t>
      </w:r>
      <w:r w:rsidR="00DB764E">
        <w:rPr>
          <w:i/>
          <w:iCs/>
        </w:rPr>
        <w:t>registerUser</w:t>
      </w:r>
      <w:r w:rsidR="00DB764E">
        <w:t xml:space="preserve">, wysyła ona zapytanie HTTP metoda </w:t>
      </w:r>
      <w:r w:rsidR="00DB764E">
        <w:rPr>
          <w:i/>
          <w:iCs/>
        </w:rPr>
        <w:t>PUT</w:t>
      </w:r>
      <w:r w:rsidR="00110586">
        <w:rPr>
          <w:i/>
          <w:iCs/>
        </w:rPr>
        <w:t>,</w:t>
      </w:r>
      <w:r w:rsidR="00DB764E">
        <w:t xml:space="preserve"> jako dane przesłany jest formularz, który funkcja otrzymuje </w:t>
      </w:r>
      <w:r w:rsidR="00110586">
        <w:t>poprzez</w:t>
      </w:r>
      <w:r w:rsidR="00DB764E">
        <w:t xml:space="preserve"> argument, po wykonania </w:t>
      </w:r>
      <w:r w:rsidR="00110586">
        <w:t>wyświetlona</w:t>
      </w:r>
      <w:r w:rsidR="00DB764E">
        <w:t xml:space="preserve"> </w:t>
      </w:r>
      <w:r w:rsidR="00110586">
        <w:t>zostanie</w:t>
      </w:r>
      <w:r w:rsidR="00DB764E">
        <w:t xml:space="preserve"> notyfikacja z informacją o powodzeniu</w:t>
      </w:r>
      <w:r w:rsidR="00110586">
        <w:t>,</w:t>
      </w:r>
      <w:r w:rsidR="00DB764E">
        <w:t xml:space="preserve"> bądź porażce. Reduktory przechwytują akcje i odpowiednio zmieniają stan kontenera </w:t>
      </w:r>
      <w:r w:rsidR="00DB764E">
        <w:rPr>
          <w:i/>
          <w:iCs/>
        </w:rPr>
        <w:t>store</w:t>
      </w:r>
      <w:r w:rsidR="00DB764E">
        <w:t xml:space="preserve">. Na </w:t>
      </w:r>
      <w:r w:rsidR="00DB764E">
        <w:fldChar w:fldCharType="begin"/>
      </w:r>
      <w:r w:rsidR="00DB764E">
        <w:instrText xml:space="preserve"> REF _Ref26741661 \h </w:instrText>
      </w:r>
      <w:r w:rsidR="00DB764E">
        <w:fldChar w:fldCharType="separate"/>
      </w:r>
      <w:r w:rsidR="00DB764E" w:rsidRPr="0038066C">
        <w:t xml:space="preserve">listingu </w:t>
      </w:r>
      <w:r w:rsidR="00DB764E" w:rsidRPr="0038066C">
        <w:rPr>
          <w:noProof/>
        </w:rPr>
        <w:t>10</w:t>
      </w:r>
      <w:r w:rsidR="00DB764E">
        <w:fldChar w:fldCharType="end"/>
      </w:r>
      <w:r w:rsidR="00DB764E">
        <w:t xml:space="preserve"> przedstawiony jest</w:t>
      </w:r>
      <w:r w:rsidR="0038066C">
        <w:t xml:space="preserve"> fragment</w:t>
      </w:r>
      <w:r w:rsidR="00DB764E">
        <w:t xml:space="preserve"> reduktor</w:t>
      </w:r>
      <w:r w:rsidR="0038066C">
        <w:t xml:space="preserve">a </w:t>
      </w:r>
      <w:r w:rsidR="0038066C">
        <w:rPr>
          <w:i/>
          <w:iCs/>
        </w:rPr>
        <w:t>userReductor</w:t>
      </w:r>
      <w:r w:rsidR="0038066C">
        <w:t xml:space="preserve">, odpowiada on za przechwytywanie akcji </w:t>
      </w:r>
      <w:r w:rsidR="0038066C">
        <w:rPr>
          <w:i/>
          <w:iCs/>
        </w:rPr>
        <w:t>userActions</w:t>
      </w:r>
      <w:r w:rsidR="0038066C">
        <w:t>. Widzimy, że w zależności od akcji wywoływany jest różny przypadek, który modyfikuje nam nasz główny stan.</w:t>
      </w:r>
    </w:p>
    <w:p w14:paraId="239E99FA" w14:textId="5FD5D5FB" w:rsidR="00CA36E6" w:rsidRPr="0038066C" w:rsidRDefault="00CA36E6" w:rsidP="00CA36E6">
      <w:pPr>
        <w:pStyle w:val="Legenda"/>
        <w:keepNext/>
        <w:jc w:val="left"/>
        <w:rPr>
          <w:lang w:val="en-US"/>
        </w:rPr>
      </w:pPr>
      <w:bookmarkStart w:id="62" w:name="_Ref26741407"/>
      <w:r w:rsidRPr="0038066C">
        <w:rPr>
          <w:lang w:val="en-US"/>
        </w:rPr>
        <w:t xml:space="preserve">Listing </w:t>
      </w:r>
      <w:r>
        <w:fldChar w:fldCharType="begin"/>
      </w:r>
      <w:r w:rsidRPr="0038066C">
        <w:rPr>
          <w:lang w:val="en-US"/>
        </w:rPr>
        <w:instrText xml:space="preserve"> SEQ Listing \* ARABIC </w:instrText>
      </w:r>
      <w:r>
        <w:fldChar w:fldCharType="separate"/>
      </w:r>
      <w:r w:rsidR="00732C26" w:rsidRPr="0038066C">
        <w:rPr>
          <w:noProof/>
          <w:lang w:val="en-US"/>
        </w:rPr>
        <w:t>9</w:t>
      </w:r>
      <w:r>
        <w:fldChar w:fldCharType="end"/>
      </w:r>
      <w:bookmarkEnd w:id="62"/>
      <w:r w:rsidRPr="0038066C">
        <w:rPr>
          <w:lang w:val="en-US"/>
        </w:rPr>
        <w:t xml:space="preserve"> Fragment pliku UserActions.js</w:t>
      </w:r>
    </w:p>
    <w:p w14:paraId="6CBCE384" w14:textId="7987B586"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export const </w:t>
      </w:r>
      <w:r w:rsidRPr="00CA36E6">
        <w:rPr>
          <w:rFonts w:ascii="Courier New" w:eastAsia="Times New Roman" w:hAnsi="Courier New" w:cs="Courier New"/>
          <w:color w:val="000000"/>
          <w:sz w:val="20"/>
          <w:szCs w:val="20"/>
          <w:lang w:val="en-US" w:eastAsia="pl-PL"/>
        </w:rPr>
        <w:t>registerUser = form =&gt; {</w:t>
      </w:r>
      <w:r w:rsidRPr="00CA36E6">
        <w:rPr>
          <w:rFonts w:ascii="Courier New" w:eastAsia="Times New Roman" w:hAnsi="Courier New" w:cs="Courier New"/>
          <w:color w:val="000000"/>
          <w:sz w:val="20"/>
          <w:szCs w:val="20"/>
          <w:lang w:val="en-US" w:eastAsia="pl-PL"/>
        </w:rPr>
        <w:br/>
        <w:t xml:space="preserve">    console.log(form);</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dispatch =&gt; {</w:t>
      </w:r>
      <w:r w:rsidRPr="00CA36E6">
        <w:rPr>
          <w:rFonts w:ascii="Courier New" w:eastAsia="Times New Roman" w:hAnsi="Courier New" w:cs="Courier New"/>
          <w:color w:val="000000"/>
          <w:sz w:val="20"/>
          <w:szCs w:val="20"/>
          <w:lang w:val="en-US" w:eastAsia="pl-PL"/>
        </w:rPr>
        <w:br/>
        <w:t xml:space="preserve">        axios</w:t>
      </w:r>
      <w:r w:rsidRPr="00CA36E6">
        <w:rPr>
          <w:rFonts w:ascii="Courier New" w:eastAsia="Times New Roman" w:hAnsi="Courier New" w:cs="Courier New"/>
          <w:color w:val="000000"/>
          <w:sz w:val="20"/>
          <w:szCs w:val="20"/>
          <w:lang w:val="en-US" w:eastAsia="pl-PL"/>
        </w:rPr>
        <w:br/>
        <w:t xml:space="preserve">            .put(</w:t>
      </w:r>
      <w:r w:rsidRPr="00CA36E6">
        <w:rPr>
          <w:rFonts w:ascii="Courier New" w:eastAsia="Times New Roman" w:hAnsi="Courier New" w:cs="Courier New"/>
          <w:b/>
          <w:bCs/>
          <w:color w:val="008000"/>
          <w:sz w:val="20"/>
          <w:szCs w:val="20"/>
          <w:lang w:val="en-US" w:eastAsia="pl-PL"/>
        </w:rPr>
        <w:t>"/user/register"</w:t>
      </w:r>
      <w:r w:rsidRPr="00CA36E6">
        <w:rPr>
          <w:rFonts w:ascii="Courier New" w:eastAsia="Times New Roman" w:hAnsi="Courier New" w:cs="Courier New"/>
          <w:color w:val="000000"/>
          <w:sz w:val="20"/>
          <w:szCs w:val="20"/>
          <w:lang w:val="en-US" w:eastAsia="pl-PL"/>
        </w:rPr>
        <w:t>, form)</w:t>
      </w:r>
      <w:r w:rsidRPr="00CA36E6">
        <w:rPr>
          <w:rFonts w:ascii="Courier New" w:eastAsia="Times New Roman" w:hAnsi="Courier New" w:cs="Courier New"/>
          <w:color w:val="000000"/>
          <w:sz w:val="20"/>
          <w:szCs w:val="20"/>
          <w:lang w:val="en-US" w:eastAsia="pl-PL"/>
        </w:rPr>
        <w:br/>
        <w:t xml:space="preserve">            .then(res =&gt; {</w:t>
      </w:r>
      <w:r w:rsidRPr="00CA36E6">
        <w:rPr>
          <w:rFonts w:ascii="Courier New" w:eastAsia="Times New Roman" w:hAnsi="Courier New" w:cs="Courier New"/>
          <w:color w:val="000000"/>
          <w:sz w:val="20"/>
          <w:szCs w:val="20"/>
          <w:lang w:val="en-US" w:eastAsia="pl-PL"/>
        </w:rPr>
        <w:br/>
        <w:t xml:space="preserve">            console.log(res);</w:t>
      </w:r>
      <w:r w:rsidRPr="00CA36E6">
        <w:rPr>
          <w:rFonts w:ascii="Courier New" w:eastAsia="Times New Roman" w:hAnsi="Courier New" w:cs="Courier New"/>
          <w:color w:val="000000"/>
          <w:sz w:val="20"/>
          <w:szCs w:val="20"/>
          <w:lang w:val="en-US" w:eastAsia="pl-PL"/>
        </w:rPr>
        <w:br/>
        <w:t xml:space="preserve">        store.addNotification({</w:t>
      </w:r>
      <w:r w:rsidRPr="00CA36E6">
        <w:rPr>
          <w:rFonts w:ascii="Courier New" w:eastAsia="Times New Roman" w:hAnsi="Courier New" w:cs="Courier New"/>
          <w:color w:val="000000"/>
          <w:sz w:val="20"/>
          <w:szCs w:val="20"/>
          <w:lang w:val="en-US" w:eastAsia="pl-PL"/>
        </w:rPr>
        <w:br/>
        <w:t xml:space="preserve">            ...notificationOk,</w:t>
      </w:r>
      <w:r w:rsidRPr="00CA36E6">
        <w:rPr>
          <w:rFonts w:ascii="Courier New" w:eastAsia="Times New Roman" w:hAnsi="Courier New" w:cs="Courier New"/>
          <w:color w:val="000000"/>
          <w:sz w:val="20"/>
          <w:szCs w:val="20"/>
          <w:lang w:val="en-US" w:eastAsia="pl-PL"/>
        </w:rPr>
        <w:br/>
        <w:t xml:space="preserve">            title: </w:t>
      </w:r>
      <w:r w:rsidRPr="00CA36E6">
        <w:rPr>
          <w:rFonts w:ascii="Courier New" w:eastAsia="Times New Roman" w:hAnsi="Courier New" w:cs="Courier New"/>
          <w:b/>
          <w:bCs/>
          <w:color w:val="008000"/>
          <w:sz w:val="20"/>
          <w:szCs w:val="20"/>
          <w:lang w:val="en-US" w:eastAsia="pl-PL"/>
        </w:rPr>
        <w:t>"User"</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message: </w:t>
      </w:r>
      <w:r w:rsidRPr="00CA36E6">
        <w:rPr>
          <w:rFonts w:ascii="Courier New" w:eastAsia="Times New Roman" w:hAnsi="Courier New" w:cs="Courier New"/>
          <w:b/>
          <w:bCs/>
          <w:color w:val="008000"/>
          <w:sz w:val="20"/>
          <w:szCs w:val="20"/>
          <w:lang w:val="en-US" w:eastAsia="pl-PL"/>
        </w:rPr>
        <w:t>"Created account successfully"</w:t>
      </w:r>
      <w:r w:rsidRPr="00CA36E6">
        <w:rPr>
          <w:rFonts w:ascii="Courier New" w:eastAsia="Times New Roman" w:hAnsi="Courier New" w:cs="Courier New"/>
          <w:b/>
          <w:bCs/>
          <w:color w:val="008000"/>
          <w:sz w:val="20"/>
          <w:szCs w:val="20"/>
          <w:lang w:val="en-US" w:eastAsia="pl-PL"/>
        </w:rPr>
        <w:br/>
        <w:t xml:space="preserv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.catch(err =&gt; {</w:t>
      </w:r>
      <w:r w:rsidRPr="00CA36E6">
        <w:rPr>
          <w:rFonts w:ascii="Courier New" w:eastAsia="Times New Roman" w:hAnsi="Courier New" w:cs="Courier New"/>
          <w:color w:val="000000"/>
          <w:sz w:val="20"/>
          <w:szCs w:val="20"/>
          <w:lang w:val="en-US" w:eastAsia="pl-PL"/>
        </w:rPr>
        <w:br/>
        <w:t xml:space="preserve">            console.log(err.response.data);</w:t>
      </w:r>
      <w:r w:rsidRPr="00CA36E6">
        <w:rPr>
          <w:rFonts w:ascii="Courier New" w:eastAsia="Times New Roman" w:hAnsi="Courier New" w:cs="Courier New"/>
          <w:color w:val="000000"/>
          <w:sz w:val="20"/>
          <w:szCs w:val="20"/>
          <w:lang w:val="en-US" w:eastAsia="pl-PL"/>
        </w:rPr>
        <w:br/>
        <w:t xml:space="preserve">        store.addNotification({</w:t>
      </w:r>
      <w:r w:rsidRPr="00CA36E6">
        <w:rPr>
          <w:rFonts w:ascii="Courier New" w:eastAsia="Times New Roman" w:hAnsi="Courier New" w:cs="Courier New"/>
          <w:color w:val="000000"/>
          <w:sz w:val="20"/>
          <w:szCs w:val="20"/>
          <w:lang w:val="en-US" w:eastAsia="pl-PL"/>
        </w:rPr>
        <w:br/>
        <w:t xml:space="preserve">            ...notificationError,</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lastRenderedPageBreak/>
        <w:t xml:space="preserve">            message: err.response.data</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w:t>
      </w:r>
    </w:p>
    <w:p w14:paraId="664BD967" w14:textId="06E02AD9"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0D885EC" w14:textId="6D968653"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0A94D8F4" w14:textId="10B20B6E" w:rsidR="00CA36E6" w:rsidRPr="00CA36E6" w:rsidRDefault="00CA36E6" w:rsidP="00CA36E6">
      <w:pPr>
        <w:pStyle w:val="Legenda"/>
        <w:keepNext/>
        <w:jc w:val="left"/>
        <w:rPr>
          <w:lang w:val="en-US"/>
        </w:rPr>
      </w:pPr>
      <w:bookmarkStart w:id="63" w:name="_Ref26741661"/>
      <w:r w:rsidRPr="00CA36E6">
        <w:rPr>
          <w:lang w:val="en-US"/>
        </w:rPr>
        <w:t xml:space="preserve">Listing </w:t>
      </w:r>
      <w:r>
        <w:fldChar w:fldCharType="begin"/>
      </w:r>
      <w:r w:rsidRPr="00CA36E6">
        <w:rPr>
          <w:lang w:val="en-US"/>
        </w:rPr>
        <w:instrText xml:space="preserve"> SEQ Listing \* ARABIC </w:instrText>
      </w:r>
      <w:r>
        <w:fldChar w:fldCharType="separate"/>
      </w:r>
      <w:r w:rsidR="00732C26">
        <w:rPr>
          <w:noProof/>
          <w:lang w:val="en-US"/>
        </w:rPr>
        <w:t>10</w:t>
      </w:r>
      <w:r>
        <w:fldChar w:fldCharType="end"/>
      </w:r>
      <w:bookmarkEnd w:id="63"/>
      <w:r w:rsidRPr="00CA36E6">
        <w:rPr>
          <w:lang w:val="en-US"/>
        </w:rPr>
        <w:t xml:space="preserve"> Fragment pliku userReducer.js</w:t>
      </w:r>
    </w:p>
    <w:p w14:paraId="54187AC5"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const </w:t>
      </w:r>
      <w:r w:rsidRPr="00CA36E6">
        <w:rPr>
          <w:rFonts w:ascii="Courier New" w:eastAsia="Times New Roman" w:hAnsi="Courier New" w:cs="Courier New"/>
          <w:color w:val="000000"/>
          <w:sz w:val="20"/>
          <w:szCs w:val="20"/>
          <w:lang w:val="en-US" w:eastAsia="pl-PL"/>
        </w:rPr>
        <w:t>userReducer = (state = initialState, action) =&gt;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switch </w:t>
      </w:r>
      <w:r w:rsidRPr="00CA36E6">
        <w:rPr>
          <w:rFonts w:ascii="Courier New" w:eastAsia="Times New Roman" w:hAnsi="Courier New" w:cs="Courier New"/>
          <w:color w:val="000000"/>
          <w:sz w:val="20"/>
          <w:szCs w:val="20"/>
          <w:lang w:val="en-US" w:eastAsia="pl-PL"/>
        </w:rPr>
        <w:t>(action.type)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actionTypes.SET_USER: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action.user</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actionTypes.LOGIN_USER: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logged: </w:t>
      </w:r>
      <w:r w:rsidRPr="00CA36E6">
        <w:rPr>
          <w:rFonts w:ascii="Courier New" w:eastAsia="Times New Roman" w:hAnsi="Courier New" w:cs="Courier New"/>
          <w:b/>
          <w:bCs/>
          <w:color w:val="000080"/>
          <w:sz w:val="20"/>
          <w:szCs w:val="20"/>
          <w:lang w:val="en-US" w:eastAsia="pl-PL"/>
        </w:rPr>
        <w:t xml:space="preserve">true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actionTypes.LOG_OUT: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...initialState.user, logged: </w:t>
      </w:r>
      <w:r w:rsidRPr="00CA36E6">
        <w:rPr>
          <w:rFonts w:ascii="Courier New" w:eastAsia="Times New Roman" w:hAnsi="Courier New" w:cs="Courier New"/>
          <w:b/>
          <w:bCs/>
          <w:color w:val="000080"/>
          <w:sz w:val="20"/>
          <w:szCs w:val="20"/>
          <w:lang w:val="en-US" w:eastAsia="pl-PL"/>
        </w:rPr>
        <w:t>false</w:t>
      </w:r>
      <w:r w:rsidRPr="00CA36E6">
        <w:rPr>
          <w:rFonts w:ascii="Courier New" w:eastAsia="Times New Roman" w:hAnsi="Courier New" w:cs="Courier New"/>
          <w:color w:val="000000"/>
          <w:sz w:val="20"/>
          <w:szCs w:val="20"/>
          <w:lang w:val="en-US" w:eastAsia="pl-PL"/>
        </w:rPr>
        <w:t xml:space="preserve">, role: </w:t>
      </w:r>
      <w:r w:rsidRPr="00CA36E6">
        <w:rPr>
          <w:rFonts w:ascii="Courier New" w:eastAsia="Times New Roman" w:hAnsi="Courier New" w:cs="Courier New"/>
          <w:b/>
          <w:bCs/>
          <w:color w:val="008000"/>
          <w:sz w:val="20"/>
          <w:szCs w:val="20"/>
          <w:lang w:val="en-US" w:eastAsia="pl-PL"/>
        </w:rPr>
        <w:t xml:space="preserve">"GUEST"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state;</w:t>
      </w:r>
      <w:r w:rsidRPr="00CA36E6">
        <w:rPr>
          <w:rFonts w:ascii="Courier New" w:eastAsia="Times New Roman" w:hAnsi="Courier New" w:cs="Courier New"/>
          <w:color w:val="000000"/>
          <w:sz w:val="20"/>
          <w:szCs w:val="20"/>
          <w:lang w:val="en-US" w:eastAsia="pl-PL"/>
        </w:rPr>
        <w:br/>
        <w:t>};</w:t>
      </w:r>
    </w:p>
    <w:p w14:paraId="42AC04F4"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4CF8D71" w14:textId="77777777" w:rsidR="00CA36E6" w:rsidRDefault="00CA36E6" w:rsidP="00CA36E6">
      <w:pPr>
        <w:pStyle w:val="Listing"/>
        <w:rPr>
          <w:lang w:val="en-US"/>
        </w:rPr>
      </w:pPr>
    </w:p>
    <w:p w14:paraId="5CFEA4D3" w14:textId="43A4EE0C" w:rsidR="00F603C7" w:rsidRDefault="00F603C7" w:rsidP="00F603C7">
      <w:pPr>
        <w:pStyle w:val="NrNagwek3"/>
        <w:rPr>
          <w:lang w:val="en-US"/>
        </w:rPr>
      </w:pPr>
      <w:bookmarkStart w:id="64" w:name="_Toc26732965"/>
      <w:r>
        <w:rPr>
          <w:lang w:val="en-US"/>
        </w:rPr>
        <w:t>Pages</w:t>
      </w:r>
      <w:bookmarkEnd w:id="64"/>
    </w:p>
    <w:p w14:paraId="294D18D4" w14:textId="2971D05C" w:rsidR="00827676" w:rsidRPr="0038066C" w:rsidRDefault="00C621AF" w:rsidP="00827676">
      <w:pPr>
        <w:pStyle w:val="Tekstwiodcy"/>
      </w:pPr>
      <w:r>
        <w:t xml:space="preserve">Folder  pages zawiera widoki, które możemy zobaczyć w naszej aplikacji. Przykładem takiego widoku może być ekran logowania. </w:t>
      </w:r>
      <w:r w:rsidR="0038066C" w:rsidRPr="0038066C">
        <w:t xml:space="preserve">Na </w:t>
      </w:r>
      <w:r w:rsidR="0038066C">
        <w:rPr>
          <w:lang w:val="en-US"/>
        </w:rPr>
        <w:fldChar w:fldCharType="begin"/>
      </w:r>
      <w:r w:rsidR="0038066C" w:rsidRPr="0038066C">
        <w:instrText xml:space="preserve"> REF _Ref26741871 \h </w:instrText>
      </w:r>
      <w:r w:rsidR="0038066C">
        <w:rPr>
          <w:lang w:val="en-US"/>
        </w:rPr>
      </w:r>
      <w:r w:rsidR="0038066C">
        <w:rPr>
          <w:lang w:val="en-US"/>
        </w:rPr>
        <w:fldChar w:fldCharType="separate"/>
      </w:r>
      <w:r w:rsidR="0038066C" w:rsidRPr="0038066C">
        <w:t xml:space="preserve">listing </w:t>
      </w:r>
      <w:r w:rsidR="0038066C" w:rsidRPr="0038066C">
        <w:rPr>
          <w:noProof/>
        </w:rPr>
        <w:t>11</w:t>
      </w:r>
      <w:r w:rsidR="0038066C">
        <w:rPr>
          <w:lang w:val="en-US"/>
        </w:rPr>
        <w:fldChar w:fldCharType="end"/>
      </w:r>
      <w:r w:rsidR="0038066C" w:rsidRPr="0038066C">
        <w:t xml:space="preserve"> widzimy component </w:t>
      </w:r>
      <w:r w:rsidR="0038066C" w:rsidRPr="0038066C">
        <w:rPr>
          <w:i/>
          <w:iCs/>
        </w:rPr>
        <w:t>LoginPage</w:t>
      </w:r>
      <w:r w:rsidR="0038066C" w:rsidRPr="0038066C">
        <w:t>, odpowiedz</w:t>
      </w:r>
      <w:r w:rsidR="0038066C">
        <w:t xml:space="preserve">ialny on jest za wyświetlanie formularza do logowania. Zmienna </w:t>
      </w:r>
      <w:r w:rsidR="0038066C">
        <w:rPr>
          <w:i/>
          <w:iCs/>
        </w:rPr>
        <w:t xml:space="preserve">state </w:t>
      </w:r>
      <w:r w:rsidR="0038066C">
        <w:t xml:space="preserve">przechowuje stan komponentu, a funkcja </w:t>
      </w:r>
      <w:r w:rsidR="0038066C">
        <w:rPr>
          <w:i/>
          <w:iCs/>
        </w:rPr>
        <w:t>render()</w:t>
      </w:r>
      <w:r w:rsidR="0038066C">
        <w:t xml:space="preserve"> zwraca nam widok naszego formularza. Warto zwrócić uwagę na to, że tworzymy komponent, który w sobie zwraca inne komponenty i przekazuje im różne parametry, jest to spójne z zasadami biblioteki React.</w:t>
      </w:r>
    </w:p>
    <w:p w14:paraId="3D4EE52C" w14:textId="2F3655A1" w:rsidR="00207808" w:rsidRPr="0038066C"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p>
    <w:p w14:paraId="16BA9AA9" w14:textId="77D99939" w:rsidR="00207808" w:rsidRPr="0038066C" w:rsidRDefault="00207808" w:rsidP="00207808">
      <w:pPr>
        <w:pStyle w:val="Legenda"/>
        <w:keepNext/>
        <w:jc w:val="left"/>
      </w:pPr>
      <w:bookmarkStart w:id="65" w:name="_Ref26741871"/>
      <w:r w:rsidRPr="0038066C">
        <w:t xml:space="preserve">Listing </w:t>
      </w:r>
      <w:r>
        <w:fldChar w:fldCharType="begin"/>
      </w:r>
      <w:r w:rsidRPr="0038066C">
        <w:instrText xml:space="preserve"> SEQ Listing \* ARABIC </w:instrText>
      </w:r>
      <w:r>
        <w:fldChar w:fldCharType="separate"/>
      </w:r>
      <w:r w:rsidR="00732C26" w:rsidRPr="0038066C">
        <w:rPr>
          <w:noProof/>
        </w:rPr>
        <w:t>11</w:t>
      </w:r>
      <w:r>
        <w:fldChar w:fldCharType="end"/>
      </w:r>
      <w:bookmarkEnd w:id="65"/>
      <w:r w:rsidRPr="0038066C">
        <w:t xml:space="preserve"> Fragment komponentu LoginPage</w:t>
      </w:r>
    </w:p>
    <w:p w14:paraId="589F12E8" w14:textId="51B23959" w:rsidR="00207808" w:rsidRPr="00207808"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207808">
        <w:rPr>
          <w:rFonts w:ascii="Courier New" w:eastAsia="Times New Roman" w:hAnsi="Courier New" w:cs="Courier New"/>
          <w:color w:val="000000"/>
          <w:sz w:val="20"/>
          <w:szCs w:val="20"/>
          <w:lang w:val="en-US" w:eastAsia="pl-PL"/>
        </w:rPr>
        <w:t>class LoginPage extends Component {</w:t>
      </w:r>
      <w:r w:rsidRPr="00207808">
        <w:rPr>
          <w:rFonts w:ascii="Courier New" w:eastAsia="Times New Roman" w:hAnsi="Courier New" w:cs="Courier New"/>
          <w:color w:val="000000"/>
          <w:sz w:val="20"/>
          <w:szCs w:val="20"/>
          <w:lang w:val="en-US" w:eastAsia="pl-PL"/>
        </w:rPr>
        <w:br/>
        <w:t>state = {</w:t>
      </w:r>
      <w:r w:rsidRPr="00207808">
        <w:rPr>
          <w:rFonts w:ascii="Courier New" w:eastAsia="Times New Roman" w:hAnsi="Courier New" w:cs="Courier New"/>
          <w:color w:val="000000"/>
          <w:sz w:val="20"/>
          <w:szCs w:val="20"/>
          <w:lang w:val="en-US" w:eastAsia="pl-PL"/>
        </w:rPr>
        <w:br/>
        <w:t>email: "",</w:t>
      </w:r>
      <w:r w:rsidRPr="00207808">
        <w:rPr>
          <w:rFonts w:ascii="Courier New" w:eastAsia="Times New Roman" w:hAnsi="Courier New" w:cs="Courier New"/>
          <w:color w:val="000000"/>
          <w:sz w:val="20"/>
          <w:szCs w:val="20"/>
          <w:lang w:val="en-US" w:eastAsia="pl-PL"/>
        </w:rPr>
        <w:br/>
        <w:t>password: "",</w:t>
      </w:r>
      <w:r w:rsidRPr="00207808">
        <w:rPr>
          <w:rFonts w:ascii="Courier New" w:eastAsia="Times New Roman" w:hAnsi="Courier New" w:cs="Courier New"/>
          <w:color w:val="000000"/>
          <w:sz w:val="20"/>
          <w:szCs w:val="20"/>
          <w:lang w:val="en-US" w:eastAsia="pl-PL"/>
        </w:rPr>
        <w:br/>
        <w:t>buttonEnabled: false</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onEmailChangeHandler = event =&gt; {</w:t>
      </w:r>
      <w:r w:rsidRPr="00207808">
        <w:rPr>
          <w:rFonts w:ascii="Courier New" w:eastAsia="Times New Roman" w:hAnsi="Courier New" w:cs="Courier New"/>
          <w:color w:val="000000"/>
          <w:sz w:val="20"/>
          <w:szCs w:val="20"/>
          <w:lang w:val="en-US" w:eastAsia="pl-PL"/>
        </w:rPr>
        <w:br/>
        <w:t>this.setState({ email: event.target.value });</w:t>
      </w:r>
      <w:r w:rsidRPr="00207808">
        <w:rPr>
          <w:rFonts w:ascii="Courier New" w:eastAsia="Times New Roman" w:hAnsi="Courier New" w:cs="Courier New"/>
          <w:color w:val="000000"/>
          <w:sz w:val="20"/>
          <w:szCs w:val="20"/>
          <w:lang w:val="en-US" w:eastAsia="pl-PL"/>
        </w:rPr>
        <w:br/>
        <w:t>if (this.state.password !== "" &amp;&amp; event.target.value !== "")</w:t>
      </w:r>
      <w:r w:rsidRPr="00207808">
        <w:rPr>
          <w:rFonts w:ascii="Courier New" w:eastAsia="Times New Roman" w:hAnsi="Courier New" w:cs="Courier New"/>
          <w:color w:val="000000"/>
          <w:sz w:val="20"/>
          <w:szCs w:val="20"/>
          <w:lang w:val="en-US" w:eastAsia="pl-PL"/>
        </w:rPr>
        <w:br/>
        <w:t>this.setState({ buttonEnabled: true });</w:t>
      </w:r>
      <w:r w:rsidRPr="00207808">
        <w:rPr>
          <w:rFonts w:ascii="Courier New" w:eastAsia="Times New Roman" w:hAnsi="Courier New" w:cs="Courier New"/>
          <w:color w:val="000000"/>
          <w:sz w:val="20"/>
          <w:szCs w:val="20"/>
          <w:lang w:val="en-US" w:eastAsia="pl-PL"/>
        </w:rPr>
        <w:br/>
        <w:t>else this.setState({ buttonEnabled: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onPasswordChangeHandler = event =&gt; {</w:t>
      </w:r>
      <w:r w:rsidRPr="00207808">
        <w:rPr>
          <w:rFonts w:ascii="Courier New" w:eastAsia="Times New Roman" w:hAnsi="Courier New" w:cs="Courier New"/>
          <w:color w:val="000000"/>
          <w:sz w:val="20"/>
          <w:szCs w:val="20"/>
          <w:lang w:val="en-US" w:eastAsia="pl-PL"/>
        </w:rPr>
        <w:br/>
        <w:t>this.setState({ password: event.target.value });</w:t>
      </w:r>
      <w:r w:rsidRPr="00207808">
        <w:rPr>
          <w:rFonts w:ascii="Courier New" w:eastAsia="Times New Roman" w:hAnsi="Courier New" w:cs="Courier New"/>
          <w:color w:val="000000"/>
          <w:sz w:val="20"/>
          <w:szCs w:val="20"/>
          <w:lang w:val="en-US" w:eastAsia="pl-PL"/>
        </w:rPr>
        <w:br/>
        <w:t>if (this.state.email !== "" &amp;&amp; event.target.value !== "")</w:t>
      </w:r>
      <w:r w:rsidRPr="00207808">
        <w:rPr>
          <w:rFonts w:ascii="Courier New" w:eastAsia="Times New Roman" w:hAnsi="Courier New" w:cs="Courier New"/>
          <w:color w:val="000000"/>
          <w:sz w:val="20"/>
          <w:szCs w:val="20"/>
          <w:lang w:val="en-US" w:eastAsia="pl-PL"/>
        </w:rPr>
        <w:br/>
        <w:t>this.setState({ buttonEnabled: true });</w:t>
      </w:r>
      <w:r w:rsidRPr="00207808">
        <w:rPr>
          <w:rFonts w:ascii="Courier New" w:eastAsia="Times New Roman" w:hAnsi="Courier New" w:cs="Courier New"/>
          <w:color w:val="000000"/>
          <w:sz w:val="20"/>
          <w:szCs w:val="20"/>
          <w:lang w:val="en-US" w:eastAsia="pl-PL"/>
        </w:rPr>
        <w:br/>
        <w:t>else this.setState({ buttonEnabled: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onButtonClicked = () =&gt; {</w:t>
      </w:r>
      <w:r w:rsidRPr="00207808">
        <w:rPr>
          <w:rFonts w:ascii="Courier New" w:eastAsia="Times New Roman" w:hAnsi="Courier New" w:cs="Courier New"/>
          <w:color w:val="000000"/>
          <w:sz w:val="20"/>
          <w:szCs w:val="20"/>
          <w:lang w:val="en-US" w:eastAsia="pl-PL"/>
        </w:rPr>
        <w:br/>
        <w:t>const form = {</w:t>
      </w:r>
      <w:r w:rsidRPr="00207808">
        <w:rPr>
          <w:rFonts w:ascii="Courier New" w:eastAsia="Times New Roman" w:hAnsi="Courier New" w:cs="Courier New"/>
          <w:color w:val="000000"/>
          <w:sz w:val="20"/>
          <w:szCs w:val="20"/>
          <w:lang w:val="en-US" w:eastAsia="pl-PL"/>
        </w:rPr>
        <w:br/>
        <w:t>email: this.state.email,</w:t>
      </w:r>
      <w:r w:rsidRPr="00207808">
        <w:rPr>
          <w:rFonts w:ascii="Courier New" w:eastAsia="Times New Roman" w:hAnsi="Courier New" w:cs="Courier New"/>
          <w:color w:val="000000"/>
          <w:sz w:val="20"/>
          <w:szCs w:val="20"/>
          <w:lang w:val="en-US" w:eastAsia="pl-PL"/>
        </w:rPr>
        <w:br/>
        <w:t>password: this.state.password</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this.props.onUserLogin(form);</w:t>
      </w:r>
      <w:r w:rsidRPr="00207808">
        <w:rPr>
          <w:rFonts w:ascii="Courier New" w:eastAsia="Times New Roman" w:hAnsi="Courier New" w:cs="Courier New"/>
          <w:color w:val="000000"/>
          <w:sz w:val="20"/>
          <w:szCs w:val="20"/>
          <w:lang w:val="en-US" w:eastAsia="pl-PL"/>
        </w:rPr>
        <w:br/>
        <w:t>this.props.history.push("/mainPage");</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render()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return (</w:t>
      </w:r>
      <w:r w:rsidRPr="00207808">
        <w:rPr>
          <w:rFonts w:ascii="Courier New" w:eastAsia="Times New Roman" w:hAnsi="Courier New" w:cs="Courier New"/>
          <w:color w:val="000000"/>
          <w:sz w:val="20"/>
          <w:szCs w:val="20"/>
          <w:lang w:val="en-US" w:eastAsia="pl-PL"/>
        </w:rPr>
        <w:br/>
        <w:t>&lt;div className={styleClass.All}&gt;</w:t>
      </w:r>
      <w:r w:rsidRPr="00207808">
        <w:rPr>
          <w:rFonts w:ascii="Courier New" w:eastAsia="Times New Roman" w:hAnsi="Courier New" w:cs="Courier New"/>
          <w:color w:val="000000"/>
          <w:sz w:val="20"/>
          <w:szCs w:val="20"/>
          <w:lang w:val="en-US" w:eastAsia="pl-PL"/>
        </w:rPr>
        <w:br/>
        <w:t xml:space="preserve">    &lt;Container component="main" maxWidth="xs"&gt;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t xml:space="preserve">                &lt;LockOutlinedIcon /&gt;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t xml:space="preserve">            &lt;Typography component="h1" variant="h5"&gt;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&lt;/Typography&gt;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 xml:space="preserve">            &lt;TextField</w:t>
      </w:r>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id="email"</w:t>
      </w:r>
      <w:r w:rsidRPr="00207808">
        <w:rPr>
          <w:rFonts w:ascii="Courier New" w:eastAsia="Times New Roman" w:hAnsi="Courier New" w:cs="Courier New"/>
          <w:color w:val="000000"/>
          <w:sz w:val="20"/>
          <w:szCs w:val="20"/>
          <w:lang w:val="en-US" w:eastAsia="pl-PL"/>
        </w:rPr>
        <w:br/>
        <w:t xml:space="preserve">                    label="Email Address"</w:t>
      </w:r>
      <w:r w:rsidRPr="00207808">
        <w:rPr>
          <w:rFonts w:ascii="Courier New" w:eastAsia="Times New Roman" w:hAnsi="Courier New" w:cs="Courier New"/>
          <w:color w:val="000000"/>
          <w:sz w:val="20"/>
          <w:szCs w:val="20"/>
          <w:lang w:val="en-US" w:eastAsia="pl-PL"/>
        </w:rPr>
        <w:br/>
        <w:t xml:space="preserve">                    name="email"</w:t>
      </w:r>
      <w:r w:rsidRPr="00207808">
        <w:rPr>
          <w:rFonts w:ascii="Courier New" w:eastAsia="Times New Roman" w:hAnsi="Courier New" w:cs="Courier New"/>
          <w:color w:val="000000"/>
          <w:sz w:val="20"/>
          <w:szCs w:val="20"/>
          <w:lang w:val="en-US" w:eastAsia="pl-PL"/>
        </w:rPr>
        <w:br/>
        <w:t xml:space="preserve">                    autoComplete="email"</w:t>
      </w:r>
      <w:r w:rsidRPr="00207808">
        <w:rPr>
          <w:rFonts w:ascii="Courier New" w:eastAsia="Times New Roman" w:hAnsi="Courier New" w:cs="Courier New"/>
          <w:color w:val="000000"/>
          <w:sz w:val="20"/>
          <w:szCs w:val="20"/>
          <w:lang w:val="en-US" w:eastAsia="pl-PL"/>
        </w:rPr>
        <w:br/>
        <w:t xml:space="preserve">                    autoFocus</w:t>
      </w:r>
      <w:r w:rsidRPr="00207808">
        <w:rPr>
          <w:rFonts w:ascii="Courier New" w:eastAsia="Times New Roman" w:hAnsi="Courier New" w:cs="Courier New"/>
          <w:color w:val="000000"/>
          <w:sz w:val="20"/>
          <w:szCs w:val="20"/>
          <w:lang w:val="en-US" w:eastAsia="pl-PL"/>
        </w:rPr>
        <w:br/>
        <w:t xml:space="preserve">                    onChange={event =&gt; this.onEmailChangeHandler(event)}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&lt;TextField</w:t>
      </w:r>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name="password"</w:t>
      </w:r>
      <w:r w:rsidRPr="00207808">
        <w:rPr>
          <w:rFonts w:ascii="Courier New" w:eastAsia="Times New Roman" w:hAnsi="Courier New" w:cs="Courier New"/>
          <w:color w:val="000000"/>
          <w:sz w:val="20"/>
          <w:szCs w:val="20"/>
          <w:lang w:val="en-US" w:eastAsia="pl-PL"/>
        </w:rPr>
        <w:br/>
        <w:t xml:space="preserve">                    label="Password"</w:t>
      </w:r>
      <w:r w:rsidRPr="00207808">
        <w:rPr>
          <w:rFonts w:ascii="Courier New" w:eastAsia="Times New Roman" w:hAnsi="Courier New" w:cs="Courier New"/>
          <w:color w:val="000000"/>
          <w:sz w:val="20"/>
          <w:szCs w:val="20"/>
          <w:lang w:val="en-US" w:eastAsia="pl-PL"/>
        </w:rPr>
        <w:br/>
        <w:t xml:space="preserve">                    type="password"</w:t>
      </w:r>
      <w:r w:rsidRPr="00207808">
        <w:rPr>
          <w:rFonts w:ascii="Courier New" w:eastAsia="Times New Roman" w:hAnsi="Courier New" w:cs="Courier New"/>
          <w:color w:val="000000"/>
          <w:sz w:val="20"/>
          <w:szCs w:val="20"/>
          <w:lang w:val="en-US" w:eastAsia="pl-PL"/>
        </w:rPr>
        <w:br/>
        <w:t xml:space="preserve">                    id="password"</w:t>
      </w:r>
      <w:r w:rsidRPr="00207808">
        <w:rPr>
          <w:rFonts w:ascii="Courier New" w:eastAsia="Times New Roman" w:hAnsi="Courier New" w:cs="Courier New"/>
          <w:color w:val="000000"/>
          <w:sz w:val="20"/>
          <w:szCs w:val="20"/>
          <w:lang w:val="en-US" w:eastAsia="pl-PL"/>
        </w:rPr>
        <w:br/>
        <w:t xml:space="preserve">                    autoComplete="current-password"</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t xml:space="preserve">                    onChange={event =&gt; this.onPasswordChangeHandler(event)}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&lt;FormControlLabel</w:t>
      </w:r>
      <w:r w:rsidRPr="00207808">
        <w:rPr>
          <w:rFonts w:ascii="Courier New" w:eastAsia="Times New Roman" w:hAnsi="Courier New" w:cs="Courier New"/>
          <w:color w:val="000000"/>
          <w:sz w:val="20"/>
          <w:szCs w:val="20"/>
          <w:lang w:val="en-US" w:eastAsia="pl-PL"/>
        </w:rPr>
        <w:br/>
        <w:t xml:space="preserve">                    control={&lt;Checkbox value="remember" color="primary" /&gt;}</w:t>
      </w:r>
      <w:r w:rsidRPr="00207808">
        <w:rPr>
          <w:rFonts w:ascii="Courier New" w:eastAsia="Times New Roman" w:hAnsi="Courier New" w:cs="Courier New"/>
          <w:color w:val="000000"/>
          <w:sz w:val="20"/>
          <w:szCs w:val="20"/>
          <w:lang w:val="en-US" w:eastAsia="pl-PL"/>
        </w:rPr>
        <w:br/>
        <w:t xml:space="preserve">            label="Remember me"</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&lt;Button</w:t>
      </w:r>
      <w:r w:rsidRPr="00207808">
        <w:rPr>
          <w:rFonts w:ascii="Courier New" w:eastAsia="Times New Roman" w:hAnsi="Courier New" w:cs="Courier New"/>
          <w:color w:val="000000"/>
          <w:sz w:val="20"/>
          <w:szCs w:val="20"/>
          <w:lang w:val="en-US" w:eastAsia="pl-PL"/>
        </w:rPr>
        <w:br/>
        <w:t xml:space="preserve">                    type="submit"</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variant="contained"</w:t>
      </w:r>
      <w:r w:rsidRPr="00207808">
        <w:rPr>
          <w:rFonts w:ascii="Courier New" w:eastAsia="Times New Roman" w:hAnsi="Courier New" w:cs="Courier New"/>
          <w:color w:val="000000"/>
          <w:sz w:val="20"/>
          <w:szCs w:val="20"/>
          <w:lang w:val="en-US" w:eastAsia="pl-PL"/>
        </w:rPr>
        <w:br/>
        <w:t xml:space="preserve">                    color="primary"</w:t>
      </w:r>
      <w:r w:rsidRPr="00207808">
        <w:rPr>
          <w:rFonts w:ascii="Courier New" w:eastAsia="Times New Roman" w:hAnsi="Courier New" w:cs="Courier New"/>
          <w:color w:val="000000"/>
          <w:sz w:val="20"/>
          <w:szCs w:val="20"/>
          <w:lang w:val="en-US" w:eastAsia="pl-PL"/>
        </w:rPr>
        <w:br/>
        <w:t xml:space="preserve">                    disabled={!this.state.buttonEnabled}</w:t>
      </w:r>
      <w:r w:rsidRPr="00207808">
        <w:rPr>
          <w:rFonts w:ascii="Courier New" w:eastAsia="Times New Roman" w:hAnsi="Courier New" w:cs="Courier New"/>
          <w:color w:val="000000"/>
          <w:sz w:val="20"/>
          <w:szCs w:val="20"/>
          <w:lang w:val="en-US" w:eastAsia="pl-PL"/>
        </w:rPr>
        <w:br/>
        <w:t xml:space="preserve">                    onClick={this.onButtonClicked}</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&lt;/Button&gt;</w:t>
      </w:r>
      <w:r w:rsidRPr="00207808">
        <w:rPr>
          <w:rFonts w:ascii="Courier New" w:eastAsia="Times New Roman" w:hAnsi="Courier New" w:cs="Courier New"/>
          <w:color w:val="000000"/>
          <w:sz w:val="20"/>
          <w:szCs w:val="20"/>
          <w:lang w:val="en-US" w:eastAsia="pl-PL"/>
        </w:rPr>
        <w:br/>
        <w:t xml:space="preserve">            &lt;Grid container&gt;</w:t>
      </w:r>
      <w:r w:rsidRPr="00207808">
        <w:rPr>
          <w:rFonts w:ascii="Courier New" w:eastAsia="Times New Roman" w:hAnsi="Courier New" w:cs="Courier New"/>
          <w:color w:val="000000"/>
          <w:sz w:val="20"/>
          <w:szCs w:val="20"/>
          <w:lang w:val="en-US" w:eastAsia="pl-PL"/>
        </w:rPr>
        <w:br/>
        <w:t xml:space="preserve">                &lt;Grid item xs&gt;</w:t>
      </w:r>
      <w:r w:rsidRPr="00207808">
        <w:rPr>
          <w:rFonts w:ascii="Courier New" w:eastAsia="Times New Roman" w:hAnsi="Courier New" w:cs="Courier New"/>
          <w:color w:val="000000"/>
          <w:sz w:val="20"/>
          <w:szCs w:val="20"/>
          <w:lang w:val="en-US" w:eastAsia="pl-PL"/>
        </w:rPr>
        <w:br/>
        <w:t xml:space="preserve">                    &lt;Link href="/login" variant="body2"&gt;</w:t>
      </w:r>
      <w:r w:rsidRPr="00207808">
        <w:rPr>
          <w:rFonts w:ascii="Courier New" w:eastAsia="Times New Roman" w:hAnsi="Courier New" w:cs="Courier New"/>
          <w:color w:val="000000"/>
          <w:sz w:val="20"/>
          <w:szCs w:val="20"/>
          <w:lang w:val="en-US" w:eastAsia="pl-PL"/>
        </w:rPr>
        <w:br/>
        <w:t xml:space="preserve">                    Forgot password?</w:t>
      </w:r>
      <w:r w:rsidRPr="00207808">
        <w:rPr>
          <w:rFonts w:ascii="Courier New" w:eastAsia="Times New Roman" w:hAnsi="Courier New" w:cs="Courier New"/>
          <w:color w:val="000000"/>
          <w:sz w:val="20"/>
          <w:szCs w:val="20"/>
          <w:lang w:val="en-US" w:eastAsia="pl-PL"/>
        </w:rPr>
        <w:br/>
        <w:t xml:space="preserve">                    &lt;/Link&gt;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 item&gt;</w:t>
      </w:r>
      <w:r w:rsidRPr="00207808">
        <w:rPr>
          <w:rFonts w:ascii="Courier New" w:eastAsia="Times New Roman" w:hAnsi="Courier New" w:cs="Courier New"/>
          <w:color w:val="000000"/>
          <w:sz w:val="20"/>
          <w:szCs w:val="20"/>
          <w:lang w:val="en-US" w:eastAsia="pl-PL"/>
        </w:rPr>
        <w:br/>
        <w:t xml:space="preserve">                    &lt;NavLink to={"/signUp"} exact&gt;</w:t>
      </w:r>
      <w:r w:rsidRPr="00207808">
        <w:rPr>
          <w:rFonts w:ascii="Courier New" w:eastAsia="Times New Roman" w:hAnsi="Courier New" w:cs="Courier New"/>
          <w:color w:val="000000"/>
          <w:sz w:val="20"/>
          <w:szCs w:val="20"/>
          <w:lang w:val="en-US" w:eastAsia="pl-PL"/>
        </w:rPr>
        <w:br/>
        <w:t xml:space="preserve">                        {"Don't have an account? Sign Up"}</w:t>
      </w:r>
      <w:r w:rsidRPr="00207808">
        <w:rPr>
          <w:rFonts w:ascii="Courier New" w:eastAsia="Times New Roman" w:hAnsi="Courier New" w:cs="Courier New"/>
          <w:color w:val="000000"/>
          <w:sz w:val="20"/>
          <w:szCs w:val="20"/>
          <w:lang w:val="en-US" w:eastAsia="pl-PL"/>
        </w:rPr>
        <w:br/>
        <w:t xml:space="preserve">                    &lt;/NavLink&gt;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&lt;/Container&gt;</w:t>
      </w:r>
      <w:r w:rsidRPr="00207808">
        <w:rPr>
          <w:rFonts w:ascii="Courier New" w:eastAsia="Times New Roman" w:hAnsi="Courier New" w:cs="Courier New"/>
          <w:color w:val="000000"/>
          <w:sz w:val="20"/>
          <w:szCs w:val="20"/>
          <w:lang w:val="en-US" w:eastAsia="pl-PL"/>
        </w:rPr>
        <w:br/>
        <w:t>&lt;/div&gt;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export default connect(mapStateToProps, mapDispatchToProps)(LoginPage);</w:t>
      </w:r>
    </w:p>
    <w:p w14:paraId="0AB6942A" w14:textId="77777777" w:rsidR="00CA36E6" w:rsidRDefault="00CA36E6" w:rsidP="00827676">
      <w:pPr>
        <w:pStyle w:val="Tekstwiodcy"/>
        <w:rPr>
          <w:lang w:val="en-US"/>
        </w:rPr>
      </w:pPr>
    </w:p>
    <w:p w14:paraId="3AE9A3EB" w14:textId="51740446" w:rsidR="00F603C7" w:rsidRDefault="00F603C7" w:rsidP="00F603C7">
      <w:pPr>
        <w:pStyle w:val="NrNagwek3"/>
        <w:rPr>
          <w:lang w:val="en-US"/>
        </w:rPr>
      </w:pPr>
      <w:bookmarkStart w:id="66" w:name="_Toc26732966"/>
      <w:r>
        <w:rPr>
          <w:lang w:val="en-US"/>
        </w:rPr>
        <w:t>UI</w:t>
      </w:r>
      <w:bookmarkEnd w:id="66"/>
    </w:p>
    <w:p w14:paraId="17C84C2E" w14:textId="49EDDFC2" w:rsidR="00207808" w:rsidRPr="00732C26" w:rsidRDefault="00732C26" w:rsidP="00F30019">
      <w:pPr>
        <w:pStyle w:val="Tekstwiodcy"/>
      </w:pPr>
      <w:r w:rsidRPr="00732C26">
        <w:t xml:space="preserve">Katalog UI zawiera </w:t>
      </w:r>
      <w:r>
        <w:t>podstawowe elementu interfejsu użytkownika takie jak</w:t>
      </w:r>
      <w:r w:rsidR="00110586">
        <w:t>:</w:t>
      </w:r>
      <w:r>
        <w:t xml:space="preserve"> przyciski, pola tekstowe, nagłówki itp.</w:t>
      </w:r>
      <w:r w:rsidR="00F30019">
        <w:t xml:space="preserve"> Posiadają one jednolity styl</w:t>
      </w:r>
      <w:r w:rsidR="00110586">
        <w:t>.</w:t>
      </w:r>
      <w:r w:rsidR="00F30019">
        <w:t xml:space="preserve"> </w:t>
      </w:r>
      <w:r w:rsidR="00110586">
        <w:t>D</w:t>
      </w:r>
      <w:r w:rsidR="00F30019">
        <w:t xml:space="preserve">zięki temu, że w </w:t>
      </w:r>
      <w:r w:rsidR="0022423F">
        <w:t xml:space="preserve">wielu </w:t>
      </w:r>
      <w:r w:rsidR="00C621AF">
        <w:t>miejscach</w:t>
      </w:r>
      <w:r w:rsidR="00F30019">
        <w:t xml:space="preserve"> aplikacji korzystamy z tej samej implementacji elementów UI możemy łatwo zmienić styl naszej aplikacji bez potrzeby szukania poszczególnych wywołań funkcji.</w:t>
      </w:r>
      <w:r>
        <w:t xml:space="preserve"> Na </w:t>
      </w:r>
      <w:r>
        <w:fldChar w:fldCharType="begin"/>
      </w:r>
      <w:r>
        <w:instrText xml:space="preserve"> REF _Ref26734100 \h </w:instrText>
      </w:r>
      <w:r>
        <w:fldChar w:fldCharType="separate"/>
      </w:r>
      <w:r w:rsidRPr="00732C26">
        <w:t xml:space="preserve">listingu </w:t>
      </w:r>
      <w:r w:rsidRPr="00732C26">
        <w:rPr>
          <w:noProof/>
        </w:rPr>
        <w:t>12</w:t>
      </w:r>
      <w:r>
        <w:fldChar w:fldCharType="end"/>
      </w:r>
      <w:r>
        <w:t xml:space="preserve"> możemy zobaczyć implementacje jednego z przycisków</w:t>
      </w:r>
      <w:r w:rsidR="00F30019">
        <w:t>.</w:t>
      </w:r>
    </w:p>
    <w:p w14:paraId="1B21D765" w14:textId="6036EF89" w:rsidR="00207808" w:rsidRPr="00732C26" w:rsidRDefault="00207808" w:rsidP="00207808">
      <w:pPr>
        <w:pStyle w:val="Legenda"/>
        <w:keepNext/>
        <w:jc w:val="left"/>
      </w:pPr>
      <w:bookmarkStart w:id="67" w:name="_Ref26734100"/>
      <w:r w:rsidRPr="00732C26">
        <w:t xml:space="preserve">Listing </w:t>
      </w:r>
      <w:r>
        <w:fldChar w:fldCharType="begin"/>
      </w:r>
      <w:r w:rsidRPr="00732C26">
        <w:instrText xml:space="preserve"> SEQ Listing \* ARABIC </w:instrText>
      </w:r>
      <w:r>
        <w:fldChar w:fldCharType="separate"/>
      </w:r>
      <w:r w:rsidR="00732C26" w:rsidRPr="00732C26">
        <w:rPr>
          <w:noProof/>
        </w:rPr>
        <w:t>12</w:t>
      </w:r>
      <w:r>
        <w:fldChar w:fldCharType="end"/>
      </w:r>
      <w:bookmarkEnd w:id="67"/>
      <w:r w:rsidRPr="00732C26">
        <w:t xml:space="preserve"> Komponent ButtonPage</w:t>
      </w:r>
    </w:p>
    <w:p w14:paraId="4DFEB2FF" w14:textId="77777777" w:rsidR="00207808" w:rsidRPr="00207808"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207808">
        <w:rPr>
          <w:rFonts w:ascii="Courier New" w:eastAsia="Times New Roman" w:hAnsi="Courier New" w:cs="Courier New"/>
          <w:color w:val="000000"/>
          <w:sz w:val="20"/>
          <w:szCs w:val="20"/>
          <w:lang w:val="en-US" w:eastAsia="pl-PL"/>
        </w:rPr>
        <w:t>import React, { Fragment } from "react";</w:t>
      </w:r>
      <w:r w:rsidRPr="00207808">
        <w:rPr>
          <w:rFonts w:ascii="Courier New" w:eastAsia="Times New Roman" w:hAnsi="Courier New" w:cs="Courier New"/>
          <w:color w:val="000000"/>
          <w:sz w:val="20"/>
          <w:szCs w:val="20"/>
          <w:lang w:val="en-US" w:eastAsia="pl-PL"/>
        </w:rPr>
        <w:br/>
        <w:t>import { MDBBtn } from "mdbreact";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const ButtonPage = props =&gt; {</w:t>
      </w:r>
      <w:r w:rsidRPr="00207808">
        <w:rPr>
          <w:rFonts w:ascii="Courier New" w:eastAsia="Times New Roman" w:hAnsi="Courier New" w:cs="Courier New"/>
          <w:color w:val="000000"/>
          <w:sz w:val="20"/>
          <w:szCs w:val="20"/>
          <w:lang w:val="en-US" w:eastAsia="pl-PL"/>
        </w:rPr>
        <w:br/>
        <w:t xml:space="preserve">  return (</w:t>
      </w:r>
      <w:r w:rsidRPr="00207808">
        <w:rPr>
          <w:rFonts w:ascii="Courier New" w:eastAsia="Times New Roman" w:hAnsi="Courier New" w:cs="Courier New"/>
          <w:color w:val="000000"/>
          <w:sz w:val="20"/>
          <w:szCs w:val="20"/>
          <w:lang w:val="en-US" w:eastAsia="pl-PL"/>
        </w:rPr>
        <w:br/>
        <w:t xml:space="preserve">    &lt;Fragment&gt;</w:t>
      </w:r>
      <w:r w:rsidRPr="00207808">
        <w:rPr>
          <w:rFonts w:ascii="Courier New" w:eastAsia="Times New Roman" w:hAnsi="Courier New" w:cs="Courier New"/>
          <w:color w:val="000000"/>
          <w:sz w:val="20"/>
          <w:szCs w:val="20"/>
          <w:lang w:val="en-US" w:eastAsia="pl-PL"/>
        </w:rPr>
        <w:br/>
        <w:t xml:space="preserve">      &lt;MDBBtn</w:t>
      </w:r>
      <w:r w:rsidRPr="00207808">
        <w:rPr>
          <w:rFonts w:ascii="Courier New" w:eastAsia="Times New Roman" w:hAnsi="Courier New" w:cs="Courier New"/>
          <w:color w:val="000000"/>
          <w:sz w:val="20"/>
          <w:szCs w:val="20"/>
          <w:lang w:val="en-US" w:eastAsia="pl-PL"/>
        </w:rPr>
        <w:br/>
        <w:t xml:space="preserve">        disabled={props.isDisabled}</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t xml:space="preserve">        color="primary"</w:t>
      </w:r>
      <w:r w:rsidRPr="00207808">
        <w:rPr>
          <w:rFonts w:ascii="Courier New" w:eastAsia="Times New Roman" w:hAnsi="Courier New" w:cs="Courier New"/>
          <w:color w:val="000000"/>
          <w:sz w:val="20"/>
          <w:szCs w:val="20"/>
          <w:lang w:val="en-US" w:eastAsia="pl-PL"/>
        </w:rPr>
        <w:br/>
        <w:t xml:space="preserve">        rounded</w:t>
      </w:r>
      <w:r w:rsidRPr="00207808">
        <w:rPr>
          <w:rFonts w:ascii="Courier New" w:eastAsia="Times New Roman" w:hAnsi="Courier New" w:cs="Courier New"/>
          <w:color w:val="000000"/>
          <w:sz w:val="20"/>
          <w:szCs w:val="20"/>
          <w:lang w:val="en-US" w:eastAsia="pl-PL"/>
        </w:rPr>
        <w:br/>
        <w:t xml:space="preserve">        onClick={props.onClickAction}</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{props.name}</w:t>
      </w:r>
      <w:r w:rsidRPr="00207808">
        <w:rPr>
          <w:rFonts w:ascii="Courier New" w:eastAsia="Times New Roman" w:hAnsi="Courier New" w:cs="Courier New"/>
          <w:color w:val="000000"/>
          <w:sz w:val="20"/>
          <w:szCs w:val="20"/>
          <w:lang w:val="en-US" w:eastAsia="pl-PL"/>
        </w:rPr>
        <w:br/>
        <w:t xml:space="preserve">        {props.children}</w:t>
      </w:r>
      <w:r w:rsidRPr="00207808">
        <w:rPr>
          <w:rFonts w:ascii="Courier New" w:eastAsia="Times New Roman" w:hAnsi="Courier New" w:cs="Courier New"/>
          <w:color w:val="000000"/>
          <w:sz w:val="20"/>
          <w:szCs w:val="20"/>
          <w:lang w:val="en-US" w:eastAsia="pl-PL"/>
        </w:rPr>
        <w:br/>
        <w:t xml:space="preserve">      &lt;/MDBBtn&gt;</w:t>
      </w:r>
      <w:r w:rsidRPr="00207808">
        <w:rPr>
          <w:rFonts w:ascii="Courier New" w:eastAsia="Times New Roman" w:hAnsi="Courier New" w:cs="Courier New"/>
          <w:color w:val="000000"/>
          <w:sz w:val="20"/>
          <w:szCs w:val="20"/>
          <w:lang w:val="en-US" w:eastAsia="pl-PL"/>
        </w:rPr>
        <w:br/>
        <w:t xml:space="preserve">    &lt;/Fragment&gt;</w:t>
      </w:r>
      <w:r w:rsidRPr="00207808">
        <w:rPr>
          <w:rFonts w:ascii="Courier New" w:eastAsia="Times New Roman" w:hAnsi="Courier New" w:cs="Courier New"/>
          <w:color w:val="000000"/>
          <w:sz w:val="20"/>
          <w:szCs w:val="20"/>
          <w:lang w:val="en-US" w:eastAsia="pl-PL"/>
        </w:rPr>
        <w:br/>
        <w:t xml:space="preserv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export default ButtonPage;</w:t>
      </w:r>
    </w:p>
    <w:p w14:paraId="1CDF478E" w14:textId="77777777" w:rsidR="00207808" w:rsidRDefault="00207808" w:rsidP="00207808">
      <w:pPr>
        <w:pStyle w:val="Listing"/>
        <w:rPr>
          <w:lang w:val="en-US"/>
        </w:rPr>
      </w:pPr>
    </w:p>
    <w:p w14:paraId="33EAF8C5" w14:textId="77777777" w:rsidR="00207808" w:rsidRDefault="00207808" w:rsidP="00827676">
      <w:pPr>
        <w:pStyle w:val="Tekstwiodcy"/>
        <w:rPr>
          <w:lang w:val="en-US"/>
        </w:rPr>
      </w:pPr>
    </w:p>
    <w:p w14:paraId="66D460D6" w14:textId="7BC1B96E" w:rsidR="00F603C7" w:rsidRDefault="00F603C7" w:rsidP="00F603C7">
      <w:pPr>
        <w:pStyle w:val="NrNagwek3"/>
        <w:rPr>
          <w:lang w:val="en-US"/>
        </w:rPr>
      </w:pPr>
      <w:bookmarkStart w:id="68" w:name="_Toc26732967"/>
      <w:r>
        <w:rPr>
          <w:lang w:val="en-US"/>
        </w:rPr>
        <w:t>App</w:t>
      </w:r>
      <w:bookmarkEnd w:id="68"/>
    </w:p>
    <w:p w14:paraId="3A36163B" w14:textId="36578137" w:rsidR="00207808" w:rsidRDefault="00F30019" w:rsidP="00F30019">
      <w:pPr>
        <w:pStyle w:val="Tekstwiodcy"/>
      </w:pPr>
      <w:r w:rsidRPr="00F30019">
        <w:t>Plik App.js zawiera k</w:t>
      </w:r>
      <w:r>
        <w:t xml:space="preserve">omponent korzeń. Na </w:t>
      </w:r>
      <w:r>
        <w:fldChar w:fldCharType="begin"/>
      </w:r>
      <w:r>
        <w:instrText xml:space="preserve"> REF _Ref26734399 \h </w:instrText>
      </w:r>
      <w:r>
        <w:fldChar w:fldCharType="separate"/>
      </w:r>
      <w:r>
        <w:t xml:space="preserve">listingu </w:t>
      </w:r>
      <w:r>
        <w:rPr>
          <w:noProof/>
        </w:rPr>
        <w:t>13</w:t>
      </w:r>
      <w:r>
        <w:fldChar w:fldCharType="end"/>
      </w:r>
      <w:r>
        <w:t xml:space="preserve"> znajduje się implementacja tego komponentu. Warto zwrócić uwagę na to, że komponent </w:t>
      </w:r>
      <w:r w:rsidRPr="0022423F">
        <w:rPr>
          <w:rFonts w:ascii="Courier New" w:hAnsi="Courier New" w:cs="Courier New"/>
        </w:rPr>
        <w:t>Layout</w:t>
      </w:r>
      <w:r>
        <w:rPr>
          <w:i/>
          <w:iCs/>
        </w:rPr>
        <w:t xml:space="preserve"> </w:t>
      </w:r>
      <w:r>
        <w:t xml:space="preserve">okala inne komponenty, w jego wnętrzu renderowane są poszczególne komponenty. Komponenty te zostaną wyświetlone w momencie kiedy użytkownik przejdzie, lub zostanie przekierowany na ścieżkę podaną przez zmienną  </w:t>
      </w:r>
      <w:r w:rsidRPr="0022423F">
        <w:rPr>
          <w:rFonts w:ascii="Courier New" w:hAnsi="Courier New" w:cs="Courier New"/>
        </w:rPr>
        <w:t>path</w:t>
      </w:r>
      <w:r>
        <w:t>.</w:t>
      </w:r>
    </w:p>
    <w:p w14:paraId="47FF9B31" w14:textId="20B2BFE2" w:rsidR="00207808" w:rsidRDefault="00207808" w:rsidP="00207808">
      <w:pPr>
        <w:pStyle w:val="Legenda"/>
        <w:keepNext/>
        <w:jc w:val="left"/>
      </w:pPr>
      <w:bookmarkStart w:id="69" w:name="_Ref26734399"/>
      <w:r>
        <w:t xml:space="preserve">Listing </w:t>
      </w:r>
      <w:r>
        <w:fldChar w:fldCharType="begin"/>
      </w:r>
      <w:r>
        <w:instrText xml:space="preserve"> SEQ Listing \* ARABIC </w:instrText>
      </w:r>
      <w:r>
        <w:fldChar w:fldCharType="separate"/>
      </w:r>
      <w:r w:rsidR="00732C26">
        <w:rPr>
          <w:noProof/>
        </w:rPr>
        <w:t>13</w:t>
      </w:r>
      <w:r>
        <w:fldChar w:fldCharType="end"/>
      </w:r>
      <w:bookmarkEnd w:id="69"/>
      <w:r>
        <w:t xml:space="preserve"> Fragment kodu komponentu App</w:t>
      </w:r>
    </w:p>
    <w:p w14:paraId="25C99A8E" w14:textId="77777777" w:rsidR="002C60A5" w:rsidRPr="00181C85"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class App extends Component {</w:t>
      </w:r>
      <w:r w:rsidRPr="00181C85">
        <w:rPr>
          <w:rFonts w:ascii="Courier New" w:eastAsia="Times New Roman" w:hAnsi="Courier New" w:cs="Courier New"/>
          <w:color w:val="000000"/>
          <w:sz w:val="20"/>
          <w:szCs w:val="20"/>
          <w:lang w:val="en-US" w:eastAsia="pl-PL"/>
        </w:rPr>
        <w:br/>
        <w:t xml:space="preserve">  componentWillMount() {</w:t>
      </w:r>
      <w:r w:rsidRPr="00181C85">
        <w:rPr>
          <w:rFonts w:ascii="Courier New" w:eastAsia="Times New Roman" w:hAnsi="Courier New" w:cs="Courier New"/>
          <w:color w:val="000000"/>
          <w:sz w:val="20"/>
          <w:szCs w:val="20"/>
          <w:lang w:val="en-US" w:eastAsia="pl-PL"/>
        </w:rPr>
        <w:br/>
        <w:t xml:space="preserve">    this.props.onProductFetch();</w:t>
      </w:r>
      <w:r w:rsidRPr="00181C85">
        <w:rPr>
          <w:rFonts w:ascii="Courier New" w:eastAsia="Times New Roman" w:hAnsi="Courier New" w:cs="Courier New"/>
          <w:color w:val="000000"/>
          <w:sz w:val="20"/>
          <w:szCs w:val="20"/>
          <w:lang w:val="en-US" w:eastAsia="pl-PL"/>
        </w:rPr>
        <w:br/>
        <w:t xml:space="preserve">    this.props.onStorageFetch();</w:t>
      </w:r>
      <w:r w:rsidRPr="00181C85">
        <w:rPr>
          <w:rFonts w:ascii="Courier New" w:eastAsia="Times New Roman" w:hAnsi="Courier New" w:cs="Courier New"/>
          <w:color w:val="000000"/>
          <w:sz w:val="20"/>
          <w:szCs w:val="20"/>
          <w:lang w:val="en-US" w:eastAsia="pl-PL"/>
        </w:rPr>
        <w:br/>
        <w:t xml:space="preserve">    this.props.onWikiEntriesFetch();</w:t>
      </w:r>
      <w:r w:rsidRPr="00181C85">
        <w:rPr>
          <w:rFonts w:ascii="Courier New" w:eastAsia="Times New Roman" w:hAnsi="Courier New" w:cs="Courier New"/>
          <w:color w:val="000000"/>
          <w:sz w:val="20"/>
          <w:szCs w:val="20"/>
          <w:lang w:val="en-US" w:eastAsia="pl-PL"/>
        </w:rPr>
        <w:br/>
        <w:t xml:space="preserve">  }</w:t>
      </w:r>
      <w:r w:rsidRPr="00181C85">
        <w:rPr>
          <w:rFonts w:ascii="Courier New" w:eastAsia="Times New Roman" w:hAnsi="Courier New" w:cs="Courier New"/>
          <w:color w:val="000000"/>
          <w:sz w:val="20"/>
          <w:szCs w:val="20"/>
          <w:lang w:val="en-US" w:eastAsia="pl-PL"/>
        </w:rPr>
        <w:br/>
      </w:r>
      <w:r w:rsidRPr="00181C85">
        <w:rPr>
          <w:rFonts w:ascii="Courier New" w:eastAsia="Times New Roman" w:hAnsi="Courier New" w:cs="Courier New"/>
          <w:color w:val="000000"/>
          <w:sz w:val="20"/>
          <w:szCs w:val="20"/>
          <w:lang w:val="en-US" w:eastAsia="pl-PL"/>
        </w:rPr>
        <w:br/>
        <w:t xml:space="preserve">  render() {</w:t>
      </w:r>
      <w:r w:rsidRPr="00181C85">
        <w:rPr>
          <w:rFonts w:ascii="Courier New" w:eastAsia="Times New Roman" w:hAnsi="Courier New" w:cs="Courier New"/>
          <w:color w:val="000000"/>
          <w:sz w:val="20"/>
          <w:szCs w:val="20"/>
          <w:lang w:val="en-US" w:eastAsia="pl-PL"/>
        </w:rPr>
        <w:br/>
        <w:t xml:space="preserve">    return (</w:t>
      </w:r>
      <w:r w:rsidRPr="00181C85">
        <w:rPr>
          <w:rFonts w:ascii="Courier New" w:eastAsia="Times New Roman" w:hAnsi="Courier New" w:cs="Courier New"/>
          <w:color w:val="000000"/>
          <w:sz w:val="20"/>
          <w:szCs w:val="20"/>
          <w:lang w:val="en-US" w:eastAsia="pl-PL"/>
        </w:rPr>
        <w:br/>
        <w:t xml:space="preserve">      &lt;div&gt;</w:t>
      </w:r>
      <w:r w:rsidRPr="00181C85">
        <w:rPr>
          <w:rFonts w:ascii="Courier New" w:eastAsia="Times New Roman" w:hAnsi="Courier New" w:cs="Courier New"/>
          <w:color w:val="000000"/>
          <w:sz w:val="20"/>
          <w:szCs w:val="20"/>
          <w:lang w:val="en-US" w:eastAsia="pl-PL"/>
        </w:rPr>
        <w:br/>
        <w:t xml:space="preserve">        &lt;Layout&gt;</w:t>
      </w:r>
      <w:r w:rsidRPr="00181C85">
        <w:rPr>
          <w:rFonts w:ascii="Courier New" w:eastAsia="Times New Roman" w:hAnsi="Courier New" w:cs="Courier New"/>
          <w:color w:val="000000"/>
          <w:sz w:val="20"/>
          <w:szCs w:val="20"/>
          <w:lang w:val="en-US" w:eastAsia="pl-PL"/>
        </w:rPr>
        <w:br/>
        <w:t xml:space="preserve">          &lt;Switch&gt;</w:t>
      </w:r>
      <w:r w:rsidRPr="00181C85">
        <w:rPr>
          <w:rFonts w:ascii="Courier New" w:eastAsia="Times New Roman" w:hAnsi="Courier New" w:cs="Courier New"/>
          <w:color w:val="000000"/>
          <w:sz w:val="20"/>
          <w:szCs w:val="20"/>
          <w:lang w:val="en-US" w:eastAsia="pl-PL"/>
        </w:rPr>
        <w:br/>
        <w:t xml:space="preserve">            &lt;Route path="/mainPage" component={MainPage} /&gt;</w:t>
      </w:r>
      <w:r w:rsidRPr="00181C85">
        <w:rPr>
          <w:rFonts w:ascii="Courier New" w:eastAsia="Times New Roman" w:hAnsi="Courier New" w:cs="Courier New"/>
          <w:color w:val="000000"/>
          <w:sz w:val="20"/>
          <w:szCs w:val="20"/>
          <w:lang w:val="en-US" w:eastAsia="pl-PL"/>
        </w:rPr>
        <w:br/>
        <w:t xml:space="preserve">            &lt;Route exact path="/wiki" component={Wiki} /&gt;</w:t>
      </w:r>
      <w:r w:rsidRPr="00181C85">
        <w:rPr>
          <w:rFonts w:ascii="Courier New" w:eastAsia="Times New Roman" w:hAnsi="Courier New" w:cs="Courier New"/>
          <w:color w:val="000000"/>
          <w:sz w:val="20"/>
          <w:szCs w:val="20"/>
          <w:lang w:val="en-US" w:eastAsia="pl-PL"/>
        </w:rPr>
        <w:br/>
        <w:t xml:space="preserve">            &lt;Route exact path="/wiki/:id" component={WikiPage} /&gt;</w:t>
      </w:r>
      <w:r w:rsidRPr="00181C85">
        <w:rPr>
          <w:rFonts w:ascii="Courier New" w:eastAsia="Times New Roman" w:hAnsi="Courier New" w:cs="Courier New"/>
          <w:color w:val="000000"/>
          <w:sz w:val="20"/>
          <w:szCs w:val="20"/>
          <w:lang w:val="en-US" w:eastAsia="pl-PL"/>
        </w:rPr>
        <w:br/>
        <w:t xml:space="preserve">            &lt;Route exact path="/login" component={LoginPage} /&gt;</w:t>
      </w:r>
      <w:r w:rsidRPr="00181C85">
        <w:rPr>
          <w:rFonts w:ascii="Courier New" w:eastAsia="Times New Roman" w:hAnsi="Courier New" w:cs="Courier New"/>
          <w:color w:val="000000"/>
          <w:sz w:val="20"/>
          <w:szCs w:val="20"/>
          <w:lang w:val="en-US" w:eastAsia="pl-PL"/>
        </w:rPr>
        <w:br/>
        <w:t xml:space="preserve">            &lt;Route exact path="/signUp" component={SignUpPage} /&gt;</w:t>
      </w:r>
    </w:p>
    <w:p w14:paraId="0A0A8C09" w14:textId="77777777" w:rsidR="002C60A5"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ab/>
      </w:r>
      <w:r w:rsidRPr="00181C85">
        <w:rPr>
          <w:rFonts w:ascii="Courier New" w:eastAsia="Times New Roman" w:hAnsi="Courier New" w:cs="Courier New"/>
          <w:color w:val="000000"/>
          <w:sz w:val="20"/>
          <w:szCs w:val="20"/>
          <w:lang w:val="en-US" w:eastAsia="pl-PL"/>
        </w:rPr>
        <w:tab/>
        <w:t>…</w:t>
      </w:r>
      <w:r w:rsidR="00207808" w:rsidRPr="00181C85">
        <w:rPr>
          <w:rFonts w:ascii="Courier New" w:eastAsia="Times New Roman" w:hAnsi="Courier New" w:cs="Courier New"/>
          <w:color w:val="000000"/>
          <w:sz w:val="20"/>
          <w:szCs w:val="20"/>
          <w:lang w:val="en-US" w:eastAsia="pl-PL"/>
        </w:rPr>
        <w:br/>
        <w:t xml:space="preserve">          &lt;/Switch&gt;</w:t>
      </w:r>
      <w:r w:rsidR="00207808" w:rsidRPr="00181C85">
        <w:rPr>
          <w:rFonts w:ascii="Courier New" w:eastAsia="Times New Roman" w:hAnsi="Courier New" w:cs="Courier New"/>
          <w:color w:val="000000"/>
          <w:sz w:val="20"/>
          <w:szCs w:val="20"/>
          <w:lang w:val="en-US" w:eastAsia="pl-PL"/>
        </w:rPr>
        <w:br/>
        <w:t xml:space="preserve">        &lt;/Layout&gt;</w:t>
      </w:r>
      <w:r w:rsidR="00207808" w:rsidRPr="00181C85">
        <w:rPr>
          <w:rFonts w:ascii="Courier New" w:eastAsia="Times New Roman" w:hAnsi="Courier New" w:cs="Courier New"/>
          <w:color w:val="000000"/>
          <w:sz w:val="20"/>
          <w:szCs w:val="20"/>
          <w:lang w:val="en-US" w:eastAsia="pl-PL"/>
        </w:rPr>
        <w:br/>
        <w:t xml:space="preserve">      &lt;/div&gt;</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w:t>
      </w:r>
    </w:p>
    <w:p w14:paraId="010F9F7F" w14:textId="1BEA34D9" w:rsidR="00207808"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w:t>
      </w:r>
      <w:r w:rsidR="00207808" w:rsidRPr="00181C85">
        <w:rPr>
          <w:rFonts w:ascii="Courier New" w:eastAsia="Times New Roman" w:hAnsi="Courier New" w:cs="Courier New"/>
          <w:color w:val="000000"/>
          <w:sz w:val="20"/>
          <w:szCs w:val="20"/>
          <w:lang w:val="en-US" w:eastAsia="pl-PL"/>
        </w:rPr>
        <w:br/>
      </w:r>
      <w:r w:rsidR="00207808" w:rsidRPr="00181C85">
        <w:rPr>
          <w:rFonts w:ascii="Courier New" w:eastAsia="Times New Roman" w:hAnsi="Courier New" w:cs="Courier New"/>
          <w:color w:val="000000"/>
          <w:sz w:val="20"/>
          <w:szCs w:val="20"/>
          <w:lang w:val="en-US" w:eastAsia="pl-PL"/>
        </w:rPr>
        <w:br/>
        <w:t>export default connect(mapStateToProps, mapDispatchToProps)(App);</w:t>
      </w:r>
    </w:p>
    <w:p w14:paraId="22137454" w14:textId="77777777" w:rsidR="00207808" w:rsidRPr="00181C85" w:rsidRDefault="00207808" w:rsidP="00207808">
      <w:pPr>
        <w:pStyle w:val="Listing"/>
        <w:rPr>
          <w:lang w:val="en-US"/>
        </w:rPr>
      </w:pPr>
    </w:p>
    <w:p w14:paraId="4C97E134" w14:textId="209ED0BC" w:rsidR="00290799" w:rsidRPr="00E063E7" w:rsidRDefault="00290799" w:rsidP="00E063E7">
      <w:pPr>
        <w:pStyle w:val="NrNagwek2"/>
      </w:pPr>
      <w:bookmarkStart w:id="70" w:name="_Toc26732968"/>
      <w:r w:rsidRPr="00E063E7">
        <w:lastRenderedPageBreak/>
        <w:t>Projekt wybranych funkcji</w:t>
      </w:r>
      <w:bookmarkEnd w:id="70"/>
    </w:p>
    <w:p w14:paraId="07BA81C2" w14:textId="0BC2F61C" w:rsidR="008559EF" w:rsidRDefault="00A3634E" w:rsidP="00A3634E">
      <w:pPr>
        <w:pStyle w:val="NrNagwek3"/>
      </w:pPr>
      <w:bookmarkStart w:id="71" w:name="_Toc26732969"/>
      <w:r w:rsidRPr="00A3634E">
        <w:t>Funkcja kontrolera odpowiedzialna za z</w:t>
      </w:r>
      <w:r>
        <w:t>apisywanie zdjęć</w:t>
      </w:r>
      <w:bookmarkEnd w:id="71"/>
    </w:p>
    <w:p w14:paraId="51683723" w14:textId="46EA9F2B" w:rsidR="00A3634E" w:rsidRDefault="00A3634E" w:rsidP="00A3634E">
      <w:pPr>
        <w:pStyle w:val="Tekstwiodcy"/>
      </w:pPr>
      <w:r w:rsidRPr="00C01266">
        <w:rPr>
          <w:highlight w:val="yellow"/>
        </w:rPr>
        <w:t xml:space="preserve">Na </w:t>
      </w:r>
      <w:r w:rsidR="0022423F" w:rsidRPr="00C01266">
        <w:rPr>
          <w:highlight w:val="yellow"/>
        </w:rPr>
        <w:t xml:space="preserve"> </w:t>
      </w:r>
      <w:r w:rsidR="0022423F" w:rsidRPr="00C01266">
        <w:rPr>
          <w:highlight w:val="yellow"/>
        </w:rPr>
        <w:fldChar w:fldCharType="begin"/>
      </w:r>
      <w:r w:rsidR="0022423F" w:rsidRPr="00C01266">
        <w:rPr>
          <w:highlight w:val="yellow"/>
        </w:rPr>
        <w:instrText xml:space="preserve"> REF _Ref26740670 \h </w:instrText>
      </w:r>
      <w:r w:rsidR="0022423F" w:rsidRPr="00C01266">
        <w:rPr>
          <w:highlight w:val="yellow"/>
        </w:rPr>
      </w:r>
      <w:r w:rsidR="00C01266">
        <w:rPr>
          <w:highlight w:val="yellow"/>
        </w:rPr>
        <w:instrText xml:space="preserve"> \* MERGEFORMAT </w:instrText>
      </w:r>
      <w:r w:rsidR="0022423F" w:rsidRPr="00C01266">
        <w:rPr>
          <w:highlight w:val="yellow"/>
        </w:rPr>
        <w:fldChar w:fldCharType="separate"/>
      </w:r>
      <w:r w:rsidR="0022423F" w:rsidRPr="00C01266">
        <w:rPr>
          <w:highlight w:val="yellow"/>
        </w:rPr>
        <w:t xml:space="preserve">listing </w:t>
      </w:r>
      <w:r w:rsidR="0022423F" w:rsidRPr="00C01266">
        <w:rPr>
          <w:noProof/>
          <w:highlight w:val="yellow"/>
        </w:rPr>
        <w:t>14</w:t>
      </w:r>
      <w:r w:rsidR="0022423F" w:rsidRPr="00C01266">
        <w:rPr>
          <w:highlight w:val="yellow"/>
        </w:rPr>
        <w:fldChar w:fldCharType="end"/>
      </w:r>
      <w:r w:rsidR="0022423F" w:rsidRPr="00C01266">
        <w:rPr>
          <w:highlight w:val="yellow"/>
        </w:rPr>
        <w:t xml:space="preserve"> </w:t>
      </w:r>
      <w:r w:rsidRPr="00C01266">
        <w:rPr>
          <w:highlight w:val="yellow"/>
        </w:rPr>
        <w:t xml:space="preserve">został przedstawiony fragment funkcji </w:t>
      </w:r>
      <w:r w:rsidR="008C58C9" w:rsidRPr="00C01266">
        <w:rPr>
          <w:highlight w:val="yellow"/>
        </w:rPr>
        <w:t>odpowiedzialn</w:t>
      </w:r>
      <w:r w:rsidR="0022423F" w:rsidRPr="00C01266">
        <w:rPr>
          <w:highlight w:val="yellow"/>
        </w:rPr>
        <w:t>ej</w:t>
      </w:r>
      <w:r w:rsidRPr="00C01266">
        <w:rPr>
          <w:highlight w:val="yellow"/>
        </w:rPr>
        <w:t xml:space="preserve"> za zapisywanie </w:t>
      </w:r>
      <w:r w:rsidR="008C58C9" w:rsidRPr="00C01266">
        <w:rPr>
          <w:highlight w:val="yellow"/>
        </w:rPr>
        <w:t>zdjęć</w:t>
      </w:r>
      <w:r w:rsidRPr="00C01266">
        <w:rPr>
          <w:highlight w:val="yellow"/>
        </w:rPr>
        <w:t xml:space="preserve"> </w:t>
      </w:r>
      <w:r w:rsidR="008C58C9" w:rsidRPr="00C01266">
        <w:rPr>
          <w:highlight w:val="yellow"/>
        </w:rPr>
        <w:t>przestanych</w:t>
      </w:r>
      <w:r w:rsidRPr="00C01266">
        <w:rPr>
          <w:highlight w:val="yellow"/>
        </w:rPr>
        <w:t xml:space="preserve">  z  </w:t>
      </w:r>
      <w:r w:rsidR="0022423F" w:rsidRPr="00C01266">
        <w:rPr>
          <w:highlight w:val="yellow"/>
        </w:rPr>
        <w:t>Front-Endu</w:t>
      </w:r>
      <w:r w:rsidRPr="00C01266">
        <w:rPr>
          <w:highlight w:val="yellow"/>
        </w:rPr>
        <w:t>.</w:t>
      </w:r>
      <w:r>
        <w:t xml:space="preserve"> </w:t>
      </w:r>
    </w:p>
    <w:p w14:paraId="68DFE668" w14:textId="2A7EA0FB" w:rsidR="00E063E7" w:rsidRPr="00732C26" w:rsidRDefault="00E063E7" w:rsidP="00E063E7">
      <w:pPr>
        <w:pStyle w:val="Legenda"/>
        <w:keepNext/>
        <w:jc w:val="left"/>
        <w:rPr>
          <w:lang w:val="en-US"/>
        </w:rPr>
      </w:pPr>
      <w:bookmarkStart w:id="72" w:name="_Ref26740670"/>
      <w:r w:rsidRPr="00732C26">
        <w:rPr>
          <w:lang w:val="en-US"/>
        </w:rPr>
        <w:t xml:space="preserve">Listing </w:t>
      </w:r>
      <w:r>
        <w:fldChar w:fldCharType="begin"/>
      </w:r>
      <w:r w:rsidRPr="00732C26">
        <w:rPr>
          <w:lang w:val="en-US"/>
        </w:rPr>
        <w:instrText xml:space="preserve"> SEQ Listing \* ARABIC </w:instrText>
      </w:r>
      <w:r>
        <w:fldChar w:fldCharType="separate"/>
      </w:r>
      <w:r w:rsidR="00732C26">
        <w:rPr>
          <w:noProof/>
          <w:lang w:val="en-US"/>
        </w:rPr>
        <w:t>14</w:t>
      </w:r>
      <w:r>
        <w:fldChar w:fldCharType="end"/>
      </w:r>
      <w:bookmarkEnd w:id="72"/>
      <w:r w:rsidRPr="00732C26">
        <w:rPr>
          <w:lang w:val="en-US"/>
        </w:rPr>
        <w:t xml:space="preserve"> Funkcja uplaodToLocalFileSystem(...)</w:t>
      </w:r>
    </w:p>
    <w:p w14:paraId="4A37B321" w14:textId="49B5E75D" w:rsidR="00E063E7" w:rsidRPr="0022423F" w:rsidRDefault="00E063E7" w:rsidP="0022423F">
      <w:pPr>
        <w:pStyle w:val="Listing"/>
        <w:rPr>
          <w:lang w:val="en-US"/>
        </w:rPr>
      </w:pPr>
      <w:r w:rsidRPr="0022423F">
        <w:rPr>
          <w:lang w:val="en-US"/>
        </w:rPr>
        <w:t>@PostMapping(path = "/upload", consumes = MediaType.MULTIPART_FORM_DATA_VALUE)</w:t>
      </w:r>
      <w:r w:rsidRPr="0022423F">
        <w:rPr>
          <w:lang w:val="en-US"/>
        </w:rPr>
        <w:br/>
        <w:t>public ResponseEntity&lt;Photo&gt; uploadToLocalFileSystem(@RequestParam("file") MultipartFile file,</w:t>
      </w:r>
      <w:r w:rsidRPr="0022423F">
        <w:rPr>
          <w:lang w:val="en-US"/>
        </w:rPr>
        <w:br/>
        <w:t xml:space="preserve">  @RequestParam(name = "productId", required = false) Integer productId,</w:t>
      </w:r>
      <w:r w:rsidRPr="0022423F">
        <w:rPr>
          <w:lang w:val="en-US"/>
        </w:rPr>
        <w:br/>
        <w:t xml:space="preserve">  @RequestParam(name = "wikiEntryId", required = false) Integer wikiEntryId,</w:t>
      </w:r>
      <w:r w:rsidRPr="0022423F">
        <w:rPr>
          <w:lang w:val="en-US"/>
        </w:rPr>
        <w:br/>
        <w:t xml:space="preserve">  @RequestParam("type") String type, @RequestParam("description") String description,</w:t>
      </w:r>
      <w:r w:rsidRPr="0022423F">
        <w:rPr>
          <w:lang w:val="en-US"/>
        </w:rPr>
        <w:br/>
        <w:t xml:space="preserve">  @RequestParam("enabled") boolean enabled)</w:t>
      </w:r>
      <w:r w:rsidRPr="0022423F">
        <w:rPr>
          <w:lang w:val="en-US"/>
        </w:rPr>
        <w:br/>
        <w:t>{</w:t>
      </w:r>
      <w:r w:rsidRPr="0022423F">
        <w:rPr>
          <w:lang w:val="en-US"/>
        </w:rPr>
        <w:br/>
      </w:r>
      <w:r w:rsidRPr="0022423F">
        <w:rPr>
          <w:lang w:val="en-US"/>
        </w:rPr>
        <w:br/>
        <w:t xml:space="preserve">   Photo newPhoto = new Photo();</w:t>
      </w:r>
      <w:r w:rsidRPr="0022423F">
        <w:rPr>
          <w:lang w:val="en-US"/>
        </w:rPr>
        <w:br/>
      </w:r>
      <w:r w:rsidRPr="0022423F">
        <w:rPr>
          <w:lang w:val="en-US"/>
        </w:rPr>
        <w:br/>
        <w:t xml:space="preserve">   if (wikiEntryId != null &amp;&amp; wikiEntryId &gt; 0)</w:t>
      </w:r>
      <w:r w:rsidRPr="0022423F">
        <w:rPr>
          <w:lang w:val="en-US"/>
        </w:rPr>
        <w:br/>
        <w:t xml:space="preserve">      {</w:t>
      </w:r>
      <w:r w:rsidRPr="0022423F">
        <w:rPr>
          <w:lang w:val="en-US"/>
        </w:rPr>
        <w:br/>
        <w:t xml:space="preserve">         newPhoto.setWikiEntryId(wikiEntryId);</w:t>
      </w:r>
      <w:r w:rsidRPr="0022423F">
        <w:rPr>
          <w:lang w:val="en-US"/>
        </w:rPr>
        <w:br/>
        <w:t xml:space="preserve">      }</w:t>
      </w:r>
      <w:r w:rsidRPr="0022423F">
        <w:rPr>
          <w:lang w:val="en-US"/>
        </w:rPr>
        <w:br/>
      </w:r>
      <w:r w:rsidRPr="0022423F">
        <w:rPr>
          <w:lang w:val="en-US"/>
        </w:rPr>
        <w:br/>
        <w:t xml:space="preserve">   if (productId != null &amp;&amp; productId &gt; 0)</w:t>
      </w:r>
      <w:r w:rsidRPr="0022423F">
        <w:rPr>
          <w:lang w:val="en-US"/>
        </w:rPr>
        <w:br/>
        <w:t xml:space="preserve">      {</w:t>
      </w:r>
      <w:r w:rsidRPr="0022423F">
        <w:rPr>
          <w:lang w:val="en-US"/>
        </w:rPr>
        <w:br/>
        <w:t xml:space="preserve">         newPhoto.setProductId(productId);</w:t>
      </w:r>
      <w:r w:rsidRPr="0022423F">
        <w:rPr>
          <w:lang w:val="en-US"/>
        </w:rPr>
        <w:br/>
        <w:t xml:space="preserve">      }</w:t>
      </w:r>
      <w:r w:rsidRPr="0022423F">
        <w:rPr>
          <w:lang w:val="en-US"/>
        </w:rPr>
        <w:br/>
      </w:r>
      <w:r w:rsidRPr="0022423F">
        <w:rPr>
          <w:lang w:val="en-US"/>
        </w:rPr>
        <w:br/>
        <w:t xml:space="preserve">   newPhoto.setDescription(description);</w:t>
      </w:r>
      <w:r w:rsidRPr="0022423F">
        <w:rPr>
          <w:lang w:val="en-US"/>
        </w:rPr>
        <w:br/>
        <w:t xml:space="preserve">   newPhoto.setEnabled(enabled);</w:t>
      </w:r>
      <w:r w:rsidRPr="0022423F">
        <w:rPr>
          <w:lang w:val="en-US"/>
        </w:rPr>
        <w:br/>
        <w:t xml:space="preserve">   newPhoto.setType(type);</w:t>
      </w:r>
      <w:r w:rsidRPr="0022423F">
        <w:rPr>
          <w:lang w:val="en-US"/>
        </w:rPr>
        <w:br/>
        <w:t xml:space="preserve">   newPhoto.setPath("");</w:t>
      </w:r>
      <w:r w:rsidRPr="0022423F">
        <w:rPr>
          <w:lang w:val="en-US"/>
        </w:rPr>
        <w:br/>
      </w:r>
      <w:r w:rsidRPr="0022423F">
        <w:rPr>
          <w:lang w:val="en-US"/>
        </w:rPr>
        <w:br/>
        <w:t xml:space="preserve">   Photo savedPhoto = photoService.save(newPhoto);</w:t>
      </w:r>
      <w:r w:rsidRPr="0022423F">
        <w:rPr>
          <w:lang w:val="en-US"/>
        </w:rPr>
        <w:br/>
      </w:r>
      <w:r w:rsidRPr="0022423F">
        <w:rPr>
          <w:lang w:val="en-US"/>
        </w:rPr>
        <w:br/>
        <w:t xml:space="preserve">   String fileName = StringUtils.cleanPath(savedPhoto.getPhotoId() + </w:t>
      </w:r>
      <w:r w:rsidR="0022423F">
        <w:rPr>
          <w:lang w:val="en-US"/>
        </w:rPr>
        <w:t xml:space="preserve">   </w:t>
      </w:r>
      <w:r w:rsidR="0022423F">
        <w:rPr>
          <w:lang w:val="en-US"/>
        </w:rPr>
        <w:tab/>
        <w:t xml:space="preserve"> </w:t>
      </w:r>
      <w:r w:rsidRPr="0022423F">
        <w:rPr>
          <w:lang w:val="en-US"/>
        </w:rPr>
        <w:t>".png");</w:t>
      </w:r>
      <w:r w:rsidRPr="0022423F">
        <w:rPr>
          <w:lang w:val="en-US"/>
        </w:rPr>
        <w:br/>
        <w:t xml:space="preserve">   Path path = Paths.get("..//Photos//" + fileName);</w:t>
      </w:r>
      <w:r w:rsidRPr="0022423F">
        <w:rPr>
          <w:lang w:val="en-US"/>
        </w:rPr>
        <w:br/>
        <w:t xml:space="preserve">   try</w:t>
      </w:r>
      <w:r w:rsidRPr="0022423F">
        <w:rPr>
          <w:lang w:val="en-US"/>
        </w:rPr>
        <w:br/>
        <w:t xml:space="preserve">      {</w:t>
      </w:r>
      <w:r w:rsidRPr="0022423F">
        <w:rPr>
          <w:lang w:val="en-US"/>
        </w:rPr>
        <w:br/>
        <w:t xml:space="preserve">         Files.copy(file.getInputStream(), path, </w:t>
      </w:r>
      <w:r w:rsidR="0022423F">
        <w:rPr>
          <w:lang w:val="en-US"/>
        </w:rPr>
        <w:tab/>
      </w:r>
      <w:r w:rsidR="0022423F">
        <w:rPr>
          <w:lang w:val="en-US"/>
        </w:rPr>
        <w:tab/>
      </w:r>
      <w:r w:rsidR="0022423F">
        <w:rPr>
          <w:lang w:val="en-US"/>
        </w:rPr>
        <w:tab/>
      </w:r>
      <w:r w:rsidR="0022423F">
        <w:rPr>
          <w:lang w:val="en-US"/>
        </w:rPr>
        <w:tab/>
      </w:r>
      <w:r w:rsidR="0022423F">
        <w:rPr>
          <w:lang w:val="en-US"/>
        </w:rPr>
        <w:tab/>
      </w:r>
      <w:r w:rsidR="0022423F">
        <w:rPr>
          <w:lang w:val="en-US"/>
        </w:rPr>
        <w:tab/>
      </w:r>
      <w:r w:rsidRPr="0022423F">
        <w:rPr>
          <w:lang w:val="en-US"/>
        </w:rPr>
        <w:t>StandardCopyOption.REPLACE_EXISTING);</w:t>
      </w:r>
      <w:r w:rsidRPr="0022423F">
        <w:rPr>
          <w:lang w:val="en-US"/>
        </w:rPr>
        <w:br/>
        <w:t xml:space="preserve">      }</w:t>
      </w:r>
      <w:r w:rsidRPr="0022423F">
        <w:rPr>
          <w:lang w:val="en-US"/>
        </w:rPr>
        <w:br/>
        <w:t xml:space="preserve">   catch (IOException e)</w:t>
      </w:r>
      <w:r w:rsidRPr="0022423F">
        <w:rPr>
          <w:lang w:val="en-US"/>
        </w:rPr>
        <w:br/>
        <w:t xml:space="preserve">      {</w:t>
      </w:r>
      <w:r w:rsidRPr="0022423F">
        <w:rPr>
          <w:lang w:val="en-US"/>
        </w:rPr>
        <w:br/>
        <w:t xml:space="preserve">         e.printStackTrace();</w:t>
      </w:r>
      <w:r w:rsidRPr="0022423F">
        <w:rPr>
          <w:lang w:val="en-US"/>
        </w:rPr>
        <w:br/>
        <w:t xml:space="preserve">      }</w:t>
      </w:r>
      <w:r w:rsidRPr="0022423F">
        <w:rPr>
          <w:lang w:val="en-US"/>
        </w:rPr>
        <w:br/>
      </w:r>
      <w:r w:rsidRPr="0022423F">
        <w:rPr>
          <w:lang w:val="en-US"/>
        </w:rPr>
        <w:br/>
        <w:t xml:space="preserve">   String fileDownloadUri = "/photo/download/" + fileName;</w:t>
      </w:r>
      <w:r w:rsidRPr="0022423F">
        <w:rPr>
          <w:lang w:val="en-US"/>
        </w:rPr>
        <w:br/>
      </w:r>
      <w:r w:rsidRPr="0022423F">
        <w:rPr>
          <w:lang w:val="en-US"/>
        </w:rPr>
        <w:br/>
        <w:t xml:space="preserve">   savedPhoto.setPath(fileDownloadUri);</w:t>
      </w:r>
      <w:r w:rsidRPr="0022423F">
        <w:rPr>
          <w:lang w:val="en-US"/>
        </w:rPr>
        <w:br/>
        <w:t xml:space="preserve">   photoService.update(savedPhoto);</w:t>
      </w:r>
      <w:r w:rsidRPr="0022423F">
        <w:rPr>
          <w:lang w:val="en-US"/>
        </w:rPr>
        <w:br/>
      </w:r>
      <w:r w:rsidRPr="0022423F">
        <w:rPr>
          <w:lang w:val="en-US"/>
        </w:rPr>
        <w:br/>
      </w:r>
      <w:r w:rsidRPr="0022423F">
        <w:rPr>
          <w:lang w:val="en-US"/>
        </w:rPr>
        <w:lastRenderedPageBreak/>
        <w:t xml:space="preserve">   return new ResponseEntity&lt;&gt;(savedPhoto, HttpStatus.OK);</w:t>
      </w:r>
      <w:r w:rsidRPr="0022423F">
        <w:rPr>
          <w:lang w:val="en-US"/>
        </w:rPr>
        <w:br/>
      </w:r>
      <w:r w:rsidRPr="0022423F">
        <w:rPr>
          <w:lang w:val="en-US"/>
        </w:rPr>
        <w:br/>
        <w:t>}</w:t>
      </w:r>
    </w:p>
    <w:p w14:paraId="0C05FBBE" w14:textId="77777777" w:rsidR="00E063E7" w:rsidRPr="00E063E7" w:rsidRDefault="00E063E7" w:rsidP="00A3634E">
      <w:pPr>
        <w:pStyle w:val="Tekstwiodcy"/>
        <w:rPr>
          <w:lang w:val="en-US"/>
        </w:rPr>
      </w:pPr>
    </w:p>
    <w:p w14:paraId="26875CD0" w14:textId="7AF1289D" w:rsidR="00A3634E" w:rsidRDefault="00A3634E" w:rsidP="00A3634E">
      <w:pPr>
        <w:pStyle w:val="NrNagwek3"/>
      </w:pPr>
      <w:bookmarkStart w:id="73" w:name="_Toc26732970"/>
      <w:r>
        <w:t>Funkcja  serwisu odpowiedzialna za aktualizację wpisu na wiki</w:t>
      </w:r>
      <w:bookmarkEnd w:id="73"/>
    </w:p>
    <w:p w14:paraId="10B0008E" w14:textId="7C92B5E6" w:rsidR="00732C26" w:rsidRDefault="00732C26" w:rsidP="00732C26">
      <w:pPr>
        <w:pStyle w:val="Tekstwiodcy"/>
      </w:pPr>
      <w:r>
        <w:t>Fghjfghjfghj</w:t>
      </w:r>
    </w:p>
    <w:p w14:paraId="1B029201" w14:textId="1B3AAC26" w:rsidR="00732C26" w:rsidRDefault="00732C26" w:rsidP="00732C26">
      <w:pPr>
        <w:pStyle w:val="Legenda"/>
        <w:keepNext/>
        <w:jc w:val="left"/>
      </w:pPr>
      <w:r>
        <w:t xml:space="preserve">Listing </w:t>
      </w:r>
      <w:r>
        <w:fldChar w:fldCharType="begin"/>
      </w:r>
      <w:r>
        <w:instrText xml:space="preserve"> SEQ Listing \* ARABIC </w:instrText>
      </w:r>
      <w:r>
        <w:fldChar w:fldCharType="separate"/>
      </w:r>
      <w:r>
        <w:rPr>
          <w:noProof/>
        </w:rPr>
        <w:t>15</w:t>
      </w:r>
      <w:r>
        <w:fldChar w:fldCharType="end"/>
      </w:r>
      <w:r>
        <w:t xml:space="preserve"> Funkcja updateWikiEntry(...)</w:t>
      </w:r>
    </w:p>
    <w:p w14:paraId="7007B2A6"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pl-PL"/>
        </w:rPr>
      </w:pPr>
      <w:r w:rsidRPr="00732C26">
        <w:rPr>
          <w:rFonts w:ascii="Courier New" w:eastAsia="Times New Roman" w:hAnsi="Courier New" w:cs="Courier New"/>
          <w:color w:val="000000"/>
          <w:sz w:val="20"/>
          <w:szCs w:val="20"/>
          <w:lang w:eastAsia="pl-PL"/>
        </w:rPr>
        <w:t>@Override</w:t>
      </w:r>
      <w:r w:rsidRPr="00732C26">
        <w:rPr>
          <w:rFonts w:ascii="Courier New" w:eastAsia="Times New Roman" w:hAnsi="Courier New" w:cs="Courier New"/>
          <w:color w:val="000000"/>
          <w:sz w:val="20"/>
          <w:szCs w:val="20"/>
          <w:lang w:eastAsia="pl-PL"/>
        </w:rPr>
        <w:br/>
        <w:t>@Transactional</w:t>
      </w:r>
      <w:r w:rsidRPr="00732C26">
        <w:rPr>
          <w:rFonts w:ascii="Courier New" w:eastAsia="Times New Roman" w:hAnsi="Courier New" w:cs="Courier New"/>
          <w:color w:val="000000"/>
          <w:sz w:val="20"/>
          <w:szCs w:val="20"/>
          <w:lang w:eastAsia="pl-PL"/>
        </w:rPr>
        <w:br/>
        <w:t>public ResponseEntity&lt;WikiEntry&gt; updateWikiEntry(String wikiEntryId, WikiEntry wikiEntry)</w:t>
      </w:r>
      <w:r w:rsidRPr="00732C26">
        <w:rPr>
          <w:rFonts w:ascii="Courier New" w:eastAsia="Times New Roman" w:hAnsi="Courier New" w:cs="Courier New"/>
          <w:color w:val="000000"/>
          <w:sz w:val="20"/>
          <w:szCs w:val="20"/>
          <w:lang w:eastAsia="pl-PL"/>
        </w:rPr>
        <w:br/>
        <w:t>{</w:t>
      </w:r>
      <w:r w:rsidRPr="00732C26">
        <w:rPr>
          <w:rFonts w:ascii="Courier New" w:eastAsia="Times New Roman" w:hAnsi="Courier New" w:cs="Courier New"/>
          <w:color w:val="000000"/>
          <w:sz w:val="20"/>
          <w:szCs w:val="20"/>
          <w:lang w:eastAsia="pl-PL"/>
        </w:rPr>
        <w:br/>
        <w:t xml:space="preserve">   Integer id = null;</w:t>
      </w:r>
      <w:r w:rsidRPr="00732C26">
        <w:rPr>
          <w:rFonts w:ascii="Courier New" w:eastAsia="Times New Roman" w:hAnsi="Courier New" w:cs="Courier New"/>
          <w:color w:val="000000"/>
          <w:sz w:val="20"/>
          <w:szCs w:val="20"/>
          <w:lang w:eastAsia="pl-PL"/>
        </w:rPr>
        <w:br/>
        <w:t xml:space="preserve">   try</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id = Integer.decode(wikiEntryId);</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catch (Exception ex)</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new ResponseEntity&lt;WikiEntry&gt;(HttpStatus.BAD_REQUEST);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 wikiEntryToUpdate = wikiEntryDAO.findById(id);</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if (wikiEntryToUpdate == null)</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new ResponseEntity&lt;WikiEntry&gt;(HttpStatus.BAD_REQUEST);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wikiEntryToUpdate.setName(wikiEntry.getName());</w:t>
      </w:r>
      <w:r w:rsidRPr="00732C26">
        <w:rPr>
          <w:rFonts w:ascii="Courier New" w:eastAsia="Times New Roman" w:hAnsi="Courier New" w:cs="Courier New"/>
          <w:color w:val="000000"/>
          <w:sz w:val="20"/>
          <w:szCs w:val="20"/>
          <w:lang w:eastAsia="pl-PL"/>
        </w:rPr>
        <w:br/>
        <w:t xml:space="preserve">   wikiEntryToUpdate.setLatinName(wikiEntry.getLatinName());</w:t>
      </w:r>
      <w:r w:rsidRPr="00732C26">
        <w:rPr>
          <w:rFonts w:ascii="Courier New" w:eastAsia="Times New Roman" w:hAnsi="Courier New" w:cs="Courier New"/>
          <w:color w:val="000000"/>
          <w:sz w:val="20"/>
          <w:szCs w:val="20"/>
          <w:lang w:eastAsia="pl-PL"/>
        </w:rPr>
        <w:br/>
        <w:t xml:space="preserve">   wikiEntryToUpdate.setShortDescription(wikiEntry.getShortDescription());</w:t>
      </w:r>
      <w:r w:rsidRPr="00732C26">
        <w:rPr>
          <w:rFonts w:ascii="Courier New" w:eastAsia="Times New Roman" w:hAnsi="Courier New" w:cs="Courier New"/>
          <w:color w:val="000000"/>
          <w:sz w:val="20"/>
          <w:szCs w:val="20"/>
          <w:lang w:eastAsia="pl-PL"/>
        </w:rPr>
        <w:br/>
        <w:t xml:space="preserve">   wikiEntryToUpdate.setLongDescription(wikiEntry.getLongDescription());</w:t>
      </w:r>
      <w:r w:rsidRPr="00732C26">
        <w:rPr>
          <w:rFonts w:ascii="Courier New" w:eastAsia="Times New Roman" w:hAnsi="Courier New" w:cs="Courier New"/>
          <w:color w:val="000000"/>
          <w:sz w:val="20"/>
          <w:szCs w:val="20"/>
          <w:lang w:eastAsia="pl-PL"/>
        </w:rPr>
        <w:br/>
        <w:t xml:space="preserve">   wikiEntryToUpdate.setTreatment(wikiEntry.getTreatment());</w:t>
      </w:r>
      <w:r w:rsidRPr="00732C26">
        <w:rPr>
          <w:rFonts w:ascii="Courier New" w:eastAsia="Times New Roman" w:hAnsi="Courier New" w:cs="Courier New"/>
          <w:color w:val="000000"/>
          <w:sz w:val="20"/>
          <w:szCs w:val="20"/>
          <w:lang w:eastAsia="pl-PL"/>
        </w:rPr>
        <w:br/>
        <w:t xml:space="preserve">   wikiEntryToUpdate.setTips(wikiEntry.getTips());</w:t>
      </w:r>
      <w:r w:rsidRPr="00732C26">
        <w:rPr>
          <w:rFonts w:ascii="Courier New" w:eastAsia="Times New Roman" w:hAnsi="Courier New" w:cs="Courier New"/>
          <w:color w:val="000000"/>
          <w:sz w:val="20"/>
          <w:szCs w:val="20"/>
          <w:lang w:eastAsia="pl-PL"/>
        </w:rPr>
        <w:br/>
        <w:t xml:space="preserve">   wikiEntryToUpdate.setTags(wikiEntry.getTags());</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wikiEntryDAO.update(wikiEntryToUpdate);</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return new ResponseEntity&lt;WikiEntry&gt;(wikiEntryToUpdate, HttpStatus.OK);</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w:t>
      </w:r>
    </w:p>
    <w:p w14:paraId="257670D1" w14:textId="77777777" w:rsidR="00732C26" w:rsidRDefault="00732C26" w:rsidP="00732C26">
      <w:pPr>
        <w:pStyle w:val="Listing"/>
      </w:pPr>
    </w:p>
    <w:p w14:paraId="1CEB2DD5" w14:textId="16C7A6E5" w:rsidR="00A3634E" w:rsidRDefault="00446A90" w:rsidP="00A3634E">
      <w:pPr>
        <w:pStyle w:val="NrNagwek3"/>
      </w:pPr>
      <w:bookmarkStart w:id="74" w:name="_Toc26732971"/>
      <w:r>
        <w:t xml:space="preserve">Funkcja </w:t>
      </w:r>
      <w:bookmarkEnd w:id="74"/>
      <w:r w:rsidR="00C01266">
        <w:t>znajdująca</w:t>
      </w:r>
      <w:r w:rsidR="00732C26">
        <w:t xml:space="preserve"> magazyn</w:t>
      </w:r>
      <w:r w:rsidR="00C06E42">
        <w:t xml:space="preserve"> </w:t>
      </w:r>
    </w:p>
    <w:p w14:paraId="59613D82" w14:textId="0DEF760E" w:rsidR="00732C26" w:rsidRDefault="00732C26" w:rsidP="00732C26">
      <w:pPr>
        <w:pStyle w:val="Tekstwiodcy"/>
      </w:pPr>
      <w:r>
        <w:t>Ddfgdfg</w:t>
      </w:r>
    </w:p>
    <w:p w14:paraId="219EF597" w14:textId="38CBDE02" w:rsidR="00732C26" w:rsidRDefault="00732C26" w:rsidP="00732C26">
      <w:pPr>
        <w:pStyle w:val="Legenda"/>
        <w:keepNext/>
        <w:jc w:val="left"/>
      </w:pPr>
      <w:r>
        <w:t xml:space="preserve">Listing </w:t>
      </w:r>
      <w:r>
        <w:fldChar w:fldCharType="begin"/>
      </w:r>
      <w:r>
        <w:instrText xml:space="preserve"> SEQ Listing \* ARABIC </w:instrText>
      </w:r>
      <w:r>
        <w:fldChar w:fldCharType="separate"/>
      </w:r>
      <w:r>
        <w:rPr>
          <w:noProof/>
        </w:rPr>
        <w:t>16</w:t>
      </w:r>
      <w:r>
        <w:fldChar w:fldCharType="end"/>
      </w:r>
      <w:r>
        <w:t xml:space="preserve"> Funkcja findByProduct(...)</w:t>
      </w:r>
    </w:p>
    <w:p w14:paraId="583C9DF9"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32C26">
        <w:rPr>
          <w:rFonts w:ascii="Courier New" w:eastAsia="Times New Roman" w:hAnsi="Courier New" w:cs="Courier New"/>
          <w:color w:val="000000"/>
          <w:sz w:val="20"/>
          <w:szCs w:val="20"/>
          <w:lang w:val="en-US" w:eastAsia="pl-PL"/>
        </w:rPr>
        <w:t>@Override</w:t>
      </w:r>
      <w:r w:rsidRPr="00732C26">
        <w:rPr>
          <w:rFonts w:ascii="Courier New" w:eastAsia="Times New Roman" w:hAnsi="Courier New" w:cs="Courier New"/>
          <w:color w:val="000000"/>
          <w:sz w:val="20"/>
          <w:szCs w:val="20"/>
          <w:lang w:val="en-US" w:eastAsia="pl-PL"/>
        </w:rPr>
        <w:br/>
        <w:t>public Storage findByProduct(Product product)</w:t>
      </w:r>
      <w:r w:rsidRPr="00732C26">
        <w:rPr>
          <w:rFonts w:ascii="Courier New" w:eastAsia="Times New Roman" w:hAnsi="Courier New" w:cs="Courier New"/>
          <w:color w:val="000000"/>
          <w:sz w:val="20"/>
          <w:szCs w:val="20"/>
          <w:lang w:val="en-US" w:eastAsia="pl-PL"/>
        </w:rPr>
        <w:br/>
        <w:t>{</w:t>
      </w:r>
      <w:r w:rsidRPr="00732C26">
        <w:rPr>
          <w:rFonts w:ascii="Courier New" w:eastAsia="Times New Roman" w:hAnsi="Courier New" w:cs="Courier New"/>
          <w:color w:val="000000"/>
          <w:sz w:val="20"/>
          <w:szCs w:val="20"/>
          <w:lang w:val="en-US" w:eastAsia="pl-PL"/>
        </w:rPr>
        <w:br/>
        <w:t xml:space="preserve">   Session session = entityManager.unwrap(Session.class);</w:t>
      </w:r>
      <w:r w:rsidRPr="00732C26">
        <w:rPr>
          <w:rFonts w:ascii="Courier New" w:eastAsia="Times New Roman" w:hAnsi="Courier New" w:cs="Courier New"/>
          <w:color w:val="000000"/>
          <w:sz w:val="20"/>
          <w:szCs w:val="20"/>
          <w:lang w:val="en-US" w:eastAsia="pl-PL"/>
        </w:rPr>
        <w:br/>
      </w:r>
      <w:r w:rsidRPr="00732C26">
        <w:rPr>
          <w:rFonts w:ascii="Courier New" w:eastAsia="Times New Roman" w:hAnsi="Courier New" w:cs="Courier New"/>
          <w:color w:val="000000"/>
          <w:sz w:val="20"/>
          <w:szCs w:val="20"/>
          <w:lang w:val="en-US" w:eastAsia="pl-PL"/>
        </w:rPr>
        <w:lastRenderedPageBreak/>
        <w:t xml:space="preserve">   Query&lt;Storage&gt; query = session.createQuery("FROM Storage s WHERE s.product=:product",Storage.class);</w:t>
      </w:r>
      <w:r w:rsidRPr="00732C26">
        <w:rPr>
          <w:rFonts w:ascii="Courier New" w:eastAsia="Times New Roman" w:hAnsi="Courier New" w:cs="Courier New"/>
          <w:color w:val="000000"/>
          <w:sz w:val="20"/>
          <w:szCs w:val="20"/>
          <w:lang w:val="en-US" w:eastAsia="pl-PL"/>
        </w:rPr>
        <w:br/>
        <w:t xml:space="preserve">   query.setParameter("product", product);</w:t>
      </w:r>
      <w:r w:rsidRPr="00732C26">
        <w:rPr>
          <w:rFonts w:ascii="Courier New" w:eastAsia="Times New Roman" w:hAnsi="Courier New" w:cs="Courier New"/>
          <w:color w:val="000000"/>
          <w:sz w:val="20"/>
          <w:szCs w:val="20"/>
          <w:lang w:val="en-US" w:eastAsia="pl-PL"/>
        </w:rPr>
        <w:br/>
        <w:t xml:space="preserve">   List&lt;Storage&gt; storageList = query.getResultList();</w:t>
      </w:r>
      <w:r w:rsidRPr="00732C26">
        <w:rPr>
          <w:rFonts w:ascii="Courier New" w:eastAsia="Times New Roman" w:hAnsi="Courier New" w:cs="Courier New"/>
          <w:color w:val="000000"/>
          <w:sz w:val="20"/>
          <w:szCs w:val="20"/>
          <w:lang w:val="en-US" w:eastAsia="pl-PL"/>
        </w:rPr>
        <w:br/>
        <w:t xml:space="preserve">   if(storageList.isEmpty())</w:t>
      </w:r>
      <w:r w:rsidRPr="00732C26">
        <w:rPr>
          <w:rFonts w:ascii="Courier New" w:eastAsia="Times New Roman" w:hAnsi="Courier New" w:cs="Courier New"/>
          <w:color w:val="000000"/>
          <w:sz w:val="20"/>
          <w:szCs w:val="20"/>
          <w:lang w:val="en-US" w:eastAsia="pl-PL"/>
        </w:rPr>
        <w:br/>
        <w:t xml:space="preserve">      return null;</w:t>
      </w:r>
      <w:r w:rsidRPr="00732C26">
        <w:rPr>
          <w:rFonts w:ascii="Courier New" w:eastAsia="Times New Roman" w:hAnsi="Courier New" w:cs="Courier New"/>
          <w:color w:val="000000"/>
          <w:sz w:val="20"/>
          <w:szCs w:val="20"/>
          <w:lang w:val="en-US" w:eastAsia="pl-PL"/>
        </w:rPr>
        <w:br/>
        <w:t xml:space="preserve">   return storageList.get(0);</w:t>
      </w:r>
      <w:r w:rsidRPr="00732C26">
        <w:rPr>
          <w:rFonts w:ascii="Courier New" w:eastAsia="Times New Roman" w:hAnsi="Courier New" w:cs="Courier New"/>
          <w:color w:val="000000"/>
          <w:sz w:val="20"/>
          <w:szCs w:val="20"/>
          <w:lang w:val="en-US" w:eastAsia="pl-PL"/>
        </w:rPr>
        <w:br/>
        <w:t>}</w:t>
      </w:r>
    </w:p>
    <w:p w14:paraId="2DCAD979" w14:textId="77777777" w:rsidR="00732C26" w:rsidRPr="00732C26" w:rsidRDefault="00732C26" w:rsidP="00732C26">
      <w:pPr>
        <w:pStyle w:val="Listing"/>
        <w:rPr>
          <w:lang w:val="en-US"/>
        </w:rPr>
      </w:pPr>
    </w:p>
    <w:p w14:paraId="79A763AD" w14:textId="36CE23A6" w:rsidR="00290799" w:rsidRDefault="00290799" w:rsidP="00290799">
      <w:pPr>
        <w:pStyle w:val="NrNagwek2"/>
        <w:rPr>
          <w:lang w:val="en-US"/>
        </w:rPr>
      </w:pPr>
      <w:bookmarkStart w:id="75" w:name="_Toc26732972"/>
      <w:r w:rsidRPr="007652F7">
        <w:rPr>
          <w:lang w:val="en-US"/>
        </w:rPr>
        <w:t>Struktura interfejsu graficznego</w:t>
      </w:r>
      <w:bookmarkEnd w:id="75"/>
    </w:p>
    <w:p w14:paraId="1D3A6DD9" w14:textId="1E3A7566" w:rsidR="00C621AF" w:rsidRPr="00110586" w:rsidRDefault="00110586" w:rsidP="00110586">
      <w:pPr>
        <w:pStyle w:val="Tekstwiodcy"/>
      </w:pPr>
      <w:r w:rsidRPr="00110586">
        <w:t>Poniżej z</w:t>
      </w:r>
      <w:r>
        <w:t>najdują się rysunki przestawiające wygląd aplikacji na ekranie komputera jak i telefonu. Motywem przewodnim w tworzonej aplikacji były kwiaty i kolor niebieski.</w:t>
      </w:r>
      <w:r w:rsidR="00B907F8">
        <w:t xml:space="preserve"> W górnej części ekranu znajduje się pasek aplikacji z którego możemy przechodzić na poszczególne zakładki. W widoku klienta są to: ekran główny, wiki, sklep, opcja logowania oraz koszyk. Dla zalogowanego klienta opcja logowania zmienia się w ikonę użytkownika z dodatkowym menu. Widok pracownika jest rozbudowany o dodatkowe zakładki jak produkty i magazyn. W wersji na urządzenia mobilne górny pasek zmienia się w wysuwane boczne menu. Na spodzie aplikacji znajduje się stopka, która zawiera przeróżne linki z informacjami. Wygląd aplikacji jest dynamicznie skalowany w zależności od rozmiaru urządzenia.</w:t>
      </w:r>
    </w:p>
    <w:p w14:paraId="743B8C14" w14:textId="77777777" w:rsidR="00110586" w:rsidRPr="00110586" w:rsidRDefault="00110586" w:rsidP="00C621AF">
      <w:pPr>
        <w:pStyle w:val="Tekstwiodcy"/>
      </w:pPr>
    </w:p>
    <w:p w14:paraId="2FD36266" w14:textId="77777777" w:rsidR="00C01266" w:rsidRDefault="00C621AF" w:rsidP="00C01266">
      <w:pPr>
        <w:pStyle w:val="Tekstwiodcy"/>
        <w:keepNext/>
        <w:jc w:val="center"/>
      </w:pPr>
      <w:r>
        <w:rPr>
          <w:noProof/>
          <w:lang w:val="en-US"/>
        </w:rPr>
        <w:drawing>
          <wp:inline distT="0" distB="0" distL="0" distR="0" wp14:anchorId="710BA07C" wp14:editId="31796DEA">
            <wp:extent cx="5826260" cy="2899954"/>
            <wp:effectExtent l="0" t="0" r="317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7080" cy="2910317"/>
                    </a:xfrm>
                    <a:prstGeom prst="rect">
                      <a:avLst/>
                    </a:prstGeom>
                    <a:noFill/>
                    <a:ln>
                      <a:noFill/>
                    </a:ln>
                  </pic:spPr>
                </pic:pic>
              </a:graphicData>
            </a:graphic>
          </wp:inline>
        </w:drawing>
      </w:r>
    </w:p>
    <w:p w14:paraId="18CBC37C" w14:textId="2F443CFB" w:rsidR="00C621AF" w:rsidRPr="00C01266" w:rsidRDefault="00C01266" w:rsidP="00C01266">
      <w:pPr>
        <w:pStyle w:val="Legenda"/>
        <w:jc w:val="center"/>
      </w:pPr>
      <w:r>
        <w:t xml:space="preserve">Rysunek </w:t>
      </w:r>
      <w:r>
        <w:fldChar w:fldCharType="begin"/>
      </w:r>
      <w:r>
        <w:instrText xml:space="preserve"> SEQ Rysunek \* ARABIC </w:instrText>
      </w:r>
      <w:r>
        <w:fldChar w:fldCharType="separate"/>
      </w:r>
      <w:r w:rsidR="00E54941">
        <w:rPr>
          <w:noProof/>
        </w:rPr>
        <w:t>6</w:t>
      </w:r>
      <w:r>
        <w:fldChar w:fldCharType="end"/>
      </w:r>
      <w:r>
        <w:t xml:space="preserve"> Eran główny aplikacji (deskop)</w:t>
      </w:r>
    </w:p>
    <w:p w14:paraId="4789C651" w14:textId="77777777" w:rsidR="00C01266" w:rsidRDefault="00DE1814" w:rsidP="00C01266">
      <w:pPr>
        <w:pStyle w:val="Tekstwiodcy"/>
        <w:keepNext/>
        <w:jc w:val="center"/>
      </w:pPr>
      <w:r>
        <w:rPr>
          <w:noProof/>
          <w:lang w:val="en-US"/>
        </w:rPr>
        <w:lastRenderedPageBreak/>
        <w:drawing>
          <wp:inline distT="0" distB="0" distL="0" distR="0" wp14:anchorId="3955F962" wp14:editId="474DA26A">
            <wp:extent cx="2109470" cy="5111931"/>
            <wp:effectExtent l="0" t="0" r="5080" b="0"/>
            <wp:docPr id="12" name="Obraz 12" descr="Obraz zawierający roślina, kwi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ne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5837" cy="5151593"/>
                    </a:xfrm>
                    <a:prstGeom prst="rect">
                      <a:avLst/>
                    </a:prstGeom>
                  </pic:spPr>
                </pic:pic>
              </a:graphicData>
            </a:graphic>
          </wp:inline>
        </w:drawing>
      </w:r>
    </w:p>
    <w:p w14:paraId="1FE46AB8" w14:textId="63C7F696" w:rsidR="00C621AF" w:rsidRPr="00C01266" w:rsidRDefault="00C01266" w:rsidP="00C01266">
      <w:pPr>
        <w:pStyle w:val="Legenda"/>
        <w:jc w:val="center"/>
      </w:pPr>
      <w:r>
        <w:t xml:space="preserve">Rysunek </w:t>
      </w:r>
      <w:r>
        <w:fldChar w:fldCharType="begin"/>
      </w:r>
      <w:r>
        <w:instrText xml:space="preserve"> SEQ Rysunek \* ARABIC </w:instrText>
      </w:r>
      <w:r>
        <w:fldChar w:fldCharType="separate"/>
      </w:r>
      <w:r w:rsidR="00E54941">
        <w:rPr>
          <w:noProof/>
        </w:rPr>
        <w:t>7</w:t>
      </w:r>
      <w:r>
        <w:fldChar w:fldCharType="end"/>
      </w:r>
      <w:r>
        <w:t xml:space="preserve"> Ekran głowny aplikacji (telefon)</w:t>
      </w:r>
    </w:p>
    <w:p w14:paraId="27D9E014" w14:textId="77777777" w:rsidR="00C01266" w:rsidRDefault="00C621AF" w:rsidP="00EF0E5A">
      <w:pPr>
        <w:pStyle w:val="Tekstwiodcy"/>
        <w:keepNext/>
        <w:jc w:val="center"/>
      </w:pPr>
      <w:r>
        <w:rPr>
          <w:noProof/>
          <w:lang w:val="en-US"/>
        </w:rPr>
        <w:drawing>
          <wp:inline distT="0" distB="0" distL="0" distR="0" wp14:anchorId="5DB2790B" wp14:editId="11E10070">
            <wp:extent cx="5756275" cy="280416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503E5A1F" w14:textId="44C590BC" w:rsidR="00C621AF" w:rsidRDefault="00C01266" w:rsidP="00C01266">
      <w:pPr>
        <w:pStyle w:val="Legenda"/>
        <w:jc w:val="center"/>
        <w:rPr>
          <w:noProof/>
          <w:lang w:val="en-US"/>
        </w:rPr>
      </w:pPr>
      <w:r>
        <w:t xml:space="preserve">Rysunek </w:t>
      </w:r>
      <w:r>
        <w:fldChar w:fldCharType="begin"/>
      </w:r>
      <w:r>
        <w:instrText xml:space="preserve"> SEQ Rysunek \* ARABIC </w:instrText>
      </w:r>
      <w:r>
        <w:fldChar w:fldCharType="separate"/>
      </w:r>
      <w:r w:rsidR="00E54941">
        <w:rPr>
          <w:noProof/>
        </w:rPr>
        <w:t>8</w:t>
      </w:r>
      <w:r>
        <w:fldChar w:fldCharType="end"/>
      </w:r>
      <w:r>
        <w:t xml:space="preserve"> Widok wiki (desktop)</w:t>
      </w:r>
    </w:p>
    <w:p w14:paraId="2F54AE56" w14:textId="438F9C6E" w:rsidR="00C621AF" w:rsidRDefault="00C621AF" w:rsidP="00C621AF">
      <w:pPr>
        <w:ind w:firstLine="708"/>
        <w:rPr>
          <w:lang w:val="en-US"/>
        </w:rPr>
      </w:pPr>
    </w:p>
    <w:p w14:paraId="7770FB47" w14:textId="6DD50AD5" w:rsidR="00C621AF" w:rsidRDefault="00C621AF" w:rsidP="00C621AF">
      <w:pPr>
        <w:ind w:firstLine="708"/>
        <w:rPr>
          <w:lang w:val="en-US"/>
        </w:rPr>
      </w:pPr>
    </w:p>
    <w:p w14:paraId="210D7B00" w14:textId="7C351F1D" w:rsidR="00C621AF" w:rsidRDefault="00C621AF" w:rsidP="00C621AF">
      <w:pPr>
        <w:ind w:firstLine="708"/>
        <w:rPr>
          <w:lang w:val="en-US"/>
        </w:rPr>
      </w:pPr>
    </w:p>
    <w:p w14:paraId="1CF7850A" w14:textId="56DA672D" w:rsidR="00C621AF" w:rsidRDefault="00C621AF" w:rsidP="00C621AF">
      <w:pPr>
        <w:ind w:firstLine="708"/>
        <w:rPr>
          <w:lang w:val="en-US"/>
        </w:rPr>
      </w:pPr>
    </w:p>
    <w:p w14:paraId="2E9C0EE9" w14:textId="77777777" w:rsidR="00C01266" w:rsidRDefault="00C621AF" w:rsidP="00EF0E5A">
      <w:pPr>
        <w:keepNext/>
        <w:ind w:firstLine="708"/>
        <w:jc w:val="center"/>
      </w:pPr>
      <w:r>
        <w:rPr>
          <w:noProof/>
          <w:lang w:val="en-US"/>
        </w:rPr>
        <w:drawing>
          <wp:inline distT="0" distB="0" distL="0" distR="0" wp14:anchorId="18EA3BED" wp14:editId="0FC22507">
            <wp:extent cx="5756275" cy="280416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13B514A6" w14:textId="4B9EDA9E" w:rsidR="00C621AF" w:rsidRPr="00C01266" w:rsidRDefault="00C01266" w:rsidP="00C01266">
      <w:pPr>
        <w:pStyle w:val="Legenda"/>
        <w:jc w:val="center"/>
      </w:pPr>
      <w:r>
        <w:t xml:space="preserve">Rysunek </w:t>
      </w:r>
      <w:r>
        <w:fldChar w:fldCharType="begin"/>
      </w:r>
      <w:r>
        <w:instrText xml:space="preserve"> SEQ Rysunek \* ARABIC </w:instrText>
      </w:r>
      <w:r>
        <w:fldChar w:fldCharType="separate"/>
      </w:r>
      <w:r w:rsidR="00E54941">
        <w:rPr>
          <w:noProof/>
        </w:rPr>
        <w:t>9</w:t>
      </w:r>
      <w:r>
        <w:fldChar w:fldCharType="end"/>
      </w:r>
      <w:r>
        <w:t xml:space="preserve"> Widok wpisu na wiki (desktop)</w:t>
      </w:r>
    </w:p>
    <w:p w14:paraId="5C85DB5D" w14:textId="20A2EC3D" w:rsidR="00C621AF" w:rsidRPr="00C01266" w:rsidRDefault="00C621AF" w:rsidP="00C621AF">
      <w:pPr>
        <w:ind w:firstLine="708"/>
      </w:pPr>
    </w:p>
    <w:p w14:paraId="28C7EFBD" w14:textId="77777777" w:rsidR="00C01266" w:rsidRDefault="00DE1814" w:rsidP="00EF0E5A">
      <w:pPr>
        <w:keepNext/>
        <w:ind w:firstLine="708"/>
        <w:jc w:val="center"/>
      </w:pPr>
      <w:r>
        <w:rPr>
          <w:noProof/>
          <w:lang w:val="en-US"/>
        </w:rPr>
        <w:drawing>
          <wp:inline distT="0" distB="0" distL="0" distR="0" wp14:anchorId="1FB86D57" wp14:editId="23A4EC10">
            <wp:extent cx="5756275" cy="282130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2821305"/>
                    </a:xfrm>
                    <a:prstGeom prst="rect">
                      <a:avLst/>
                    </a:prstGeom>
                    <a:noFill/>
                    <a:ln>
                      <a:noFill/>
                    </a:ln>
                  </pic:spPr>
                </pic:pic>
              </a:graphicData>
            </a:graphic>
          </wp:inline>
        </w:drawing>
      </w:r>
    </w:p>
    <w:p w14:paraId="254DAC97" w14:textId="1ACB1A0D" w:rsidR="00C621AF" w:rsidRDefault="00C01266" w:rsidP="00C01266">
      <w:pPr>
        <w:pStyle w:val="Legenda"/>
        <w:jc w:val="center"/>
        <w:rPr>
          <w:lang w:val="en-US"/>
        </w:rPr>
      </w:pPr>
      <w:r>
        <w:t xml:space="preserve">Rysunek </w:t>
      </w:r>
      <w:r>
        <w:fldChar w:fldCharType="begin"/>
      </w:r>
      <w:r>
        <w:instrText xml:space="preserve"> SEQ Rysunek \* ARABIC </w:instrText>
      </w:r>
      <w:r>
        <w:fldChar w:fldCharType="separate"/>
      </w:r>
      <w:r w:rsidR="00E54941">
        <w:rPr>
          <w:noProof/>
        </w:rPr>
        <w:t>10</w:t>
      </w:r>
      <w:r>
        <w:fldChar w:fldCharType="end"/>
      </w:r>
      <w:r>
        <w:t xml:space="preserve"> Widok sklepu (desktop)</w:t>
      </w:r>
    </w:p>
    <w:p w14:paraId="72509903" w14:textId="77777777" w:rsidR="00C01266" w:rsidRDefault="00DE1814" w:rsidP="00C01266">
      <w:pPr>
        <w:keepNext/>
        <w:ind w:firstLine="708"/>
      </w:pPr>
      <w:r>
        <w:rPr>
          <w:noProof/>
          <w:lang w:val="en-US"/>
        </w:rPr>
        <w:lastRenderedPageBreak/>
        <w:drawing>
          <wp:inline distT="0" distB="0" distL="0" distR="0" wp14:anchorId="4204BAB1" wp14:editId="7F2B81E4">
            <wp:extent cx="5760720" cy="5661025"/>
            <wp:effectExtent l="0" t="0" r="0" b="0"/>
            <wp:docPr id="13" name="Obraz 1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n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661025"/>
                    </a:xfrm>
                    <a:prstGeom prst="rect">
                      <a:avLst/>
                    </a:prstGeom>
                  </pic:spPr>
                </pic:pic>
              </a:graphicData>
            </a:graphic>
          </wp:inline>
        </w:drawing>
      </w:r>
    </w:p>
    <w:p w14:paraId="24C6E923" w14:textId="26078D3A" w:rsidR="00DE1814" w:rsidRPr="00C01266" w:rsidRDefault="00C01266" w:rsidP="00C01266">
      <w:pPr>
        <w:pStyle w:val="Legenda"/>
        <w:jc w:val="center"/>
      </w:pPr>
      <w:r>
        <w:t xml:space="preserve">Rysunek </w:t>
      </w:r>
      <w:r>
        <w:fldChar w:fldCharType="begin"/>
      </w:r>
      <w:r>
        <w:instrText xml:space="preserve"> SEQ Rysunek \* ARABIC </w:instrText>
      </w:r>
      <w:r>
        <w:fldChar w:fldCharType="separate"/>
      </w:r>
      <w:r w:rsidR="00E54941">
        <w:rPr>
          <w:noProof/>
        </w:rPr>
        <w:t>11</w:t>
      </w:r>
      <w:r>
        <w:fldChar w:fldCharType="end"/>
      </w:r>
      <w:r>
        <w:t xml:space="preserve"> Menu boczne oraz widok na wiki (telefon)</w:t>
      </w:r>
    </w:p>
    <w:p w14:paraId="433BB7A8" w14:textId="77777777" w:rsidR="00C01266" w:rsidRDefault="00DE1814" w:rsidP="00C01266">
      <w:pPr>
        <w:keepNext/>
        <w:ind w:firstLine="708"/>
        <w:jc w:val="center"/>
      </w:pPr>
      <w:r>
        <w:rPr>
          <w:noProof/>
          <w:lang w:val="en-US"/>
        </w:rPr>
        <w:lastRenderedPageBreak/>
        <w:drawing>
          <wp:inline distT="0" distB="0" distL="0" distR="0" wp14:anchorId="5033AA0C" wp14:editId="79D4999B">
            <wp:extent cx="5760720" cy="5482590"/>
            <wp:effectExtent l="0" t="0" r="0" b="3810"/>
            <wp:docPr id="15" name="Obraz 15"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ne_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482590"/>
                    </a:xfrm>
                    <a:prstGeom prst="rect">
                      <a:avLst/>
                    </a:prstGeom>
                  </pic:spPr>
                </pic:pic>
              </a:graphicData>
            </a:graphic>
          </wp:inline>
        </w:drawing>
      </w:r>
    </w:p>
    <w:p w14:paraId="325C8834" w14:textId="7A9982D1" w:rsidR="00DE1814" w:rsidRPr="00C01266" w:rsidRDefault="00C01266" w:rsidP="00C01266">
      <w:pPr>
        <w:pStyle w:val="Legenda"/>
        <w:jc w:val="center"/>
      </w:pPr>
      <w:r>
        <w:t xml:space="preserve">Rysunek </w:t>
      </w:r>
      <w:r>
        <w:fldChar w:fldCharType="begin"/>
      </w:r>
      <w:r>
        <w:instrText xml:space="preserve"> SEQ Rysunek \* ARABIC </w:instrText>
      </w:r>
      <w:r>
        <w:fldChar w:fldCharType="separate"/>
      </w:r>
      <w:r w:rsidR="00E54941">
        <w:rPr>
          <w:noProof/>
        </w:rPr>
        <w:t>12</w:t>
      </w:r>
      <w:r>
        <w:fldChar w:fldCharType="end"/>
      </w:r>
      <w:r>
        <w:t xml:space="preserve"> Modal ze zdjęciem oraz widok sklepu (telefon)</w:t>
      </w:r>
    </w:p>
    <w:p w14:paraId="25A7D13F" w14:textId="0AF1EFFF" w:rsidR="009941C4" w:rsidRDefault="002C60A5" w:rsidP="009941C4">
      <w:pPr>
        <w:pStyle w:val="NrNagwek1"/>
        <w:rPr>
          <w:lang w:val="en-US"/>
        </w:rPr>
      </w:pPr>
      <w:bookmarkStart w:id="76" w:name="_Toc26732973"/>
      <w:r>
        <w:rPr>
          <w:lang w:val="en-US"/>
        </w:rPr>
        <w:t>Testy</w:t>
      </w:r>
      <w:bookmarkEnd w:id="76"/>
    </w:p>
    <w:p w14:paraId="7E90B28B" w14:textId="5E3049CE" w:rsidR="00C01266" w:rsidRPr="00C01266" w:rsidRDefault="00C01266" w:rsidP="00C01266">
      <w:pPr>
        <w:pStyle w:val="Tekstwiodcy"/>
      </w:pPr>
      <w:r w:rsidRPr="00C01266">
        <w:t xml:space="preserve">Rozdział ten jest poświęcony </w:t>
      </w:r>
      <w:r>
        <w:t>testowaniu wytworzonego oprogramowania.</w:t>
      </w:r>
    </w:p>
    <w:p w14:paraId="6F7C94B9" w14:textId="192B9D6F" w:rsidR="002C60A5" w:rsidRPr="00B907F8" w:rsidRDefault="002C60A5" w:rsidP="00B907F8">
      <w:pPr>
        <w:pStyle w:val="NrNagwek2"/>
      </w:pPr>
      <w:bookmarkStart w:id="77" w:name="_Toc26732974"/>
      <w:r w:rsidRPr="00B907F8">
        <w:t>Testy manualne</w:t>
      </w:r>
      <w:bookmarkEnd w:id="77"/>
    </w:p>
    <w:p w14:paraId="3943797A" w14:textId="73B3B17E" w:rsidR="00EF0E5A" w:rsidRDefault="00B907F8" w:rsidP="00EF0E5A">
      <w:pPr>
        <w:pStyle w:val="Tekstwiodcy"/>
      </w:pPr>
      <w:r w:rsidRPr="00B907F8">
        <w:t>Aplikacja była poddana rygorystycznym t</w:t>
      </w:r>
      <w:r>
        <w:t>estom manualnych, sprawdzane były przypadki przesyłania poprawnych i niepoprawnych danych. Testom podlegał głownie Back-End aplikacji, ponieważ to on zajmował się logiką biznesową.</w:t>
      </w:r>
      <w:r w:rsidR="008729B8">
        <w:t xml:space="preserve"> Narzędzie Postman idealnie nadawało się do przeprowadzania tego rodzaju testów, ponieważ pozwalało dowolnie modyfikować dane </w:t>
      </w:r>
      <w:r w:rsidR="008729B8">
        <w:lastRenderedPageBreak/>
        <w:t>oraz metody wysyłanych danych, jak i udostępniało historię już wysłanych zapytań.</w:t>
      </w:r>
      <w:r>
        <w:t xml:space="preserve"> Poniżej przedstawiony został scenariusz jednego z testów.</w:t>
      </w:r>
    </w:p>
    <w:p w14:paraId="331CFCC1" w14:textId="34AF6D57" w:rsidR="00B415C8" w:rsidRDefault="00B415C8" w:rsidP="00EF0E5A">
      <w:pPr>
        <w:pStyle w:val="Tekstwiodcy"/>
      </w:pPr>
      <w:r w:rsidRPr="00B415C8">
        <w:rPr>
          <w:b/>
          <w:bCs/>
        </w:rPr>
        <w:t>Test:</w:t>
      </w:r>
      <w:r>
        <w:t xml:space="preserve"> Rejestracja użytkownika z poprawnymi danymi</w:t>
      </w:r>
    </w:p>
    <w:p w14:paraId="49027314" w14:textId="6FBF3DF6" w:rsidR="00B415C8" w:rsidRPr="00B415C8" w:rsidRDefault="00B415C8" w:rsidP="00EF0E5A">
      <w:pPr>
        <w:pStyle w:val="Tekstwiodcy"/>
        <w:rPr>
          <w:b/>
          <w:bCs/>
        </w:rPr>
      </w:pPr>
      <w:r w:rsidRPr="00B415C8">
        <w:rPr>
          <w:b/>
          <w:bCs/>
        </w:rPr>
        <w:t>Warunki początkowe:</w:t>
      </w:r>
    </w:p>
    <w:p w14:paraId="16B8FF74" w14:textId="64520519" w:rsidR="00B415C8" w:rsidRDefault="00B415C8" w:rsidP="00EF0E5A">
      <w:pPr>
        <w:pStyle w:val="Tekstwiodcy"/>
      </w:pPr>
      <w:r>
        <w:tab/>
        <w:t>W bazie danych nie istnieje użytkownik z takim samym mailem jak ten, który chcemy zarejestrować.</w:t>
      </w:r>
    </w:p>
    <w:p w14:paraId="399A69D9" w14:textId="70F20F2C" w:rsidR="00B415C8" w:rsidRDefault="00B415C8" w:rsidP="00EF0E5A">
      <w:pPr>
        <w:pStyle w:val="Tekstwiodcy"/>
        <w:rPr>
          <w:b/>
          <w:bCs/>
        </w:rPr>
      </w:pPr>
      <w:r w:rsidRPr="00B415C8">
        <w:rPr>
          <w:b/>
          <w:bCs/>
        </w:rPr>
        <w:t>Dane:</w:t>
      </w:r>
    </w:p>
    <w:p w14:paraId="113CED71" w14:textId="7F8597A7" w:rsidR="00B415C8" w:rsidRDefault="00B415C8" w:rsidP="00EF0E5A">
      <w:pPr>
        <w:pStyle w:val="Tekstwiodcy"/>
      </w:pPr>
      <w:r>
        <w:rPr>
          <w:b/>
          <w:bCs/>
        </w:rPr>
        <w:tab/>
      </w:r>
      <w:r>
        <w:t>Poprawne dane osobowe oraz  użytkownika jak i poprawne dane adresowe, unikatowy email.</w:t>
      </w:r>
    </w:p>
    <w:p w14:paraId="16EC2D00" w14:textId="5F405FB0" w:rsidR="00B415C8" w:rsidRPr="00B415C8" w:rsidRDefault="00B415C8" w:rsidP="00EF0E5A">
      <w:pPr>
        <w:pStyle w:val="Tekstwiodcy"/>
        <w:rPr>
          <w:b/>
          <w:bCs/>
        </w:rPr>
      </w:pPr>
      <w:r w:rsidRPr="00B415C8">
        <w:rPr>
          <w:b/>
          <w:bCs/>
        </w:rPr>
        <w:t>Przebieg:</w:t>
      </w:r>
    </w:p>
    <w:p w14:paraId="43A3CA44" w14:textId="47E25986" w:rsidR="00B415C8" w:rsidRDefault="00B415C8" w:rsidP="00EF0E5A">
      <w:pPr>
        <w:pStyle w:val="Tekstwiodcy"/>
      </w:pPr>
      <w:r>
        <w:tab/>
        <w:t xml:space="preserve">Dane są sprawdzane pod kątem poprawności, następnie z bazy danych pobierane są rekordy z podanym emailem, znalezienie rekordu wynik: porażka. Dane adresowe są sprawdzane pod kątem tego czy istnieją w bazie, jeżeli istnieją adres jest przypisywany do użytkownika, jeżeli nie istnieje, nowy adres jest tworzony i przypisywany do użytkownika. Tworzony jest nowy użytkownik z przesłanymi danymi, generowana jest odpowiedz 200 oznaczająca, że wszystko jest w porządku. </w:t>
      </w:r>
      <w:r w:rsidR="008729B8">
        <w:t>Dane stworzone w bazie danych, ściśle odpowiadają danym rejestrowanego użytkownika.</w:t>
      </w:r>
    </w:p>
    <w:p w14:paraId="51913FA0" w14:textId="6A723B28" w:rsidR="008729B8" w:rsidRPr="008729B8" w:rsidRDefault="008729B8" w:rsidP="00EF0E5A">
      <w:pPr>
        <w:pStyle w:val="Tekstwiodcy"/>
        <w:rPr>
          <w:b/>
          <w:bCs/>
        </w:rPr>
      </w:pPr>
      <w:r w:rsidRPr="008729B8">
        <w:rPr>
          <w:b/>
          <w:bCs/>
        </w:rPr>
        <w:t>Oczekiwany wynik:</w:t>
      </w:r>
    </w:p>
    <w:p w14:paraId="3B545CA7" w14:textId="240BBEBB" w:rsidR="008729B8" w:rsidRDefault="008729B8" w:rsidP="00EF0E5A">
      <w:pPr>
        <w:pStyle w:val="Tekstwiodcy"/>
      </w:pPr>
      <w:r>
        <w:tab/>
        <w:t>Sukces.</w:t>
      </w:r>
    </w:p>
    <w:p w14:paraId="71A0DEE0" w14:textId="46950670" w:rsidR="008729B8" w:rsidRPr="008729B8" w:rsidRDefault="008729B8" w:rsidP="00EF0E5A">
      <w:pPr>
        <w:pStyle w:val="Tekstwiodcy"/>
        <w:rPr>
          <w:b/>
          <w:bCs/>
        </w:rPr>
      </w:pPr>
      <w:r w:rsidRPr="008729B8">
        <w:rPr>
          <w:b/>
          <w:bCs/>
        </w:rPr>
        <w:t>Otrzymany wynik:</w:t>
      </w:r>
    </w:p>
    <w:p w14:paraId="5E24C9EE" w14:textId="1E773A41" w:rsidR="008729B8" w:rsidRPr="00B415C8" w:rsidRDefault="008729B8" w:rsidP="00EF0E5A">
      <w:pPr>
        <w:pStyle w:val="Tekstwiodcy"/>
      </w:pPr>
      <w:r>
        <w:tab/>
        <w:t>Sukces.</w:t>
      </w:r>
    </w:p>
    <w:p w14:paraId="0DC7D8A0" w14:textId="46CE3C74" w:rsidR="00B415C8" w:rsidRPr="00B907F8" w:rsidRDefault="00B415C8" w:rsidP="00EF0E5A">
      <w:pPr>
        <w:pStyle w:val="Tekstwiodcy"/>
      </w:pPr>
      <w:r>
        <w:tab/>
      </w:r>
    </w:p>
    <w:p w14:paraId="7A0B5006" w14:textId="10469DCE" w:rsidR="002C60A5" w:rsidRPr="00B415C8" w:rsidRDefault="002C60A5" w:rsidP="00B415C8">
      <w:pPr>
        <w:pStyle w:val="NrNagwek2"/>
      </w:pPr>
      <w:bookmarkStart w:id="78" w:name="_Toc26732975"/>
      <w:r w:rsidRPr="00B415C8">
        <w:t>Testy wydajnościowe</w:t>
      </w:r>
      <w:bookmarkEnd w:id="78"/>
    </w:p>
    <w:p w14:paraId="0020AA74" w14:textId="34AF6A38" w:rsidR="00C01266" w:rsidRPr="00E32AEA" w:rsidRDefault="00E32AEA" w:rsidP="00C01266">
      <w:pPr>
        <w:pStyle w:val="Tekstwiodcy"/>
      </w:pPr>
      <w:r w:rsidRPr="00E32AEA">
        <w:t>Powstała aplikacja została przetestowana p</w:t>
      </w:r>
      <w:r>
        <w:t>od kątem wydajności. Programem użytym do wykonania testu był JMeter. W konfiguracji początkowej ustawiliśmy trzysta</w:t>
      </w:r>
      <w:r w:rsidR="00110586">
        <w:t xml:space="preserve"> równoległych</w:t>
      </w:r>
      <w:r>
        <w:t xml:space="preserve"> wątków, które miały symulować trzystu jednoczesnych użytkowników</w:t>
      </w:r>
      <w:r w:rsidR="00E54941">
        <w:t xml:space="preserve"> serwisu</w:t>
      </w:r>
      <w:r>
        <w:t xml:space="preserve">. Do badania zostało wyznaczone sześć punktów końcowych, które są najczęściej używane w aplikacji. Badanie trwało 120 sekund wraz z 5 sekundowym czasem rozgrzania i ostudzenia. Łącznie zostało wykonanych ok 70000 zapytań co się przekłada na ok </w:t>
      </w:r>
      <w:r w:rsidR="00E54941">
        <w:t xml:space="preserve">600 zapytań na sekundę. Na </w:t>
      </w:r>
      <w:r w:rsidR="00E54941">
        <w:fldChar w:fldCharType="begin"/>
      </w:r>
      <w:r w:rsidR="00E54941">
        <w:instrText xml:space="preserve"> REF _Ref26747020 \h </w:instrText>
      </w:r>
      <w:r w:rsidR="00E54941">
        <w:fldChar w:fldCharType="separate"/>
      </w:r>
      <w:r w:rsidR="00E54941">
        <w:t xml:space="preserve">rysunku </w:t>
      </w:r>
      <w:r w:rsidR="00E54941">
        <w:rPr>
          <w:noProof/>
        </w:rPr>
        <w:t>13</w:t>
      </w:r>
      <w:r w:rsidR="00E54941">
        <w:fldChar w:fldCharType="end"/>
      </w:r>
      <w:r w:rsidR="00E54941">
        <w:t xml:space="preserve"> możemy zauważyć, że łączny procent błędów to 0, dodatkowo możemy zaobserwować, że aplikacja wysyłała około 10 MB  danych na sekundę. </w:t>
      </w:r>
    </w:p>
    <w:p w14:paraId="3286649A" w14:textId="77777777" w:rsidR="00E54941" w:rsidRDefault="00C01266" w:rsidP="00E54941">
      <w:pPr>
        <w:pStyle w:val="Tekstwiodcy"/>
        <w:keepNext/>
      </w:pPr>
      <w:r>
        <w:rPr>
          <w:noProof/>
          <w:lang w:val="en-US"/>
        </w:rPr>
        <w:lastRenderedPageBreak/>
        <w:drawing>
          <wp:inline distT="0" distB="0" distL="0" distR="0" wp14:anchorId="46A89794" wp14:editId="530EA34D">
            <wp:extent cx="5756275" cy="78359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783590"/>
                    </a:xfrm>
                    <a:prstGeom prst="rect">
                      <a:avLst/>
                    </a:prstGeom>
                    <a:noFill/>
                    <a:ln>
                      <a:noFill/>
                    </a:ln>
                  </pic:spPr>
                </pic:pic>
              </a:graphicData>
            </a:graphic>
          </wp:inline>
        </w:drawing>
      </w:r>
    </w:p>
    <w:p w14:paraId="3DF79A77" w14:textId="59B73716" w:rsidR="00C01266" w:rsidRDefault="00E54941" w:rsidP="00E54941">
      <w:pPr>
        <w:pStyle w:val="Legenda"/>
        <w:jc w:val="center"/>
      </w:pPr>
      <w:bookmarkStart w:id="79" w:name="_Ref26747016"/>
      <w:bookmarkStart w:id="80" w:name="_Ref26747020"/>
      <w:r>
        <w:t xml:space="preserve">Rysunek </w:t>
      </w:r>
      <w:r>
        <w:fldChar w:fldCharType="begin"/>
      </w:r>
      <w:r>
        <w:instrText xml:space="preserve"> SEQ Rysunek \* ARABIC </w:instrText>
      </w:r>
      <w:r>
        <w:fldChar w:fldCharType="separate"/>
      </w:r>
      <w:r>
        <w:rPr>
          <w:noProof/>
        </w:rPr>
        <w:t>13</w:t>
      </w:r>
      <w:r>
        <w:fldChar w:fldCharType="end"/>
      </w:r>
      <w:bookmarkEnd w:id="80"/>
      <w:r>
        <w:t xml:space="preserve"> Wyniki testu wydajnościowego</w:t>
      </w:r>
      <w:bookmarkEnd w:id="79"/>
    </w:p>
    <w:p w14:paraId="6729571D" w14:textId="592210B2" w:rsidR="00E54941" w:rsidRDefault="00E54941" w:rsidP="00E54941">
      <w:r>
        <w:fldChar w:fldCharType="begin"/>
      </w:r>
      <w:r>
        <w:instrText xml:space="preserve"> REF _Ref26747200 \h </w:instrText>
      </w:r>
      <w:r>
        <w:fldChar w:fldCharType="separate"/>
      </w:r>
      <w:r>
        <w:t xml:space="preserve">Rysunek </w:t>
      </w:r>
      <w:r>
        <w:rPr>
          <w:noProof/>
        </w:rPr>
        <w:t>14</w:t>
      </w:r>
      <w:r>
        <w:fldChar w:fldCharType="end"/>
      </w:r>
      <w:r>
        <w:t xml:space="preserve"> Przedstawia średni czas odpowiedzi na zapytania. Wahał się on w granicy 450 ms. Jest to świetny wynik. Warto zauważyć, że w tworzonej aplikacji większość zapytań będzie wysłana przy pierwszym ładowaniu aplikacji, więc ewentualne opóźnienia  w dostarczaniu danych nie będą mocno wyczuwalne podczas używania serwisu. </w:t>
      </w:r>
    </w:p>
    <w:p w14:paraId="6ED226E0" w14:textId="77777777" w:rsidR="00E54941" w:rsidRPr="00E54941" w:rsidRDefault="00E54941" w:rsidP="00E54941"/>
    <w:p w14:paraId="6EC884CD" w14:textId="77777777" w:rsidR="00E54941" w:rsidRDefault="00C01266" w:rsidP="00E54941">
      <w:pPr>
        <w:pStyle w:val="Tekstwiodcy"/>
        <w:keepNext/>
      </w:pPr>
      <w:r>
        <w:rPr>
          <w:noProof/>
          <w:lang w:val="en-US"/>
        </w:rPr>
        <w:drawing>
          <wp:inline distT="0" distB="0" distL="0" distR="0" wp14:anchorId="6B5D0D78" wp14:editId="10E53F60">
            <wp:extent cx="5756275" cy="278701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787015"/>
                    </a:xfrm>
                    <a:prstGeom prst="rect">
                      <a:avLst/>
                    </a:prstGeom>
                    <a:noFill/>
                    <a:ln>
                      <a:noFill/>
                    </a:ln>
                  </pic:spPr>
                </pic:pic>
              </a:graphicData>
            </a:graphic>
          </wp:inline>
        </w:drawing>
      </w:r>
    </w:p>
    <w:p w14:paraId="5F02D9B5" w14:textId="5FAD5652" w:rsidR="00C01266" w:rsidRPr="002E1307" w:rsidRDefault="00E54941" w:rsidP="00E54941">
      <w:pPr>
        <w:pStyle w:val="Legenda"/>
      </w:pPr>
      <w:bookmarkStart w:id="81" w:name="_Ref26747200"/>
      <w:r>
        <w:t xml:space="preserve">Rysunek </w:t>
      </w:r>
      <w:r>
        <w:fldChar w:fldCharType="begin"/>
      </w:r>
      <w:r>
        <w:instrText xml:space="preserve"> SEQ Rysunek \* ARABIC </w:instrText>
      </w:r>
      <w:r>
        <w:fldChar w:fldCharType="separate"/>
      </w:r>
      <w:r>
        <w:rPr>
          <w:noProof/>
        </w:rPr>
        <w:t>14</w:t>
      </w:r>
      <w:r>
        <w:fldChar w:fldCharType="end"/>
      </w:r>
      <w:bookmarkEnd w:id="81"/>
      <w:r>
        <w:t xml:space="preserve"> Czas odpowiedzi na zapytania</w:t>
      </w:r>
    </w:p>
    <w:p w14:paraId="1EA48A0A" w14:textId="6A56CD4B" w:rsidR="00C01266" w:rsidRPr="002E1307" w:rsidRDefault="00C01266" w:rsidP="00C01266">
      <w:pPr>
        <w:pStyle w:val="Tekstwiodcy"/>
      </w:pPr>
    </w:p>
    <w:p w14:paraId="1F0EA1C5" w14:textId="77777777" w:rsidR="00C01266" w:rsidRPr="002E1307" w:rsidRDefault="00C01266" w:rsidP="00C01266">
      <w:pPr>
        <w:pStyle w:val="Tekstwiodcy"/>
      </w:pPr>
    </w:p>
    <w:p w14:paraId="503FEF68" w14:textId="26832BE2" w:rsidR="002C60A5" w:rsidRPr="00EF0E5A" w:rsidRDefault="002C60A5" w:rsidP="00EF0E5A">
      <w:pPr>
        <w:pStyle w:val="NrNagwek2"/>
      </w:pPr>
      <w:bookmarkStart w:id="82" w:name="_Toc26732976"/>
      <w:r w:rsidRPr="00EF0E5A">
        <w:t>Testy funkcjonalne</w:t>
      </w:r>
      <w:bookmarkEnd w:id="82"/>
    </w:p>
    <w:p w14:paraId="113755BF" w14:textId="33BD64DB" w:rsidR="00C01266" w:rsidRDefault="00C01266" w:rsidP="00C01266">
      <w:pPr>
        <w:pStyle w:val="Tekstwiodcy"/>
        <w:rPr>
          <w:lang w:val="en-US"/>
        </w:rPr>
      </w:pPr>
      <w:r>
        <w:rPr>
          <w:lang w:val="en-US"/>
        </w:rPr>
        <w:t>dfghdfgh</w:t>
      </w:r>
    </w:p>
    <w:p w14:paraId="0652D18D" w14:textId="03D2EA0C" w:rsidR="002C60A5" w:rsidRDefault="002C60A5" w:rsidP="002C60A5">
      <w:pPr>
        <w:pStyle w:val="NrNagwek2"/>
        <w:rPr>
          <w:lang w:val="en-US"/>
        </w:rPr>
      </w:pPr>
      <w:bookmarkStart w:id="83" w:name="_Toc26732977"/>
      <w:r>
        <w:rPr>
          <w:lang w:val="en-US"/>
        </w:rPr>
        <w:t xml:space="preserve">Audyt </w:t>
      </w:r>
      <w:r w:rsidR="008C58C9">
        <w:rPr>
          <w:lang w:val="en-US"/>
        </w:rPr>
        <w:t>Lighthouse</w:t>
      </w:r>
      <w:bookmarkEnd w:id="83"/>
    </w:p>
    <w:p w14:paraId="4D698295" w14:textId="6F027719" w:rsidR="00C01266" w:rsidRPr="008729B8" w:rsidRDefault="008729B8" w:rsidP="00C01266">
      <w:pPr>
        <w:pStyle w:val="Tekstwiodcy"/>
      </w:pPr>
      <w:r w:rsidRPr="008729B8">
        <w:t>Narzędzie Lighthouse pozwala nam n</w:t>
      </w:r>
      <w:r>
        <w:t xml:space="preserve">a szybkie przeprowadzenie audytu aplikacji na platformie desktopowej i mobilnej. Audyt przeprowadzany jest pod kątem: wydajności, dostępności, użycia dobrych praktyk programowania, oraz potencjalnego pozycjonowania strony w </w:t>
      </w:r>
      <w:r>
        <w:lastRenderedPageBreak/>
        <w:t>wyszukiwarce.</w:t>
      </w:r>
      <w:r w:rsidR="009A38BB">
        <w:t xml:space="preserve"> </w:t>
      </w:r>
      <w:r w:rsidR="009A38BB">
        <w:fldChar w:fldCharType="begin"/>
      </w:r>
      <w:r w:rsidR="009A38BB">
        <w:instrText xml:space="preserve"> REF _Ref26753535 \h </w:instrText>
      </w:r>
      <w:r w:rsidR="009A38BB">
        <w:fldChar w:fldCharType="separate"/>
      </w:r>
      <w:r w:rsidR="009A38BB">
        <w:t xml:space="preserve">Rysunek </w:t>
      </w:r>
      <w:r w:rsidR="009A38BB">
        <w:rPr>
          <w:noProof/>
        </w:rPr>
        <w:t>15</w:t>
      </w:r>
      <w:r w:rsidR="009A38BB">
        <w:fldChar w:fldCharType="end"/>
      </w:r>
      <w:r w:rsidR="009A38BB">
        <w:t xml:space="preserve"> przedstawia audyt dla aplikacji wyświetlanej w przeglądarce desktopowej. Wszystkie osiągnięte wyniki są powyżej 90%</w:t>
      </w:r>
      <w:r w:rsidR="00B56A12">
        <w:t>.</w:t>
      </w:r>
      <w:bookmarkStart w:id="84" w:name="_GoBack"/>
      <w:bookmarkEnd w:id="84"/>
    </w:p>
    <w:p w14:paraId="27CE242B" w14:textId="77777777" w:rsidR="00E54941" w:rsidRDefault="00C01266" w:rsidP="00E54941">
      <w:pPr>
        <w:pStyle w:val="Tekstwiodcy"/>
        <w:keepNext/>
        <w:jc w:val="center"/>
      </w:pPr>
      <w:r>
        <w:rPr>
          <w:noProof/>
          <w:lang w:val="en-US"/>
        </w:rPr>
        <w:drawing>
          <wp:inline distT="0" distB="0" distL="0" distR="0" wp14:anchorId="377F6234" wp14:editId="724E9A57">
            <wp:extent cx="3765208" cy="1237140"/>
            <wp:effectExtent l="0" t="0" r="6985"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dyt_desktop.png"/>
                    <pic:cNvPicPr/>
                  </pic:nvPicPr>
                  <pic:blipFill>
                    <a:blip r:embed="rId23">
                      <a:extLst>
                        <a:ext uri="{28A0092B-C50C-407E-A947-70E740481C1C}">
                          <a14:useLocalDpi xmlns:a14="http://schemas.microsoft.com/office/drawing/2010/main" val="0"/>
                        </a:ext>
                      </a:extLst>
                    </a:blip>
                    <a:stretch>
                      <a:fillRect/>
                    </a:stretch>
                  </pic:blipFill>
                  <pic:spPr>
                    <a:xfrm>
                      <a:off x="0" y="0"/>
                      <a:ext cx="3765208" cy="1237140"/>
                    </a:xfrm>
                    <a:prstGeom prst="rect">
                      <a:avLst/>
                    </a:prstGeom>
                  </pic:spPr>
                </pic:pic>
              </a:graphicData>
            </a:graphic>
          </wp:inline>
        </w:drawing>
      </w:r>
    </w:p>
    <w:p w14:paraId="31E0D628" w14:textId="7FCD8290" w:rsidR="00C01266" w:rsidRPr="002E1307" w:rsidRDefault="00E54941" w:rsidP="00E54941">
      <w:pPr>
        <w:pStyle w:val="Legenda"/>
        <w:jc w:val="center"/>
      </w:pPr>
      <w:bookmarkStart w:id="85" w:name="_Ref26753535"/>
      <w:r>
        <w:t xml:space="preserve">Rysunek </w:t>
      </w:r>
      <w:r>
        <w:fldChar w:fldCharType="begin"/>
      </w:r>
      <w:r>
        <w:instrText xml:space="preserve"> SEQ Rysunek \* ARABIC </w:instrText>
      </w:r>
      <w:r>
        <w:fldChar w:fldCharType="separate"/>
      </w:r>
      <w:r>
        <w:rPr>
          <w:noProof/>
        </w:rPr>
        <w:t>15</w:t>
      </w:r>
      <w:r>
        <w:fldChar w:fldCharType="end"/>
      </w:r>
      <w:bookmarkEnd w:id="85"/>
      <w:r>
        <w:t xml:space="preserve"> Wynik audytu dla przeglądarki desktopowej</w:t>
      </w:r>
    </w:p>
    <w:p w14:paraId="5EFF86B2" w14:textId="77777777" w:rsidR="00E54941" w:rsidRDefault="00C01266" w:rsidP="00E54941">
      <w:pPr>
        <w:pStyle w:val="Tekstwiodcy"/>
        <w:keepNext/>
        <w:jc w:val="center"/>
      </w:pPr>
      <w:r>
        <w:rPr>
          <w:noProof/>
          <w:lang w:val="en-US"/>
        </w:rPr>
        <w:drawing>
          <wp:inline distT="0" distB="0" distL="0" distR="0" wp14:anchorId="7CCE9061" wp14:editId="081F2555">
            <wp:extent cx="4064888" cy="1367769"/>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dyt_mobile.png"/>
                    <pic:cNvPicPr/>
                  </pic:nvPicPr>
                  <pic:blipFill>
                    <a:blip r:embed="rId24">
                      <a:extLst>
                        <a:ext uri="{28A0092B-C50C-407E-A947-70E740481C1C}">
                          <a14:useLocalDpi xmlns:a14="http://schemas.microsoft.com/office/drawing/2010/main" val="0"/>
                        </a:ext>
                      </a:extLst>
                    </a:blip>
                    <a:stretch>
                      <a:fillRect/>
                    </a:stretch>
                  </pic:blipFill>
                  <pic:spPr>
                    <a:xfrm>
                      <a:off x="0" y="0"/>
                      <a:ext cx="4064888" cy="1367769"/>
                    </a:xfrm>
                    <a:prstGeom prst="rect">
                      <a:avLst/>
                    </a:prstGeom>
                  </pic:spPr>
                </pic:pic>
              </a:graphicData>
            </a:graphic>
          </wp:inline>
        </w:drawing>
      </w:r>
    </w:p>
    <w:p w14:paraId="7D3AD322" w14:textId="19EF284C" w:rsidR="00C01266" w:rsidRPr="002E1307" w:rsidRDefault="00E54941" w:rsidP="00E54941">
      <w:pPr>
        <w:pStyle w:val="Legenda"/>
        <w:jc w:val="center"/>
      </w:pPr>
      <w:r>
        <w:t xml:space="preserve">Rysunek </w:t>
      </w:r>
      <w:r>
        <w:fldChar w:fldCharType="begin"/>
      </w:r>
      <w:r>
        <w:instrText xml:space="preserve"> SEQ Rysunek \* ARABIC </w:instrText>
      </w:r>
      <w:r>
        <w:fldChar w:fldCharType="separate"/>
      </w:r>
      <w:r>
        <w:rPr>
          <w:noProof/>
        </w:rPr>
        <w:t>16</w:t>
      </w:r>
      <w:r>
        <w:fldChar w:fldCharType="end"/>
      </w:r>
      <w:r>
        <w:t xml:space="preserve"> wynik audytu do urządzania mobilnego</w:t>
      </w:r>
    </w:p>
    <w:p w14:paraId="321318DB" w14:textId="77777777" w:rsidR="009941C4" w:rsidRPr="002E1307" w:rsidRDefault="009941C4" w:rsidP="008C58C9">
      <w:pPr>
        <w:pStyle w:val="Tekstwiodcy"/>
      </w:pPr>
    </w:p>
    <w:p w14:paraId="21AD6187" w14:textId="77777777" w:rsidR="000E0EA4" w:rsidRPr="00EF0E5A" w:rsidRDefault="00F4267A" w:rsidP="00EF0E5A">
      <w:pPr>
        <w:pStyle w:val="NrNagwek1"/>
      </w:pPr>
      <w:bookmarkStart w:id="86" w:name="_Toc26732978"/>
      <w:r w:rsidRPr="00EF0E5A">
        <w:t>Podsumowanie i wnioski</w:t>
      </w:r>
      <w:bookmarkEnd w:id="86"/>
      <w:r w:rsidR="000E0EA4" w:rsidRPr="00EF0E5A">
        <w:br w:type="page"/>
      </w:r>
    </w:p>
    <w:p w14:paraId="138334F6" w14:textId="77777777" w:rsidR="00821E45" w:rsidRPr="00427D5A" w:rsidRDefault="000E0EA4" w:rsidP="000E0EA4">
      <w:pPr>
        <w:pStyle w:val="Nagwek1"/>
        <w:rPr>
          <w:lang w:val="sv-SE"/>
        </w:rPr>
      </w:pPr>
      <w:bookmarkStart w:id="87" w:name="_Toc26732979"/>
      <w:r w:rsidRPr="00427D5A">
        <w:rPr>
          <w:lang w:val="sv-SE"/>
        </w:rPr>
        <w:lastRenderedPageBreak/>
        <w:t>Literatura</w:t>
      </w:r>
      <w:bookmarkEnd w:id="87"/>
    </w:p>
    <w:p w14:paraId="2B938EB2" w14:textId="242A26F9" w:rsidR="000230C9" w:rsidRDefault="000230C9" w:rsidP="00342A42">
      <w:pPr>
        <w:pStyle w:val="Legenda"/>
        <w:rPr>
          <w:lang w:val="sv-SE"/>
        </w:rPr>
      </w:pPr>
      <w:r w:rsidRPr="00427D5A">
        <w:rPr>
          <w:lang w:val="sv-SE"/>
        </w:rPr>
        <w:t>[</w:t>
      </w:r>
      <w:r w:rsidR="0071052B" w:rsidRPr="00D17FC3">
        <w:fldChar w:fldCharType="begin"/>
      </w:r>
      <w:r w:rsidRPr="00427D5A">
        <w:rPr>
          <w:lang w:val="sv-SE"/>
        </w:rPr>
        <w:instrText xml:space="preserve"> SEQ [ \* ARABIC </w:instrText>
      </w:r>
      <w:r w:rsidR="0071052B" w:rsidRPr="00D17FC3">
        <w:fldChar w:fldCharType="separate"/>
      </w:r>
      <w:r w:rsidR="00C32E6A">
        <w:rPr>
          <w:noProof/>
          <w:lang w:val="sv-SE"/>
        </w:rPr>
        <w:t>1</w:t>
      </w:r>
      <w:r w:rsidR="0071052B" w:rsidRPr="00D17FC3">
        <w:fldChar w:fldCharType="end"/>
      </w:r>
      <w:r w:rsidRPr="00427D5A">
        <w:rPr>
          <w:lang w:val="sv-SE"/>
        </w:rPr>
        <w:t xml:space="preserve">] </w:t>
      </w:r>
      <w:r w:rsidR="00342A42">
        <w:rPr>
          <w:lang w:val="sv-SE"/>
        </w:rPr>
        <w:t xml:space="preserve">Dokumentacja Java 8: </w:t>
      </w:r>
      <w:r w:rsidR="00342A42" w:rsidRPr="00342A42">
        <w:rPr>
          <w:lang w:val="sv-SE"/>
        </w:rPr>
        <w:t>https://docs.oracle.com/javase/8/docs/</w:t>
      </w:r>
      <w:r w:rsidR="00342A42">
        <w:rPr>
          <w:lang w:val="sv-SE"/>
        </w:rPr>
        <w:t xml:space="preserve"> [dostęp 29.11.2019]</w:t>
      </w:r>
      <w:r w:rsidR="009A7EF0">
        <w:rPr>
          <w:lang w:val="sv-SE"/>
        </w:rPr>
        <w:t>.</w:t>
      </w:r>
    </w:p>
    <w:p w14:paraId="0025F048" w14:textId="709F8700" w:rsidR="002E1307" w:rsidRPr="002E1307" w:rsidRDefault="002E1307" w:rsidP="002E1307">
      <w:pPr>
        <w:pStyle w:val="Legenda"/>
      </w:pPr>
      <w:r w:rsidRPr="00575681">
        <w:t>[</w:t>
      </w:r>
      <w:r>
        <w:fldChar w:fldCharType="begin"/>
      </w:r>
      <w:r w:rsidRPr="00575681">
        <w:instrText xml:space="preserve"> SEQ [ \* ARABIC </w:instrText>
      </w:r>
      <w:r>
        <w:fldChar w:fldCharType="separate"/>
      </w:r>
      <w:r>
        <w:rPr>
          <w:noProof/>
        </w:rPr>
        <w:t>2</w:t>
      </w:r>
      <w:r>
        <w:rPr>
          <w:noProof/>
        </w:rPr>
        <w:fldChar w:fldCharType="end"/>
      </w:r>
      <w:r w:rsidRPr="00575681">
        <w:t xml:space="preserve">] Dokumentacja </w:t>
      </w:r>
      <w:r w:rsidR="003B52B7">
        <w:t>Eclipse</w:t>
      </w:r>
      <w:r w:rsidRPr="00575681">
        <w:t xml:space="preserve">: </w:t>
      </w:r>
      <w:r w:rsidRPr="002E1307">
        <w:t>https://www.eclipse.org/documentation/</w:t>
      </w:r>
      <w:r w:rsidRPr="00575681">
        <w:t xml:space="preserve"> [dostęp </w:t>
      </w:r>
      <w:r w:rsidR="003B52B7">
        <w:t>06</w:t>
      </w:r>
      <w:r w:rsidRPr="00575681">
        <w:t>.1</w:t>
      </w:r>
      <w:r w:rsidR="003B52B7">
        <w:t>2</w:t>
      </w:r>
      <w:r w:rsidRPr="00575681">
        <w:t>.2019].</w:t>
      </w:r>
    </w:p>
    <w:p w14:paraId="592D7DDF" w14:textId="46A8DF05" w:rsidR="006440B5" w:rsidRPr="00575681" w:rsidRDefault="000230C9" w:rsidP="00D17FC3">
      <w:pPr>
        <w:pStyle w:val="Legenda"/>
      </w:pPr>
      <w:r w:rsidRPr="00575681">
        <w:t>[</w:t>
      </w:r>
      <w:r w:rsidR="003B52B7">
        <w:t>3</w:t>
      </w:r>
      <w:r w:rsidRPr="00575681">
        <w:t>]</w:t>
      </w:r>
      <w:r w:rsidR="00A134A2" w:rsidRPr="00575681">
        <w:t xml:space="preserve"> </w:t>
      </w:r>
      <w:r w:rsidR="006440B5" w:rsidRPr="00575681">
        <w:t>Dokumentacja Springa w wersji 5.2.1: https://spring.io/projects/spring-framework [dostęp 29.11.2019]</w:t>
      </w:r>
      <w:r w:rsidR="009A7EF0" w:rsidRPr="00575681">
        <w:t>.</w:t>
      </w:r>
    </w:p>
    <w:p w14:paraId="56D60786" w14:textId="7A2C600A" w:rsidR="00443E6F" w:rsidRPr="00922575" w:rsidRDefault="006440B5" w:rsidP="00D17FC3">
      <w:pPr>
        <w:pStyle w:val="Legenda"/>
      </w:pPr>
      <w:r w:rsidRPr="006440B5">
        <w:rPr>
          <w:lang w:val="en-US"/>
        </w:rPr>
        <w:t>[</w:t>
      </w:r>
      <w:r w:rsidR="003B52B7">
        <w:rPr>
          <w:lang w:val="en-US"/>
        </w:rPr>
        <w:t>4</w:t>
      </w:r>
      <w:r w:rsidRPr="006440B5">
        <w:rPr>
          <w:lang w:val="en-US"/>
        </w:rPr>
        <w:t>] Craig Walls</w:t>
      </w:r>
      <w:r>
        <w:rPr>
          <w:lang w:val="en-US"/>
        </w:rPr>
        <w:t>.</w:t>
      </w:r>
      <w:r w:rsidRPr="006440B5">
        <w:rPr>
          <w:lang w:val="en-US"/>
        </w:rPr>
        <w:t xml:space="preserve"> Spring w akcji</w:t>
      </w:r>
      <w:r>
        <w:rPr>
          <w:lang w:val="en-US"/>
        </w:rPr>
        <w:t xml:space="preserve">. </w:t>
      </w:r>
      <w:r w:rsidRPr="00922575">
        <w:t>Wydanie V. Helion 2019</w:t>
      </w:r>
      <w:r w:rsidR="00A134A2" w:rsidRPr="00922575">
        <w:t>.</w:t>
      </w:r>
    </w:p>
    <w:p w14:paraId="6614F151" w14:textId="645BD96C" w:rsidR="006440B5" w:rsidRPr="00922575" w:rsidRDefault="006440B5" w:rsidP="009A7EF0">
      <w:pPr>
        <w:pStyle w:val="Legenda"/>
      </w:pPr>
      <w:r w:rsidRPr="00922575">
        <w:t>[</w:t>
      </w:r>
      <w:r w:rsidR="003B52B7">
        <w:t>5</w:t>
      </w:r>
      <w:r w:rsidRPr="00922575">
        <w:t>] Dokumentacja Springa Boot w wersji 2.2.1: https://spring.io/projects/spring-boot [dostęp 29.11.2019]</w:t>
      </w:r>
      <w:r w:rsidR="00A134A2" w:rsidRPr="00922575">
        <w:t>.</w:t>
      </w:r>
    </w:p>
    <w:p w14:paraId="3C8331FB" w14:textId="4ABF3CF9" w:rsidR="009A7EF0" w:rsidRPr="00922575" w:rsidRDefault="009A7EF0" w:rsidP="009A7EF0">
      <w:pPr>
        <w:rPr>
          <w:sz w:val="22"/>
        </w:rPr>
      </w:pPr>
      <w:r w:rsidRPr="00922575">
        <w:t>[</w:t>
      </w:r>
      <w:r w:rsidR="003B52B7">
        <w:t>6</w:t>
      </w:r>
      <w:r w:rsidRPr="00922575">
        <w:t xml:space="preserve">] Dokumentacja Apache Maven: </w:t>
      </w:r>
      <w:r w:rsidRPr="00922575">
        <w:rPr>
          <w:sz w:val="22"/>
        </w:rPr>
        <w:t xml:space="preserve">https://maven.apache.org/guides/index.html [dostęp </w:t>
      </w:r>
      <w:r w:rsidR="00A134A2" w:rsidRPr="00922575">
        <w:rPr>
          <w:sz w:val="22"/>
        </w:rPr>
        <w:t>29</w:t>
      </w:r>
      <w:r w:rsidRPr="00922575">
        <w:rPr>
          <w:sz w:val="22"/>
        </w:rPr>
        <w:t>.</w:t>
      </w:r>
      <w:r w:rsidR="00A134A2" w:rsidRPr="00922575">
        <w:rPr>
          <w:sz w:val="22"/>
        </w:rPr>
        <w:t>1</w:t>
      </w:r>
      <w:r w:rsidRPr="00922575">
        <w:rPr>
          <w:sz w:val="22"/>
        </w:rPr>
        <w:t>2.201</w:t>
      </w:r>
      <w:r w:rsidR="00A134A2" w:rsidRPr="00922575">
        <w:rPr>
          <w:sz w:val="22"/>
        </w:rPr>
        <w:t>9</w:t>
      </w:r>
      <w:r w:rsidRPr="00922575">
        <w:rPr>
          <w:sz w:val="22"/>
        </w:rPr>
        <w:t>].</w:t>
      </w:r>
    </w:p>
    <w:p w14:paraId="5AA35D8F" w14:textId="12BA6AE1" w:rsidR="00A134A2" w:rsidRPr="007652F7" w:rsidRDefault="00A134A2" w:rsidP="009A7EF0">
      <w:pPr>
        <w:rPr>
          <w:sz w:val="22"/>
          <w:lang w:val="en-US"/>
        </w:rPr>
      </w:pPr>
      <w:r w:rsidRPr="00A134A2">
        <w:rPr>
          <w:sz w:val="22"/>
          <w:lang w:val="en-US"/>
        </w:rPr>
        <w:t>[</w:t>
      </w:r>
      <w:r w:rsidR="003B52B7">
        <w:rPr>
          <w:sz w:val="22"/>
          <w:lang w:val="en-US"/>
        </w:rPr>
        <w:t>7</w:t>
      </w:r>
      <w:r w:rsidRPr="00A134A2">
        <w:rPr>
          <w:sz w:val="22"/>
          <w:lang w:val="en-US"/>
        </w:rPr>
        <w:t xml:space="preserve">] Richard E. Silverman. </w:t>
      </w:r>
      <w:r w:rsidRPr="007652F7">
        <w:rPr>
          <w:sz w:val="22"/>
          <w:lang w:val="en-US"/>
        </w:rPr>
        <w:t xml:space="preserve">Leksykon kieszonkowy Git. Helion 2014 </w:t>
      </w:r>
    </w:p>
    <w:p w14:paraId="3D80F1B1" w14:textId="497BC844" w:rsidR="00A134A2" w:rsidRPr="00922575" w:rsidRDefault="00A134A2" w:rsidP="009A7EF0">
      <w:pPr>
        <w:rPr>
          <w:sz w:val="22"/>
        </w:rPr>
      </w:pPr>
      <w:r w:rsidRPr="00A134A2">
        <w:rPr>
          <w:sz w:val="22"/>
          <w:lang w:val="en-US"/>
        </w:rPr>
        <w:t>[</w:t>
      </w:r>
      <w:r w:rsidR="003B52B7">
        <w:rPr>
          <w:sz w:val="22"/>
          <w:lang w:val="en-US"/>
        </w:rPr>
        <w:t>8</w:t>
      </w:r>
      <w:r w:rsidRPr="00A134A2">
        <w:rPr>
          <w:sz w:val="22"/>
          <w:lang w:val="en-US"/>
        </w:rPr>
        <w:t xml:space="preserve">] Christian Bauer, Gavin King. </w:t>
      </w:r>
      <w:r w:rsidRPr="007652F7">
        <w:rPr>
          <w:sz w:val="22"/>
          <w:lang w:val="en-US"/>
        </w:rPr>
        <w:t xml:space="preserve">Hibernate w akcji. </w:t>
      </w:r>
      <w:r w:rsidRPr="00922575">
        <w:rPr>
          <w:sz w:val="22"/>
        </w:rPr>
        <w:t>Helion 2007</w:t>
      </w:r>
    </w:p>
    <w:p w14:paraId="6BC0870A" w14:textId="28E8C649" w:rsidR="00A134A2" w:rsidRPr="00922575" w:rsidRDefault="00A134A2" w:rsidP="009A7EF0">
      <w:pPr>
        <w:rPr>
          <w:sz w:val="22"/>
        </w:rPr>
      </w:pPr>
      <w:r w:rsidRPr="00922575">
        <w:rPr>
          <w:sz w:val="22"/>
        </w:rPr>
        <w:t>[</w:t>
      </w:r>
      <w:r w:rsidR="003B52B7">
        <w:rPr>
          <w:sz w:val="22"/>
        </w:rPr>
        <w:t>9</w:t>
      </w:r>
      <w:r w:rsidRPr="00922575">
        <w:rPr>
          <w:sz w:val="22"/>
        </w:rPr>
        <w:t>]</w:t>
      </w:r>
      <w:r w:rsidR="00AB6079" w:rsidRPr="00922575">
        <w:rPr>
          <w:sz w:val="22"/>
        </w:rPr>
        <w:t xml:space="preserve"> Dokumentacja React.js: https://pl.reactjs.org/docs/getting-started.html [dostęp 29.11.2019]</w:t>
      </w:r>
    </w:p>
    <w:p w14:paraId="647CCA0C" w14:textId="134A2315" w:rsidR="00A134A2" w:rsidRPr="00922575" w:rsidRDefault="00A134A2" w:rsidP="009A7EF0">
      <w:pPr>
        <w:rPr>
          <w:sz w:val="22"/>
        </w:rPr>
      </w:pPr>
      <w:r w:rsidRPr="00922575">
        <w:rPr>
          <w:sz w:val="22"/>
        </w:rPr>
        <w:t>[</w:t>
      </w:r>
      <w:r w:rsidR="003B52B7">
        <w:rPr>
          <w:sz w:val="22"/>
        </w:rPr>
        <w:t>10</w:t>
      </w:r>
      <w:r w:rsidRPr="00922575">
        <w:rPr>
          <w:sz w:val="22"/>
        </w:rPr>
        <w:t>] Dokumentacja Redux: https://redux.js.org/introduction/getting-started [dostęp 29.11.2019]</w:t>
      </w:r>
    </w:p>
    <w:p w14:paraId="5F3FB330" w14:textId="4ADE0D68" w:rsidR="00A134A2" w:rsidRPr="00922575" w:rsidRDefault="00A134A2" w:rsidP="009A7EF0">
      <w:pPr>
        <w:rPr>
          <w:sz w:val="22"/>
        </w:rPr>
      </w:pPr>
      <w:r w:rsidRPr="00922575">
        <w:rPr>
          <w:sz w:val="22"/>
        </w:rPr>
        <w:t>[1</w:t>
      </w:r>
      <w:r w:rsidR="003B52B7">
        <w:rPr>
          <w:sz w:val="22"/>
        </w:rPr>
        <w:t>1</w:t>
      </w:r>
      <w:r w:rsidRPr="00922575">
        <w:rPr>
          <w:sz w:val="22"/>
        </w:rPr>
        <w:t>]</w:t>
      </w:r>
      <w:r w:rsidR="00AB6079" w:rsidRPr="00922575">
        <w:rPr>
          <w:sz w:val="22"/>
        </w:rPr>
        <w:t xml:space="preserve"> Dokumentacja Axios: https://github.com/axios/axios [dostęp 29.11.2019]</w:t>
      </w:r>
    </w:p>
    <w:p w14:paraId="6B320E89" w14:textId="19E3D66B" w:rsidR="00AB6079" w:rsidRPr="00922575" w:rsidRDefault="00AB6079" w:rsidP="009A7EF0">
      <w:pPr>
        <w:rPr>
          <w:sz w:val="22"/>
        </w:rPr>
      </w:pPr>
      <w:r w:rsidRPr="00922575">
        <w:rPr>
          <w:sz w:val="22"/>
        </w:rPr>
        <w:t>[1</w:t>
      </w:r>
      <w:r w:rsidR="003B52B7">
        <w:rPr>
          <w:sz w:val="22"/>
        </w:rPr>
        <w:t>2</w:t>
      </w:r>
      <w:r w:rsidRPr="00922575">
        <w:rPr>
          <w:sz w:val="22"/>
        </w:rPr>
        <w:t xml:space="preserve">] Dokumentacja  </w:t>
      </w:r>
      <w:r w:rsidRPr="00922575">
        <w:rPr>
          <w:sz w:val="22"/>
          <w:szCs w:val="20"/>
        </w:rPr>
        <w:t>Material-UI: https://material-ui.com [dostęp 29.11.2019]</w:t>
      </w:r>
    </w:p>
    <w:p w14:paraId="5F760D69" w14:textId="6A9002CC" w:rsidR="00AB6079" w:rsidRPr="00A134A2" w:rsidRDefault="00AB6079" w:rsidP="009A7EF0">
      <w:pPr>
        <w:rPr>
          <w:sz w:val="22"/>
        </w:rPr>
      </w:pPr>
      <w:r w:rsidRPr="00922575">
        <w:rPr>
          <w:sz w:val="22"/>
        </w:rPr>
        <w:t>[1</w:t>
      </w:r>
      <w:r w:rsidR="003B52B7">
        <w:rPr>
          <w:sz w:val="22"/>
        </w:rPr>
        <w:t>3</w:t>
      </w:r>
      <w:r w:rsidRPr="00922575">
        <w:rPr>
          <w:sz w:val="22"/>
        </w:rPr>
        <w:t>] Dokumentacja MDBReact: https://mdbootstrap.c</w:t>
      </w:r>
      <w:r w:rsidRPr="00AB6079">
        <w:rPr>
          <w:sz w:val="22"/>
        </w:rPr>
        <w:t>om/docs/react/</w:t>
      </w:r>
      <w:r>
        <w:rPr>
          <w:sz w:val="22"/>
        </w:rPr>
        <w:t xml:space="preserve"> [dostęp 29.11.2019]</w:t>
      </w:r>
    </w:p>
    <w:p w14:paraId="36DBEC90" w14:textId="117DB5EB" w:rsidR="00A134A2" w:rsidRPr="00AB6079" w:rsidRDefault="00A134A2" w:rsidP="009A7EF0"/>
    <w:p w14:paraId="477B8FE1" w14:textId="77777777" w:rsidR="006440B5" w:rsidRPr="00AB6079" w:rsidRDefault="006440B5" w:rsidP="006440B5"/>
    <w:p w14:paraId="6BEB76BE" w14:textId="77777777" w:rsidR="00443E6F" w:rsidRPr="00AB6079" w:rsidRDefault="00443E6F" w:rsidP="00443E6F">
      <w:pPr>
        <w:rPr>
          <w:sz w:val="22"/>
          <w:szCs w:val="18"/>
        </w:rPr>
      </w:pPr>
      <w:r w:rsidRPr="00AB6079">
        <w:br w:type="page"/>
      </w:r>
    </w:p>
    <w:p w14:paraId="433759C6" w14:textId="3E0F2CB4" w:rsidR="000230C9" w:rsidRDefault="001271DD" w:rsidP="00443E6F">
      <w:pPr>
        <w:pStyle w:val="Nagwek1"/>
      </w:pPr>
      <w:r>
        <w:lastRenderedPageBreak/>
        <w:t>Zawartość płyty</w:t>
      </w:r>
    </w:p>
    <w:p w14:paraId="6732D8C8" w14:textId="0AC78406" w:rsidR="001271DD" w:rsidRDefault="001271DD" w:rsidP="001271DD">
      <w:pPr>
        <w:pStyle w:val="Tekstwiodcy"/>
      </w:pPr>
      <w:r>
        <w:t>Do niniejszej pracy została dołączona płyta, na której znajduję się:</w:t>
      </w:r>
    </w:p>
    <w:p w14:paraId="13DD5AE2" w14:textId="1587A14A" w:rsidR="001271DD" w:rsidRDefault="001271DD" w:rsidP="001271DD">
      <w:pPr>
        <w:pStyle w:val="Tekstwiodcy"/>
        <w:numPr>
          <w:ilvl w:val="0"/>
          <w:numId w:val="19"/>
        </w:numPr>
      </w:pPr>
      <w:r>
        <w:t>kod źródłowy programu,</w:t>
      </w:r>
    </w:p>
    <w:p w14:paraId="7CF97199" w14:textId="51FA3A0A" w:rsidR="001271DD" w:rsidRDefault="001271DD" w:rsidP="001271DD">
      <w:pPr>
        <w:pStyle w:val="Tekstwiodcy"/>
        <w:numPr>
          <w:ilvl w:val="0"/>
          <w:numId w:val="19"/>
        </w:numPr>
      </w:pPr>
      <w:r>
        <w:t>elektroniczna wersja pracy w formacie pdf,</w:t>
      </w:r>
    </w:p>
    <w:p w14:paraId="299C05F4" w14:textId="5ABF57F4" w:rsidR="001271DD" w:rsidRDefault="001271DD" w:rsidP="001271DD">
      <w:pPr>
        <w:pStyle w:val="Tekstwiodcy"/>
        <w:numPr>
          <w:ilvl w:val="0"/>
          <w:numId w:val="19"/>
        </w:numPr>
      </w:pPr>
      <w:r>
        <w:t>instrukcja instalacji aplikacji,</w:t>
      </w:r>
    </w:p>
    <w:p w14:paraId="06C21EF7" w14:textId="4108318B" w:rsidR="001271DD" w:rsidRPr="001271DD" w:rsidRDefault="001271DD" w:rsidP="001271DD">
      <w:pPr>
        <w:pStyle w:val="Tekstwiodcy"/>
        <w:numPr>
          <w:ilvl w:val="0"/>
          <w:numId w:val="19"/>
        </w:numPr>
      </w:pPr>
      <w:r>
        <w:t>instrukcja użytkownika.</w:t>
      </w:r>
    </w:p>
    <w:p w14:paraId="3D7BD96C" w14:textId="77777777" w:rsidR="00443E6F" w:rsidRPr="00443E6F" w:rsidRDefault="00443E6F" w:rsidP="00443E6F"/>
    <w:sectPr w:rsidR="00443E6F" w:rsidRPr="00443E6F" w:rsidSect="002162E7">
      <w:footerReference w:type="default" r:id="rId25"/>
      <w:pgSz w:w="11906" w:h="16838"/>
      <w:pgMar w:top="1417" w:right="1417" w:bottom="1417"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44348" w14:textId="77777777" w:rsidR="00E966B2" w:rsidRDefault="00E966B2" w:rsidP="00257721">
      <w:pPr>
        <w:spacing w:line="240" w:lineRule="auto"/>
      </w:pPr>
      <w:r>
        <w:separator/>
      </w:r>
    </w:p>
  </w:endnote>
  <w:endnote w:type="continuationSeparator" w:id="0">
    <w:p w14:paraId="3BE79D44" w14:textId="77777777" w:rsidR="00E966B2" w:rsidRDefault="00E966B2" w:rsidP="00257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Garamond">
    <w:altName w:val="Garamond"/>
    <w:panose1 w:val="020204040303010108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7891C" w14:textId="77777777" w:rsidR="003B52B7" w:rsidRDefault="003B52B7" w:rsidP="002162E7">
    <w:pPr>
      <w:pStyle w:val="Stopka"/>
      <w:jc w:val="right"/>
    </w:pPr>
  </w:p>
  <w:p w14:paraId="5E33EFBB" w14:textId="77777777" w:rsidR="003B52B7" w:rsidRDefault="003B52B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33789"/>
      <w:docPartObj>
        <w:docPartGallery w:val="Page Numbers (Bottom of Page)"/>
        <w:docPartUnique/>
      </w:docPartObj>
    </w:sdtPr>
    <w:sdtContent>
      <w:p w14:paraId="2AD57667" w14:textId="77777777" w:rsidR="003B52B7" w:rsidRDefault="003B52B7">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5A2C1BCB" w14:textId="77777777" w:rsidR="003B52B7" w:rsidRDefault="003B52B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CB735" w14:textId="77777777" w:rsidR="00E966B2" w:rsidRDefault="00E966B2" w:rsidP="00257721">
      <w:pPr>
        <w:spacing w:line="240" w:lineRule="auto"/>
      </w:pPr>
      <w:r>
        <w:separator/>
      </w:r>
    </w:p>
  </w:footnote>
  <w:footnote w:type="continuationSeparator" w:id="0">
    <w:p w14:paraId="29E88FBE" w14:textId="77777777" w:rsidR="00E966B2" w:rsidRDefault="00E966B2" w:rsidP="00257721">
      <w:pPr>
        <w:spacing w:line="240" w:lineRule="auto"/>
      </w:pPr>
      <w:r>
        <w:continuationSeparator/>
      </w:r>
    </w:p>
  </w:footnote>
  <w:footnote w:id="1">
    <w:p w14:paraId="7B67481C" w14:textId="5E5765F5" w:rsidR="003B52B7" w:rsidRPr="00752E30" w:rsidRDefault="003B52B7">
      <w:pPr>
        <w:pStyle w:val="Tekstprzypisudolnego"/>
      </w:pPr>
      <w:r>
        <w:rPr>
          <w:rStyle w:val="Odwoanieprzypisudolnego"/>
        </w:rPr>
        <w:footnoteRef/>
      </w:r>
      <w:r>
        <w:t xml:space="preserve"> </w:t>
      </w:r>
      <w:r w:rsidRPr="00752E30">
        <w:t>https://penelope.uchicago.edu/~grout/encyclopaedia_romana/aconite/semperaugustus.html</w:t>
      </w:r>
    </w:p>
  </w:footnote>
  <w:footnote w:id="2">
    <w:p w14:paraId="43E6142A" w14:textId="5AC41A25" w:rsidR="003B52B7" w:rsidRPr="00752E30" w:rsidRDefault="003B52B7">
      <w:pPr>
        <w:pStyle w:val="Tekstprzypisudolnego"/>
      </w:pPr>
      <w:r>
        <w:rPr>
          <w:rStyle w:val="Odwoanieprzypisudolnego"/>
        </w:rPr>
        <w:footnoteRef/>
      </w:r>
      <w:r>
        <w:t xml:space="preserve"> Gulden holenderski – waluta Holandii używana od XVII wieku do 2002 roku</w:t>
      </w:r>
    </w:p>
  </w:footnote>
  <w:footnote w:id="3">
    <w:p w14:paraId="5725A578" w14:textId="55E5C09F" w:rsidR="003B52B7" w:rsidRPr="002634F7" w:rsidRDefault="003B52B7">
      <w:pPr>
        <w:pStyle w:val="Tekstprzypisudolnego"/>
      </w:pPr>
      <w:r>
        <w:rPr>
          <w:rStyle w:val="Odwoanieprzypisudolnego"/>
        </w:rPr>
        <w:footnoteRef/>
      </w:r>
      <w:r>
        <w:t xml:space="preserve"> </w:t>
      </w:r>
      <w:r w:rsidRPr="002634F7">
        <w:t>https://www.amazon.com</w:t>
      </w:r>
    </w:p>
  </w:footnote>
  <w:footnote w:id="4">
    <w:p w14:paraId="3A0BF5D3" w14:textId="27240AC4" w:rsidR="003B52B7" w:rsidRPr="002634F7" w:rsidRDefault="003B52B7">
      <w:pPr>
        <w:pStyle w:val="Tekstprzypisudolnego"/>
      </w:pPr>
      <w:r>
        <w:rPr>
          <w:rStyle w:val="Odwoanieprzypisudolnego"/>
        </w:rPr>
        <w:footnoteRef/>
      </w:r>
      <w:r>
        <w:t xml:space="preserve"> http://www.</w:t>
      </w:r>
      <w:r w:rsidRPr="002634F7">
        <w:t>allegro.pl/</w:t>
      </w:r>
    </w:p>
  </w:footnote>
  <w:footnote w:id="5">
    <w:p w14:paraId="0E1C79DF" w14:textId="7198A717" w:rsidR="003B52B7" w:rsidRPr="00753AE5" w:rsidRDefault="003B52B7">
      <w:pPr>
        <w:pStyle w:val="Tekstprzypisudolnego"/>
      </w:pPr>
      <w:r>
        <w:rPr>
          <w:rStyle w:val="Odwoanieprzypisudolnego"/>
        </w:rPr>
        <w:footnoteRef/>
      </w:r>
      <w:r w:rsidRPr="00753AE5">
        <w:t xml:space="preserve"> REST API – zbiór reguł definiujący format w</w:t>
      </w:r>
      <w:r>
        <w:t>ysyłanych zasobów przesyłanych protokołem HTTP</w:t>
      </w:r>
    </w:p>
  </w:footnote>
  <w:footnote w:id="6">
    <w:p w14:paraId="5D66E31D" w14:textId="2EA546DD" w:rsidR="003B52B7" w:rsidRPr="0057470F" w:rsidRDefault="003B52B7">
      <w:pPr>
        <w:pStyle w:val="Tekstprzypisudolnego"/>
      </w:pPr>
      <w:r>
        <w:rPr>
          <w:rStyle w:val="Odwoanieprzypisudolnego"/>
        </w:rPr>
        <w:footnoteRef/>
      </w:r>
      <w:r>
        <w:t xml:space="preserve"> Obiektowy model dokumentu – drzewiasta reprezentacja dokumentu(XML lub HTML), gdzie każdy węzeł reprezentuje fragment dokumentu. Każda gałąź kończy się węzłem</w:t>
      </w:r>
    </w:p>
  </w:footnote>
  <w:footnote w:id="7">
    <w:p w14:paraId="61B958C5" w14:textId="33CA2A88" w:rsidR="003B52B7" w:rsidRPr="0057470F" w:rsidRDefault="003B52B7">
      <w:pPr>
        <w:pStyle w:val="Tekstprzypisudolnego"/>
      </w:pPr>
      <w:r>
        <w:rPr>
          <w:rStyle w:val="Odwoanieprzypisudolnego"/>
        </w:rPr>
        <w:footnoteRef/>
      </w:r>
      <w:r>
        <w:t xml:space="preserve"> </w:t>
      </w:r>
      <w:r w:rsidRPr="0057470F">
        <w:t>Promise – jeden z mechanizmów</w:t>
      </w:r>
      <w:r>
        <w:t xml:space="preserve"> języka</w:t>
      </w:r>
      <w:r w:rsidRPr="0057470F">
        <w:t xml:space="preserve"> JavaScript</w:t>
      </w:r>
      <w:r>
        <w:t>, jest to wynik  funkcji asynchronicznej wraz z automatycznym łapaniem wyjątków.</w:t>
      </w:r>
    </w:p>
  </w:footnote>
  <w:footnote w:id="8">
    <w:p w14:paraId="0C885B5D" w14:textId="18CA8B6A" w:rsidR="003B52B7" w:rsidRPr="0057470F" w:rsidRDefault="003B52B7">
      <w:pPr>
        <w:pStyle w:val="Tekstprzypisudolnego"/>
      </w:pPr>
      <w:r>
        <w:rPr>
          <w:rStyle w:val="Odwoanieprzypisudolnego"/>
        </w:rPr>
        <w:footnoteRef/>
      </w:r>
      <w:r>
        <w:t xml:space="preserve"> </w:t>
      </w:r>
      <w:r w:rsidRPr="001A61BD">
        <w:t>https://www.nasa.gov</w:t>
      </w:r>
    </w:p>
  </w:footnote>
  <w:footnote w:id="9">
    <w:p w14:paraId="6B8908FA" w14:textId="302F8B4F" w:rsidR="003B52B7" w:rsidRPr="00922575" w:rsidRDefault="003B52B7">
      <w:pPr>
        <w:pStyle w:val="Tekstprzypisudolnego"/>
      </w:pPr>
      <w:r>
        <w:rPr>
          <w:rStyle w:val="Odwoanieprzypisudolnego"/>
        </w:rPr>
        <w:footnoteRef/>
      </w:r>
      <w:r w:rsidRPr="00922575">
        <w:t xml:space="preserve"> https://www.capgemini.com/pl-pl/</w:t>
      </w:r>
    </w:p>
  </w:footnote>
  <w:footnote w:id="10">
    <w:p w14:paraId="74AA040A" w14:textId="5F11DA13" w:rsidR="003B52B7" w:rsidRPr="00922575" w:rsidRDefault="003B52B7">
      <w:pPr>
        <w:pStyle w:val="Tekstprzypisudolnego"/>
      </w:pPr>
      <w:r>
        <w:rPr>
          <w:rStyle w:val="Odwoanieprzypisudolnego"/>
        </w:rPr>
        <w:footnoteRef/>
      </w:r>
      <w:r w:rsidRPr="00922575">
        <w:t xml:space="preserve"> https://www.shutterstock.com/pl/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B65EF"/>
    <w:multiLevelType w:val="hybridMultilevel"/>
    <w:tmpl w:val="BDC0166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 w15:restartNumberingAfterBreak="0">
    <w:nsid w:val="07765AC3"/>
    <w:multiLevelType w:val="hybridMultilevel"/>
    <w:tmpl w:val="63B48052"/>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 w15:restartNumberingAfterBreak="0">
    <w:nsid w:val="089E5535"/>
    <w:multiLevelType w:val="hybridMultilevel"/>
    <w:tmpl w:val="2C3EC278"/>
    <w:lvl w:ilvl="0" w:tplc="04150017">
      <w:start w:val="1"/>
      <w:numFmt w:val="lowerLetter"/>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3" w15:restartNumberingAfterBreak="0">
    <w:nsid w:val="0DAC3E2D"/>
    <w:multiLevelType w:val="hybridMultilevel"/>
    <w:tmpl w:val="12A6CFF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 w15:restartNumberingAfterBreak="0">
    <w:nsid w:val="0F2F1DC8"/>
    <w:multiLevelType w:val="hybridMultilevel"/>
    <w:tmpl w:val="7924D69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5" w15:restartNumberingAfterBreak="0">
    <w:nsid w:val="13C51C6C"/>
    <w:multiLevelType w:val="multilevel"/>
    <w:tmpl w:val="3FC4C950"/>
    <w:lvl w:ilvl="0">
      <w:start w:val="1"/>
      <w:numFmt w:val="decimal"/>
      <w:pStyle w:val="NrNagwek1"/>
      <w:lvlText w:val="%1."/>
      <w:lvlJc w:val="left"/>
      <w:pPr>
        <w:ind w:left="360" w:hanging="360"/>
      </w:pPr>
      <w:rPr>
        <w:rFonts w:hint="default"/>
      </w:rPr>
    </w:lvl>
    <w:lvl w:ilvl="1">
      <w:start w:val="1"/>
      <w:numFmt w:val="decimal"/>
      <w:pStyle w:val="NrNagwek2"/>
      <w:lvlText w:val="%1.%2."/>
      <w:lvlJc w:val="left"/>
      <w:pPr>
        <w:ind w:left="792" w:hanging="432"/>
      </w:pPr>
      <w:rPr>
        <w:rFonts w:hint="default"/>
      </w:rPr>
    </w:lvl>
    <w:lvl w:ilvl="2">
      <w:start w:val="1"/>
      <w:numFmt w:val="decimal"/>
      <w:pStyle w:val="NrNagwek3"/>
      <w:lvlText w:val="%1.%2.%3."/>
      <w:lvlJc w:val="left"/>
      <w:pPr>
        <w:ind w:left="1224" w:hanging="504"/>
      </w:pPr>
      <w:rPr>
        <w:rFonts w:hint="default"/>
      </w:rPr>
    </w:lvl>
    <w:lvl w:ilvl="3">
      <w:start w:val="1"/>
      <w:numFmt w:val="decimal"/>
      <w:pStyle w:val="NrNagwek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98C5449"/>
    <w:multiLevelType w:val="hybridMultilevel"/>
    <w:tmpl w:val="99BE997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7" w15:restartNumberingAfterBreak="0">
    <w:nsid w:val="21642528"/>
    <w:multiLevelType w:val="hybridMultilevel"/>
    <w:tmpl w:val="2DB00E98"/>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15:restartNumberingAfterBreak="0">
    <w:nsid w:val="2DF30E44"/>
    <w:multiLevelType w:val="hybridMultilevel"/>
    <w:tmpl w:val="E8E4243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9" w15:restartNumberingAfterBreak="0">
    <w:nsid w:val="30CB05EC"/>
    <w:multiLevelType w:val="hybridMultilevel"/>
    <w:tmpl w:val="C52CB10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0" w15:restartNumberingAfterBreak="0">
    <w:nsid w:val="3D3F5158"/>
    <w:multiLevelType w:val="hybridMultilevel"/>
    <w:tmpl w:val="DA4C117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1" w15:restartNumberingAfterBreak="0">
    <w:nsid w:val="3F6C6002"/>
    <w:multiLevelType w:val="hybridMultilevel"/>
    <w:tmpl w:val="FFC49B3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15:restartNumberingAfterBreak="0">
    <w:nsid w:val="4A783222"/>
    <w:multiLevelType w:val="hybridMultilevel"/>
    <w:tmpl w:val="F8661DBA"/>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3" w15:restartNumberingAfterBreak="0">
    <w:nsid w:val="4FF22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8F6D48"/>
    <w:multiLevelType w:val="hybridMultilevel"/>
    <w:tmpl w:val="7444D0D0"/>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15:restartNumberingAfterBreak="0">
    <w:nsid w:val="5F976C62"/>
    <w:multiLevelType w:val="hybridMultilevel"/>
    <w:tmpl w:val="9296206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6" w15:restartNumberingAfterBreak="0">
    <w:nsid w:val="69913E02"/>
    <w:multiLevelType w:val="hybridMultilevel"/>
    <w:tmpl w:val="104E03C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7" w15:restartNumberingAfterBreak="0">
    <w:nsid w:val="6A840B6A"/>
    <w:multiLevelType w:val="hybridMultilevel"/>
    <w:tmpl w:val="3230ADB2"/>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8" w15:restartNumberingAfterBreak="0">
    <w:nsid w:val="708B56B2"/>
    <w:multiLevelType w:val="hybridMultilevel"/>
    <w:tmpl w:val="7046C2D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num w:numId="1">
    <w:abstractNumId w:val="5"/>
  </w:num>
  <w:num w:numId="2">
    <w:abstractNumId w:val="13"/>
  </w:num>
  <w:num w:numId="3">
    <w:abstractNumId w:val="2"/>
  </w:num>
  <w:num w:numId="4">
    <w:abstractNumId w:val="11"/>
  </w:num>
  <w:num w:numId="5">
    <w:abstractNumId w:val="14"/>
  </w:num>
  <w:num w:numId="6">
    <w:abstractNumId w:val="7"/>
  </w:num>
  <w:num w:numId="7">
    <w:abstractNumId w:val="1"/>
  </w:num>
  <w:num w:numId="8">
    <w:abstractNumId w:val="12"/>
  </w:num>
  <w:num w:numId="9">
    <w:abstractNumId w:val="4"/>
  </w:num>
  <w:num w:numId="10">
    <w:abstractNumId w:val="18"/>
  </w:num>
  <w:num w:numId="11">
    <w:abstractNumId w:val="17"/>
  </w:num>
  <w:num w:numId="12">
    <w:abstractNumId w:val="10"/>
  </w:num>
  <w:num w:numId="13">
    <w:abstractNumId w:val="16"/>
  </w:num>
  <w:num w:numId="14">
    <w:abstractNumId w:val="0"/>
  </w:num>
  <w:num w:numId="15">
    <w:abstractNumId w:val="6"/>
  </w:num>
  <w:num w:numId="16">
    <w:abstractNumId w:val="9"/>
  </w:num>
  <w:num w:numId="17">
    <w:abstractNumId w:val="15"/>
  </w:num>
  <w:num w:numId="18">
    <w:abstractNumId w:val="3"/>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E1"/>
    <w:rsid w:val="00022639"/>
    <w:rsid w:val="000230C9"/>
    <w:rsid w:val="00064B28"/>
    <w:rsid w:val="00065504"/>
    <w:rsid w:val="000810BC"/>
    <w:rsid w:val="00085AC6"/>
    <w:rsid w:val="000864DA"/>
    <w:rsid w:val="00092374"/>
    <w:rsid w:val="00092421"/>
    <w:rsid w:val="00092639"/>
    <w:rsid w:val="00092C06"/>
    <w:rsid w:val="000A742B"/>
    <w:rsid w:val="000B2F3F"/>
    <w:rsid w:val="000C0524"/>
    <w:rsid w:val="000D13E5"/>
    <w:rsid w:val="000D3CDE"/>
    <w:rsid w:val="000D639A"/>
    <w:rsid w:val="000E0EA4"/>
    <w:rsid w:val="000E2C04"/>
    <w:rsid w:val="000E6518"/>
    <w:rsid w:val="000E7F56"/>
    <w:rsid w:val="000F50E5"/>
    <w:rsid w:val="000F5C3E"/>
    <w:rsid w:val="00102D67"/>
    <w:rsid w:val="00102F05"/>
    <w:rsid w:val="00110586"/>
    <w:rsid w:val="001271DD"/>
    <w:rsid w:val="00133FCD"/>
    <w:rsid w:val="00134FBA"/>
    <w:rsid w:val="00135C7D"/>
    <w:rsid w:val="00135F0D"/>
    <w:rsid w:val="001362FE"/>
    <w:rsid w:val="00140448"/>
    <w:rsid w:val="00143226"/>
    <w:rsid w:val="00161734"/>
    <w:rsid w:val="001655AD"/>
    <w:rsid w:val="0017308B"/>
    <w:rsid w:val="00177955"/>
    <w:rsid w:val="00181C85"/>
    <w:rsid w:val="001902F8"/>
    <w:rsid w:val="0019734B"/>
    <w:rsid w:val="001A61BD"/>
    <w:rsid w:val="001B4A87"/>
    <w:rsid w:val="001C04A1"/>
    <w:rsid w:val="001C7034"/>
    <w:rsid w:val="001D535E"/>
    <w:rsid w:val="001E425C"/>
    <w:rsid w:val="001F1833"/>
    <w:rsid w:val="001F4BE4"/>
    <w:rsid w:val="00203E93"/>
    <w:rsid w:val="00207808"/>
    <w:rsid w:val="00210BEF"/>
    <w:rsid w:val="00213365"/>
    <w:rsid w:val="00215856"/>
    <w:rsid w:val="002162E7"/>
    <w:rsid w:val="0022423F"/>
    <w:rsid w:val="002243D6"/>
    <w:rsid w:val="00226AF8"/>
    <w:rsid w:val="0023095C"/>
    <w:rsid w:val="00235830"/>
    <w:rsid w:val="00255CBE"/>
    <w:rsid w:val="00257721"/>
    <w:rsid w:val="00262EFC"/>
    <w:rsid w:val="002634F7"/>
    <w:rsid w:val="0028139C"/>
    <w:rsid w:val="002834A1"/>
    <w:rsid w:val="00290799"/>
    <w:rsid w:val="00291713"/>
    <w:rsid w:val="002B0C5D"/>
    <w:rsid w:val="002B724E"/>
    <w:rsid w:val="002C60A5"/>
    <w:rsid w:val="002D297E"/>
    <w:rsid w:val="002E1307"/>
    <w:rsid w:val="002E5165"/>
    <w:rsid w:val="003066C6"/>
    <w:rsid w:val="00313BC1"/>
    <w:rsid w:val="00317E87"/>
    <w:rsid w:val="00321175"/>
    <w:rsid w:val="00330734"/>
    <w:rsid w:val="00342A42"/>
    <w:rsid w:val="0035422A"/>
    <w:rsid w:val="00354F08"/>
    <w:rsid w:val="0035739C"/>
    <w:rsid w:val="00363BA6"/>
    <w:rsid w:val="00373AF0"/>
    <w:rsid w:val="0038066C"/>
    <w:rsid w:val="00385802"/>
    <w:rsid w:val="003867F1"/>
    <w:rsid w:val="003875CB"/>
    <w:rsid w:val="003909E5"/>
    <w:rsid w:val="003B52B7"/>
    <w:rsid w:val="003B638B"/>
    <w:rsid w:val="003B760C"/>
    <w:rsid w:val="003C7653"/>
    <w:rsid w:val="003E2730"/>
    <w:rsid w:val="004144B9"/>
    <w:rsid w:val="0042780B"/>
    <w:rsid w:val="00427D5A"/>
    <w:rsid w:val="00430A18"/>
    <w:rsid w:val="004353CC"/>
    <w:rsid w:val="00441876"/>
    <w:rsid w:val="00443E6F"/>
    <w:rsid w:val="0044570B"/>
    <w:rsid w:val="00446A90"/>
    <w:rsid w:val="00452B1E"/>
    <w:rsid w:val="004576B5"/>
    <w:rsid w:val="0048091E"/>
    <w:rsid w:val="004A1E55"/>
    <w:rsid w:val="004C1EC1"/>
    <w:rsid w:val="004C46FD"/>
    <w:rsid w:val="004D68E8"/>
    <w:rsid w:val="004E29DE"/>
    <w:rsid w:val="004E46FB"/>
    <w:rsid w:val="005139EB"/>
    <w:rsid w:val="0052198D"/>
    <w:rsid w:val="005240CB"/>
    <w:rsid w:val="00532B8D"/>
    <w:rsid w:val="005358A3"/>
    <w:rsid w:val="00537CE3"/>
    <w:rsid w:val="00545059"/>
    <w:rsid w:val="00556687"/>
    <w:rsid w:val="005632A1"/>
    <w:rsid w:val="0057470F"/>
    <w:rsid w:val="00575681"/>
    <w:rsid w:val="005A0A56"/>
    <w:rsid w:val="005B6257"/>
    <w:rsid w:val="005E24AA"/>
    <w:rsid w:val="00604188"/>
    <w:rsid w:val="00615BC6"/>
    <w:rsid w:val="006317DB"/>
    <w:rsid w:val="006440B5"/>
    <w:rsid w:val="006514AC"/>
    <w:rsid w:val="0065629E"/>
    <w:rsid w:val="0066017D"/>
    <w:rsid w:val="006711CD"/>
    <w:rsid w:val="00675DF6"/>
    <w:rsid w:val="00683E7E"/>
    <w:rsid w:val="00686210"/>
    <w:rsid w:val="006A6C69"/>
    <w:rsid w:val="006A746E"/>
    <w:rsid w:val="006A75F7"/>
    <w:rsid w:val="006B732C"/>
    <w:rsid w:val="006C4B96"/>
    <w:rsid w:val="006D33EF"/>
    <w:rsid w:val="006D6212"/>
    <w:rsid w:val="006F24A2"/>
    <w:rsid w:val="006F6A1C"/>
    <w:rsid w:val="00700A91"/>
    <w:rsid w:val="00701D47"/>
    <w:rsid w:val="0071052B"/>
    <w:rsid w:val="00714ECB"/>
    <w:rsid w:val="00721A92"/>
    <w:rsid w:val="00732C26"/>
    <w:rsid w:val="00734CDB"/>
    <w:rsid w:val="007440A8"/>
    <w:rsid w:val="00752E30"/>
    <w:rsid w:val="00753AE5"/>
    <w:rsid w:val="0075754E"/>
    <w:rsid w:val="0075780D"/>
    <w:rsid w:val="007614B5"/>
    <w:rsid w:val="007652F7"/>
    <w:rsid w:val="007721CF"/>
    <w:rsid w:val="00772466"/>
    <w:rsid w:val="00776FD5"/>
    <w:rsid w:val="00784E3D"/>
    <w:rsid w:val="007A366B"/>
    <w:rsid w:val="007A5075"/>
    <w:rsid w:val="007B4824"/>
    <w:rsid w:val="007C067B"/>
    <w:rsid w:val="007D217A"/>
    <w:rsid w:val="007D6A09"/>
    <w:rsid w:val="007E33B1"/>
    <w:rsid w:val="007E3A99"/>
    <w:rsid w:val="007E47D7"/>
    <w:rsid w:val="007E5AD3"/>
    <w:rsid w:val="00821E45"/>
    <w:rsid w:val="00827676"/>
    <w:rsid w:val="00827A08"/>
    <w:rsid w:val="0085464F"/>
    <w:rsid w:val="008559EF"/>
    <w:rsid w:val="00864560"/>
    <w:rsid w:val="008729B8"/>
    <w:rsid w:val="00873FF7"/>
    <w:rsid w:val="00883079"/>
    <w:rsid w:val="008A4A24"/>
    <w:rsid w:val="008B0030"/>
    <w:rsid w:val="008C1F27"/>
    <w:rsid w:val="008C35F8"/>
    <w:rsid w:val="008C58C9"/>
    <w:rsid w:val="008D5309"/>
    <w:rsid w:val="008E78CE"/>
    <w:rsid w:val="008F348B"/>
    <w:rsid w:val="0090078E"/>
    <w:rsid w:val="009032D3"/>
    <w:rsid w:val="00905EA1"/>
    <w:rsid w:val="00922575"/>
    <w:rsid w:val="0093199D"/>
    <w:rsid w:val="009479CA"/>
    <w:rsid w:val="0095590E"/>
    <w:rsid w:val="00962BE8"/>
    <w:rsid w:val="0096787E"/>
    <w:rsid w:val="009718E1"/>
    <w:rsid w:val="00973E04"/>
    <w:rsid w:val="00980F8B"/>
    <w:rsid w:val="00985319"/>
    <w:rsid w:val="00992D9F"/>
    <w:rsid w:val="009941C4"/>
    <w:rsid w:val="009A35F2"/>
    <w:rsid w:val="009A38BB"/>
    <w:rsid w:val="009A3AC0"/>
    <w:rsid w:val="009A4A4D"/>
    <w:rsid w:val="009A7EF0"/>
    <w:rsid w:val="009B2A9C"/>
    <w:rsid w:val="009B5D3D"/>
    <w:rsid w:val="009D1035"/>
    <w:rsid w:val="009F5CEF"/>
    <w:rsid w:val="00A04F4A"/>
    <w:rsid w:val="00A12D74"/>
    <w:rsid w:val="00A134A2"/>
    <w:rsid w:val="00A167F6"/>
    <w:rsid w:val="00A307A7"/>
    <w:rsid w:val="00A3634E"/>
    <w:rsid w:val="00A53D00"/>
    <w:rsid w:val="00A92FF5"/>
    <w:rsid w:val="00AB104F"/>
    <w:rsid w:val="00AB4353"/>
    <w:rsid w:val="00AB6079"/>
    <w:rsid w:val="00AC2020"/>
    <w:rsid w:val="00AD7661"/>
    <w:rsid w:val="00AE6AE4"/>
    <w:rsid w:val="00AF1A70"/>
    <w:rsid w:val="00AF4844"/>
    <w:rsid w:val="00B0368E"/>
    <w:rsid w:val="00B038A4"/>
    <w:rsid w:val="00B054CA"/>
    <w:rsid w:val="00B11B40"/>
    <w:rsid w:val="00B21A70"/>
    <w:rsid w:val="00B32C54"/>
    <w:rsid w:val="00B415C8"/>
    <w:rsid w:val="00B428D1"/>
    <w:rsid w:val="00B42A5E"/>
    <w:rsid w:val="00B50738"/>
    <w:rsid w:val="00B56211"/>
    <w:rsid w:val="00B56A12"/>
    <w:rsid w:val="00B65922"/>
    <w:rsid w:val="00B907F8"/>
    <w:rsid w:val="00B937C1"/>
    <w:rsid w:val="00B951BE"/>
    <w:rsid w:val="00BC1868"/>
    <w:rsid w:val="00BC2D9B"/>
    <w:rsid w:val="00BE2B8C"/>
    <w:rsid w:val="00BE6E44"/>
    <w:rsid w:val="00BF052C"/>
    <w:rsid w:val="00BF5037"/>
    <w:rsid w:val="00C01266"/>
    <w:rsid w:val="00C045E9"/>
    <w:rsid w:val="00C06E42"/>
    <w:rsid w:val="00C10A01"/>
    <w:rsid w:val="00C322C9"/>
    <w:rsid w:val="00C32E6A"/>
    <w:rsid w:val="00C621AF"/>
    <w:rsid w:val="00C6478D"/>
    <w:rsid w:val="00C67F2B"/>
    <w:rsid w:val="00C74C88"/>
    <w:rsid w:val="00C76955"/>
    <w:rsid w:val="00C77AD5"/>
    <w:rsid w:val="00C861B6"/>
    <w:rsid w:val="00C91F0C"/>
    <w:rsid w:val="00C92CF8"/>
    <w:rsid w:val="00CA215F"/>
    <w:rsid w:val="00CA36E6"/>
    <w:rsid w:val="00CA5308"/>
    <w:rsid w:val="00CB0A4A"/>
    <w:rsid w:val="00CB7163"/>
    <w:rsid w:val="00CC57D6"/>
    <w:rsid w:val="00CC613E"/>
    <w:rsid w:val="00CE7A96"/>
    <w:rsid w:val="00D15E83"/>
    <w:rsid w:val="00D17FC3"/>
    <w:rsid w:val="00D32214"/>
    <w:rsid w:val="00D3478D"/>
    <w:rsid w:val="00D42FEE"/>
    <w:rsid w:val="00D43CEC"/>
    <w:rsid w:val="00D44E3D"/>
    <w:rsid w:val="00D528FB"/>
    <w:rsid w:val="00D53EC3"/>
    <w:rsid w:val="00D63059"/>
    <w:rsid w:val="00D80C19"/>
    <w:rsid w:val="00DA0B77"/>
    <w:rsid w:val="00DB6710"/>
    <w:rsid w:val="00DB764E"/>
    <w:rsid w:val="00DC21A2"/>
    <w:rsid w:val="00DC275B"/>
    <w:rsid w:val="00DD2816"/>
    <w:rsid w:val="00DE1814"/>
    <w:rsid w:val="00DF5594"/>
    <w:rsid w:val="00DF59F2"/>
    <w:rsid w:val="00DF7CCA"/>
    <w:rsid w:val="00E063E7"/>
    <w:rsid w:val="00E107C4"/>
    <w:rsid w:val="00E1797A"/>
    <w:rsid w:val="00E23895"/>
    <w:rsid w:val="00E32AEA"/>
    <w:rsid w:val="00E35B02"/>
    <w:rsid w:val="00E40A02"/>
    <w:rsid w:val="00E438E5"/>
    <w:rsid w:val="00E43EF5"/>
    <w:rsid w:val="00E451E1"/>
    <w:rsid w:val="00E54941"/>
    <w:rsid w:val="00E60014"/>
    <w:rsid w:val="00E60B10"/>
    <w:rsid w:val="00E70A9B"/>
    <w:rsid w:val="00E74797"/>
    <w:rsid w:val="00E77403"/>
    <w:rsid w:val="00E966B2"/>
    <w:rsid w:val="00EA1058"/>
    <w:rsid w:val="00EF0E5A"/>
    <w:rsid w:val="00EF0EE8"/>
    <w:rsid w:val="00F06A20"/>
    <w:rsid w:val="00F23446"/>
    <w:rsid w:val="00F30019"/>
    <w:rsid w:val="00F36E49"/>
    <w:rsid w:val="00F403A5"/>
    <w:rsid w:val="00F4267A"/>
    <w:rsid w:val="00F57089"/>
    <w:rsid w:val="00F603C7"/>
    <w:rsid w:val="00F75567"/>
    <w:rsid w:val="00FA1D8A"/>
    <w:rsid w:val="00FA2F1E"/>
    <w:rsid w:val="00FB150B"/>
    <w:rsid w:val="00FB5003"/>
    <w:rsid w:val="00FC0BFC"/>
    <w:rsid w:val="00FD3158"/>
    <w:rsid w:val="00FD3F9C"/>
    <w:rsid w:val="00FE77EF"/>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CDDC"/>
  <w15:docId w15:val="{95528B04-C232-4C06-AF16-F867E65E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11B40"/>
    <w:pPr>
      <w:spacing w:after="0"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7B4824"/>
    <w:pPr>
      <w:keepNext/>
      <w:keepLines/>
      <w:spacing w:after="360" w:line="240" w:lineRule="auto"/>
      <w:jc w:val="left"/>
      <w:outlineLvl w:val="0"/>
    </w:pPr>
    <w:rPr>
      <w:rFonts w:eastAsiaTheme="majorEastAsia" w:cstheme="majorBidi"/>
      <w:b/>
      <w:bCs/>
      <w:sz w:val="60"/>
      <w:szCs w:val="28"/>
    </w:rPr>
  </w:style>
  <w:style w:type="paragraph" w:styleId="Nagwek2">
    <w:name w:val="heading 2"/>
    <w:basedOn w:val="Normalny"/>
    <w:next w:val="Normalny"/>
    <w:link w:val="Nagwek2Znak"/>
    <w:uiPriority w:val="9"/>
    <w:unhideWhenUsed/>
    <w:qFormat/>
    <w:rsid w:val="00D42FEE"/>
    <w:pPr>
      <w:keepNext/>
      <w:keepLines/>
      <w:spacing w:before="440" w:after="120"/>
      <w:jc w:val="left"/>
      <w:outlineLvl w:val="1"/>
    </w:pPr>
    <w:rPr>
      <w:rFonts w:eastAsiaTheme="majorEastAsia" w:cstheme="majorBidi"/>
      <w:b/>
      <w:bCs/>
      <w:sz w:val="34"/>
      <w:szCs w:val="26"/>
    </w:rPr>
  </w:style>
  <w:style w:type="paragraph" w:styleId="Nagwek3">
    <w:name w:val="heading 3"/>
    <w:basedOn w:val="Normalny"/>
    <w:next w:val="Normalny"/>
    <w:link w:val="Nagwek3Znak"/>
    <w:uiPriority w:val="9"/>
    <w:unhideWhenUsed/>
    <w:qFormat/>
    <w:rsid w:val="00D42FEE"/>
    <w:pPr>
      <w:keepNext/>
      <w:keepLines/>
      <w:spacing w:after="340"/>
      <w:jc w:val="left"/>
      <w:outlineLvl w:val="2"/>
    </w:pPr>
    <w:rPr>
      <w:rFonts w:eastAsiaTheme="majorEastAsia" w:cstheme="majorBidi"/>
      <w:b/>
      <w:bCs/>
      <w:sz w:val="29"/>
    </w:rPr>
  </w:style>
  <w:style w:type="paragraph" w:styleId="Nagwek4">
    <w:name w:val="heading 4"/>
    <w:basedOn w:val="Normalny"/>
    <w:next w:val="Normalny"/>
    <w:link w:val="Nagwek4Znak"/>
    <w:uiPriority w:val="9"/>
    <w:unhideWhenUsed/>
    <w:qFormat/>
    <w:rsid w:val="00D42FEE"/>
    <w:pPr>
      <w:keepNext/>
      <w:keepLines/>
      <w:spacing w:after="290"/>
      <w:jc w:val="left"/>
      <w:outlineLvl w:val="3"/>
    </w:pPr>
    <w:rPr>
      <w:rFonts w:eastAsiaTheme="majorEastAsia" w:cstheme="majorBidi"/>
      <w:b/>
      <w:bCs/>
      <w:iCs/>
    </w:rPr>
  </w:style>
  <w:style w:type="paragraph" w:styleId="Nagwek5">
    <w:name w:val="heading 5"/>
    <w:basedOn w:val="Normalny"/>
    <w:next w:val="Normalny"/>
    <w:link w:val="Nagwek5Znak"/>
    <w:uiPriority w:val="9"/>
    <w:semiHidden/>
    <w:unhideWhenUsed/>
    <w:qFormat/>
    <w:rsid w:val="00D42FEE"/>
    <w:pPr>
      <w:keepNext/>
      <w:keepLines/>
      <w:spacing w:before="200"/>
      <w:jc w:val="left"/>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B4824"/>
    <w:rPr>
      <w:rFonts w:ascii="Times New Roman" w:eastAsiaTheme="majorEastAsia" w:hAnsi="Times New Roman" w:cstheme="majorBidi"/>
      <w:b/>
      <w:bCs/>
      <w:sz w:val="60"/>
      <w:szCs w:val="28"/>
    </w:rPr>
  </w:style>
  <w:style w:type="paragraph" w:customStyle="1" w:styleId="NrNagwek1">
    <w:name w:val="NrNagłówek 1"/>
    <w:basedOn w:val="Nagwek1"/>
    <w:qFormat/>
    <w:rsid w:val="007B4824"/>
    <w:pPr>
      <w:numPr>
        <w:numId w:val="1"/>
      </w:numPr>
      <w:tabs>
        <w:tab w:val="left" w:pos="851"/>
      </w:tabs>
      <w:ind w:left="851" w:hanging="851"/>
    </w:pPr>
  </w:style>
  <w:style w:type="paragraph" w:customStyle="1" w:styleId="NrNagwek2">
    <w:name w:val="NrNagłówek 2"/>
    <w:basedOn w:val="Nagwek2"/>
    <w:qFormat/>
    <w:rsid w:val="007B4824"/>
    <w:pPr>
      <w:numPr>
        <w:ilvl w:val="1"/>
        <w:numId w:val="1"/>
      </w:numPr>
      <w:tabs>
        <w:tab w:val="left" w:pos="851"/>
      </w:tabs>
      <w:spacing w:after="360" w:line="240" w:lineRule="auto"/>
      <w:ind w:left="851" w:hanging="851"/>
    </w:pPr>
  </w:style>
  <w:style w:type="character" w:customStyle="1" w:styleId="Nagwek3Znak">
    <w:name w:val="Nagłówek 3 Znak"/>
    <w:basedOn w:val="Domylnaczcionkaakapitu"/>
    <w:link w:val="Nagwek3"/>
    <w:uiPriority w:val="9"/>
    <w:rsid w:val="00D42FEE"/>
    <w:rPr>
      <w:rFonts w:ascii="Times New Roman" w:eastAsiaTheme="majorEastAsia" w:hAnsi="Times New Roman" w:cstheme="majorBidi"/>
      <w:b/>
      <w:bCs/>
      <w:sz w:val="29"/>
    </w:rPr>
  </w:style>
  <w:style w:type="character" w:customStyle="1" w:styleId="Nagwek2Znak">
    <w:name w:val="Nagłówek 2 Znak"/>
    <w:basedOn w:val="Domylnaczcionkaakapitu"/>
    <w:link w:val="Nagwek2"/>
    <w:uiPriority w:val="9"/>
    <w:rsid w:val="00D42FEE"/>
    <w:rPr>
      <w:rFonts w:ascii="Times New Roman" w:eastAsiaTheme="majorEastAsia" w:hAnsi="Times New Roman" w:cstheme="majorBidi"/>
      <w:b/>
      <w:bCs/>
      <w:sz w:val="34"/>
      <w:szCs w:val="26"/>
    </w:rPr>
  </w:style>
  <w:style w:type="character" w:customStyle="1" w:styleId="Nagwek4Znak">
    <w:name w:val="Nagłówek 4 Znak"/>
    <w:basedOn w:val="Domylnaczcionkaakapitu"/>
    <w:link w:val="Nagwek4"/>
    <w:uiPriority w:val="9"/>
    <w:rsid w:val="00D42FEE"/>
    <w:rPr>
      <w:rFonts w:ascii="Times New Roman" w:eastAsiaTheme="majorEastAsia" w:hAnsi="Times New Roman" w:cstheme="majorBidi"/>
      <w:b/>
      <w:bCs/>
      <w:iCs/>
      <w:sz w:val="24"/>
    </w:rPr>
  </w:style>
  <w:style w:type="paragraph" w:customStyle="1" w:styleId="NrNagwek3">
    <w:name w:val="NrNagłówek 3"/>
    <w:basedOn w:val="Nagwek3"/>
    <w:qFormat/>
    <w:rsid w:val="007B4824"/>
    <w:pPr>
      <w:numPr>
        <w:ilvl w:val="2"/>
        <w:numId w:val="1"/>
      </w:numPr>
      <w:tabs>
        <w:tab w:val="left" w:pos="851"/>
      </w:tabs>
      <w:spacing w:after="360" w:line="240" w:lineRule="auto"/>
      <w:ind w:left="851" w:hanging="851"/>
    </w:pPr>
  </w:style>
  <w:style w:type="paragraph" w:customStyle="1" w:styleId="NrNagwek4">
    <w:name w:val="NrNagłówek 4"/>
    <w:basedOn w:val="Nagwek4"/>
    <w:qFormat/>
    <w:rsid w:val="007B4824"/>
    <w:pPr>
      <w:numPr>
        <w:ilvl w:val="3"/>
        <w:numId w:val="1"/>
      </w:numPr>
      <w:tabs>
        <w:tab w:val="left" w:pos="1134"/>
      </w:tabs>
      <w:spacing w:after="360" w:line="240" w:lineRule="auto"/>
      <w:ind w:left="1134" w:hanging="1134"/>
    </w:pPr>
  </w:style>
  <w:style w:type="paragraph" w:styleId="Nagwekspisutreci">
    <w:name w:val="TOC Heading"/>
    <w:basedOn w:val="Nagwek1"/>
    <w:next w:val="Normalny"/>
    <w:uiPriority w:val="39"/>
    <w:semiHidden/>
    <w:unhideWhenUsed/>
    <w:qFormat/>
    <w:rsid w:val="008F348B"/>
    <w:pPr>
      <w:spacing w:before="480" w:line="276" w:lineRule="auto"/>
      <w:outlineLvl w:val="9"/>
    </w:pPr>
    <w:rPr>
      <w:color w:val="365F91" w:themeColor="accent1" w:themeShade="BF"/>
      <w:sz w:val="28"/>
    </w:rPr>
  </w:style>
  <w:style w:type="character" w:styleId="Tekstzastpczy">
    <w:name w:val="Placeholder Text"/>
    <w:basedOn w:val="Domylnaczcionkaakapitu"/>
    <w:uiPriority w:val="99"/>
    <w:semiHidden/>
    <w:rsid w:val="00DB6710"/>
    <w:rPr>
      <w:color w:val="808080"/>
    </w:rPr>
  </w:style>
  <w:style w:type="paragraph" w:customStyle="1" w:styleId="STTytupracy">
    <w:name w:val="ST_Tytuł_pracy"/>
    <w:basedOn w:val="Normalny"/>
    <w:qFormat/>
    <w:rsid w:val="00DB6710"/>
    <w:pPr>
      <w:spacing w:after="200" w:line="360" w:lineRule="exact"/>
      <w:jc w:val="center"/>
    </w:pPr>
    <w:rPr>
      <w:rFonts w:ascii="Garamond" w:hAnsi="Garamond"/>
      <w:sz w:val="32"/>
    </w:rPr>
  </w:style>
  <w:style w:type="paragraph" w:styleId="Tekstdymka">
    <w:name w:val="Balloon Text"/>
    <w:basedOn w:val="Normalny"/>
    <w:link w:val="TekstdymkaZnak"/>
    <w:uiPriority w:val="99"/>
    <w:semiHidden/>
    <w:unhideWhenUsed/>
    <w:rsid w:val="00DB6710"/>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10"/>
    <w:rPr>
      <w:rFonts w:ascii="Tahoma" w:hAnsi="Tahoma" w:cs="Tahoma"/>
      <w:sz w:val="16"/>
      <w:szCs w:val="16"/>
    </w:rPr>
  </w:style>
  <w:style w:type="paragraph" w:styleId="Spistreci1">
    <w:name w:val="toc 1"/>
    <w:basedOn w:val="Normalny"/>
    <w:next w:val="Normalny"/>
    <w:autoRedefine/>
    <w:uiPriority w:val="39"/>
    <w:unhideWhenUsed/>
    <w:qFormat/>
    <w:rsid w:val="008F348B"/>
    <w:pPr>
      <w:spacing w:after="100"/>
    </w:pPr>
  </w:style>
  <w:style w:type="paragraph" w:styleId="Spistreci2">
    <w:name w:val="toc 2"/>
    <w:basedOn w:val="Normalny"/>
    <w:next w:val="Normalny"/>
    <w:autoRedefine/>
    <w:uiPriority w:val="39"/>
    <w:unhideWhenUsed/>
    <w:qFormat/>
    <w:rsid w:val="008F348B"/>
    <w:pPr>
      <w:spacing w:after="100"/>
      <w:ind w:left="240"/>
    </w:pPr>
  </w:style>
  <w:style w:type="paragraph" w:styleId="Spistreci3">
    <w:name w:val="toc 3"/>
    <w:basedOn w:val="Normalny"/>
    <w:next w:val="Normalny"/>
    <w:autoRedefine/>
    <w:uiPriority w:val="39"/>
    <w:unhideWhenUsed/>
    <w:qFormat/>
    <w:rsid w:val="008F348B"/>
    <w:pPr>
      <w:spacing w:after="100"/>
      <w:ind w:left="480"/>
    </w:pPr>
  </w:style>
  <w:style w:type="character" w:styleId="Hipercze">
    <w:name w:val="Hyperlink"/>
    <w:basedOn w:val="Domylnaczcionkaakapitu"/>
    <w:uiPriority w:val="99"/>
    <w:unhideWhenUsed/>
    <w:rsid w:val="008F348B"/>
    <w:rPr>
      <w:color w:val="0000FF" w:themeColor="hyperlink"/>
      <w:u w:val="single"/>
    </w:rPr>
  </w:style>
  <w:style w:type="table" w:styleId="Tabela-Siatka">
    <w:name w:val="Table Grid"/>
    <w:basedOn w:val="Standardowy"/>
    <w:uiPriority w:val="59"/>
    <w:rsid w:val="00E40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2243D6"/>
    <w:pPr>
      <w:spacing w:before="200" w:after="120" w:line="240" w:lineRule="auto"/>
    </w:pPr>
    <w:rPr>
      <w:bCs/>
      <w:sz w:val="22"/>
      <w:szCs w:val="18"/>
    </w:rPr>
  </w:style>
  <w:style w:type="paragraph" w:styleId="Spisilustracji">
    <w:name w:val="table of figures"/>
    <w:basedOn w:val="Normalny"/>
    <w:next w:val="Normalny"/>
    <w:uiPriority w:val="99"/>
    <w:unhideWhenUsed/>
    <w:rsid w:val="009032D3"/>
  </w:style>
  <w:style w:type="paragraph" w:styleId="Nagwek">
    <w:name w:val="header"/>
    <w:basedOn w:val="Normalny"/>
    <w:link w:val="NagwekZnak"/>
    <w:uiPriority w:val="99"/>
    <w:unhideWhenUsed/>
    <w:rsid w:val="00257721"/>
    <w:pPr>
      <w:tabs>
        <w:tab w:val="center" w:pos="4536"/>
        <w:tab w:val="right" w:pos="9072"/>
      </w:tabs>
      <w:spacing w:line="240" w:lineRule="auto"/>
    </w:pPr>
  </w:style>
  <w:style w:type="character" w:customStyle="1" w:styleId="NagwekZnak">
    <w:name w:val="Nagłówek Znak"/>
    <w:basedOn w:val="Domylnaczcionkaakapitu"/>
    <w:link w:val="Nagwek"/>
    <w:uiPriority w:val="99"/>
    <w:rsid w:val="00257721"/>
    <w:rPr>
      <w:rFonts w:ascii="Times New Roman" w:hAnsi="Times New Roman"/>
      <w:sz w:val="24"/>
    </w:rPr>
  </w:style>
  <w:style w:type="paragraph" w:styleId="Stopka">
    <w:name w:val="footer"/>
    <w:basedOn w:val="Normalny"/>
    <w:link w:val="StopkaZnak"/>
    <w:uiPriority w:val="99"/>
    <w:unhideWhenUsed/>
    <w:rsid w:val="00257721"/>
    <w:pPr>
      <w:tabs>
        <w:tab w:val="center" w:pos="4536"/>
        <w:tab w:val="right" w:pos="9072"/>
      </w:tabs>
      <w:spacing w:line="240" w:lineRule="auto"/>
    </w:pPr>
  </w:style>
  <w:style w:type="character" w:customStyle="1" w:styleId="StopkaZnak">
    <w:name w:val="Stopka Znak"/>
    <w:basedOn w:val="Domylnaczcionkaakapitu"/>
    <w:link w:val="Stopka"/>
    <w:uiPriority w:val="99"/>
    <w:rsid w:val="00257721"/>
    <w:rPr>
      <w:rFonts w:ascii="Times New Roman" w:hAnsi="Times New Roman"/>
      <w:sz w:val="24"/>
    </w:rPr>
  </w:style>
  <w:style w:type="paragraph" w:customStyle="1" w:styleId="Tekstwiodcy">
    <w:name w:val="Tekst wiodący"/>
    <w:basedOn w:val="Normalny"/>
    <w:qFormat/>
    <w:rsid w:val="00AB4353"/>
    <w:pPr>
      <w:ind w:firstLine="425"/>
    </w:pPr>
  </w:style>
  <w:style w:type="paragraph" w:customStyle="1" w:styleId="Listing">
    <w:name w:val="Listing"/>
    <w:basedOn w:val="Normalny"/>
    <w:qFormat/>
    <w:rsid w:val="001F1833"/>
    <w:pPr>
      <w:spacing w:after="240" w:line="240" w:lineRule="auto"/>
      <w:jc w:val="left"/>
    </w:pPr>
    <w:rPr>
      <w:rFonts w:ascii="Courier New" w:hAnsi="Courier New"/>
      <w:sz w:val="20"/>
    </w:rPr>
  </w:style>
  <w:style w:type="paragraph" w:customStyle="1" w:styleId="Legendarysunek">
    <w:name w:val="Legenda rysunek"/>
    <w:basedOn w:val="Legenda"/>
    <w:qFormat/>
    <w:rsid w:val="00D17FC3"/>
    <w:pPr>
      <w:jc w:val="center"/>
    </w:pPr>
  </w:style>
  <w:style w:type="character" w:customStyle="1" w:styleId="Nagwek5Znak">
    <w:name w:val="Nagłówek 5 Znak"/>
    <w:basedOn w:val="Domylnaczcionkaakapitu"/>
    <w:link w:val="Nagwek5"/>
    <w:uiPriority w:val="9"/>
    <w:semiHidden/>
    <w:rsid w:val="00D42FEE"/>
    <w:rPr>
      <w:rFonts w:asciiTheme="majorHAnsi" w:eastAsiaTheme="majorEastAsia" w:hAnsiTheme="majorHAnsi" w:cstheme="majorBidi"/>
      <w:color w:val="243F60" w:themeColor="accent1" w:themeShade="7F"/>
      <w:sz w:val="24"/>
    </w:rPr>
  </w:style>
  <w:style w:type="character" w:styleId="Nierozpoznanawzmianka">
    <w:name w:val="Unresolved Mention"/>
    <w:basedOn w:val="Domylnaczcionkaakapitu"/>
    <w:uiPriority w:val="99"/>
    <w:semiHidden/>
    <w:unhideWhenUsed/>
    <w:rsid w:val="000E6518"/>
    <w:rPr>
      <w:color w:val="605E5C"/>
      <w:shd w:val="clear" w:color="auto" w:fill="E1DFDD"/>
    </w:rPr>
  </w:style>
  <w:style w:type="paragraph" w:styleId="Tekstprzypisukocowego">
    <w:name w:val="endnote text"/>
    <w:basedOn w:val="Normalny"/>
    <w:link w:val="TekstprzypisukocowegoZnak"/>
    <w:uiPriority w:val="99"/>
    <w:semiHidden/>
    <w:unhideWhenUsed/>
    <w:rsid w:val="00784E3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84E3D"/>
    <w:rPr>
      <w:rFonts w:ascii="Times New Roman" w:hAnsi="Times New Roman"/>
      <w:sz w:val="20"/>
      <w:szCs w:val="20"/>
    </w:rPr>
  </w:style>
  <w:style w:type="character" w:styleId="Odwoanieprzypisukocowego">
    <w:name w:val="endnote reference"/>
    <w:basedOn w:val="Domylnaczcionkaakapitu"/>
    <w:uiPriority w:val="99"/>
    <w:semiHidden/>
    <w:unhideWhenUsed/>
    <w:rsid w:val="00784E3D"/>
    <w:rPr>
      <w:vertAlign w:val="superscript"/>
    </w:rPr>
  </w:style>
  <w:style w:type="paragraph" w:styleId="Tekstprzypisudolnego">
    <w:name w:val="footnote text"/>
    <w:basedOn w:val="Normalny"/>
    <w:link w:val="TekstprzypisudolnegoZnak"/>
    <w:uiPriority w:val="99"/>
    <w:semiHidden/>
    <w:unhideWhenUsed/>
    <w:rsid w:val="00452B1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52B1E"/>
    <w:rPr>
      <w:rFonts w:ascii="Times New Roman" w:hAnsi="Times New Roman"/>
      <w:sz w:val="20"/>
      <w:szCs w:val="20"/>
    </w:rPr>
  </w:style>
  <w:style w:type="character" w:styleId="Odwoanieprzypisudolnego">
    <w:name w:val="footnote reference"/>
    <w:basedOn w:val="Domylnaczcionkaakapitu"/>
    <w:uiPriority w:val="99"/>
    <w:semiHidden/>
    <w:unhideWhenUsed/>
    <w:rsid w:val="00452B1E"/>
    <w:rPr>
      <w:vertAlign w:val="superscript"/>
    </w:rPr>
  </w:style>
  <w:style w:type="paragraph" w:styleId="Akapitzlist">
    <w:name w:val="List Paragraph"/>
    <w:basedOn w:val="Normalny"/>
    <w:uiPriority w:val="34"/>
    <w:rsid w:val="00140448"/>
    <w:pPr>
      <w:ind w:left="720"/>
      <w:contextualSpacing/>
    </w:pPr>
  </w:style>
  <w:style w:type="paragraph" w:styleId="HTML-wstpniesformatowany">
    <w:name w:val="HTML Preformatted"/>
    <w:basedOn w:val="Normalny"/>
    <w:link w:val="HTML-wstpniesformatowanyZnak"/>
    <w:uiPriority w:val="99"/>
    <w:unhideWhenUsed/>
    <w:rsid w:val="00761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7614B5"/>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5756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007923">
      <w:bodyDiv w:val="1"/>
      <w:marLeft w:val="0"/>
      <w:marRight w:val="0"/>
      <w:marTop w:val="0"/>
      <w:marBottom w:val="0"/>
      <w:divBdr>
        <w:top w:val="none" w:sz="0" w:space="0" w:color="auto"/>
        <w:left w:val="none" w:sz="0" w:space="0" w:color="auto"/>
        <w:bottom w:val="none" w:sz="0" w:space="0" w:color="auto"/>
        <w:right w:val="none" w:sz="0" w:space="0" w:color="auto"/>
      </w:divBdr>
    </w:div>
    <w:div w:id="347953194">
      <w:bodyDiv w:val="1"/>
      <w:marLeft w:val="0"/>
      <w:marRight w:val="0"/>
      <w:marTop w:val="0"/>
      <w:marBottom w:val="0"/>
      <w:divBdr>
        <w:top w:val="none" w:sz="0" w:space="0" w:color="auto"/>
        <w:left w:val="none" w:sz="0" w:space="0" w:color="auto"/>
        <w:bottom w:val="none" w:sz="0" w:space="0" w:color="auto"/>
        <w:right w:val="none" w:sz="0" w:space="0" w:color="auto"/>
      </w:divBdr>
    </w:div>
    <w:div w:id="432169962">
      <w:bodyDiv w:val="1"/>
      <w:marLeft w:val="0"/>
      <w:marRight w:val="0"/>
      <w:marTop w:val="0"/>
      <w:marBottom w:val="0"/>
      <w:divBdr>
        <w:top w:val="none" w:sz="0" w:space="0" w:color="auto"/>
        <w:left w:val="none" w:sz="0" w:space="0" w:color="auto"/>
        <w:bottom w:val="none" w:sz="0" w:space="0" w:color="auto"/>
        <w:right w:val="none" w:sz="0" w:space="0" w:color="auto"/>
      </w:divBdr>
    </w:div>
    <w:div w:id="451284590">
      <w:bodyDiv w:val="1"/>
      <w:marLeft w:val="0"/>
      <w:marRight w:val="0"/>
      <w:marTop w:val="0"/>
      <w:marBottom w:val="0"/>
      <w:divBdr>
        <w:top w:val="none" w:sz="0" w:space="0" w:color="auto"/>
        <w:left w:val="none" w:sz="0" w:space="0" w:color="auto"/>
        <w:bottom w:val="none" w:sz="0" w:space="0" w:color="auto"/>
        <w:right w:val="none" w:sz="0" w:space="0" w:color="auto"/>
      </w:divBdr>
      <w:divsChild>
        <w:div w:id="1966696930">
          <w:marLeft w:val="0"/>
          <w:marRight w:val="0"/>
          <w:marTop w:val="0"/>
          <w:marBottom w:val="0"/>
          <w:divBdr>
            <w:top w:val="none" w:sz="0" w:space="0" w:color="auto"/>
            <w:left w:val="none" w:sz="0" w:space="0" w:color="auto"/>
            <w:bottom w:val="none" w:sz="0" w:space="0" w:color="auto"/>
            <w:right w:val="none" w:sz="0" w:space="0" w:color="auto"/>
          </w:divBdr>
          <w:divsChild>
            <w:div w:id="436026907">
              <w:marLeft w:val="0"/>
              <w:marRight w:val="0"/>
              <w:marTop w:val="0"/>
              <w:marBottom w:val="0"/>
              <w:divBdr>
                <w:top w:val="none" w:sz="0" w:space="0" w:color="auto"/>
                <w:left w:val="none" w:sz="0" w:space="0" w:color="auto"/>
                <w:bottom w:val="none" w:sz="0" w:space="0" w:color="auto"/>
                <w:right w:val="none" w:sz="0" w:space="0" w:color="auto"/>
              </w:divBdr>
            </w:div>
            <w:div w:id="609898897">
              <w:marLeft w:val="0"/>
              <w:marRight w:val="0"/>
              <w:marTop w:val="0"/>
              <w:marBottom w:val="0"/>
              <w:divBdr>
                <w:top w:val="none" w:sz="0" w:space="0" w:color="auto"/>
                <w:left w:val="none" w:sz="0" w:space="0" w:color="auto"/>
                <w:bottom w:val="none" w:sz="0" w:space="0" w:color="auto"/>
                <w:right w:val="none" w:sz="0" w:space="0" w:color="auto"/>
              </w:divBdr>
            </w:div>
            <w:div w:id="1041635231">
              <w:marLeft w:val="0"/>
              <w:marRight w:val="0"/>
              <w:marTop w:val="0"/>
              <w:marBottom w:val="0"/>
              <w:divBdr>
                <w:top w:val="none" w:sz="0" w:space="0" w:color="auto"/>
                <w:left w:val="none" w:sz="0" w:space="0" w:color="auto"/>
                <w:bottom w:val="none" w:sz="0" w:space="0" w:color="auto"/>
                <w:right w:val="none" w:sz="0" w:space="0" w:color="auto"/>
              </w:divBdr>
            </w:div>
            <w:div w:id="1032223963">
              <w:marLeft w:val="0"/>
              <w:marRight w:val="0"/>
              <w:marTop w:val="0"/>
              <w:marBottom w:val="0"/>
              <w:divBdr>
                <w:top w:val="none" w:sz="0" w:space="0" w:color="auto"/>
                <w:left w:val="none" w:sz="0" w:space="0" w:color="auto"/>
                <w:bottom w:val="none" w:sz="0" w:space="0" w:color="auto"/>
                <w:right w:val="none" w:sz="0" w:space="0" w:color="auto"/>
              </w:divBdr>
            </w:div>
            <w:div w:id="16851574">
              <w:marLeft w:val="0"/>
              <w:marRight w:val="0"/>
              <w:marTop w:val="0"/>
              <w:marBottom w:val="0"/>
              <w:divBdr>
                <w:top w:val="none" w:sz="0" w:space="0" w:color="auto"/>
                <w:left w:val="none" w:sz="0" w:space="0" w:color="auto"/>
                <w:bottom w:val="none" w:sz="0" w:space="0" w:color="auto"/>
                <w:right w:val="none" w:sz="0" w:space="0" w:color="auto"/>
              </w:divBdr>
            </w:div>
            <w:div w:id="774516809">
              <w:marLeft w:val="0"/>
              <w:marRight w:val="0"/>
              <w:marTop w:val="0"/>
              <w:marBottom w:val="0"/>
              <w:divBdr>
                <w:top w:val="none" w:sz="0" w:space="0" w:color="auto"/>
                <w:left w:val="none" w:sz="0" w:space="0" w:color="auto"/>
                <w:bottom w:val="none" w:sz="0" w:space="0" w:color="auto"/>
                <w:right w:val="none" w:sz="0" w:space="0" w:color="auto"/>
              </w:divBdr>
            </w:div>
            <w:div w:id="1814636349">
              <w:marLeft w:val="0"/>
              <w:marRight w:val="0"/>
              <w:marTop w:val="0"/>
              <w:marBottom w:val="0"/>
              <w:divBdr>
                <w:top w:val="none" w:sz="0" w:space="0" w:color="auto"/>
                <w:left w:val="none" w:sz="0" w:space="0" w:color="auto"/>
                <w:bottom w:val="none" w:sz="0" w:space="0" w:color="auto"/>
                <w:right w:val="none" w:sz="0" w:space="0" w:color="auto"/>
              </w:divBdr>
            </w:div>
            <w:div w:id="1559315438">
              <w:marLeft w:val="0"/>
              <w:marRight w:val="0"/>
              <w:marTop w:val="0"/>
              <w:marBottom w:val="0"/>
              <w:divBdr>
                <w:top w:val="none" w:sz="0" w:space="0" w:color="auto"/>
                <w:left w:val="none" w:sz="0" w:space="0" w:color="auto"/>
                <w:bottom w:val="none" w:sz="0" w:space="0" w:color="auto"/>
                <w:right w:val="none" w:sz="0" w:space="0" w:color="auto"/>
              </w:divBdr>
            </w:div>
            <w:div w:id="420102010">
              <w:marLeft w:val="0"/>
              <w:marRight w:val="0"/>
              <w:marTop w:val="0"/>
              <w:marBottom w:val="0"/>
              <w:divBdr>
                <w:top w:val="none" w:sz="0" w:space="0" w:color="auto"/>
                <w:left w:val="none" w:sz="0" w:space="0" w:color="auto"/>
                <w:bottom w:val="none" w:sz="0" w:space="0" w:color="auto"/>
                <w:right w:val="none" w:sz="0" w:space="0" w:color="auto"/>
              </w:divBdr>
            </w:div>
            <w:div w:id="898829189">
              <w:marLeft w:val="0"/>
              <w:marRight w:val="0"/>
              <w:marTop w:val="0"/>
              <w:marBottom w:val="0"/>
              <w:divBdr>
                <w:top w:val="none" w:sz="0" w:space="0" w:color="auto"/>
                <w:left w:val="none" w:sz="0" w:space="0" w:color="auto"/>
                <w:bottom w:val="none" w:sz="0" w:space="0" w:color="auto"/>
                <w:right w:val="none" w:sz="0" w:space="0" w:color="auto"/>
              </w:divBdr>
            </w:div>
            <w:div w:id="2024045764">
              <w:marLeft w:val="0"/>
              <w:marRight w:val="0"/>
              <w:marTop w:val="0"/>
              <w:marBottom w:val="0"/>
              <w:divBdr>
                <w:top w:val="none" w:sz="0" w:space="0" w:color="auto"/>
                <w:left w:val="none" w:sz="0" w:space="0" w:color="auto"/>
                <w:bottom w:val="none" w:sz="0" w:space="0" w:color="auto"/>
                <w:right w:val="none" w:sz="0" w:space="0" w:color="auto"/>
              </w:divBdr>
            </w:div>
            <w:div w:id="609631016">
              <w:marLeft w:val="0"/>
              <w:marRight w:val="0"/>
              <w:marTop w:val="0"/>
              <w:marBottom w:val="0"/>
              <w:divBdr>
                <w:top w:val="none" w:sz="0" w:space="0" w:color="auto"/>
                <w:left w:val="none" w:sz="0" w:space="0" w:color="auto"/>
                <w:bottom w:val="none" w:sz="0" w:space="0" w:color="auto"/>
                <w:right w:val="none" w:sz="0" w:space="0" w:color="auto"/>
              </w:divBdr>
            </w:div>
            <w:div w:id="391580575">
              <w:marLeft w:val="0"/>
              <w:marRight w:val="0"/>
              <w:marTop w:val="0"/>
              <w:marBottom w:val="0"/>
              <w:divBdr>
                <w:top w:val="none" w:sz="0" w:space="0" w:color="auto"/>
                <w:left w:val="none" w:sz="0" w:space="0" w:color="auto"/>
                <w:bottom w:val="none" w:sz="0" w:space="0" w:color="auto"/>
                <w:right w:val="none" w:sz="0" w:space="0" w:color="auto"/>
              </w:divBdr>
            </w:div>
            <w:div w:id="1771074615">
              <w:marLeft w:val="0"/>
              <w:marRight w:val="0"/>
              <w:marTop w:val="0"/>
              <w:marBottom w:val="0"/>
              <w:divBdr>
                <w:top w:val="none" w:sz="0" w:space="0" w:color="auto"/>
                <w:left w:val="none" w:sz="0" w:space="0" w:color="auto"/>
                <w:bottom w:val="none" w:sz="0" w:space="0" w:color="auto"/>
                <w:right w:val="none" w:sz="0" w:space="0" w:color="auto"/>
              </w:divBdr>
            </w:div>
            <w:div w:id="231891721">
              <w:marLeft w:val="0"/>
              <w:marRight w:val="0"/>
              <w:marTop w:val="0"/>
              <w:marBottom w:val="0"/>
              <w:divBdr>
                <w:top w:val="none" w:sz="0" w:space="0" w:color="auto"/>
                <w:left w:val="none" w:sz="0" w:space="0" w:color="auto"/>
                <w:bottom w:val="none" w:sz="0" w:space="0" w:color="auto"/>
                <w:right w:val="none" w:sz="0" w:space="0" w:color="auto"/>
              </w:divBdr>
            </w:div>
            <w:div w:id="2051109851">
              <w:marLeft w:val="0"/>
              <w:marRight w:val="0"/>
              <w:marTop w:val="0"/>
              <w:marBottom w:val="0"/>
              <w:divBdr>
                <w:top w:val="none" w:sz="0" w:space="0" w:color="auto"/>
                <w:left w:val="none" w:sz="0" w:space="0" w:color="auto"/>
                <w:bottom w:val="none" w:sz="0" w:space="0" w:color="auto"/>
                <w:right w:val="none" w:sz="0" w:space="0" w:color="auto"/>
              </w:divBdr>
            </w:div>
            <w:div w:id="1164970816">
              <w:marLeft w:val="0"/>
              <w:marRight w:val="0"/>
              <w:marTop w:val="0"/>
              <w:marBottom w:val="0"/>
              <w:divBdr>
                <w:top w:val="none" w:sz="0" w:space="0" w:color="auto"/>
                <w:left w:val="none" w:sz="0" w:space="0" w:color="auto"/>
                <w:bottom w:val="none" w:sz="0" w:space="0" w:color="auto"/>
                <w:right w:val="none" w:sz="0" w:space="0" w:color="auto"/>
              </w:divBdr>
            </w:div>
            <w:div w:id="446002012">
              <w:marLeft w:val="0"/>
              <w:marRight w:val="0"/>
              <w:marTop w:val="0"/>
              <w:marBottom w:val="0"/>
              <w:divBdr>
                <w:top w:val="none" w:sz="0" w:space="0" w:color="auto"/>
                <w:left w:val="none" w:sz="0" w:space="0" w:color="auto"/>
                <w:bottom w:val="none" w:sz="0" w:space="0" w:color="auto"/>
                <w:right w:val="none" w:sz="0" w:space="0" w:color="auto"/>
              </w:divBdr>
            </w:div>
            <w:div w:id="1088816904">
              <w:marLeft w:val="0"/>
              <w:marRight w:val="0"/>
              <w:marTop w:val="0"/>
              <w:marBottom w:val="0"/>
              <w:divBdr>
                <w:top w:val="none" w:sz="0" w:space="0" w:color="auto"/>
                <w:left w:val="none" w:sz="0" w:space="0" w:color="auto"/>
                <w:bottom w:val="none" w:sz="0" w:space="0" w:color="auto"/>
                <w:right w:val="none" w:sz="0" w:space="0" w:color="auto"/>
              </w:divBdr>
            </w:div>
            <w:div w:id="1039015500">
              <w:marLeft w:val="0"/>
              <w:marRight w:val="0"/>
              <w:marTop w:val="0"/>
              <w:marBottom w:val="0"/>
              <w:divBdr>
                <w:top w:val="none" w:sz="0" w:space="0" w:color="auto"/>
                <w:left w:val="none" w:sz="0" w:space="0" w:color="auto"/>
                <w:bottom w:val="none" w:sz="0" w:space="0" w:color="auto"/>
                <w:right w:val="none" w:sz="0" w:space="0" w:color="auto"/>
              </w:divBdr>
            </w:div>
            <w:div w:id="1205800141">
              <w:marLeft w:val="0"/>
              <w:marRight w:val="0"/>
              <w:marTop w:val="0"/>
              <w:marBottom w:val="0"/>
              <w:divBdr>
                <w:top w:val="none" w:sz="0" w:space="0" w:color="auto"/>
                <w:left w:val="none" w:sz="0" w:space="0" w:color="auto"/>
                <w:bottom w:val="none" w:sz="0" w:space="0" w:color="auto"/>
                <w:right w:val="none" w:sz="0" w:space="0" w:color="auto"/>
              </w:divBdr>
            </w:div>
            <w:div w:id="723718715">
              <w:marLeft w:val="0"/>
              <w:marRight w:val="0"/>
              <w:marTop w:val="0"/>
              <w:marBottom w:val="0"/>
              <w:divBdr>
                <w:top w:val="none" w:sz="0" w:space="0" w:color="auto"/>
                <w:left w:val="none" w:sz="0" w:space="0" w:color="auto"/>
                <w:bottom w:val="none" w:sz="0" w:space="0" w:color="auto"/>
                <w:right w:val="none" w:sz="0" w:space="0" w:color="auto"/>
              </w:divBdr>
            </w:div>
            <w:div w:id="20144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9776">
      <w:bodyDiv w:val="1"/>
      <w:marLeft w:val="0"/>
      <w:marRight w:val="0"/>
      <w:marTop w:val="0"/>
      <w:marBottom w:val="0"/>
      <w:divBdr>
        <w:top w:val="none" w:sz="0" w:space="0" w:color="auto"/>
        <w:left w:val="none" w:sz="0" w:space="0" w:color="auto"/>
        <w:bottom w:val="none" w:sz="0" w:space="0" w:color="auto"/>
        <w:right w:val="none" w:sz="0" w:space="0" w:color="auto"/>
      </w:divBdr>
    </w:div>
    <w:div w:id="758133631">
      <w:bodyDiv w:val="1"/>
      <w:marLeft w:val="0"/>
      <w:marRight w:val="0"/>
      <w:marTop w:val="0"/>
      <w:marBottom w:val="0"/>
      <w:divBdr>
        <w:top w:val="none" w:sz="0" w:space="0" w:color="auto"/>
        <w:left w:val="none" w:sz="0" w:space="0" w:color="auto"/>
        <w:bottom w:val="none" w:sz="0" w:space="0" w:color="auto"/>
        <w:right w:val="none" w:sz="0" w:space="0" w:color="auto"/>
      </w:divBdr>
    </w:div>
    <w:div w:id="881593542">
      <w:bodyDiv w:val="1"/>
      <w:marLeft w:val="0"/>
      <w:marRight w:val="0"/>
      <w:marTop w:val="0"/>
      <w:marBottom w:val="0"/>
      <w:divBdr>
        <w:top w:val="none" w:sz="0" w:space="0" w:color="auto"/>
        <w:left w:val="none" w:sz="0" w:space="0" w:color="auto"/>
        <w:bottom w:val="none" w:sz="0" w:space="0" w:color="auto"/>
        <w:right w:val="none" w:sz="0" w:space="0" w:color="auto"/>
      </w:divBdr>
    </w:div>
    <w:div w:id="1216626964">
      <w:bodyDiv w:val="1"/>
      <w:marLeft w:val="0"/>
      <w:marRight w:val="0"/>
      <w:marTop w:val="0"/>
      <w:marBottom w:val="0"/>
      <w:divBdr>
        <w:top w:val="none" w:sz="0" w:space="0" w:color="auto"/>
        <w:left w:val="none" w:sz="0" w:space="0" w:color="auto"/>
        <w:bottom w:val="none" w:sz="0" w:space="0" w:color="auto"/>
        <w:right w:val="none" w:sz="0" w:space="0" w:color="auto"/>
      </w:divBdr>
    </w:div>
    <w:div w:id="1237010150">
      <w:bodyDiv w:val="1"/>
      <w:marLeft w:val="0"/>
      <w:marRight w:val="0"/>
      <w:marTop w:val="0"/>
      <w:marBottom w:val="0"/>
      <w:divBdr>
        <w:top w:val="none" w:sz="0" w:space="0" w:color="auto"/>
        <w:left w:val="none" w:sz="0" w:space="0" w:color="auto"/>
        <w:bottom w:val="none" w:sz="0" w:space="0" w:color="auto"/>
        <w:right w:val="none" w:sz="0" w:space="0" w:color="auto"/>
      </w:divBdr>
      <w:divsChild>
        <w:div w:id="195779826">
          <w:marLeft w:val="0"/>
          <w:marRight w:val="0"/>
          <w:marTop w:val="0"/>
          <w:marBottom w:val="0"/>
          <w:divBdr>
            <w:top w:val="none" w:sz="0" w:space="0" w:color="auto"/>
            <w:left w:val="none" w:sz="0" w:space="0" w:color="auto"/>
            <w:bottom w:val="none" w:sz="0" w:space="0" w:color="auto"/>
            <w:right w:val="none" w:sz="0" w:space="0" w:color="auto"/>
          </w:divBdr>
          <w:divsChild>
            <w:div w:id="466819201">
              <w:marLeft w:val="0"/>
              <w:marRight w:val="0"/>
              <w:marTop w:val="0"/>
              <w:marBottom w:val="0"/>
              <w:divBdr>
                <w:top w:val="none" w:sz="0" w:space="0" w:color="auto"/>
                <w:left w:val="none" w:sz="0" w:space="0" w:color="auto"/>
                <w:bottom w:val="none" w:sz="0" w:space="0" w:color="auto"/>
                <w:right w:val="none" w:sz="0" w:space="0" w:color="auto"/>
              </w:divBdr>
            </w:div>
            <w:div w:id="154104714">
              <w:marLeft w:val="0"/>
              <w:marRight w:val="0"/>
              <w:marTop w:val="0"/>
              <w:marBottom w:val="0"/>
              <w:divBdr>
                <w:top w:val="none" w:sz="0" w:space="0" w:color="auto"/>
                <w:left w:val="none" w:sz="0" w:space="0" w:color="auto"/>
                <w:bottom w:val="none" w:sz="0" w:space="0" w:color="auto"/>
                <w:right w:val="none" w:sz="0" w:space="0" w:color="auto"/>
              </w:divBdr>
            </w:div>
            <w:div w:id="683046458">
              <w:marLeft w:val="0"/>
              <w:marRight w:val="0"/>
              <w:marTop w:val="0"/>
              <w:marBottom w:val="0"/>
              <w:divBdr>
                <w:top w:val="none" w:sz="0" w:space="0" w:color="auto"/>
                <w:left w:val="none" w:sz="0" w:space="0" w:color="auto"/>
                <w:bottom w:val="none" w:sz="0" w:space="0" w:color="auto"/>
                <w:right w:val="none" w:sz="0" w:space="0" w:color="auto"/>
              </w:divBdr>
            </w:div>
            <w:div w:id="868251697">
              <w:marLeft w:val="0"/>
              <w:marRight w:val="0"/>
              <w:marTop w:val="0"/>
              <w:marBottom w:val="0"/>
              <w:divBdr>
                <w:top w:val="none" w:sz="0" w:space="0" w:color="auto"/>
                <w:left w:val="none" w:sz="0" w:space="0" w:color="auto"/>
                <w:bottom w:val="none" w:sz="0" w:space="0" w:color="auto"/>
                <w:right w:val="none" w:sz="0" w:space="0" w:color="auto"/>
              </w:divBdr>
            </w:div>
            <w:div w:id="292685146">
              <w:marLeft w:val="0"/>
              <w:marRight w:val="0"/>
              <w:marTop w:val="0"/>
              <w:marBottom w:val="0"/>
              <w:divBdr>
                <w:top w:val="none" w:sz="0" w:space="0" w:color="auto"/>
                <w:left w:val="none" w:sz="0" w:space="0" w:color="auto"/>
                <w:bottom w:val="none" w:sz="0" w:space="0" w:color="auto"/>
                <w:right w:val="none" w:sz="0" w:space="0" w:color="auto"/>
              </w:divBdr>
            </w:div>
            <w:div w:id="17340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012">
      <w:bodyDiv w:val="1"/>
      <w:marLeft w:val="0"/>
      <w:marRight w:val="0"/>
      <w:marTop w:val="0"/>
      <w:marBottom w:val="0"/>
      <w:divBdr>
        <w:top w:val="none" w:sz="0" w:space="0" w:color="auto"/>
        <w:left w:val="none" w:sz="0" w:space="0" w:color="auto"/>
        <w:bottom w:val="none" w:sz="0" w:space="0" w:color="auto"/>
        <w:right w:val="none" w:sz="0" w:space="0" w:color="auto"/>
      </w:divBdr>
      <w:divsChild>
        <w:div w:id="1713536091">
          <w:marLeft w:val="0"/>
          <w:marRight w:val="0"/>
          <w:marTop w:val="0"/>
          <w:marBottom w:val="0"/>
          <w:divBdr>
            <w:top w:val="none" w:sz="0" w:space="0" w:color="auto"/>
            <w:left w:val="none" w:sz="0" w:space="0" w:color="auto"/>
            <w:bottom w:val="none" w:sz="0" w:space="0" w:color="auto"/>
            <w:right w:val="none" w:sz="0" w:space="0" w:color="auto"/>
          </w:divBdr>
          <w:divsChild>
            <w:div w:id="527570177">
              <w:marLeft w:val="0"/>
              <w:marRight w:val="0"/>
              <w:marTop w:val="0"/>
              <w:marBottom w:val="0"/>
              <w:divBdr>
                <w:top w:val="none" w:sz="0" w:space="0" w:color="auto"/>
                <w:left w:val="none" w:sz="0" w:space="0" w:color="auto"/>
                <w:bottom w:val="none" w:sz="0" w:space="0" w:color="auto"/>
                <w:right w:val="none" w:sz="0" w:space="0" w:color="auto"/>
              </w:divBdr>
            </w:div>
            <w:div w:id="1522620493">
              <w:marLeft w:val="0"/>
              <w:marRight w:val="0"/>
              <w:marTop w:val="0"/>
              <w:marBottom w:val="0"/>
              <w:divBdr>
                <w:top w:val="none" w:sz="0" w:space="0" w:color="auto"/>
                <w:left w:val="none" w:sz="0" w:space="0" w:color="auto"/>
                <w:bottom w:val="none" w:sz="0" w:space="0" w:color="auto"/>
                <w:right w:val="none" w:sz="0" w:space="0" w:color="auto"/>
              </w:divBdr>
            </w:div>
            <w:div w:id="334891538">
              <w:marLeft w:val="0"/>
              <w:marRight w:val="0"/>
              <w:marTop w:val="0"/>
              <w:marBottom w:val="0"/>
              <w:divBdr>
                <w:top w:val="none" w:sz="0" w:space="0" w:color="auto"/>
                <w:left w:val="none" w:sz="0" w:space="0" w:color="auto"/>
                <w:bottom w:val="none" w:sz="0" w:space="0" w:color="auto"/>
                <w:right w:val="none" w:sz="0" w:space="0" w:color="auto"/>
              </w:divBdr>
            </w:div>
            <w:div w:id="1632781032">
              <w:marLeft w:val="0"/>
              <w:marRight w:val="0"/>
              <w:marTop w:val="0"/>
              <w:marBottom w:val="0"/>
              <w:divBdr>
                <w:top w:val="none" w:sz="0" w:space="0" w:color="auto"/>
                <w:left w:val="none" w:sz="0" w:space="0" w:color="auto"/>
                <w:bottom w:val="none" w:sz="0" w:space="0" w:color="auto"/>
                <w:right w:val="none" w:sz="0" w:space="0" w:color="auto"/>
              </w:divBdr>
            </w:div>
            <w:div w:id="1216239478">
              <w:marLeft w:val="0"/>
              <w:marRight w:val="0"/>
              <w:marTop w:val="0"/>
              <w:marBottom w:val="0"/>
              <w:divBdr>
                <w:top w:val="none" w:sz="0" w:space="0" w:color="auto"/>
                <w:left w:val="none" w:sz="0" w:space="0" w:color="auto"/>
                <w:bottom w:val="none" w:sz="0" w:space="0" w:color="auto"/>
                <w:right w:val="none" w:sz="0" w:space="0" w:color="auto"/>
              </w:divBdr>
            </w:div>
            <w:div w:id="18381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8341">
      <w:bodyDiv w:val="1"/>
      <w:marLeft w:val="0"/>
      <w:marRight w:val="0"/>
      <w:marTop w:val="0"/>
      <w:marBottom w:val="0"/>
      <w:divBdr>
        <w:top w:val="none" w:sz="0" w:space="0" w:color="auto"/>
        <w:left w:val="none" w:sz="0" w:space="0" w:color="auto"/>
        <w:bottom w:val="none" w:sz="0" w:space="0" w:color="auto"/>
        <w:right w:val="none" w:sz="0" w:space="0" w:color="auto"/>
      </w:divBdr>
    </w:div>
    <w:div w:id="1387946890">
      <w:bodyDiv w:val="1"/>
      <w:marLeft w:val="0"/>
      <w:marRight w:val="0"/>
      <w:marTop w:val="0"/>
      <w:marBottom w:val="0"/>
      <w:divBdr>
        <w:top w:val="none" w:sz="0" w:space="0" w:color="auto"/>
        <w:left w:val="none" w:sz="0" w:space="0" w:color="auto"/>
        <w:bottom w:val="none" w:sz="0" w:space="0" w:color="auto"/>
        <w:right w:val="none" w:sz="0" w:space="0" w:color="auto"/>
      </w:divBdr>
    </w:div>
    <w:div w:id="1394694937">
      <w:bodyDiv w:val="1"/>
      <w:marLeft w:val="0"/>
      <w:marRight w:val="0"/>
      <w:marTop w:val="0"/>
      <w:marBottom w:val="0"/>
      <w:divBdr>
        <w:top w:val="none" w:sz="0" w:space="0" w:color="auto"/>
        <w:left w:val="none" w:sz="0" w:space="0" w:color="auto"/>
        <w:bottom w:val="none" w:sz="0" w:space="0" w:color="auto"/>
        <w:right w:val="none" w:sz="0" w:space="0" w:color="auto"/>
      </w:divBdr>
    </w:div>
    <w:div w:id="1435129120">
      <w:bodyDiv w:val="1"/>
      <w:marLeft w:val="0"/>
      <w:marRight w:val="0"/>
      <w:marTop w:val="0"/>
      <w:marBottom w:val="0"/>
      <w:divBdr>
        <w:top w:val="none" w:sz="0" w:space="0" w:color="auto"/>
        <w:left w:val="none" w:sz="0" w:space="0" w:color="auto"/>
        <w:bottom w:val="none" w:sz="0" w:space="0" w:color="auto"/>
        <w:right w:val="none" w:sz="0" w:space="0" w:color="auto"/>
      </w:divBdr>
      <w:divsChild>
        <w:div w:id="1258169859">
          <w:marLeft w:val="0"/>
          <w:marRight w:val="0"/>
          <w:marTop w:val="0"/>
          <w:marBottom w:val="0"/>
          <w:divBdr>
            <w:top w:val="none" w:sz="0" w:space="0" w:color="auto"/>
            <w:left w:val="none" w:sz="0" w:space="0" w:color="auto"/>
            <w:bottom w:val="none" w:sz="0" w:space="0" w:color="auto"/>
            <w:right w:val="none" w:sz="0" w:space="0" w:color="auto"/>
          </w:divBdr>
          <w:divsChild>
            <w:div w:id="80032381">
              <w:marLeft w:val="0"/>
              <w:marRight w:val="0"/>
              <w:marTop w:val="0"/>
              <w:marBottom w:val="0"/>
              <w:divBdr>
                <w:top w:val="none" w:sz="0" w:space="0" w:color="auto"/>
                <w:left w:val="none" w:sz="0" w:space="0" w:color="auto"/>
                <w:bottom w:val="none" w:sz="0" w:space="0" w:color="auto"/>
                <w:right w:val="none" w:sz="0" w:space="0" w:color="auto"/>
              </w:divBdr>
            </w:div>
            <w:div w:id="197552430">
              <w:marLeft w:val="0"/>
              <w:marRight w:val="0"/>
              <w:marTop w:val="0"/>
              <w:marBottom w:val="0"/>
              <w:divBdr>
                <w:top w:val="none" w:sz="0" w:space="0" w:color="auto"/>
                <w:left w:val="none" w:sz="0" w:space="0" w:color="auto"/>
                <w:bottom w:val="none" w:sz="0" w:space="0" w:color="auto"/>
                <w:right w:val="none" w:sz="0" w:space="0" w:color="auto"/>
              </w:divBdr>
            </w:div>
            <w:div w:id="1049065789">
              <w:marLeft w:val="0"/>
              <w:marRight w:val="0"/>
              <w:marTop w:val="0"/>
              <w:marBottom w:val="0"/>
              <w:divBdr>
                <w:top w:val="none" w:sz="0" w:space="0" w:color="auto"/>
                <w:left w:val="none" w:sz="0" w:space="0" w:color="auto"/>
                <w:bottom w:val="none" w:sz="0" w:space="0" w:color="auto"/>
                <w:right w:val="none" w:sz="0" w:space="0" w:color="auto"/>
              </w:divBdr>
            </w:div>
            <w:div w:id="1205097590">
              <w:marLeft w:val="0"/>
              <w:marRight w:val="0"/>
              <w:marTop w:val="0"/>
              <w:marBottom w:val="0"/>
              <w:divBdr>
                <w:top w:val="none" w:sz="0" w:space="0" w:color="auto"/>
                <w:left w:val="none" w:sz="0" w:space="0" w:color="auto"/>
                <w:bottom w:val="none" w:sz="0" w:space="0" w:color="auto"/>
                <w:right w:val="none" w:sz="0" w:space="0" w:color="auto"/>
              </w:divBdr>
            </w:div>
            <w:div w:id="1582369521">
              <w:marLeft w:val="0"/>
              <w:marRight w:val="0"/>
              <w:marTop w:val="0"/>
              <w:marBottom w:val="0"/>
              <w:divBdr>
                <w:top w:val="none" w:sz="0" w:space="0" w:color="auto"/>
                <w:left w:val="none" w:sz="0" w:space="0" w:color="auto"/>
                <w:bottom w:val="none" w:sz="0" w:space="0" w:color="auto"/>
                <w:right w:val="none" w:sz="0" w:space="0" w:color="auto"/>
              </w:divBdr>
            </w:div>
            <w:div w:id="10560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8309">
      <w:bodyDiv w:val="1"/>
      <w:marLeft w:val="0"/>
      <w:marRight w:val="0"/>
      <w:marTop w:val="0"/>
      <w:marBottom w:val="0"/>
      <w:divBdr>
        <w:top w:val="none" w:sz="0" w:space="0" w:color="auto"/>
        <w:left w:val="none" w:sz="0" w:space="0" w:color="auto"/>
        <w:bottom w:val="none" w:sz="0" w:space="0" w:color="auto"/>
        <w:right w:val="none" w:sz="0" w:space="0" w:color="auto"/>
      </w:divBdr>
    </w:div>
    <w:div w:id="1526557665">
      <w:bodyDiv w:val="1"/>
      <w:marLeft w:val="0"/>
      <w:marRight w:val="0"/>
      <w:marTop w:val="0"/>
      <w:marBottom w:val="0"/>
      <w:divBdr>
        <w:top w:val="none" w:sz="0" w:space="0" w:color="auto"/>
        <w:left w:val="none" w:sz="0" w:space="0" w:color="auto"/>
        <w:bottom w:val="none" w:sz="0" w:space="0" w:color="auto"/>
        <w:right w:val="none" w:sz="0" w:space="0" w:color="auto"/>
      </w:divBdr>
    </w:div>
    <w:div w:id="1545095932">
      <w:bodyDiv w:val="1"/>
      <w:marLeft w:val="0"/>
      <w:marRight w:val="0"/>
      <w:marTop w:val="0"/>
      <w:marBottom w:val="0"/>
      <w:divBdr>
        <w:top w:val="none" w:sz="0" w:space="0" w:color="auto"/>
        <w:left w:val="none" w:sz="0" w:space="0" w:color="auto"/>
        <w:bottom w:val="none" w:sz="0" w:space="0" w:color="auto"/>
        <w:right w:val="none" w:sz="0" w:space="0" w:color="auto"/>
      </w:divBdr>
      <w:divsChild>
        <w:div w:id="1854491112">
          <w:marLeft w:val="0"/>
          <w:marRight w:val="0"/>
          <w:marTop w:val="0"/>
          <w:marBottom w:val="0"/>
          <w:divBdr>
            <w:top w:val="none" w:sz="0" w:space="0" w:color="auto"/>
            <w:left w:val="none" w:sz="0" w:space="0" w:color="auto"/>
            <w:bottom w:val="none" w:sz="0" w:space="0" w:color="auto"/>
            <w:right w:val="none" w:sz="0" w:space="0" w:color="auto"/>
          </w:divBdr>
          <w:divsChild>
            <w:div w:id="1452439243">
              <w:marLeft w:val="0"/>
              <w:marRight w:val="0"/>
              <w:marTop w:val="0"/>
              <w:marBottom w:val="0"/>
              <w:divBdr>
                <w:top w:val="none" w:sz="0" w:space="0" w:color="auto"/>
                <w:left w:val="none" w:sz="0" w:space="0" w:color="auto"/>
                <w:bottom w:val="none" w:sz="0" w:space="0" w:color="auto"/>
                <w:right w:val="none" w:sz="0" w:space="0" w:color="auto"/>
              </w:divBdr>
            </w:div>
            <w:div w:id="1726295080">
              <w:marLeft w:val="0"/>
              <w:marRight w:val="0"/>
              <w:marTop w:val="0"/>
              <w:marBottom w:val="0"/>
              <w:divBdr>
                <w:top w:val="none" w:sz="0" w:space="0" w:color="auto"/>
                <w:left w:val="none" w:sz="0" w:space="0" w:color="auto"/>
                <w:bottom w:val="none" w:sz="0" w:space="0" w:color="auto"/>
                <w:right w:val="none" w:sz="0" w:space="0" w:color="auto"/>
              </w:divBdr>
            </w:div>
            <w:div w:id="286589612">
              <w:marLeft w:val="0"/>
              <w:marRight w:val="0"/>
              <w:marTop w:val="0"/>
              <w:marBottom w:val="0"/>
              <w:divBdr>
                <w:top w:val="none" w:sz="0" w:space="0" w:color="auto"/>
                <w:left w:val="none" w:sz="0" w:space="0" w:color="auto"/>
                <w:bottom w:val="none" w:sz="0" w:space="0" w:color="auto"/>
                <w:right w:val="none" w:sz="0" w:space="0" w:color="auto"/>
              </w:divBdr>
            </w:div>
            <w:div w:id="2055932018">
              <w:marLeft w:val="0"/>
              <w:marRight w:val="0"/>
              <w:marTop w:val="0"/>
              <w:marBottom w:val="0"/>
              <w:divBdr>
                <w:top w:val="none" w:sz="0" w:space="0" w:color="auto"/>
                <w:left w:val="none" w:sz="0" w:space="0" w:color="auto"/>
                <w:bottom w:val="none" w:sz="0" w:space="0" w:color="auto"/>
                <w:right w:val="none" w:sz="0" w:space="0" w:color="auto"/>
              </w:divBdr>
            </w:div>
            <w:div w:id="445543189">
              <w:marLeft w:val="0"/>
              <w:marRight w:val="0"/>
              <w:marTop w:val="0"/>
              <w:marBottom w:val="0"/>
              <w:divBdr>
                <w:top w:val="none" w:sz="0" w:space="0" w:color="auto"/>
                <w:left w:val="none" w:sz="0" w:space="0" w:color="auto"/>
                <w:bottom w:val="none" w:sz="0" w:space="0" w:color="auto"/>
                <w:right w:val="none" w:sz="0" w:space="0" w:color="auto"/>
              </w:divBdr>
            </w:div>
            <w:div w:id="183909938">
              <w:marLeft w:val="0"/>
              <w:marRight w:val="0"/>
              <w:marTop w:val="0"/>
              <w:marBottom w:val="0"/>
              <w:divBdr>
                <w:top w:val="none" w:sz="0" w:space="0" w:color="auto"/>
                <w:left w:val="none" w:sz="0" w:space="0" w:color="auto"/>
                <w:bottom w:val="none" w:sz="0" w:space="0" w:color="auto"/>
                <w:right w:val="none" w:sz="0" w:space="0" w:color="auto"/>
              </w:divBdr>
            </w:div>
            <w:div w:id="631441887">
              <w:marLeft w:val="0"/>
              <w:marRight w:val="0"/>
              <w:marTop w:val="0"/>
              <w:marBottom w:val="0"/>
              <w:divBdr>
                <w:top w:val="none" w:sz="0" w:space="0" w:color="auto"/>
                <w:left w:val="none" w:sz="0" w:space="0" w:color="auto"/>
                <w:bottom w:val="none" w:sz="0" w:space="0" w:color="auto"/>
                <w:right w:val="none" w:sz="0" w:space="0" w:color="auto"/>
              </w:divBdr>
            </w:div>
            <w:div w:id="908267191">
              <w:marLeft w:val="0"/>
              <w:marRight w:val="0"/>
              <w:marTop w:val="0"/>
              <w:marBottom w:val="0"/>
              <w:divBdr>
                <w:top w:val="none" w:sz="0" w:space="0" w:color="auto"/>
                <w:left w:val="none" w:sz="0" w:space="0" w:color="auto"/>
                <w:bottom w:val="none" w:sz="0" w:space="0" w:color="auto"/>
                <w:right w:val="none" w:sz="0" w:space="0" w:color="auto"/>
              </w:divBdr>
            </w:div>
            <w:div w:id="245892794">
              <w:marLeft w:val="0"/>
              <w:marRight w:val="0"/>
              <w:marTop w:val="0"/>
              <w:marBottom w:val="0"/>
              <w:divBdr>
                <w:top w:val="none" w:sz="0" w:space="0" w:color="auto"/>
                <w:left w:val="none" w:sz="0" w:space="0" w:color="auto"/>
                <w:bottom w:val="none" w:sz="0" w:space="0" w:color="auto"/>
                <w:right w:val="none" w:sz="0" w:space="0" w:color="auto"/>
              </w:divBdr>
            </w:div>
            <w:div w:id="681123664">
              <w:marLeft w:val="0"/>
              <w:marRight w:val="0"/>
              <w:marTop w:val="0"/>
              <w:marBottom w:val="0"/>
              <w:divBdr>
                <w:top w:val="none" w:sz="0" w:space="0" w:color="auto"/>
                <w:left w:val="none" w:sz="0" w:space="0" w:color="auto"/>
                <w:bottom w:val="none" w:sz="0" w:space="0" w:color="auto"/>
                <w:right w:val="none" w:sz="0" w:space="0" w:color="auto"/>
              </w:divBdr>
            </w:div>
            <w:div w:id="1324820811">
              <w:marLeft w:val="0"/>
              <w:marRight w:val="0"/>
              <w:marTop w:val="0"/>
              <w:marBottom w:val="0"/>
              <w:divBdr>
                <w:top w:val="none" w:sz="0" w:space="0" w:color="auto"/>
                <w:left w:val="none" w:sz="0" w:space="0" w:color="auto"/>
                <w:bottom w:val="none" w:sz="0" w:space="0" w:color="auto"/>
                <w:right w:val="none" w:sz="0" w:space="0" w:color="auto"/>
              </w:divBdr>
            </w:div>
            <w:div w:id="1170409587">
              <w:marLeft w:val="0"/>
              <w:marRight w:val="0"/>
              <w:marTop w:val="0"/>
              <w:marBottom w:val="0"/>
              <w:divBdr>
                <w:top w:val="none" w:sz="0" w:space="0" w:color="auto"/>
                <w:left w:val="none" w:sz="0" w:space="0" w:color="auto"/>
                <w:bottom w:val="none" w:sz="0" w:space="0" w:color="auto"/>
                <w:right w:val="none" w:sz="0" w:space="0" w:color="auto"/>
              </w:divBdr>
            </w:div>
            <w:div w:id="832834993">
              <w:marLeft w:val="0"/>
              <w:marRight w:val="0"/>
              <w:marTop w:val="0"/>
              <w:marBottom w:val="0"/>
              <w:divBdr>
                <w:top w:val="none" w:sz="0" w:space="0" w:color="auto"/>
                <w:left w:val="none" w:sz="0" w:space="0" w:color="auto"/>
                <w:bottom w:val="none" w:sz="0" w:space="0" w:color="auto"/>
                <w:right w:val="none" w:sz="0" w:space="0" w:color="auto"/>
              </w:divBdr>
            </w:div>
            <w:div w:id="1120302975">
              <w:marLeft w:val="0"/>
              <w:marRight w:val="0"/>
              <w:marTop w:val="0"/>
              <w:marBottom w:val="0"/>
              <w:divBdr>
                <w:top w:val="none" w:sz="0" w:space="0" w:color="auto"/>
                <w:left w:val="none" w:sz="0" w:space="0" w:color="auto"/>
                <w:bottom w:val="none" w:sz="0" w:space="0" w:color="auto"/>
                <w:right w:val="none" w:sz="0" w:space="0" w:color="auto"/>
              </w:divBdr>
            </w:div>
            <w:div w:id="1993899615">
              <w:marLeft w:val="0"/>
              <w:marRight w:val="0"/>
              <w:marTop w:val="0"/>
              <w:marBottom w:val="0"/>
              <w:divBdr>
                <w:top w:val="none" w:sz="0" w:space="0" w:color="auto"/>
                <w:left w:val="none" w:sz="0" w:space="0" w:color="auto"/>
                <w:bottom w:val="none" w:sz="0" w:space="0" w:color="auto"/>
                <w:right w:val="none" w:sz="0" w:space="0" w:color="auto"/>
              </w:divBdr>
            </w:div>
            <w:div w:id="822893126">
              <w:marLeft w:val="0"/>
              <w:marRight w:val="0"/>
              <w:marTop w:val="0"/>
              <w:marBottom w:val="0"/>
              <w:divBdr>
                <w:top w:val="none" w:sz="0" w:space="0" w:color="auto"/>
                <w:left w:val="none" w:sz="0" w:space="0" w:color="auto"/>
                <w:bottom w:val="none" w:sz="0" w:space="0" w:color="auto"/>
                <w:right w:val="none" w:sz="0" w:space="0" w:color="auto"/>
              </w:divBdr>
            </w:div>
            <w:div w:id="1342856236">
              <w:marLeft w:val="0"/>
              <w:marRight w:val="0"/>
              <w:marTop w:val="0"/>
              <w:marBottom w:val="0"/>
              <w:divBdr>
                <w:top w:val="none" w:sz="0" w:space="0" w:color="auto"/>
                <w:left w:val="none" w:sz="0" w:space="0" w:color="auto"/>
                <w:bottom w:val="none" w:sz="0" w:space="0" w:color="auto"/>
                <w:right w:val="none" w:sz="0" w:space="0" w:color="auto"/>
              </w:divBdr>
            </w:div>
            <w:div w:id="469176068">
              <w:marLeft w:val="0"/>
              <w:marRight w:val="0"/>
              <w:marTop w:val="0"/>
              <w:marBottom w:val="0"/>
              <w:divBdr>
                <w:top w:val="none" w:sz="0" w:space="0" w:color="auto"/>
                <w:left w:val="none" w:sz="0" w:space="0" w:color="auto"/>
                <w:bottom w:val="none" w:sz="0" w:space="0" w:color="auto"/>
                <w:right w:val="none" w:sz="0" w:space="0" w:color="auto"/>
              </w:divBdr>
            </w:div>
            <w:div w:id="99615752">
              <w:marLeft w:val="0"/>
              <w:marRight w:val="0"/>
              <w:marTop w:val="0"/>
              <w:marBottom w:val="0"/>
              <w:divBdr>
                <w:top w:val="none" w:sz="0" w:space="0" w:color="auto"/>
                <w:left w:val="none" w:sz="0" w:space="0" w:color="auto"/>
                <w:bottom w:val="none" w:sz="0" w:space="0" w:color="auto"/>
                <w:right w:val="none" w:sz="0" w:space="0" w:color="auto"/>
              </w:divBdr>
            </w:div>
            <w:div w:id="939408536">
              <w:marLeft w:val="0"/>
              <w:marRight w:val="0"/>
              <w:marTop w:val="0"/>
              <w:marBottom w:val="0"/>
              <w:divBdr>
                <w:top w:val="none" w:sz="0" w:space="0" w:color="auto"/>
                <w:left w:val="none" w:sz="0" w:space="0" w:color="auto"/>
                <w:bottom w:val="none" w:sz="0" w:space="0" w:color="auto"/>
                <w:right w:val="none" w:sz="0" w:space="0" w:color="auto"/>
              </w:divBdr>
            </w:div>
            <w:div w:id="454521476">
              <w:marLeft w:val="0"/>
              <w:marRight w:val="0"/>
              <w:marTop w:val="0"/>
              <w:marBottom w:val="0"/>
              <w:divBdr>
                <w:top w:val="none" w:sz="0" w:space="0" w:color="auto"/>
                <w:left w:val="none" w:sz="0" w:space="0" w:color="auto"/>
                <w:bottom w:val="none" w:sz="0" w:space="0" w:color="auto"/>
                <w:right w:val="none" w:sz="0" w:space="0" w:color="auto"/>
              </w:divBdr>
            </w:div>
            <w:div w:id="1858233637">
              <w:marLeft w:val="0"/>
              <w:marRight w:val="0"/>
              <w:marTop w:val="0"/>
              <w:marBottom w:val="0"/>
              <w:divBdr>
                <w:top w:val="none" w:sz="0" w:space="0" w:color="auto"/>
                <w:left w:val="none" w:sz="0" w:space="0" w:color="auto"/>
                <w:bottom w:val="none" w:sz="0" w:space="0" w:color="auto"/>
                <w:right w:val="none" w:sz="0" w:space="0" w:color="auto"/>
              </w:divBdr>
            </w:div>
            <w:div w:id="1924801204">
              <w:marLeft w:val="0"/>
              <w:marRight w:val="0"/>
              <w:marTop w:val="0"/>
              <w:marBottom w:val="0"/>
              <w:divBdr>
                <w:top w:val="none" w:sz="0" w:space="0" w:color="auto"/>
                <w:left w:val="none" w:sz="0" w:space="0" w:color="auto"/>
                <w:bottom w:val="none" w:sz="0" w:space="0" w:color="auto"/>
                <w:right w:val="none" w:sz="0" w:space="0" w:color="auto"/>
              </w:divBdr>
            </w:div>
            <w:div w:id="1968930738">
              <w:marLeft w:val="0"/>
              <w:marRight w:val="0"/>
              <w:marTop w:val="0"/>
              <w:marBottom w:val="0"/>
              <w:divBdr>
                <w:top w:val="none" w:sz="0" w:space="0" w:color="auto"/>
                <w:left w:val="none" w:sz="0" w:space="0" w:color="auto"/>
                <w:bottom w:val="none" w:sz="0" w:space="0" w:color="auto"/>
                <w:right w:val="none" w:sz="0" w:space="0" w:color="auto"/>
              </w:divBdr>
            </w:div>
            <w:div w:id="1916015819">
              <w:marLeft w:val="0"/>
              <w:marRight w:val="0"/>
              <w:marTop w:val="0"/>
              <w:marBottom w:val="0"/>
              <w:divBdr>
                <w:top w:val="none" w:sz="0" w:space="0" w:color="auto"/>
                <w:left w:val="none" w:sz="0" w:space="0" w:color="auto"/>
                <w:bottom w:val="none" w:sz="0" w:space="0" w:color="auto"/>
                <w:right w:val="none" w:sz="0" w:space="0" w:color="auto"/>
              </w:divBdr>
            </w:div>
            <w:div w:id="1114864343">
              <w:marLeft w:val="0"/>
              <w:marRight w:val="0"/>
              <w:marTop w:val="0"/>
              <w:marBottom w:val="0"/>
              <w:divBdr>
                <w:top w:val="none" w:sz="0" w:space="0" w:color="auto"/>
                <w:left w:val="none" w:sz="0" w:space="0" w:color="auto"/>
                <w:bottom w:val="none" w:sz="0" w:space="0" w:color="auto"/>
                <w:right w:val="none" w:sz="0" w:space="0" w:color="auto"/>
              </w:divBdr>
            </w:div>
            <w:div w:id="735784058">
              <w:marLeft w:val="0"/>
              <w:marRight w:val="0"/>
              <w:marTop w:val="0"/>
              <w:marBottom w:val="0"/>
              <w:divBdr>
                <w:top w:val="none" w:sz="0" w:space="0" w:color="auto"/>
                <w:left w:val="none" w:sz="0" w:space="0" w:color="auto"/>
                <w:bottom w:val="none" w:sz="0" w:space="0" w:color="auto"/>
                <w:right w:val="none" w:sz="0" w:space="0" w:color="auto"/>
              </w:divBdr>
            </w:div>
            <w:div w:id="1472871386">
              <w:marLeft w:val="0"/>
              <w:marRight w:val="0"/>
              <w:marTop w:val="0"/>
              <w:marBottom w:val="0"/>
              <w:divBdr>
                <w:top w:val="none" w:sz="0" w:space="0" w:color="auto"/>
                <w:left w:val="none" w:sz="0" w:space="0" w:color="auto"/>
                <w:bottom w:val="none" w:sz="0" w:space="0" w:color="auto"/>
                <w:right w:val="none" w:sz="0" w:space="0" w:color="auto"/>
              </w:divBdr>
            </w:div>
            <w:div w:id="730228763">
              <w:marLeft w:val="0"/>
              <w:marRight w:val="0"/>
              <w:marTop w:val="0"/>
              <w:marBottom w:val="0"/>
              <w:divBdr>
                <w:top w:val="none" w:sz="0" w:space="0" w:color="auto"/>
                <w:left w:val="none" w:sz="0" w:space="0" w:color="auto"/>
                <w:bottom w:val="none" w:sz="0" w:space="0" w:color="auto"/>
                <w:right w:val="none" w:sz="0" w:space="0" w:color="auto"/>
              </w:divBdr>
            </w:div>
            <w:div w:id="1923292546">
              <w:marLeft w:val="0"/>
              <w:marRight w:val="0"/>
              <w:marTop w:val="0"/>
              <w:marBottom w:val="0"/>
              <w:divBdr>
                <w:top w:val="none" w:sz="0" w:space="0" w:color="auto"/>
                <w:left w:val="none" w:sz="0" w:space="0" w:color="auto"/>
                <w:bottom w:val="none" w:sz="0" w:space="0" w:color="auto"/>
                <w:right w:val="none" w:sz="0" w:space="0" w:color="auto"/>
              </w:divBdr>
            </w:div>
            <w:div w:id="527908913">
              <w:marLeft w:val="0"/>
              <w:marRight w:val="0"/>
              <w:marTop w:val="0"/>
              <w:marBottom w:val="0"/>
              <w:divBdr>
                <w:top w:val="none" w:sz="0" w:space="0" w:color="auto"/>
                <w:left w:val="none" w:sz="0" w:space="0" w:color="auto"/>
                <w:bottom w:val="none" w:sz="0" w:space="0" w:color="auto"/>
                <w:right w:val="none" w:sz="0" w:space="0" w:color="auto"/>
              </w:divBdr>
            </w:div>
            <w:div w:id="971709135">
              <w:marLeft w:val="0"/>
              <w:marRight w:val="0"/>
              <w:marTop w:val="0"/>
              <w:marBottom w:val="0"/>
              <w:divBdr>
                <w:top w:val="none" w:sz="0" w:space="0" w:color="auto"/>
                <w:left w:val="none" w:sz="0" w:space="0" w:color="auto"/>
                <w:bottom w:val="none" w:sz="0" w:space="0" w:color="auto"/>
                <w:right w:val="none" w:sz="0" w:space="0" w:color="auto"/>
              </w:divBdr>
            </w:div>
            <w:div w:id="412433854">
              <w:marLeft w:val="0"/>
              <w:marRight w:val="0"/>
              <w:marTop w:val="0"/>
              <w:marBottom w:val="0"/>
              <w:divBdr>
                <w:top w:val="none" w:sz="0" w:space="0" w:color="auto"/>
                <w:left w:val="none" w:sz="0" w:space="0" w:color="auto"/>
                <w:bottom w:val="none" w:sz="0" w:space="0" w:color="auto"/>
                <w:right w:val="none" w:sz="0" w:space="0" w:color="auto"/>
              </w:divBdr>
            </w:div>
            <w:div w:id="1191528955">
              <w:marLeft w:val="0"/>
              <w:marRight w:val="0"/>
              <w:marTop w:val="0"/>
              <w:marBottom w:val="0"/>
              <w:divBdr>
                <w:top w:val="none" w:sz="0" w:space="0" w:color="auto"/>
                <w:left w:val="none" w:sz="0" w:space="0" w:color="auto"/>
                <w:bottom w:val="none" w:sz="0" w:space="0" w:color="auto"/>
                <w:right w:val="none" w:sz="0" w:space="0" w:color="auto"/>
              </w:divBdr>
            </w:div>
            <w:div w:id="933396462">
              <w:marLeft w:val="0"/>
              <w:marRight w:val="0"/>
              <w:marTop w:val="0"/>
              <w:marBottom w:val="0"/>
              <w:divBdr>
                <w:top w:val="none" w:sz="0" w:space="0" w:color="auto"/>
                <w:left w:val="none" w:sz="0" w:space="0" w:color="auto"/>
                <w:bottom w:val="none" w:sz="0" w:space="0" w:color="auto"/>
                <w:right w:val="none" w:sz="0" w:space="0" w:color="auto"/>
              </w:divBdr>
            </w:div>
            <w:div w:id="1826892238">
              <w:marLeft w:val="0"/>
              <w:marRight w:val="0"/>
              <w:marTop w:val="0"/>
              <w:marBottom w:val="0"/>
              <w:divBdr>
                <w:top w:val="none" w:sz="0" w:space="0" w:color="auto"/>
                <w:left w:val="none" w:sz="0" w:space="0" w:color="auto"/>
                <w:bottom w:val="none" w:sz="0" w:space="0" w:color="auto"/>
                <w:right w:val="none" w:sz="0" w:space="0" w:color="auto"/>
              </w:divBdr>
            </w:div>
            <w:div w:id="1415662659">
              <w:marLeft w:val="0"/>
              <w:marRight w:val="0"/>
              <w:marTop w:val="0"/>
              <w:marBottom w:val="0"/>
              <w:divBdr>
                <w:top w:val="none" w:sz="0" w:space="0" w:color="auto"/>
                <w:left w:val="none" w:sz="0" w:space="0" w:color="auto"/>
                <w:bottom w:val="none" w:sz="0" w:space="0" w:color="auto"/>
                <w:right w:val="none" w:sz="0" w:space="0" w:color="auto"/>
              </w:divBdr>
            </w:div>
            <w:div w:id="885872804">
              <w:marLeft w:val="0"/>
              <w:marRight w:val="0"/>
              <w:marTop w:val="0"/>
              <w:marBottom w:val="0"/>
              <w:divBdr>
                <w:top w:val="none" w:sz="0" w:space="0" w:color="auto"/>
                <w:left w:val="none" w:sz="0" w:space="0" w:color="auto"/>
                <w:bottom w:val="none" w:sz="0" w:space="0" w:color="auto"/>
                <w:right w:val="none" w:sz="0" w:space="0" w:color="auto"/>
              </w:divBdr>
            </w:div>
            <w:div w:id="973560634">
              <w:marLeft w:val="0"/>
              <w:marRight w:val="0"/>
              <w:marTop w:val="0"/>
              <w:marBottom w:val="0"/>
              <w:divBdr>
                <w:top w:val="none" w:sz="0" w:space="0" w:color="auto"/>
                <w:left w:val="none" w:sz="0" w:space="0" w:color="auto"/>
                <w:bottom w:val="none" w:sz="0" w:space="0" w:color="auto"/>
                <w:right w:val="none" w:sz="0" w:space="0" w:color="auto"/>
              </w:divBdr>
            </w:div>
            <w:div w:id="1565338176">
              <w:marLeft w:val="0"/>
              <w:marRight w:val="0"/>
              <w:marTop w:val="0"/>
              <w:marBottom w:val="0"/>
              <w:divBdr>
                <w:top w:val="none" w:sz="0" w:space="0" w:color="auto"/>
                <w:left w:val="none" w:sz="0" w:space="0" w:color="auto"/>
                <w:bottom w:val="none" w:sz="0" w:space="0" w:color="auto"/>
                <w:right w:val="none" w:sz="0" w:space="0" w:color="auto"/>
              </w:divBdr>
            </w:div>
            <w:div w:id="1821071676">
              <w:marLeft w:val="0"/>
              <w:marRight w:val="0"/>
              <w:marTop w:val="0"/>
              <w:marBottom w:val="0"/>
              <w:divBdr>
                <w:top w:val="none" w:sz="0" w:space="0" w:color="auto"/>
                <w:left w:val="none" w:sz="0" w:space="0" w:color="auto"/>
                <w:bottom w:val="none" w:sz="0" w:space="0" w:color="auto"/>
                <w:right w:val="none" w:sz="0" w:space="0" w:color="auto"/>
              </w:divBdr>
            </w:div>
            <w:div w:id="1929118395">
              <w:marLeft w:val="0"/>
              <w:marRight w:val="0"/>
              <w:marTop w:val="0"/>
              <w:marBottom w:val="0"/>
              <w:divBdr>
                <w:top w:val="none" w:sz="0" w:space="0" w:color="auto"/>
                <w:left w:val="none" w:sz="0" w:space="0" w:color="auto"/>
                <w:bottom w:val="none" w:sz="0" w:space="0" w:color="auto"/>
                <w:right w:val="none" w:sz="0" w:space="0" w:color="auto"/>
              </w:divBdr>
            </w:div>
            <w:div w:id="1406487561">
              <w:marLeft w:val="0"/>
              <w:marRight w:val="0"/>
              <w:marTop w:val="0"/>
              <w:marBottom w:val="0"/>
              <w:divBdr>
                <w:top w:val="none" w:sz="0" w:space="0" w:color="auto"/>
                <w:left w:val="none" w:sz="0" w:space="0" w:color="auto"/>
                <w:bottom w:val="none" w:sz="0" w:space="0" w:color="auto"/>
                <w:right w:val="none" w:sz="0" w:space="0" w:color="auto"/>
              </w:divBdr>
            </w:div>
            <w:div w:id="616958547">
              <w:marLeft w:val="0"/>
              <w:marRight w:val="0"/>
              <w:marTop w:val="0"/>
              <w:marBottom w:val="0"/>
              <w:divBdr>
                <w:top w:val="none" w:sz="0" w:space="0" w:color="auto"/>
                <w:left w:val="none" w:sz="0" w:space="0" w:color="auto"/>
                <w:bottom w:val="none" w:sz="0" w:space="0" w:color="auto"/>
                <w:right w:val="none" w:sz="0" w:space="0" w:color="auto"/>
              </w:divBdr>
            </w:div>
            <w:div w:id="466436726">
              <w:marLeft w:val="0"/>
              <w:marRight w:val="0"/>
              <w:marTop w:val="0"/>
              <w:marBottom w:val="0"/>
              <w:divBdr>
                <w:top w:val="none" w:sz="0" w:space="0" w:color="auto"/>
                <w:left w:val="none" w:sz="0" w:space="0" w:color="auto"/>
                <w:bottom w:val="none" w:sz="0" w:space="0" w:color="auto"/>
                <w:right w:val="none" w:sz="0" w:space="0" w:color="auto"/>
              </w:divBdr>
            </w:div>
            <w:div w:id="888568583">
              <w:marLeft w:val="0"/>
              <w:marRight w:val="0"/>
              <w:marTop w:val="0"/>
              <w:marBottom w:val="0"/>
              <w:divBdr>
                <w:top w:val="none" w:sz="0" w:space="0" w:color="auto"/>
                <w:left w:val="none" w:sz="0" w:space="0" w:color="auto"/>
                <w:bottom w:val="none" w:sz="0" w:space="0" w:color="auto"/>
                <w:right w:val="none" w:sz="0" w:space="0" w:color="auto"/>
              </w:divBdr>
            </w:div>
            <w:div w:id="2062047936">
              <w:marLeft w:val="0"/>
              <w:marRight w:val="0"/>
              <w:marTop w:val="0"/>
              <w:marBottom w:val="0"/>
              <w:divBdr>
                <w:top w:val="none" w:sz="0" w:space="0" w:color="auto"/>
                <w:left w:val="none" w:sz="0" w:space="0" w:color="auto"/>
                <w:bottom w:val="none" w:sz="0" w:space="0" w:color="auto"/>
                <w:right w:val="none" w:sz="0" w:space="0" w:color="auto"/>
              </w:divBdr>
            </w:div>
            <w:div w:id="651713036">
              <w:marLeft w:val="0"/>
              <w:marRight w:val="0"/>
              <w:marTop w:val="0"/>
              <w:marBottom w:val="0"/>
              <w:divBdr>
                <w:top w:val="none" w:sz="0" w:space="0" w:color="auto"/>
                <w:left w:val="none" w:sz="0" w:space="0" w:color="auto"/>
                <w:bottom w:val="none" w:sz="0" w:space="0" w:color="auto"/>
                <w:right w:val="none" w:sz="0" w:space="0" w:color="auto"/>
              </w:divBdr>
            </w:div>
            <w:div w:id="875042326">
              <w:marLeft w:val="0"/>
              <w:marRight w:val="0"/>
              <w:marTop w:val="0"/>
              <w:marBottom w:val="0"/>
              <w:divBdr>
                <w:top w:val="none" w:sz="0" w:space="0" w:color="auto"/>
                <w:left w:val="none" w:sz="0" w:space="0" w:color="auto"/>
                <w:bottom w:val="none" w:sz="0" w:space="0" w:color="auto"/>
                <w:right w:val="none" w:sz="0" w:space="0" w:color="auto"/>
              </w:divBdr>
            </w:div>
            <w:div w:id="1290087164">
              <w:marLeft w:val="0"/>
              <w:marRight w:val="0"/>
              <w:marTop w:val="0"/>
              <w:marBottom w:val="0"/>
              <w:divBdr>
                <w:top w:val="none" w:sz="0" w:space="0" w:color="auto"/>
                <w:left w:val="none" w:sz="0" w:space="0" w:color="auto"/>
                <w:bottom w:val="none" w:sz="0" w:space="0" w:color="auto"/>
                <w:right w:val="none" w:sz="0" w:space="0" w:color="auto"/>
              </w:divBdr>
            </w:div>
            <w:div w:id="323508491">
              <w:marLeft w:val="0"/>
              <w:marRight w:val="0"/>
              <w:marTop w:val="0"/>
              <w:marBottom w:val="0"/>
              <w:divBdr>
                <w:top w:val="none" w:sz="0" w:space="0" w:color="auto"/>
                <w:left w:val="none" w:sz="0" w:space="0" w:color="auto"/>
                <w:bottom w:val="none" w:sz="0" w:space="0" w:color="auto"/>
                <w:right w:val="none" w:sz="0" w:space="0" w:color="auto"/>
              </w:divBdr>
            </w:div>
            <w:div w:id="500776112">
              <w:marLeft w:val="0"/>
              <w:marRight w:val="0"/>
              <w:marTop w:val="0"/>
              <w:marBottom w:val="0"/>
              <w:divBdr>
                <w:top w:val="none" w:sz="0" w:space="0" w:color="auto"/>
                <w:left w:val="none" w:sz="0" w:space="0" w:color="auto"/>
                <w:bottom w:val="none" w:sz="0" w:space="0" w:color="auto"/>
                <w:right w:val="none" w:sz="0" w:space="0" w:color="auto"/>
              </w:divBdr>
            </w:div>
            <w:div w:id="1132551646">
              <w:marLeft w:val="0"/>
              <w:marRight w:val="0"/>
              <w:marTop w:val="0"/>
              <w:marBottom w:val="0"/>
              <w:divBdr>
                <w:top w:val="none" w:sz="0" w:space="0" w:color="auto"/>
                <w:left w:val="none" w:sz="0" w:space="0" w:color="auto"/>
                <w:bottom w:val="none" w:sz="0" w:space="0" w:color="auto"/>
                <w:right w:val="none" w:sz="0" w:space="0" w:color="auto"/>
              </w:divBdr>
            </w:div>
            <w:div w:id="630020755">
              <w:marLeft w:val="0"/>
              <w:marRight w:val="0"/>
              <w:marTop w:val="0"/>
              <w:marBottom w:val="0"/>
              <w:divBdr>
                <w:top w:val="none" w:sz="0" w:space="0" w:color="auto"/>
                <w:left w:val="none" w:sz="0" w:space="0" w:color="auto"/>
                <w:bottom w:val="none" w:sz="0" w:space="0" w:color="auto"/>
                <w:right w:val="none" w:sz="0" w:space="0" w:color="auto"/>
              </w:divBdr>
            </w:div>
            <w:div w:id="1562904607">
              <w:marLeft w:val="0"/>
              <w:marRight w:val="0"/>
              <w:marTop w:val="0"/>
              <w:marBottom w:val="0"/>
              <w:divBdr>
                <w:top w:val="none" w:sz="0" w:space="0" w:color="auto"/>
                <w:left w:val="none" w:sz="0" w:space="0" w:color="auto"/>
                <w:bottom w:val="none" w:sz="0" w:space="0" w:color="auto"/>
                <w:right w:val="none" w:sz="0" w:space="0" w:color="auto"/>
              </w:divBdr>
            </w:div>
            <w:div w:id="455216282">
              <w:marLeft w:val="0"/>
              <w:marRight w:val="0"/>
              <w:marTop w:val="0"/>
              <w:marBottom w:val="0"/>
              <w:divBdr>
                <w:top w:val="none" w:sz="0" w:space="0" w:color="auto"/>
                <w:left w:val="none" w:sz="0" w:space="0" w:color="auto"/>
                <w:bottom w:val="none" w:sz="0" w:space="0" w:color="auto"/>
                <w:right w:val="none" w:sz="0" w:space="0" w:color="auto"/>
              </w:divBdr>
            </w:div>
            <w:div w:id="2114546217">
              <w:marLeft w:val="0"/>
              <w:marRight w:val="0"/>
              <w:marTop w:val="0"/>
              <w:marBottom w:val="0"/>
              <w:divBdr>
                <w:top w:val="none" w:sz="0" w:space="0" w:color="auto"/>
                <w:left w:val="none" w:sz="0" w:space="0" w:color="auto"/>
                <w:bottom w:val="none" w:sz="0" w:space="0" w:color="auto"/>
                <w:right w:val="none" w:sz="0" w:space="0" w:color="auto"/>
              </w:divBdr>
            </w:div>
            <w:div w:id="1146892301">
              <w:marLeft w:val="0"/>
              <w:marRight w:val="0"/>
              <w:marTop w:val="0"/>
              <w:marBottom w:val="0"/>
              <w:divBdr>
                <w:top w:val="none" w:sz="0" w:space="0" w:color="auto"/>
                <w:left w:val="none" w:sz="0" w:space="0" w:color="auto"/>
                <w:bottom w:val="none" w:sz="0" w:space="0" w:color="auto"/>
                <w:right w:val="none" w:sz="0" w:space="0" w:color="auto"/>
              </w:divBdr>
            </w:div>
            <w:div w:id="1715545964">
              <w:marLeft w:val="0"/>
              <w:marRight w:val="0"/>
              <w:marTop w:val="0"/>
              <w:marBottom w:val="0"/>
              <w:divBdr>
                <w:top w:val="none" w:sz="0" w:space="0" w:color="auto"/>
                <w:left w:val="none" w:sz="0" w:space="0" w:color="auto"/>
                <w:bottom w:val="none" w:sz="0" w:space="0" w:color="auto"/>
                <w:right w:val="none" w:sz="0" w:space="0" w:color="auto"/>
              </w:divBdr>
            </w:div>
            <w:div w:id="2075201438">
              <w:marLeft w:val="0"/>
              <w:marRight w:val="0"/>
              <w:marTop w:val="0"/>
              <w:marBottom w:val="0"/>
              <w:divBdr>
                <w:top w:val="none" w:sz="0" w:space="0" w:color="auto"/>
                <w:left w:val="none" w:sz="0" w:space="0" w:color="auto"/>
                <w:bottom w:val="none" w:sz="0" w:space="0" w:color="auto"/>
                <w:right w:val="none" w:sz="0" w:space="0" w:color="auto"/>
              </w:divBdr>
            </w:div>
            <w:div w:id="440222943">
              <w:marLeft w:val="0"/>
              <w:marRight w:val="0"/>
              <w:marTop w:val="0"/>
              <w:marBottom w:val="0"/>
              <w:divBdr>
                <w:top w:val="none" w:sz="0" w:space="0" w:color="auto"/>
                <w:left w:val="none" w:sz="0" w:space="0" w:color="auto"/>
                <w:bottom w:val="none" w:sz="0" w:space="0" w:color="auto"/>
                <w:right w:val="none" w:sz="0" w:space="0" w:color="auto"/>
              </w:divBdr>
            </w:div>
            <w:div w:id="742794429">
              <w:marLeft w:val="0"/>
              <w:marRight w:val="0"/>
              <w:marTop w:val="0"/>
              <w:marBottom w:val="0"/>
              <w:divBdr>
                <w:top w:val="none" w:sz="0" w:space="0" w:color="auto"/>
                <w:left w:val="none" w:sz="0" w:space="0" w:color="auto"/>
                <w:bottom w:val="none" w:sz="0" w:space="0" w:color="auto"/>
                <w:right w:val="none" w:sz="0" w:space="0" w:color="auto"/>
              </w:divBdr>
            </w:div>
            <w:div w:id="2108496437">
              <w:marLeft w:val="0"/>
              <w:marRight w:val="0"/>
              <w:marTop w:val="0"/>
              <w:marBottom w:val="0"/>
              <w:divBdr>
                <w:top w:val="none" w:sz="0" w:space="0" w:color="auto"/>
                <w:left w:val="none" w:sz="0" w:space="0" w:color="auto"/>
                <w:bottom w:val="none" w:sz="0" w:space="0" w:color="auto"/>
                <w:right w:val="none" w:sz="0" w:space="0" w:color="auto"/>
              </w:divBdr>
            </w:div>
            <w:div w:id="1930771249">
              <w:marLeft w:val="0"/>
              <w:marRight w:val="0"/>
              <w:marTop w:val="0"/>
              <w:marBottom w:val="0"/>
              <w:divBdr>
                <w:top w:val="none" w:sz="0" w:space="0" w:color="auto"/>
                <w:left w:val="none" w:sz="0" w:space="0" w:color="auto"/>
                <w:bottom w:val="none" w:sz="0" w:space="0" w:color="auto"/>
                <w:right w:val="none" w:sz="0" w:space="0" w:color="auto"/>
              </w:divBdr>
            </w:div>
            <w:div w:id="1371296161">
              <w:marLeft w:val="0"/>
              <w:marRight w:val="0"/>
              <w:marTop w:val="0"/>
              <w:marBottom w:val="0"/>
              <w:divBdr>
                <w:top w:val="none" w:sz="0" w:space="0" w:color="auto"/>
                <w:left w:val="none" w:sz="0" w:space="0" w:color="auto"/>
                <w:bottom w:val="none" w:sz="0" w:space="0" w:color="auto"/>
                <w:right w:val="none" w:sz="0" w:space="0" w:color="auto"/>
              </w:divBdr>
            </w:div>
            <w:div w:id="520628264">
              <w:marLeft w:val="0"/>
              <w:marRight w:val="0"/>
              <w:marTop w:val="0"/>
              <w:marBottom w:val="0"/>
              <w:divBdr>
                <w:top w:val="none" w:sz="0" w:space="0" w:color="auto"/>
                <w:left w:val="none" w:sz="0" w:space="0" w:color="auto"/>
                <w:bottom w:val="none" w:sz="0" w:space="0" w:color="auto"/>
                <w:right w:val="none" w:sz="0" w:space="0" w:color="auto"/>
              </w:divBdr>
            </w:div>
            <w:div w:id="171991496">
              <w:marLeft w:val="0"/>
              <w:marRight w:val="0"/>
              <w:marTop w:val="0"/>
              <w:marBottom w:val="0"/>
              <w:divBdr>
                <w:top w:val="none" w:sz="0" w:space="0" w:color="auto"/>
                <w:left w:val="none" w:sz="0" w:space="0" w:color="auto"/>
                <w:bottom w:val="none" w:sz="0" w:space="0" w:color="auto"/>
                <w:right w:val="none" w:sz="0" w:space="0" w:color="auto"/>
              </w:divBdr>
            </w:div>
            <w:div w:id="1274442380">
              <w:marLeft w:val="0"/>
              <w:marRight w:val="0"/>
              <w:marTop w:val="0"/>
              <w:marBottom w:val="0"/>
              <w:divBdr>
                <w:top w:val="none" w:sz="0" w:space="0" w:color="auto"/>
                <w:left w:val="none" w:sz="0" w:space="0" w:color="auto"/>
                <w:bottom w:val="none" w:sz="0" w:space="0" w:color="auto"/>
                <w:right w:val="none" w:sz="0" w:space="0" w:color="auto"/>
              </w:divBdr>
            </w:div>
            <w:div w:id="183133475">
              <w:marLeft w:val="0"/>
              <w:marRight w:val="0"/>
              <w:marTop w:val="0"/>
              <w:marBottom w:val="0"/>
              <w:divBdr>
                <w:top w:val="none" w:sz="0" w:space="0" w:color="auto"/>
                <w:left w:val="none" w:sz="0" w:space="0" w:color="auto"/>
                <w:bottom w:val="none" w:sz="0" w:space="0" w:color="auto"/>
                <w:right w:val="none" w:sz="0" w:space="0" w:color="auto"/>
              </w:divBdr>
            </w:div>
            <w:div w:id="467599788">
              <w:marLeft w:val="0"/>
              <w:marRight w:val="0"/>
              <w:marTop w:val="0"/>
              <w:marBottom w:val="0"/>
              <w:divBdr>
                <w:top w:val="none" w:sz="0" w:space="0" w:color="auto"/>
                <w:left w:val="none" w:sz="0" w:space="0" w:color="auto"/>
                <w:bottom w:val="none" w:sz="0" w:space="0" w:color="auto"/>
                <w:right w:val="none" w:sz="0" w:space="0" w:color="auto"/>
              </w:divBdr>
            </w:div>
            <w:div w:id="790051564">
              <w:marLeft w:val="0"/>
              <w:marRight w:val="0"/>
              <w:marTop w:val="0"/>
              <w:marBottom w:val="0"/>
              <w:divBdr>
                <w:top w:val="none" w:sz="0" w:space="0" w:color="auto"/>
                <w:left w:val="none" w:sz="0" w:space="0" w:color="auto"/>
                <w:bottom w:val="none" w:sz="0" w:space="0" w:color="auto"/>
                <w:right w:val="none" w:sz="0" w:space="0" w:color="auto"/>
              </w:divBdr>
            </w:div>
            <w:div w:id="103966703">
              <w:marLeft w:val="0"/>
              <w:marRight w:val="0"/>
              <w:marTop w:val="0"/>
              <w:marBottom w:val="0"/>
              <w:divBdr>
                <w:top w:val="none" w:sz="0" w:space="0" w:color="auto"/>
                <w:left w:val="none" w:sz="0" w:space="0" w:color="auto"/>
                <w:bottom w:val="none" w:sz="0" w:space="0" w:color="auto"/>
                <w:right w:val="none" w:sz="0" w:space="0" w:color="auto"/>
              </w:divBdr>
            </w:div>
            <w:div w:id="1737557447">
              <w:marLeft w:val="0"/>
              <w:marRight w:val="0"/>
              <w:marTop w:val="0"/>
              <w:marBottom w:val="0"/>
              <w:divBdr>
                <w:top w:val="none" w:sz="0" w:space="0" w:color="auto"/>
                <w:left w:val="none" w:sz="0" w:space="0" w:color="auto"/>
                <w:bottom w:val="none" w:sz="0" w:space="0" w:color="auto"/>
                <w:right w:val="none" w:sz="0" w:space="0" w:color="auto"/>
              </w:divBdr>
            </w:div>
            <w:div w:id="613637112">
              <w:marLeft w:val="0"/>
              <w:marRight w:val="0"/>
              <w:marTop w:val="0"/>
              <w:marBottom w:val="0"/>
              <w:divBdr>
                <w:top w:val="none" w:sz="0" w:space="0" w:color="auto"/>
                <w:left w:val="none" w:sz="0" w:space="0" w:color="auto"/>
                <w:bottom w:val="none" w:sz="0" w:space="0" w:color="auto"/>
                <w:right w:val="none" w:sz="0" w:space="0" w:color="auto"/>
              </w:divBdr>
            </w:div>
            <w:div w:id="1454210092">
              <w:marLeft w:val="0"/>
              <w:marRight w:val="0"/>
              <w:marTop w:val="0"/>
              <w:marBottom w:val="0"/>
              <w:divBdr>
                <w:top w:val="none" w:sz="0" w:space="0" w:color="auto"/>
                <w:left w:val="none" w:sz="0" w:space="0" w:color="auto"/>
                <w:bottom w:val="none" w:sz="0" w:space="0" w:color="auto"/>
                <w:right w:val="none" w:sz="0" w:space="0" w:color="auto"/>
              </w:divBdr>
            </w:div>
            <w:div w:id="1202983924">
              <w:marLeft w:val="0"/>
              <w:marRight w:val="0"/>
              <w:marTop w:val="0"/>
              <w:marBottom w:val="0"/>
              <w:divBdr>
                <w:top w:val="none" w:sz="0" w:space="0" w:color="auto"/>
                <w:left w:val="none" w:sz="0" w:space="0" w:color="auto"/>
                <w:bottom w:val="none" w:sz="0" w:space="0" w:color="auto"/>
                <w:right w:val="none" w:sz="0" w:space="0" w:color="auto"/>
              </w:divBdr>
            </w:div>
            <w:div w:id="2785001">
              <w:marLeft w:val="0"/>
              <w:marRight w:val="0"/>
              <w:marTop w:val="0"/>
              <w:marBottom w:val="0"/>
              <w:divBdr>
                <w:top w:val="none" w:sz="0" w:space="0" w:color="auto"/>
                <w:left w:val="none" w:sz="0" w:space="0" w:color="auto"/>
                <w:bottom w:val="none" w:sz="0" w:space="0" w:color="auto"/>
                <w:right w:val="none" w:sz="0" w:space="0" w:color="auto"/>
              </w:divBdr>
            </w:div>
            <w:div w:id="1448043075">
              <w:marLeft w:val="0"/>
              <w:marRight w:val="0"/>
              <w:marTop w:val="0"/>
              <w:marBottom w:val="0"/>
              <w:divBdr>
                <w:top w:val="none" w:sz="0" w:space="0" w:color="auto"/>
                <w:left w:val="none" w:sz="0" w:space="0" w:color="auto"/>
                <w:bottom w:val="none" w:sz="0" w:space="0" w:color="auto"/>
                <w:right w:val="none" w:sz="0" w:space="0" w:color="auto"/>
              </w:divBdr>
            </w:div>
            <w:div w:id="1058478068">
              <w:marLeft w:val="0"/>
              <w:marRight w:val="0"/>
              <w:marTop w:val="0"/>
              <w:marBottom w:val="0"/>
              <w:divBdr>
                <w:top w:val="none" w:sz="0" w:space="0" w:color="auto"/>
                <w:left w:val="none" w:sz="0" w:space="0" w:color="auto"/>
                <w:bottom w:val="none" w:sz="0" w:space="0" w:color="auto"/>
                <w:right w:val="none" w:sz="0" w:space="0" w:color="auto"/>
              </w:divBdr>
            </w:div>
            <w:div w:id="2008898284">
              <w:marLeft w:val="0"/>
              <w:marRight w:val="0"/>
              <w:marTop w:val="0"/>
              <w:marBottom w:val="0"/>
              <w:divBdr>
                <w:top w:val="none" w:sz="0" w:space="0" w:color="auto"/>
                <w:left w:val="none" w:sz="0" w:space="0" w:color="auto"/>
                <w:bottom w:val="none" w:sz="0" w:space="0" w:color="auto"/>
                <w:right w:val="none" w:sz="0" w:space="0" w:color="auto"/>
              </w:divBdr>
            </w:div>
            <w:div w:id="774986090">
              <w:marLeft w:val="0"/>
              <w:marRight w:val="0"/>
              <w:marTop w:val="0"/>
              <w:marBottom w:val="0"/>
              <w:divBdr>
                <w:top w:val="none" w:sz="0" w:space="0" w:color="auto"/>
                <w:left w:val="none" w:sz="0" w:space="0" w:color="auto"/>
                <w:bottom w:val="none" w:sz="0" w:space="0" w:color="auto"/>
                <w:right w:val="none" w:sz="0" w:space="0" w:color="auto"/>
              </w:divBdr>
            </w:div>
            <w:div w:id="1777670169">
              <w:marLeft w:val="0"/>
              <w:marRight w:val="0"/>
              <w:marTop w:val="0"/>
              <w:marBottom w:val="0"/>
              <w:divBdr>
                <w:top w:val="none" w:sz="0" w:space="0" w:color="auto"/>
                <w:left w:val="none" w:sz="0" w:space="0" w:color="auto"/>
                <w:bottom w:val="none" w:sz="0" w:space="0" w:color="auto"/>
                <w:right w:val="none" w:sz="0" w:space="0" w:color="auto"/>
              </w:divBdr>
            </w:div>
            <w:div w:id="2074766400">
              <w:marLeft w:val="0"/>
              <w:marRight w:val="0"/>
              <w:marTop w:val="0"/>
              <w:marBottom w:val="0"/>
              <w:divBdr>
                <w:top w:val="none" w:sz="0" w:space="0" w:color="auto"/>
                <w:left w:val="none" w:sz="0" w:space="0" w:color="auto"/>
                <w:bottom w:val="none" w:sz="0" w:space="0" w:color="auto"/>
                <w:right w:val="none" w:sz="0" w:space="0" w:color="auto"/>
              </w:divBdr>
            </w:div>
            <w:div w:id="4485170">
              <w:marLeft w:val="0"/>
              <w:marRight w:val="0"/>
              <w:marTop w:val="0"/>
              <w:marBottom w:val="0"/>
              <w:divBdr>
                <w:top w:val="none" w:sz="0" w:space="0" w:color="auto"/>
                <w:left w:val="none" w:sz="0" w:space="0" w:color="auto"/>
                <w:bottom w:val="none" w:sz="0" w:space="0" w:color="auto"/>
                <w:right w:val="none" w:sz="0" w:space="0" w:color="auto"/>
              </w:divBdr>
            </w:div>
            <w:div w:id="1628009398">
              <w:marLeft w:val="0"/>
              <w:marRight w:val="0"/>
              <w:marTop w:val="0"/>
              <w:marBottom w:val="0"/>
              <w:divBdr>
                <w:top w:val="none" w:sz="0" w:space="0" w:color="auto"/>
                <w:left w:val="none" w:sz="0" w:space="0" w:color="auto"/>
                <w:bottom w:val="none" w:sz="0" w:space="0" w:color="auto"/>
                <w:right w:val="none" w:sz="0" w:space="0" w:color="auto"/>
              </w:divBdr>
            </w:div>
            <w:div w:id="794641681">
              <w:marLeft w:val="0"/>
              <w:marRight w:val="0"/>
              <w:marTop w:val="0"/>
              <w:marBottom w:val="0"/>
              <w:divBdr>
                <w:top w:val="none" w:sz="0" w:space="0" w:color="auto"/>
                <w:left w:val="none" w:sz="0" w:space="0" w:color="auto"/>
                <w:bottom w:val="none" w:sz="0" w:space="0" w:color="auto"/>
                <w:right w:val="none" w:sz="0" w:space="0" w:color="auto"/>
              </w:divBdr>
            </w:div>
            <w:div w:id="904339996">
              <w:marLeft w:val="0"/>
              <w:marRight w:val="0"/>
              <w:marTop w:val="0"/>
              <w:marBottom w:val="0"/>
              <w:divBdr>
                <w:top w:val="none" w:sz="0" w:space="0" w:color="auto"/>
                <w:left w:val="none" w:sz="0" w:space="0" w:color="auto"/>
                <w:bottom w:val="none" w:sz="0" w:space="0" w:color="auto"/>
                <w:right w:val="none" w:sz="0" w:space="0" w:color="auto"/>
              </w:divBdr>
            </w:div>
            <w:div w:id="593127922">
              <w:marLeft w:val="0"/>
              <w:marRight w:val="0"/>
              <w:marTop w:val="0"/>
              <w:marBottom w:val="0"/>
              <w:divBdr>
                <w:top w:val="none" w:sz="0" w:space="0" w:color="auto"/>
                <w:left w:val="none" w:sz="0" w:space="0" w:color="auto"/>
                <w:bottom w:val="none" w:sz="0" w:space="0" w:color="auto"/>
                <w:right w:val="none" w:sz="0" w:space="0" w:color="auto"/>
              </w:divBdr>
            </w:div>
            <w:div w:id="533418905">
              <w:marLeft w:val="0"/>
              <w:marRight w:val="0"/>
              <w:marTop w:val="0"/>
              <w:marBottom w:val="0"/>
              <w:divBdr>
                <w:top w:val="none" w:sz="0" w:space="0" w:color="auto"/>
                <w:left w:val="none" w:sz="0" w:space="0" w:color="auto"/>
                <w:bottom w:val="none" w:sz="0" w:space="0" w:color="auto"/>
                <w:right w:val="none" w:sz="0" w:space="0" w:color="auto"/>
              </w:divBdr>
            </w:div>
            <w:div w:id="674460838">
              <w:marLeft w:val="0"/>
              <w:marRight w:val="0"/>
              <w:marTop w:val="0"/>
              <w:marBottom w:val="0"/>
              <w:divBdr>
                <w:top w:val="none" w:sz="0" w:space="0" w:color="auto"/>
                <w:left w:val="none" w:sz="0" w:space="0" w:color="auto"/>
                <w:bottom w:val="none" w:sz="0" w:space="0" w:color="auto"/>
                <w:right w:val="none" w:sz="0" w:space="0" w:color="auto"/>
              </w:divBdr>
            </w:div>
            <w:div w:id="866599489">
              <w:marLeft w:val="0"/>
              <w:marRight w:val="0"/>
              <w:marTop w:val="0"/>
              <w:marBottom w:val="0"/>
              <w:divBdr>
                <w:top w:val="none" w:sz="0" w:space="0" w:color="auto"/>
                <w:left w:val="none" w:sz="0" w:space="0" w:color="auto"/>
                <w:bottom w:val="none" w:sz="0" w:space="0" w:color="auto"/>
                <w:right w:val="none" w:sz="0" w:space="0" w:color="auto"/>
              </w:divBdr>
            </w:div>
            <w:div w:id="1591427559">
              <w:marLeft w:val="0"/>
              <w:marRight w:val="0"/>
              <w:marTop w:val="0"/>
              <w:marBottom w:val="0"/>
              <w:divBdr>
                <w:top w:val="none" w:sz="0" w:space="0" w:color="auto"/>
                <w:left w:val="none" w:sz="0" w:space="0" w:color="auto"/>
                <w:bottom w:val="none" w:sz="0" w:space="0" w:color="auto"/>
                <w:right w:val="none" w:sz="0" w:space="0" w:color="auto"/>
              </w:divBdr>
            </w:div>
            <w:div w:id="1621645385">
              <w:marLeft w:val="0"/>
              <w:marRight w:val="0"/>
              <w:marTop w:val="0"/>
              <w:marBottom w:val="0"/>
              <w:divBdr>
                <w:top w:val="none" w:sz="0" w:space="0" w:color="auto"/>
                <w:left w:val="none" w:sz="0" w:space="0" w:color="auto"/>
                <w:bottom w:val="none" w:sz="0" w:space="0" w:color="auto"/>
                <w:right w:val="none" w:sz="0" w:space="0" w:color="auto"/>
              </w:divBdr>
            </w:div>
            <w:div w:id="379089531">
              <w:marLeft w:val="0"/>
              <w:marRight w:val="0"/>
              <w:marTop w:val="0"/>
              <w:marBottom w:val="0"/>
              <w:divBdr>
                <w:top w:val="none" w:sz="0" w:space="0" w:color="auto"/>
                <w:left w:val="none" w:sz="0" w:space="0" w:color="auto"/>
                <w:bottom w:val="none" w:sz="0" w:space="0" w:color="auto"/>
                <w:right w:val="none" w:sz="0" w:space="0" w:color="auto"/>
              </w:divBdr>
            </w:div>
            <w:div w:id="1013260">
              <w:marLeft w:val="0"/>
              <w:marRight w:val="0"/>
              <w:marTop w:val="0"/>
              <w:marBottom w:val="0"/>
              <w:divBdr>
                <w:top w:val="none" w:sz="0" w:space="0" w:color="auto"/>
                <w:left w:val="none" w:sz="0" w:space="0" w:color="auto"/>
                <w:bottom w:val="none" w:sz="0" w:space="0" w:color="auto"/>
                <w:right w:val="none" w:sz="0" w:space="0" w:color="auto"/>
              </w:divBdr>
            </w:div>
            <w:div w:id="1636333550">
              <w:marLeft w:val="0"/>
              <w:marRight w:val="0"/>
              <w:marTop w:val="0"/>
              <w:marBottom w:val="0"/>
              <w:divBdr>
                <w:top w:val="none" w:sz="0" w:space="0" w:color="auto"/>
                <w:left w:val="none" w:sz="0" w:space="0" w:color="auto"/>
                <w:bottom w:val="none" w:sz="0" w:space="0" w:color="auto"/>
                <w:right w:val="none" w:sz="0" w:space="0" w:color="auto"/>
              </w:divBdr>
            </w:div>
            <w:div w:id="34815794">
              <w:marLeft w:val="0"/>
              <w:marRight w:val="0"/>
              <w:marTop w:val="0"/>
              <w:marBottom w:val="0"/>
              <w:divBdr>
                <w:top w:val="none" w:sz="0" w:space="0" w:color="auto"/>
                <w:left w:val="none" w:sz="0" w:space="0" w:color="auto"/>
                <w:bottom w:val="none" w:sz="0" w:space="0" w:color="auto"/>
                <w:right w:val="none" w:sz="0" w:space="0" w:color="auto"/>
              </w:divBdr>
            </w:div>
            <w:div w:id="1964195195">
              <w:marLeft w:val="0"/>
              <w:marRight w:val="0"/>
              <w:marTop w:val="0"/>
              <w:marBottom w:val="0"/>
              <w:divBdr>
                <w:top w:val="none" w:sz="0" w:space="0" w:color="auto"/>
                <w:left w:val="none" w:sz="0" w:space="0" w:color="auto"/>
                <w:bottom w:val="none" w:sz="0" w:space="0" w:color="auto"/>
                <w:right w:val="none" w:sz="0" w:space="0" w:color="auto"/>
              </w:divBdr>
            </w:div>
            <w:div w:id="647899337">
              <w:marLeft w:val="0"/>
              <w:marRight w:val="0"/>
              <w:marTop w:val="0"/>
              <w:marBottom w:val="0"/>
              <w:divBdr>
                <w:top w:val="none" w:sz="0" w:space="0" w:color="auto"/>
                <w:left w:val="none" w:sz="0" w:space="0" w:color="auto"/>
                <w:bottom w:val="none" w:sz="0" w:space="0" w:color="auto"/>
                <w:right w:val="none" w:sz="0" w:space="0" w:color="auto"/>
              </w:divBdr>
            </w:div>
            <w:div w:id="996106771">
              <w:marLeft w:val="0"/>
              <w:marRight w:val="0"/>
              <w:marTop w:val="0"/>
              <w:marBottom w:val="0"/>
              <w:divBdr>
                <w:top w:val="none" w:sz="0" w:space="0" w:color="auto"/>
                <w:left w:val="none" w:sz="0" w:space="0" w:color="auto"/>
                <w:bottom w:val="none" w:sz="0" w:space="0" w:color="auto"/>
                <w:right w:val="none" w:sz="0" w:space="0" w:color="auto"/>
              </w:divBdr>
            </w:div>
            <w:div w:id="367337046">
              <w:marLeft w:val="0"/>
              <w:marRight w:val="0"/>
              <w:marTop w:val="0"/>
              <w:marBottom w:val="0"/>
              <w:divBdr>
                <w:top w:val="none" w:sz="0" w:space="0" w:color="auto"/>
                <w:left w:val="none" w:sz="0" w:space="0" w:color="auto"/>
                <w:bottom w:val="none" w:sz="0" w:space="0" w:color="auto"/>
                <w:right w:val="none" w:sz="0" w:space="0" w:color="auto"/>
              </w:divBdr>
            </w:div>
            <w:div w:id="1293513424">
              <w:marLeft w:val="0"/>
              <w:marRight w:val="0"/>
              <w:marTop w:val="0"/>
              <w:marBottom w:val="0"/>
              <w:divBdr>
                <w:top w:val="none" w:sz="0" w:space="0" w:color="auto"/>
                <w:left w:val="none" w:sz="0" w:space="0" w:color="auto"/>
                <w:bottom w:val="none" w:sz="0" w:space="0" w:color="auto"/>
                <w:right w:val="none" w:sz="0" w:space="0" w:color="auto"/>
              </w:divBdr>
            </w:div>
            <w:div w:id="1071540294">
              <w:marLeft w:val="0"/>
              <w:marRight w:val="0"/>
              <w:marTop w:val="0"/>
              <w:marBottom w:val="0"/>
              <w:divBdr>
                <w:top w:val="none" w:sz="0" w:space="0" w:color="auto"/>
                <w:left w:val="none" w:sz="0" w:space="0" w:color="auto"/>
                <w:bottom w:val="none" w:sz="0" w:space="0" w:color="auto"/>
                <w:right w:val="none" w:sz="0" w:space="0" w:color="auto"/>
              </w:divBdr>
            </w:div>
            <w:div w:id="1561357584">
              <w:marLeft w:val="0"/>
              <w:marRight w:val="0"/>
              <w:marTop w:val="0"/>
              <w:marBottom w:val="0"/>
              <w:divBdr>
                <w:top w:val="none" w:sz="0" w:space="0" w:color="auto"/>
                <w:left w:val="none" w:sz="0" w:space="0" w:color="auto"/>
                <w:bottom w:val="none" w:sz="0" w:space="0" w:color="auto"/>
                <w:right w:val="none" w:sz="0" w:space="0" w:color="auto"/>
              </w:divBdr>
            </w:div>
            <w:div w:id="691347568">
              <w:marLeft w:val="0"/>
              <w:marRight w:val="0"/>
              <w:marTop w:val="0"/>
              <w:marBottom w:val="0"/>
              <w:divBdr>
                <w:top w:val="none" w:sz="0" w:space="0" w:color="auto"/>
                <w:left w:val="none" w:sz="0" w:space="0" w:color="auto"/>
                <w:bottom w:val="none" w:sz="0" w:space="0" w:color="auto"/>
                <w:right w:val="none" w:sz="0" w:space="0" w:color="auto"/>
              </w:divBdr>
            </w:div>
            <w:div w:id="1989895915">
              <w:marLeft w:val="0"/>
              <w:marRight w:val="0"/>
              <w:marTop w:val="0"/>
              <w:marBottom w:val="0"/>
              <w:divBdr>
                <w:top w:val="none" w:sz="0" w:space="0" w:color="auto"/>
                <w:left w:val="none" w:sz="0" w:space="0" w:color="auto"/>
                <w:bottom w:val="none" w:sz="0" w:space="0" w:color="auto"/>
                <w:right w:val="none" w:sz="0" w:space="0" w:color="auto"/>
              </w:divBdr>
            </w:div>
            <w:div w:id="2077361216">
              <w:marLeft w:val="0"/>
              <w:marRight w:val="0"/>
              <w:marTop w:val="0"/>
              <w:marBottom w:val="0"/>
              <w:divBdr>
                <w:top w:val="none" w:sz="0" w:space="0" w:color="auto"/>
                <w:left w:val="none" w:sz="0" w:space="0" w:color="auto"/>
                <w:bottom w:val="none" w:sz="0" w:space="0" w:color="auto"/>
                <w:right w:val="none" w:sz="0" w:space="0" w:color="auto"/>
              </w:divBdr>
            </w:div>
            <w:div w:id="492188738">
              <w:marLeft w:val="0"/>
              <w:marRight w:val="0"/>
              <w:marTop w:val="0"/>
              <w:marBottom w:val="0"/>
              <w:divBdr>
                <w:top w:val="none" w:sz="0" w:space="0" w:color="auto"/>
                <w:left w:val="none" w:sz="0" w:space="0" w:color="auto"/>
                <w:bottom w:val="none" w:sz="0" w:space="0" w:color="auto"/>
                <w:right w:val="none" w:sz="0" w:space="0" w:color="auto"/>
              </w:divBdr>
            </w:div>
            <w:div w:id="1499954126">
              <w:marLeft w:val="0"/>
              <w:marRight w:val="0"/>
              <w:marTop w:val="0"/>
              <w:marBottom w:val="0"/>
              <w:divBdr>
                <w:top w:val="none" w:sz="0" w:space="0" w:color="auto"/>
                <w:left w:val="none" w:sz="0" w:space="0" w:color="auto"/>
                <w:bottom w:val="none" w:sz="0" w:space="0" w:color="auto"/>
                <w:right w:val="none" w:sz="0" w:space="0" w:color="auto"/>
              </w:divBdr>
            </w:div>
            <w:div w:id="1291129913">
              <w:marLeft w:val="0"/>
              <w:marRight w:val="0"/>
              <w:marTop w:val="0"/>
              <w:marBottom w:val="0"/>
              <w:divBdr>
                <w:top w:val="none" w:sz="0" w:space="0" w:color="auto"/>
                <w:left w:val="none" w:sz="0" w:space="0" w:color="auto"/>
                <w:bottom w:val="none" w:sz="0" w:space="0" w:color="auto"/>
                <w:right w:val="none" w:sz="0" w:space="0" w:color="auto"/>
              </w:divBdr>
            </w:div>
            <w:div w:id="1488017871">
              <w:marLeft w:val="0"/>
              <w:marRight w:val="0"/>
              <w:marTop w:val="0"/>
              <w:marBottom w:val="0"/>
              <w:divBdr>
                <w:top w:val="none" w:sz="0" w:space="0" w:color="auto"/>
                <w:left w:val="none" w:sz="0" w:space="0" w:color="auto"/>
                <w:bottom w:val="none" w:sz="0" w:space="0" w:color="auto"/>
                <w:right w:val="none" w:sz="0" w:space="0" w:color="auto"/>
              </w:divBdr>
            </w:div>
            <w:div w:id="2103139039">
              <w:marLeft w:val="0"/>
              <w:marRight w:val="0"/>
              <w:marTop w:val="0"/>
              <w:marBottom w:val="0"/>
              <w:divBdr>
                <w:top w:val="none" w:sz="0" w:space="0" w:color="auto"/>
                <w:left w:val="none" w:sz="0" w:space="0" w:color="auto"/>
                <w:bottom w:val="none" w:sz="0" w:space="0" w:color="auto"/>
                <w:right w:val="none" w:sz="0" w:space="0" w:color="auto"/>
              </w:divBdr>
            </w:div>
            <w:div w:id="1081365279">
              <w:marLeft w:val="0"/>
              <w:marRight w:val="0"/>
              <w:marTop w:val="0"/>
              <w:marBottom w:val="0"/>
              <w:divBdr>
                <w:top w:val="none" w:sz="0" w:space="0" w:color="auto"/>
                <w:left w:val="none" w:sz="0" w:space="0" w:color="auto"/>
                <w:bottom w:val="none" w:sz="0" w:space="0" w:color="auto"/>
                <w:right w:val="none" w:sz="0" w:space="0" w:color="auto"/>
              </w:divBdr>
            </w:div>
            <w:div w:id="1854414731">
              <w:marLeft w:val="0"/>
              <w:marRight w:val="0"/>
              <w:marTop w:val="0"/>
              <w:marBottom w:val="0"/>
              <w:divBdr>
                <w:top w:val="none" w:sz="0" w:space="0" w:color="auto"/>
                <w:left w:val="none" w:sz="0" w:space="0" w:color="auto"/>
                <w:bottom w:val="none" w:sz="0" w:space="0" w:color="auto"/>
                <w:right w:val="none" w:sz="0" w:space="0" w:color="auto"/>
              </w:divBdr>
            </w:div>
            <w:div w:id="651761451">
              <w:marLeft w:val="0"/>
              <w:marRight w:val="0"/>
              <w:marTop w:val="0"/>
              <w:marBottom w:val="0"/>
              <w:divBdr>
                <w:top w:val="none" w:sz="0" w:space="0" w:color="auto"/>
                <w:left w:val="none" w:sz="0" w:space="0" w:color="auto"/>
                <w:bottom w:val="none" w:sz="0" w:space="0" w:color="auto"/>
                <w:right w:val="none" w:sz="0" w:space="0" w:color="auto"/>
              </w:divBdr>
            </w:div>
            <w:div w:id="1489174584">
              <w:marLeft w:val="0"/>
              <w:marRight w:val="0"/>
              <w:marTop w:val="0"/>
              <w:marBottom w:val="0"/>
              <w:divBdr>
                <w:top w:val="none" w:sz="0" w:space="0" w:color="auto"/>
                <w:left w:val="none" w:sz="0" w:space="0" w:color="auto"/>
                <w:bottom w:val="none" w:sz="0" w:space="0" w:color="auto"/>
                <w:right w:val="none" w:sz="0" w:space="0" w:color="auto"/>
              </w:divBdr>
            </w:div>
            <w:div w:id="1900901068">
              <w:marLeft w:val="0"/>
              <w:marRight w:val="0"/>
              <w:marTop w:val="0"/>
              <w:marBottom w:val="0"/>
              <w:divBdr>
                <w:top w:val="none" w:sz="0" w:space="0" w:color="auto"/>
                <w:left w:val="none" w:sz="0" w:space="0" w:color="auto"/>
                <w:bottom w:val="none" w:sz="0" w:space="0" w:color="auto"/>
                <w:right w:val="none" w:sz="0" w:space="0" w:color="auto"/>
              </w:divBdr>
            </w:div>
            <w:div w:id="446315333">
              <w:marLeft w:val="0"/>
              <w:marRight w:val="0"/>
              <w:marTop w:val="0"/>
              <w:marBottom w:val="0"/>
              <w:divBdr>
                <w:top w:val="none" w:sz="0" w:space="0" w:color="auto"/>
                <w:left w:val="none" w:sz="0" w:space="0" w:color="auto"/>
                <w:bottom w:val="none" w:sz="0" w:space="0" w:color="auto"/>
                <w:right w:val="none" w:sz="0" w:space="0" w:color="auto"/>
              </w:divBdr>
            </w:div>
            <w:div w:id="1358509762">
              <w:marLeft w:val="0"/>
              <w:marRight w:val="0"/>
              <w:marTop w:val="0"/>
              <w:marBottom w:val="0"/>
              <w:divBdr>
                <w:top w:val="none" w:sz="0" w:space="0" w:color="auto"/>
                <w:left w:val="none" w:sz="0" w:space="0" w:color="auto"/>
                <w:bottom w:val="none" w:sz="0" w:space="0" w:color="auto"/>
                <w:right w:val="none" w:sz="0" w:space="0" w:color="auto"/>
              </w:divBdr>
            </w:div>
            <w:div w:id="1499269575">
              <w:marLeft w:val="0"/>
              <w:marRight w:val="0"/>
              <w:marTop w:val="0"/>
              <w:marBottom w:val="0"/>
              <w:divBdr>
                <w:top w:val="none" w:sz="0" w:space="0" w:color="auto"/>
                <w:left w:val="none" w:sz="0" w:space="0" w:color="auto"/>
                <w:bottom w:val="none" w:sz="0" w:space="0" w:color="auto"/>
                <w:right w:val="none" w:sz="0" w:space="0" w:color="auto"/>
              </w:divBdr>
            </w:div>
            <w:div w:id="764494961">
              <w:marLeft w:val="0"/>
              <w:marRight w:val="0"/>
              <w:marTop w:val="0"/>
              <w:marBottom w:val="0"/>
              <w:divBdr>
                <w:top w:val="none" w:sz="0" w:space="0" w:color="auto"/>
                <w:left w:val="none" w:sz="0" w:space="0" w:color="auto"/>
                <w:bottom w:val="none" w:sz="0" w:space="0" w:color="auto"/>
                <w:right w:val="none" w:sz="0" w:space="0" w:color="auto"/>
              </w:divBdr>
            </w:div>
            <w:div w:id="9795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879">
      <w:bodyDiv w:val="1"/>
      <w:marLeft w:val="0"/>
      <w:marRight w:val="0"/>
      <w:marTop w:val="0"/>
      <w:marBottom w:val="0"/>
      <w:divBdr>
        <w:top w:val="none" w:sz="0" w:space="0" w:color="auto"/>
        <w:left w:val="none" w:sz="0" w:space="0" w:color="auto"/>
        <w:bottom w:val="none" w:sz="0" w:space="0" w:color="auto"/>
        <w:right w:val="none" w:sz="0" w:space="0" w:color="auto"/>
      </w:divBdr>
    </w:div>
    <w:div w:id="1593662938">
      <w:bodyDiv w:val="1"/>
      <w:marLeft w:val="0"/>
      <w:marRight w:val="0"/>
      <w:marTop w:val="0"/>
      <w:marBottom w:val="0"/>
      <w:divBdr>
        <w:top w:val="none" w:sz="0" w:space="0" w:color="auto"/>
        <w:left w:val="none" w:sz="0" w:space="0" w:color="auto"/>
        <w:bottom w:val="none" w:sz="0" w:space="0" w:color="auto"/>
        <w:right w:val="none" w:sz="0" w:space="0" w:color="auto"/>
      </w:divBdr>
    </w:div>
    <w:div w:id="1671516492">
      <w:bodyDiv w:val="1"/>
      <w:marLeft w:val="0"/>
      <w:marRight w:val="0"/>
      <w:marTop w:val="0"/>
      <w:marBottom w:val="0"/>
      <w:divBdr>
        <w:top w:val="none" w:sz="0" w:space="0" w:color="auto"/>
        <w:left w:val="none" w:sz="0" w:space="0" w:color="auto"/>
        <w:bottom w:val="none" w:sz="0" w:space="0" w:color="auto"/>
        <w:right w:val="none" w:sz="0" w:space="0" w:color="auto"/>
      </w:divBdr>
    </w:div>
    <w:div w:id="1672492206">
      <w:bodyDiv w:val="1"/>
      <w:marLeft w:val="0"/>
      <w:marRight w:val="0"/>
      <w:marTop w:val="0"/>
      <w:marBottom w:val="0"/>
      <w:divBdr>
        <w:top w:val="none" w:sz="0" w:space="0" w:color="auto"/>
        <w:left w:val="none" w:sz="0" w:space="0" w:color="auto"/>
        <w:bottom w:val="none" w:sz="0" w:space="0" w:color="auto"/>
        <w:right w:val="none" w:sz="0" w:space="0" w:color="auto"/>
      </w:divBdr>
    </w:div>
    <w:div w:id="1695885911">
      <w:bodyDiv w:val="1"/>
      <w:marLeft w:val="0"/>
      <w:marRight w:val="0"/>
      <w:marTop w:val="0"/>
      <w:marBottom w:val="0"/>
      <w:divBdr>
        <w:top w:val="none" w:sz="0" w:space="0" w:color="auto"/>
        <w:left w:val="none" w:sz="0" w:space="0" w:color="auto"/>
        <w:bottom w:val="none" w:sz="0" w:space="0" w:color="auto"/>
        <w:right w:val="none" w:sz="0" w:space="0" w:color="auto"/>
      </w:divBdr>
    </w:div>
    <w:div w:id="1722706568">
      <w:bodyDiv w:val="1"/>
      <w:marLeft w:val="0"/>
      <w:marRight w:val="0"/>
      <w:marTop w:val="0"/>
      <w:marBottom w:val="0"/>
      <w:divBdr>
        <w:top w:val="none" w:sz="0" w:space="0" w:color="auto"/>
        <w:left w:val="none" w:sz="0" w:space="0" w:color="auto"/>
        <w:bottom w:val="none" w:sz="0" w:space="0" w:color="auto"/>
        <w:right w:val="none" w:sz="0" w:space="0" w:color="auto"/>
      </w:divBdr>
    </w:div>
    <w:div w:id="1852334678">
      <w:bodyDiv w:val="1"/>
      <w:marLeft w:val="0"/>
      <w:marRight w:val="0"/>
      <w:marTop w:val="0"/>
      <w:marBottom w:val="0"/>
      <w:divBdr>
        <w:top w:val="none" w:sz="0" w:space="0" w:color="auto"/>
        <w:left w:val="none" w:sz="0" w:space="0" w:color="auto"/>
        <w:bottom w:val="none" w:sz="0" w:space="0" w:color="auto"/>
        <w:right w:val="none" w:sz="0" w:space="0" w:color="auto"/>
      </w:divBdr>
    </w:div>
    <w:div w:id="1886018060">
      <w:bodyDiv w:val="1"/>
      <w:marLeft w:val="0"/>
      <w:marRight w:val="0"/>
      <w:marTop w:val="0"/>
      <w:marBottom w:val="0"/>
      <w:divBdr>
        <w:top w:val="none" w:sz="0" w:space="0" w:color="auto"/>
        <w:left w:val="none" w:sz="0" w:space="0" w:color="auto"/>
        <w:bottom w:val="none" w:sz="0" w:space="0" w:color="auto"/>
        <w:right w:val="none" w:sz="0" w:space="0" w:color="auto"/>
      </w:divBdr>
      <w:divsChild>
        <w:div w:id="607128676">
          <w:marLeft w:val="0"/>
          <w:marRight w:val="0"/>
          <w:marTop w:val="0"/>
          <w:marBottom w:val="0"/>
          <w:divBdr>
            <w:top w:val="none" w:sz="0" w:space="0" w:color="auto"/>
            <w:left w:val="none" w:sz="0" w:space="0" w:color="auto"/>
            <w:bottom w:val="none" w:sz="0" w:space="0" w:color="auto"/>
            <w:right w:val="none" w:sz="0" w:space="0" w:color="auto"/>
          </w:divBdr>
          <w:divsChild>
            <w:div w:id="1518690824">
              <w:marLeft w:val="0"/>
              <w:marRight w:val="0"/>
              <w:marTop w:val="0"/>
              <w:marBottom w:val="0"/>
              <w:divBdr>
                <w:top w:val="none" w:sz="0" w:space="0" w:color="auto"/>
                <w:left w:val="none" w:sz="0" w:space="0" w:color="auto"/>
                <w:bottom w:val="none" w:sz="0" w:space="0" w:color="auto"/>
                <w:right w:val="none" w:sz="0" w:space="0" w:color="auto"/>
              </w:divBdr>
            </w:div>
            <w:div w:id="1893691880">
              <w:marLeft w:val="0"/>
              <w:marRight w:val="0"/>
              <w:marTop w:val="0"/>
              <w:marBottom w:val="0"/>
              <w:divBdr>
                <w:top w:val="none" w:sz="0" w:space="0" w:color="auto"/>
                <w:left w:val="none" w:sz="0" w:space="0" w:color="auto"/>
                <w:bottom w:val="none" w:sz="0" w:space="0" w:color="auto"/>
                <w:right w:val="none" w:sz="0" w:space="0" w:color="auto"/>
              </w:divBdr>
            </w:div>
            <w:div w:id="1865168253">
              <w:marLeft w:val="0"/>
              <w:marRight w:val="0"/>
              <w:marTop w:val="0"/>
              <w:marBottom w:val="0"/>
              <w:divBdr>
                <w:top w:val="none" w:sz="0" w:space="0" w:color="auto"/>
                <w:left w:val="none" w:sz="0" w:space="0" w:color="auto"/>
                <w:bottom w:val="none" w:sz="0" w:space="0" w:color="auto"/>
                <w:right w:val="none" w:sz="0" w:space="0" w:color="auto"/>
              </w:divBdr>
            </w:div>
            <w:div w:id="509180511">
              <w:marLeft w:val="0"/>
              <w:marRight w:val="0"/>
              <w:marTop w:val="0"/>
              <w:marBottom w:val="0"/>
              <w:divBdr>
                <w:top w:val="none" w:sz="0" w:space="0" w:color="auto"/>
                <w:left w:val="none" w:sz="0" w:space="0" w:color="auto"/>
                <w:bottom w:val="none" w:sz="0" w:space="0" w:color="auto"/>
                <w:right w:val="none" w:sz="0" w:space="0" w:color="auto"/>
              </w:divBdr>
            </w:div>
            <w:div w:id="1089156800">
              <w:marLeft w:val="0"/>
              <w:marRight w:val="0"/>
              <w:marTop w:val="0"/>
              <w:marBottom w:val="0"/>
              <w:divBdr>
                <w:top w:val="none" w:sz="0" w:space="0" w:color="auto"/>
                <w:left w:val="none" w:sz="0" w:space="0" w:color="auto"/>
                <w:bottom w:val="none" w:sz="0" w:space="0" w:color="auto"/>
                <w:right w:val="none" w:sz="0" w:space="0" w:color="auto"/>
              </w:divBdr>
            </w:div>
            <w:div w:id="1807313777">
              <w:marLeft w:val="0"/>
              <w:marRight w:val="0"/>
              <w:marTop w:val="0"/>
              <w:marBottom w:val="0"/>
              <w:divBdr>
                <w:top w:val="none" w:sz="0" w:space="0" w:color="auto"/>
                <w:left w:val="none" w:sz="0" w:space="0" w:color="auto"/>
                <w:bottom w:val="none" w:sz="0" w:space="0" w:color="auto"/>
                <w:right w:val="none" w:sz="0" w:space="0" w:color="auto"/>
              </w:divBdr>
            </w:div>
            <w:div w:id="1905606389">
              <w:marLeft w:val="0"/>
              <w:marRight w:val="0"/>
              <w:marTop w:val="0"/>
              <w:marBottom w:val="0"/>
              <w:divBdr>
                <w:top w:val="none" w:sz="0" w:space="0" w:color="auto"/>
                <w:left w:val="none" w:sz="0" w:space="0" w:color="auto"/>
                <w:bottom w:val="none" w:sz="0" w:space="0" w:color="auto"/>
                <w:right w:val="none" w:sz="0" w:space="0" w:color="auto"/>
              </w:divBdr>
            </w:div>
            <w:div w:id="1781607125">
              <w:marLeft w:val="0"/>
              <w:marRight w:val="0"/>
              <w:marTop w:val="0"/>
              <w:marBottom w:val="0"/>
              <w:divBdr>
                <w:top w:val="none" w:sz="0" w:space="0" w:color="auto"/>
                <w:left w:val="none" w:sz="0" w:space="0" w:color="auto"/>
                <w:bottom w:val="none" w:sz="0" w:space="0" w:color="auto"/>
                <w:right w:val="none" w:sz="0" w:space="0" w:color="auto"/>
              </w:divBdr>
            </w:div>
            <w:div w:id="821311751">
              <w:marLeft w:val="0"/>
              <w:marRight w:val="0"/>
              <w:marTop w:val="0"/>
              <w:marBottom w:val="0"/>
              <w:divBdr>
                <w:top w:val="none" w:sz="0" w:space="0" w:color="auto"/>
                <w:left w:val="none" w:sz="0" w:space="0" w:color="auto"/>
                <w:bottom w:val="none" w:sz="0" w:space="0" w:color="auto"/>
                <w:right w:val="none" w:sz="0" w:space="0" w:color="auto"/>
              </w:divBdr>
            </w:div>
            <w:div w:id="1730301911">
              <w:marLeft w:val="0"/>
              <w:marRight w:val="0"/>
              <w:marTop w:val="0"/>
              <w:marBottom w:val="0"/>
              <w:divBdr>
                <w:top w:val="none" w:sz="0" w:space="0" w:color="auto"/>
                <w:left w:val="none" w:sz="0" w:space="0" w:color="auto"/>
                <w:bottom w:val="none" w:sz="0" w:space="0" w:color="auto"/>
                <w:right w:val="none" w:sz="0" w:space="0" w:color="auto"/>
              </w:divBdr>
            </w:div>
            <w:div w:id="201939695">
              <w:marLeft w:val="0"/>
              <w:marRight w:val="0"/>
              <w:marTop w:val="0"/>
              <w:marBottom w:val="0"/>
              <w:divBdr>
                <w:top w:val="none" w:sz="0" w:space="0" w:color="auto"/>
                <w:left w:val="none" w:sz="0" w:space="0" w:color="auto"/>
                <w:bottom w:val="none" w:sz="0" w:space="0" w:color="auto"/>
                <w:right w:val="none" w:sz="0" w:space="0" w:color="auto"/>
              </w:divBdr>
            </w:div>
            <w:div w:id="348333576">
              <w:marLeft w:val="0"/>
              <w:marRight w:val="0"/>
              <w:marTop w:val="0"/>
              <w:marBottom w:val="0"/>
              <w:divBdr>
                <w:top w:val="none" w:sz="0" w:space="0" w:color="auto"/>
                <w:left w:val="none" w:sz="0" w:space="0" w:color="auto"/>
                <w:bottom w:val="none" w:sz="0" w:space="0" w:color="auto"/>
                <w:right w:val="none" w:sz="0" w:space="0" w:color="auto"/>
              </w:divBdr>
            </w:div>
            <w:div w:id="291252463">
              <w:marLeft w:val="0"/>
              <w:marRight w:val="0"/>
              <w:marTop w:val="0"/>
              <w:marBottom w:val="0"/>
              <w:divBdr>
                <w:top w:val="none" w:sz="0" w:space="0" w:color="auto"/>
                <w:left w:val="none" w:sz="0" w:space="0" w:color="auto"/>
                <w:bottom w:val="none" w:sz="0" w:space="0" w:color="auto"/>
                <w:right w:val="none" w:sz="0" w:space="0" w:color="auto"/>
              </w:divBdr>
            </w:div>
            <w:div w:id="1900633270">
              <w:marLeft w:val="0"/>
              <w:marRight w:val="0"/>
              <w:marTop w:val="0"/>
              <w:marBottom w:val="0"/>
              <w:divBdr>
                <w:top w:val="none" w:sz="0" w:space="0" w:color="auto"/>
                <w:left w:val="none" w:sz="0" w:space="0" w:color="auto"/>
                <w:bottom w:val="none" w:sz="0" w:space="0" w:color="auto"/>
                <w:right w:val="none" w:sz="0" w:space="0" w:color="auto"/>
              </w:divBdr>
            </w:div>
            <w:div w:id="1540506029">
              <w:marLeft w:val="0"/>
              <w:marRight w:val="0"/>
              <w:marTop w:val="0"/>
              <w:marBottom w:val="0"/>
              <w:divBdr>
                <w:top w:val="none" w:sz="0" w:space="0" w:color="auto"/>
                <w:left w:val="none" w:sz="0" w:space="0" w:color="auto"/>
                <w:bottom w:val="none" w:sz="0" w:space="0" w:color="auto"/>
                <w:right w:val="none" w:sz="0" w:space="0" w:color="auto"/>
              </w:divBdr>
            </w:div>
            <w:div w:id="615596377">
              <w:marLeft w:val="0"/>
              <w:marRight w:val="0"/>
              <w:marTop w:val="0"/>
              <w:marBottom w:val="0"/>
              <w:divBdr>
                <w:top w:val="none" w:sz="0" w:space="0" w:color="auto"/>
                <w:left w:val="none" w:sz="0" w:space="0" w:color="auto"/>
                <w:bottom w:val="none" w:sz="0" w:space="0" w:color="auto"/>
                <w:right w:val="none" w:sz="0" w:space="0" w:color="auto"/>
              </w:divBdr>
            </w:div>
            <w:div w:id="434909627">
              <w:marLeft w:val="0"/>
              <w:marRight w:val="0"/>
              <w:marTop w:val="0"/>
              <w:marBottom w:val="0"/>
              <w:divBdr>
                <w:top w:val="none" w:sz="0" w:space="0" w:color="auto"/>
                <w:left w:val="none" w:sz="0" w:space="0" w:color="auto"/>
                <w:bottom w:val="none" w:sz="0" w:space="0" w:color="auto"/>
                <w:right w:val="none" w:sz="0" w:space="0" w:color="auto"/>
              </w:divBdr>
            </w:div>
            <w:div w:id="1784377773">
              <w:marLeft w:val="0"/>
              <w:marRight w:val="0"/>
              <w:marTop w:val="0"/>
              <w:marBottom w:val="0"/>
              <w:divBdr>
                <w:top w:val="none" w:sz="0" w:space="0" w:color="auto"/>
                <w:left w:val="none" w:sz="0" w:space="0" w:color="auto"/>
                <w:bottom w:val="none" w:sz="0" w:space="0" w:color="auto"/>
                <w:right w:val="none" w:sz="0" w:space="0" w:color="auto"/>
              </w:divBdr>
            </w:div>
            <w:div w:id="403718192">
              <w:marLeft w:val="0"/>
              <w:marRight w:val="0"/>
              <w:marTop w:val="0"/>
              <w:marBottom w:val="0"/>
              <w:divBdr>
                <w:top w:val="none" w:sz="0" w:space="0" w:color="auto"/>
                <w:left w:val="none" w:sz="0" w:space="0" w:color="auto"/>
                <w:bottom w:val="none" w:sz="0" w:space="0" w:color="auto"/>
                <w:right w:val="none" w:sz="0" w:space="0" w:color="auto"/>
              </w:divBdr>
            </w:div>
            <w:div w:id="355886604">
              <w:marLeft w:val="0"/>
              <w:marRight w:val="0"/>
              <w:marTop w:val="0"/>
              <w:marBottom w:val="0"/>
              <w:divBdr>
                <w:top w:val="none" w:sz="0" w:space="0" w:color="auto"/>
                <w:left w:val="none" w:sz="0" w:space="0" w:color="auto"/>
                <w:bottom w:val="none" w:sz="0" w:space="0" w:color="auto"/>
                <w:right w:val="none" w:sz="0" w:space="0" w:color="auto"/>
              </w:divBdr>
            </w:div>
            <w:div w:id="313608100">
              <w:marLeft w:val="0"/>
              <w:marRight w:val="0"/>
              <w:marTop w:val="0"/>
              <w:marBottom w:val="0"/>
              <w:divBdr>
                <w:top w:val="none" w:sz="0" w:space="0" w:color="auto"/>
                <w:left w:val="none" w:sz="0" w:space="0" w:color="auto"/>
                <w:bottom w:val="none" w:sz="0" w:space="0" w:color="auto"/>
                <w:right w:val="none" w:sz="0" w:space="0" w:color="auto"/>
              </w:divBdr>
            </w:div>
            <w:div w:id="2139761911">
              <w:marLeft w:val="0"/>
              <w:marRight w:val="0"/>
              <w:marTop w:val="0"/>
              <w:marBottom w:val="0"/>
              <w:divBdr>
                <w:top w:val="none" w:sz="0" w:space="0" w:color="auto"/>
                <w:left w:val="none" w:sz="0" w:space="0" w:color="auto"/>
                <w:bottom w:val="none" w:sz="0" w:space="0" w:color="auto"/>
                <w:right w:val="none" w:sz="0" w:space="0" w:color="auto"/>
              </w:divBdr>
            </w:div>
            <w:div w:id="380057694">
              <w:marLeft w:val="0"/>
              <w:marRight w:val="0"/>
              <w:marTop w:val="0"/>
              <w:marBottom w:val="0"/>
              <w:divBdr>
                <w:top w:val="none" w:sz="0" w:space="0" w:color="auto"/>
                <w:left w:val="none" w:sz="0" w:space="0" w:color="auto"/>
                <w:bottom w:val="none" w:sz="0" w:space="0" w:color="auto"/>
                <w:right w:val="none" w:sz="0" w:space="0" w:color="auto"/>
              </w:divBdr>
            </w:div>
            <w:div w:id="238634147">
              <w:marLeft w:val="0"/>
              <w:marRight w:val="0"/>
              <w:marTop w:val="0"/>
              <w:marBottom w:val="0"/>
              <w:divBdr>
                <w:top w:val="none" w:sz="0" w:space="0" w:color="auto"/>
                <w:left w:val="none" w:sz="0" w:space="0" w:color="auto"/>
                <w:bottom w:val="none" w:sz="0" w:space="0" w:color="auto"/>
                <w:right w:val="none" w:sz="0" w:space="0" w:color="auto"/>
              </w:divBdr>
            </w:div>
            <w:div w:id="742991126">
              <w:marLeft w:val="0"/>
              <w:marRight w:val="0"/>
              <w:marTop w:val="0"/>
              <w:marBottom w:val="0"/>
              <w:divBdr>
                <w:top w:val="none" w:sz="0" w:space="0" w:color="auto"/>
                <w:left w:val="none" w:sz="0" w:space="0" w:color="auto"/>
                <w:bottom w:val="none" w:sz="0" w:space="0" w:color="auto"/>
                <w:right w:val="none" w:sz="0" w:space="0" w:color="auto"/>
              </w:divBdr>
            </w:div>
            <w:div w:id="1529681776">
              <w:marLeft w:val="0"/>
              <w:marRight w:val="0"/>
              <w:marTop w:val="0"/>
              <w:marBottom w:val="0"/>
              <w:divBdr>
                <w:top w:val="none" w:sz="0" w:space="0" w:color="auto"/>
                <w:left w:val="none" w:sz="0" w:space="0" w:color="auto"/>
                <w:bottom w:val="none" w:sz="0" w:space="0" w:color="auto"/>
                <w:right w:val="none" w:sz="0" w:space="0" w:color="auto"/>
              </w:divBdr>
            </w:div>
            <w:div w:id="890576369">
              <w:marLeft w:val="0"/>
              <w:marRight w:val="0"/>
              <w:marTop w:val="0"/>
              <w:marBottom w:val="0"/>
              <w:divBdr>
                <w:top w:val="none" w:sz="0" w:space="0" w:color="auto"/>
                <w:left w:val="none" w:sz="0" w:space="0" w:color="auto"/>
                <w:bottom w:val="none" w:sz="0" w:space="0" w:color="auto"/>
                <w:right w:val="none" w:sz="0" w:space="0" w:color="auto"/>
              </w:divBdr>
            </w:div>
            <w:div w:id="619074753">
              <w:marLeft w:val="0"/>
              <w:marRight w:val="0"/>
              <w:marTop w:val="0"/>
              <w:marBottom w:val="0"/>
              <w:divBdr>
                <w:top w:val="none" w:sz="0" w:space="0" w:color="auto"/>
                <w:left w:val="none" w:sz="0" w:space="0" w:color="auto"/>
                <w:bottom w:val="none" w:sz="0" w:space="0" w:color="auto"/>
                <w:right w:val="none" w:sz="0" w:space="0" w:color="auto"/>
              </w:divBdr>
            </w:div>
            <w:div w:id="283931093">
              <w:marLeft w:val="0"/>
              <w:marRight w:val="0"/>
              <w:marTop w:val="0"/>
              <w:marBottom w:val="0"/>
              <w:divBdr>
                <w:top w:val="none" w:sz="0" w:space="0" w:color="auto"/>
                <w:left w:val="none" w:sz="0" w:space="0" w:color="auto"/>
                <w:bottom w:val="none" w:sz="0" w:space="0" w:color="auto"/>
                <w:right w:val="none" w:sz="0" w:space="0" w:color="auto"/>
              </w:divBdr>
            </w:div>
            <w:div w:id="582759957">
              <w:marLeft w:val="0"/>
              <w:marRight w:val="0"/>
              <w:marTop w:val="0"/>
              <w:marBottom w:val="0"/>
              <w:divBdr>
                <w:top w:val="none" w:sz="0" w:space="0" w:color="auto"/>
                <w:left w:val="none" w:sz="0" w:space="0" w:color="auto"/>
                <w:bottom w:val="none" w:sz="0" w:space="0" w:color="auto"/>
                <w:right w:val="none" w:sz="0" w:space="0" w:color="auto"/>
              </w:divBdr>
            </w:div>
            <w:div w:id="1415055451">
              <w:marLeft w:val="0"/>
              <w:marRight w:val="0"/>
              <w:marTop w:val="0"/>
              <w:marBottom w:val="0"/>
              <w:divBdr>
                <w:top w:val="none" w:sz="0" w:space="0" w:color="auto"/>
                <w:left w:val="none" w:sz="0" w:space="0" w:color="auto"/>
                <w:bottom w:val="none" w:sz="0" w:space="0" w:color="auto"/>
                <w:right w:val="none" w:sz="0" w:space="0" w:color="auto"/>
              </w:divBdr>
            </w:div>
            <w:div w:id="408891157">
              <w:marLeft w:val="0"/>
              <w:marRight w:val="0"/>
              <w:marTop w:val="0"/>
              <w:marBottom w:val="0"/>
              <w:divBdr>
                <w:top w:val="none" w:sz="0" w:space="0" w:color="auto"/>
                <w:left w:val="none" w:sz="0" w:space="0" w:color="auto"/>
                <w:bottom w:val="none" w:sz="0" w:space="0" w:color="auto"/>
                <w:right w:val="none" w:sz="0" w:space="0" w:color="auto"/>
              </w:divBdr>
            </w:div>
            <w:div w:id="1336496362">
              <w:marLeft w:val="0"/>
              <w:marRight w:val="0"/>
              <w:marTop w:val="0"/>
              <w:marBottom w:val="0"/>
              <w:divBdr>
                <w:top w:val="none" w:sz="0" w:space="0" w:color="auto"/>
                <w:left w:val="none" w:sz="0" w:space="0" w:color="auto"/>
                <w:bottom w:val="none" w:sz="0" w:space="0" w:color="auto"/>
                <w:right w:val="none" w:sz="0" w:space="0" w:color="auto"/>
              </w:divBdr>
            </w:div>
            <w:div w:id="783234940">
              <w:marLeft w:val="0"/>
              <w:marRight w:val="0"/>
              <w:marTop w:val="0"/>
              <w:marBottom w:val="0"/>
              <w:divBdr>
                <w:top w:val="none" w:sz="0" w:space="0" w:color="auto"/>
                <w:left w:val="none" w:sz="0" w:space="0" w:color="auto"/>
                <w:bottom w:val="none" w:sz="0" w:space="0" w:color="auto"/>
                <w:right w:val="none" w:sz="0" w:space="0" w:color="auto"/>
              </w:divBdr>
            </w:div>
            <w:div w:id="901673959">
              <w:marLeft w:val="0"/>
              <w:marRight w:val="0"/>
              <w:marTop w:val="0"/>
              <w:marBottom w:val="0"/>
              <w:divBdr>
                <w:top w:val="none" w:sz="0" w:space="0" w:color="auto"/>
                <w:left w:val="none" w:sz="0" w:space="0" w:color="auto"/>
                <w:bottom w:val="none" w:sz="0" w:space="0" w:color="auto"/>
                <w:right w:val="none" w:sz="0" w:space="0" w:color="auto"/>
              </w:divBdr>
            </w:div>
            <w:div w:id="329991557">
              <w:marLeft w:val="0"/>
              <w:marRight w:val="0"/>
              <w:marTop w:val="0"/>
              <w:marBottom w:val="0"/>
              <w:divBdr>
                <w:top w:val="none" w:sz="0" w:space="0" w:color="auto"/>
                <w:left w:val="none" w:sz="0" w:space="0" w:color="auto"/>
                <w:bottom w:val="none" w:sz="0" w:space="0" w:color="auto"/>
                <w:right w:val="none" w:sz="0" w:space="0" w:color="auto"/>
              </w:divBdr>
            </w:div>
            <w:div w:id="573055691">
              <w:marLeft w:val="0"/>
              <w:marRight w:val="0"/>
              <w:marTop w:val="0"/>
              <w:marBottom w:val="0"/>
              <w:divBdr>
                <w:top w:val="none" w:sz="0" w:space="0" w:color="auto"/>
                <w:left w:val="none" w:sz="0" w:space="0" w:color="auto"/>
                <w:bottom w:val="none" w:sz="0" w:space="0" w:color="auto"/>
                <w:right w:val="none" w:sz="0" w:space="0" w:color="auto"/>
              </w:divBdr>
            </w:div>
            <w:div w:id="1610508445">
              <w:marLeft w:val="0"/>
              <w:marRight w:val="0"/>
              <w:marTop w:val="0"/>
              <w:marBottom w:val="0"/>
              <w:divBdr>
                <w:top w:val="none" w:sz="0" w:space="0" w:color="auto"/>
                <w:left w:val="none" w:sz="0" w:space="0" w:color="auto"/>
                <w:bottom w:val="none" w:sz="0" w:space="0" w:color="auto"/>
                <w:right w:val="none" w:sz="0" w:space="0" w:color="auto"/>
              </w:divBdr>
            </w:div>
            <w:div w:id="2050300703">
              <w:marLeft w:val="0"/>
              <w:marRight w:val="0"/>
              <w:marTop w:val="0"/>
              <w:marBottom w:val="0"/>
              <w:divBdr>
                <w:top w:val="none" w:sz="0" w:space="0" w:color="auto"/>
                <w:left w:val="none" w:sz="0" w:space="0" w:color="auto"/>
                <w:bottom w:val="none" w:sz="0" w:space="0" w:color="auto"/>
                <w:right w:val="none" w:sz="0" w:space="0" w:color="auto"/>
              </w:divBdr>
            </w:div>
            <w:div w:id="1966081970">
              <w:marLeft w:val="0"/>
              <w:marRight w:val="0"/>
              <w:marTop w:val="0"/>
              <w:marBottom w:val="0"/>
              <w:divBdr>
                <w:top w:val="none" w:sz="0" w:space="0" w:color="auto"/>
                <w:left w:val="none" w:sz="0" w:space="0" w:color="auto"/>
                <w:bottom w:val="none" w:sz="0" w:space="0" w:color="auto"/>
                <w:right w:val="none" w:sz="0" w:space="0" w:color="auto"/>
              </w:divBdr>
            </w:div>
            <w:div w:id="1195116600">
              <w:marLeft w:val="0"/>
              <w:marRight w:val="0"/>
              <w:marTop w:val="0"/>
              <w:marBottom w:val="0"/>
              <w:divBdr>
                <w:top w:val="none" w:sz="0" w:space="0" w:color="auto"/>
                <w:left w:val="none" w:sz="0" w:space="0" w:color="auto"/>
                <w:bottom w:val="none" w:sz="0" w:space="0" w:color="auto"/>
                <w:right w:val="none" w:sz="0" w:space="0" w:color="auto"/>
              </w:divBdr>
            </w:div>
            <w:div w:id="1526597052">
              <w:marLeft w:val="0"/>
              <w:marRight w:val="0"/>
              <w:marTop w:val="0"/>
              <w:marBottom w:val="0"/>
              <w:divBdr>
                <w:top w:val="none" w:sz="0" w:space="0" w:color="auto"/>
                <w:left w:val="none" w:sz="0" w:space="0" w:color="auto"/>
                <w:bottom w:val="none" w:sz="0" w:space="0" w:color="auto"/>
                <w:right w:val="none" w:sz="0" w:space="0" w:color="auto"/>
              </w:divBdr>
            </w:div>
            <w:div w:id="138152966">
              <w:marLeft w:val="0"/>
              <w:marRight w:val="0"/>
              <w:marTop w:val="0"/>
              <w:marBottom w:val="0"/>
              <w:divBdr>
                <w:top w:val="none" w:sz="0" w:space="0" w:color="auto"/>
                <w:left w:val="none" w:sz="0" w:space="0" w:color="auto"/>
                <w:bottom w:val="none" w:sz="0" w:space="0" w:color="auto"/>
                <w:right w:val="none" w:sz="0" w:space="0" w:color="auto"/>
              </w:divBdr>
            </w:div>
            <w:div w:id="1139879528">
              <w:marLeft w:val="0"/>
              <w:marRight w:val="0"/>
              <w:marTop w:val="0"/>
              <w:marBottom w:val="0"/>
              <w:divBdr>
                <w:top w:val="none" w:sz="0" w:space="0" w:color="auto"/>
                <w:left w:val="none" w:sz="0" w:space="0" w:color="auto"/>
                <w:bottom w:val="none" w:sz="0" w:space="0" w:color="auto"/>
                <w:right w:val="none" w:sz="0" w:space="0" w:color="auto"/>
              </w:divBdr>
            </w:div>
            <w:div w:id="1448888826">
              <w:marLeft w:val="0"/>
              <w:marRight w:val="0"/>
              <w:marTop w:val="0"/>
              <w:marBottom w:val="0"/>
              <w:divBdr>
                <w:top w:val="none" w:sz="0" w:space="0" w:color="auto"/>
                <w:left w:val="none" w:sz="0" w:space="0" w:color="auto"/>
                <w:bottom w:val="none" w:sz="0" w:space="0" w:color="auto"/>
                <w:right w:val="none" w:sz="0" w:space="0" w:color="auto"/>
              </w:divBdr>
            </w:div>
            <w:div w:id="613944942">
              <w:marLeft w:val="0"/>
              <w:marRight w:val="0"/>
              <w:marTop w:val="0"/>
              <w:marBottom w:val="0"/>
              <w:divBdr>
                <w:top w:val="none" w:sz="0" w:space="0" w:color="auto"/>
                <w:left w:val="none" w:sz="0" w:space="0" w:color="auto"/>
                <w:bottom w:val="none" w:sz="0" w:space="0" w:color="auto"/>
                <w:right w:val="none" w:sz="0" w:space="0" w:color="auto"/>
              </w:divBdr>
            </w:div>
            <w:div w:id="661395980">
              <w:marLeft w:val="0"/>
              <w:marRight w:val="0"/>
              <w:marTop w:val="0"/>
              <w:marBottom w:val="0"/>
              <w:divBdr>
                <w:top w:val="none" w:sz="0" w:space="0" w:color="auto"/>
                <w:left w:val="none" w:sz="0" w:space="0" w:color="auto"/>
                <w:bottom w:val="none" w:sz="0" w:space="0" w:color="auto"/>
                <w:right w:val="none" w:sz="0" w:space="0" w:color="auto"/>
              </w:divBdr>
            </w:div>
            <w:div w:id="1087003164">
              <w:marLeft w:val="0"/>
              <w:marRight w:val="0"/>
              <w:marTop w:val="0"/>
              <w:marBottom w:val="0"/>
              <w:divBdr>
                <w:top w:val="none" w:sz="0" w:space="0" w:color="auto"/>
                <w:left w:val="none" w:sz="0" w:space="0" w:color="auto"/>
                <w:bottom w:val="none" w:sz="0" w:space="0" w:color="auto"/>
                <w:right w:val="none" w:sz="0" w:space="0" w:color="auto"/>
              </w:divBdr>
            </w:div>
            <w:div w:id="126245163">
              <w:marLeft w:val="0"/>
              <w:marRight w:val="0"/>
              <w:marTop w:val="0"/>
              <w:marBottom w:val="0"/>
              <w:divBdr>
                <w:top w:val="none" w:sz="0" w:space="0" w:color="auto"/>
                <w:left w:val="none" w:sz="0" w:space="0" w:color="auto"/>
                <w:bottom w:val="none" w:sz="0" w:space="0" w:color="auto"/>
                <w:right w:val="none" w:sz="0" w:space="0" w:color="auto"/>
              </w:divBdr>
            </w:div>
            <w:div w:id="1962568730">
              <w:marLeft w:val="0"/>
              <w:marRight w:val="0"/>
              <w:marTop w:val="0"/>
              <w:marBottom w:val="0"/>
              <w:divBdr>
                <w:top w:val="none" w:sz="0" w:space="0" w:color="auto"/>
                <w:left w:val="none" w:sz="0" w:space="0" w:color="auto"/>
                <w:bottom w:val="none" w:sz="0" w:space="0" w:color="auto"/>
                <w:right w:val="none" w:sz="0" w:space="0" w:color="auto"/>
              </w:divBdr>
            </w:div>
            <w:div w:id="1049765036">
              <w:marLeft w:val="0"/>
              <w:marRight w:val="0"/>
              <w:marTop w:val="0"/>
              <w:marBottom w:val="0"/>
              <w:divBdr>
                <w:top w:val="none" w:sz="0" w:space="0" w:color="auto"/>
                <w:left w:val="none" w:sz="0" w:space="0" w:color="auto"/>
                <w:bottom w:val="none" w:sz="0" w:space="0" w:color="auto"/>
                <w:right w:val="none" w:sz="0" w:space="0" w:color="auto"/>
              </w:divBdr>
            </w:div>
            <w:div w:id="2006470274">
              <w:marLeft w:val="0"/>
              <w:marRight w:val="0"/>
              <w:marTop w:val="0"/>
              <w:marBottom w:val="0"/>
              <w:divBdr>
                <w:top w:val="none" w:sz="0" w:space="0" w:color="auto"/>
                <w:left w:val="none" w:sz="0" w:space="0" w:color="auto"/>
                <w:bottom w:val="none" w:sz="0" w:space="0" w:color="auto"/>
                <w:right w:val="none" w:sz="0" w:space="0" w:color="auto"/>
              </w:divBdr>
            </w:div>
            <w:div w:id="2088766885">
              <w:marLeft w:val="0"/>
              <w:marRight w:val="0"/>
              <w:marTop w:val="0"/>
              <w:marBottom w:val="0"/>
              <w:divBdr>
                <w:top w:val="none" w:sz="0" w:space="0" w:color="auto"/>
                <w:left w:val="none" w:sz="0" w:space="0" w:color="auto"/>
                <w:bottom w:val="none" w:sz="0" w:space="0" w:color="auto"/>
                <w:right w:val="none" w:sz="0" w:space="0" w:color="auto"/>
              </w:divBdr>
            </w:div>
            <w:div w:id="1919246042">
              <w:marLeft w:val="0"/>
              <w:marRight w:val="0"/>
              <w:marTop w:val="0"/>
              <w:marBottom w:val="0"/>
              <w:divBdr>
                <w:top w:val="none" w:sz="0" w:space="0" w:color="auto"/>
                <w:left w:val="none" w:sz="0" w:space="0" w:color="auto"/>
                <w:bottom w:val="none" w:sz="0" w:space="0" w:color="auto"/>
                <w:right w:val="none" w:sz="0" w:space="0" w:color="auto"/>
              </w:divBdr>
            </w:div>
            <w:div w:id="2002851027">
              <w:marLeft w:val="0"/>
              <w:marRight w:val="0"/>
              <w:marTop w:val="0"/>
              <w:marBottom w:val="0"/>
              <w:divBdr>
                <w:top w:val="none" w:sz="0" w:space="0" w:color="auto"/>
                <w:left w:val="none" w:sz="0" w:space="0" w:color="auto"/>
                <w:bottom w:val="none" w:sz="0" w:space="0" w:color="auto"/>
                <w:right w:val="none" w:sz="0" w:space="0" w:color="auto"/>
              </w:divBdr>
            </w:div>
            <w:div w:id="1862819733">
              <w:marLeft w:val="0"/>
              <w:marRight w:val="0"/>
              <w:marTop w:val="0"/>
              <w:marBottom w:val="0"/>
              <w:divBdr>
                <w:top w:val="none" w:sz="0" w:space="0" w:color="auto"/>
                <w:left w:val="none" w:sz="0" w:space="0" w:color="auto"/>
                <w:bottom w:val="none" w:sz="0" w:space="0" w:color="auto"/>
                <w:right w:val="none" w:sz="0" w:space="0" w:color="auto"/>
              </w:divBdr>
            </w:div>
            <w:div w:id="175929343">
              <w:marLeft w:val="0"/>
              <w:marRight w:val="0"/>
              <w:marTop w:val="0"/>
              <w:marBottom w:val="0"/>
              <w:divBdr>
                <w:top w:val="none" w:sz="0" w:space="0" w:color="auto"/>
                <w:left w:val="none" w:sz="0" w:space="0" w:color="auto"/>
                <w:bottom w:val="none" w:sz="0" w:space="0" w:color="auto"/>
                <w:right w:val="none" w:sz="0" w:space="0" w:color="auto"/>
              </w:divBdr>
            </w:div>
            <w:div w:id="383334334">
              <w:marLeft w:val="0"/>
              <w:marRight w:val="0"/>
              <w:marTop w:val="0"/>
              <w:marBottom w:val="0"/>
              <w:divBdr>
                <w:top w:val="none" w:sz="0" w:space="0" w:color="auto"/>
                <w:left w:val="none" w:sz="0" w:space="0" w:color="auto"/>
                <w:bottom w:val="none" w:sz="0" w:space="0" w:color="auto"/>
                <w:right w:val="none" w:sz="0" w:space="0" w:color="auto"/>
              </w:divBdr>
            </w:div>
            <w:div w:id="501238975">
              <w:marLeft w:val="0"/>
              <w:marRight w:val="0"/>
              <w:marTop w:val="0"/>
              <w:marBottom w:val="0"/>
              <w:divBdr>
                <w:top w:val="none" w:sz="0" w:space="0" w:color="auto"/>
                <w:left w:val="none" w:sz="0" w:space="0" w:color="auto"/>
                <w:bottom w:val="none" w:sz="0" w:space="0" w:color="auto"/>
                <w:right w:val="none" w:sz="0" w:space="0" w:color="auto"/>
              </w:divBdr>
            </w:div>
            <w:div w:id="1541749633">
              <w:marLeft w:val="0"/>
              <w:marRight w:val="0"/>
              <w:marTop w:val="0"/>
              <w:marBottom w:val="0"/>
              <w:divBdr>
                <w:top w:val="none" w:sz="0" w:space="0" w:color="auto"/>
                <w:left w:val="none" w:sz="0" w:space="0" w:color="auto"/>
                <w:bottom w:val="none" w:sz="0" w:space="0" w:color="auto"/>
                <w:right w:val="none" w:sz="0" w:space="0" w:color="auto"/>
              </w:divBdr>
            </w:div>
            <w:div w:id="1355036258">
              <w:marLeft w:val="0"/>
              <w:marRight w:val="0"/>
              <w:marTop w:val="0"/>
              <w:marBottom w:val="0"/>
              <w:divBdr>
                <w:top w:val="none" w:sz="0" w:space="0" w:color="auto"/>
                <w:left w:val="none" w:sz="0" w:space="0" w:color="auto"/>
                <w:bottom w:val="none" w:sz="0" w:space="0" w:color="auto"/>
                <w:right w:val="none" w:sz="0" w:space="0" w:color="auto"/>
              </w:divBdr>
            </w:div>
            <w:div w:id="1792742104">
              <w:marLeft w:val="0"/>
              <w:marRight w:val="0"/>
              <w:marTop w:val="0"/>
              <w:marBottom w:val="0"/>
              <w:divBdr>
                <w:top w:val="none" w:sz="0" w:space="0" w:color="auto"/>
                <w:left w:val="none" w:sz="0" w:space="0" w:color="auto"/>
                <w:bottom w:val="none" w:sz="0" w:space="0" w:color="auto"/>
                <w:right w:val="none" w:sz="0" w:space="0" w:color="auto"/>
              </w:divBdr>
            </w:div>
            <w:div w:id="153186276">
              <w:marLeft w:val="0"/>
              <w:marRight w:val="0"/>
              <w:marTop w:val="0"/>
              <w:marBottom w:val="0"/>
              <w:divBdr>
                <w:top w:val="none" w:sz="0" w:space="0" w:color="auto"/>
                <w:left w:val="none" w:sz="0" w:space="0" w:color="auto"/>
                <w:bottom w:val="none" w:sz="0" w:space="0" w:color="auto"/>
                <w:right w:val="none" w:sz="0" w:space="0" w:color="auto"/>
              </w:divBdr>
            </w:div>
            <w:div w:id="411315249">
              <w:marLeft w:val="0"/>
              <w:marRight w:val="0"/>
              <w:marTop w:val="0"/>
              <w:marBottom w:val="0"/>
              <w:divBdr>
                <w:top w:val="none" w:sz="0" w:space="0" w:color="auto"/>
                <w:left w:val="none" w:sz="0" w:space="0" w:color="auto"/>
                <w:bottom w:val="none" w:sz="0" w:space="0" w:color="auto"/>
                <w:right w:val="none" w:sz="0" w:space="0" w:color="auto"/>
              </w:divBdr>
            </w:div>
            <w:div w:id="1446265921">
              <w:marLeft w:val="0"/>
              <w:marRight w:val="0"/>
              <w:marTop w:val="0"/>
              <w:marBottom w:val="0"/>
              <w:divBdr>
                <w:top w:val="none" w:sz="0" w:space="0" w:color="auto"/>
                <w:left w:val="none" w:sz="0" w:space="0" w:color="auto"/>
                <w:bottom w:val="none" w:sz="0" w:space="0" w:color="auto"/>
                <w:right w:val="none" w:sz="0" w:space="0" w:color="auto"/>
              </w:divBdr>
            </w:div>
            <w:div w:id="414864548">
              <w:marLeft w:val="0"/>
              <w:marRight w:val="0"/>
              <w:marTop w:val="0"/>
              <w:marBottom w:val="0"/>
              <w:divBdr>
                <w:top w:val="none" w:sz="0" w:space="0" w:color="auto"/>
                <w:left w:val="none" w:sz="0" w:space="0" w:color="auto"/>
                <w:bottom w:val="none" w:sz="0" w:space="0" w:color="auto"/>
                <w:right w:val="none" w:sz="0" w:space="0" w:color="auto"/>
              </w:divBdr>
            </w:div>
            <w:div w:id="903295460">
              <w:marLeft w:val="0"/>
              <w:marRight w:val="0"/>
              <w:marTop w:val="0"/>
              <w:marBottom w:val="0"/>
              <w:divBdr>
                <w:top w:val="none" w:sz="0" w:space="0" w:color="auto"/>
                <w:left w:val="none" w:sz="0" w:space="0" w:color="auto"/>
                <w:bottom w:val="none" w:sz="0" w:space="0" w:color="auto"/>
                <w:right w:val="none" w:sz="0" w:space="0" w:color="auto"/>
              </w:divBdr>
            </w:div>
            <w:div w:id="401608240">
              <w:marLeft w:val="0"/>
              <w:marRight w:val="0"/>
              <w:marTop w:val="0"/>
              <w:marBottom w:val="0"/>
              <w:divBdr>
                <w:top w:val="none" w:sz="0" w:space="0" w:color="auto"/>
                <w:left w:val="none" w:sz="0" w:space="0" w:color="auto"/>
                <w:bottom w:val="none" w:sz="0" w:space="0" w:color="auto"/>
                <w:right w:val="none" w:sz="0" w:space="0" w:color="auto"/>
              </w:divBdr>
            </w:div>
            <w:div w:id="1228540378">
              <w:marLeft w:val="0"/>
              <w:marRight w:val="0"/>
              <w:marTop w:val="0"/>
              <w:marBottom w:val="0"/>
              <w:divBdr>
                <w:top w:val="none" w:sz="0" w:space="0" w:color="auto"/>
                <w:left w:val="none" w:sz="0" w:space="0" w:color="auto"/>
                <w:bottom w:val="none" w:sz="0" w:space="0" w:color="auto"/>
                <w:right w:val="none" w:sz="0" w:space="0" w:color="auto"/>
              </w:divBdr>
            </w:div>
            <w:div w:id="1819496680">
              <w:marLeft w:val="0"/>
              <w:marRight w:val="0"/>
              <w:marTop w:val="0"/>
              <w:marBottom w:val="0"/>
              <w:divBdr>
                <w:top w:val="none" w:sz="0" w:space="0" w:color="auto"/>
                <w:left w:val="none" w:sz="0" w:space="0" w:color="auto"/>
                <w:bottom w:val="none" w:sz="0" w:space="0" w:color="auto"/>
                <w:right w:val="none" w:sz="0" w:space="0" w:color="auto"/>
              </w:divBdr>
            </w:div>
            <w:div w:id="4790359">
              <w:marLeft w:val="0"/>
              <w:marRight w:val="0"/>
              <w:marTop w:val="0"/>
              <w:marBottom w:val="0"/>
              <w:divBdr>
                <w:top w:val="none" w:sz="0" w:space="0" w:color="auto"/>
                <w:left w:val="none" w:sz="0" w:space="0" w:color="auto"/>
                <w:bottom w:val="none" w:sz="0" w:space="0" w:color="auto"/>
                <w:right w:val="none" w:sz="0" w:space="0" w:color="auto"/>
              </w:divBdr>
            </w:div>
            <w:div w:id="1373457043">
              <w:marLeft w:val="0"/>
              <w:marRight w:val="0"/>
              <w:marTop w:val="0"/>
              <w:marBottom w:val="0"/>
              <w:divBdr>
                <w:top w:val="none" w:sz="0" w:space="0" w:color="auto"/>
                <w:left w:val="none" w:sz="0" w:space="0" w:color="auto"/>
                <w:bottom w:val="none" w:sz="0" w:space="0" w:color="auto"/>
                <w:right w:val="none" w:sz="0" w:space="0" w:color="auto"/>
              </w:divBdr>
            </w:div>
            <w:div w:id="212231288">
              <w:marLeft w:val="0"/>
              <w:marRight w:val="0"/>
              <w:marTop w:val="0"/>
              <w:marBottom w:val="0"/>
              <w:divBdr>
                <w:top w:val="none" w:sz="0" w:space="0" w:color="auto"/>
                <w:left w:val="none" w:sz="0" w:space="0" w:color="auto"/>
                <w:bottom w:val="none" w:sz="0" w:space="0" w:color="auto"/>
                <w:right w:val="none" w:sz="0" w:space="0" w:color="auto"/>
              </w:divBdr>
            </w:div>
            <w:div w:id="130632261">
              <w:marLeft w:val="0"/>
              <w:marRight w:val="0"/>
              <w:marTop w:val="0"/>
              <w:marBottom w:val="0"/>
              <w:divBdr>
                <w:top w:val="none" w:sz="0" w:space="0" w:color="auto"/>
                <w:left w:val="none" w:sz="0" w:space="0" w:color="auto"/>
                <w:bottom w:val="none" w:sz="0" w:space="0" w:color="auto"/>
                <w:right w:val="none" w:sz="0" w:space="0" w:color="auto"/>
              </w:divBdr>
            </w:div>
            <w:div w:id="1461993136">
              <w:marLeft w:val="0"/>
              <w:marRight w:val="0"/>
              <w:marTop w:val="0"/>
              <w:marBottom w:val="0"/>
              <w:divBdr>
                <w:top w:val="none" w:sz="0" w:space="0" w:color="auto"/>
                <w:left w:val="none" w:sz="0" w:space="0" w:color="auto"/>
                <w:bottom w:val="none" w:sz="0" w:space="0" w:color="auto"/>
                <w:right w:val="none" w:sz="0" w:space="0" w:color="auto"/>
              </w:divBdr>
            </w:div>
            <w:div w:id="317538056">
              <w:marLeft w:val="0"/>
              <w:marRight w:val="0"/>
              <w:marTop w:val="0"/>
              <w:marBottom w:val="0"/>
              <w:divBdr>
                <w:top w:val="none" w:sz="0" w:space="0" w:color="auto"/>
                <w:left w:val="none" w:sz="0" w:space="0" w:color="auto"/>
                <w:bottom w:val="none" w:sz="0" w:space="0" w:color="auto"/>
                <w:right w:val="none" w:sz="0" w:space="0" w:color="auto"/>
              </w:divBdr>
            </w:div>
            <w:div w:id="810291177">
              <w:marLeft w:val="0"/>
              <w:marRight w:val="0"/>
              <w:marTop w:val="0"/>
              <w:marBottom w:val="0"/>
              <w:divBdr>
                <w:top w:val="none" w:sz="0" w:space="0" w:color="auto"/>
                <w:left w:val="none" w:sz="0" w:space="0" w:color="auto"/>
                <w:bottom w:val="none" w:sz="0" w:space="0" w:color="auto"/>
                <w:right w:val="none" w:sz="0" w:space="0" w:color="auto"/>
              </w:divBdr>
            </w:div>
            <w:div w:id="1822234374">
              <w:marLeft w:val="0"/>
              <w:marRight w:val="0"/>
              <w:marTop w:val="0"/>
              <w:marBottom w:val="0"/>
              <w:divBdr>
                <w:top w:val="none" w:sz="0" w:space="0" w:color="auto"/>
                <w:left w:val="none" w:sz="0" w:space="0" w:color="auto"/>
                <w:bottom w:val="none" w:sz="0" w:space="0" w:color="auto"/>
                <w:right w:val="none" w:sz="0" w:space="0" w:color="auto"/>
              </w:divBdr>
            </w:div>
            <w:div w:id="1019502590">
              <w:marLeft w:val="0"/>
              <w:marRight w:val="0"/>
              <w:marTop w:val="0"/>
              <w:marBottom w:val="0"/>
              <w:divBdr>
                <w:top w:val="none" w:sz="0" w:space="0" w:color="auto"/>
                <w:left w:val="none" w:sz="0" w:space="0" w:color="auto"/>
                <w:bottom w:val="none" w:sz="0" w:space="0" w:color="auto"/>
                <w:right w:val="none" w:sz="0" w:space="0" w:color="auto"/>
              </w:divBdr>
            </w:div>
            <w:div w:id="1161461416">
              <w:marLeft w:val="0"/>
              <w:marRight w:val="0"/>
              <w:marTop w:val="0"/>
              <w:marBottom w:val="0"/>
              <w:divBdr>
                <w:top w:val="none" w:sz="0" w:space="0" w:color="auto"/>
                <w:left w:val="none" w:sz="0" w:space="0" w:color="auto"/>
                <w:bottom w:val="none" w:sz="0" w:space="0" w:color="auto"/>
                <w:right w:val="none" w:sz="0" w:space="0" w:color="auto"/>
              </w:divBdr>
            </w:div>
            <w:div w:id="618219710">
              <w:marLeft w:val="0"/>
              <w:marRight w:val="0"/>
              <w:marTop w:val="0"/>
              <w:marBottom w:val="0"/>
              <w:divBdr>
                <w:top w:val="none" w:sz="0" w:space="0" w:color="auto"/>
                <w:left w:val="none" w:sz="0" w:space="0" w:color="auto"/>
                <w:bottom w:val="none" w:sz="0" w:space="0" w:color="auto"/>
                <w:right w:val="none" w:sz="0" w:space="0" w:color="auto"/>
              </w:divBdr>
            </w:div>
            <w:div w:id="1216283726">
              <w:marLeft w:val="0"/>
              <w:marRight w:val="0"/>
              <w:marTop w:val="0"/>
              <w:marBottom w:val="0"/>
              <w:divBdr>
                <w:top w:val="none" w:sz="0" w:space="0" w:color="auto"/>
                <w:left w:val="none" w:sz="0" w:space="0" w:color="auto"/>
                <w:bottom w:val="none" w:sz="0" w:space="0" w:color="auto"/>
                <w:right w:val="none" w:sz="0" w:space="0" w:color="auto"/>
              </w:divBdr>
            </w:div>
            <w:div w:id="582758562">
              <w:marLeft w:val="0"/>
              <w:marRight w:val="0"/>
              <w:marTop w:val="0"/>
              <w:marBottom w:val="0"/>
              <w:divBdr>
                <w:top w:val="none" w:sz="0" w:space="0" w:color="auto"/>
                <w:left w:val="none" w:sz="0" w:space="0" w:color="auto"/>
                <w:bottom w:val="none" w:sz="0" w:space="0" w:color="auto"/>
                <w:right w:val="none" w:sz="0" w:space="0" w:color="auto"/>
              </w:divBdr>
            </w:div>
            <w:div w:id="1197620388">
              <w:marLeft w:val="0"/>
              <w:marRight w:val="0"/>
              <w:marTop w:val="0"/>
              <w:marBottom w:val="0"/>
              <w:divBdr>
                <w:top w:val="none" w:sz="0" w:space="0" w:color="auto"/>
                <w:left w:val="none" w:sz="0" w:space="0" w:color="auto"/>
                <w:bottom w:val="none" w:sz="0" w:space="0" w:color="auto"/>
                <w:right w:val="none" w:sz="0" w:space="0" w:color="auto"/>
              </w:divBdr>
            </w:div>
            <w:div w:id="128131430">
              <w:marLeft w:val="0"/>
              <w:marRight w:val="0"/>
              <w:marTop w:val="0"/>
              <w:marBottom w:val="0"/>
              <w:divBdr>
                <w:top w:val="none" w:sz="0" w:space="0" w:color="auto"/>
                <w:left w:val="none" w:sz="0" w:space="0" w:color="auto"/>
                <w:bottom w:val="none" w:sz="0" w:space="0" w:color="auto"/>
                <w:right w:val="none" w:sz="0" w:space="0" w:color="auto"/>
              </w:divBdr>
            </w:div>
            <w:div w:id="1331563248">
              <w:marLeft w:val="0"/>
              <w:marRight w:val="0"/>
              <w:marTop w:val="0"/>
              <w:marBottom w:val="0"/>
              <w:divBdr>
                <w:top w:val="none" w:sz="0" w:space="0" w:color="auto"/>
                <w:left w:val="none" w:sz="0" w:space="0" w:color="auto"/>
                <w:bottom w:val="none" w:sz="0" w:space="0" w:color="auto"/>
                <w:right w:val="none" w:sz="0" w:space="0" w:color="auto"/>
              </w:divBdr>
            </w:div>
            <w:div w:id="548033387">
              <w:marLeft w:val="0"/>
              <w:marRight w:val="0"/>
              <w:marTop w:val="0"/>
              <w:marBottom w:val="0"/>
              <w:divBdr>
                <w:top w:val="none" w:sz="0" w:space="0" w:color="auto"/>
                <w:left w:val="none" w:sz="0" w:space="0" w:color="auto"/>
                <w:bottom w:val="none" w:sz="0" w:space="0" w:color="auto"/>
                <w:right w:val="none" w:sz="0" w:space="0" w:color="auto"/>
              </w:divBdr>
            </w:div>
            <w:div w:id="1143230877">
              <w:marLeft w:val="0"/>
              <w:marRight w:val="0"/>
              <w:marTop w:val="0"/>
              <w:marBottom w:val="0"/>
              <w:divBdr>
                <w:top w:val="none" w:sz="0" w:space="0" w:color="auto"/>
                <w:left w:val="none" w:sz="0" w:space="0" w:color="auto"/>
                <w:bottom w:val="none" w:sz="0" w:space="0" w:color="auto"/>
                <w:right w:val="none" w:sz="0" w:space="0" w:color="auto"/>
              </w:divBdr>
            </w:div>
            <w:div w:id="246154181">
              <w:marLeft w:val="0"/>
              <w:marRight w:val="0"/>
              <w:marTop w:val="0"/>
              <w:marBottom w:val="0"/>
              <w:divBdr>
                <w:top w:val="none" w:sz="0" w:space="0" w:color="auto"/>
                <w:left w:val="none" w:sz="0" w:space="0" w:color="auto"/>
                <w:bottom w:val="none" w:sz="0" w:space="0" w:color="auto"/>
                <w:right w:val="none" w:sz="0" w:space="0" w:color="auto"/>
              </w:divBdr>
            </w:div>
            <w:div w:id="381560371">
              <w:marLeft w:val="0"/>
              <w:marRight w:val="0"/>
              <w:marTop w:val="0"/>
              <w:marBottom w:val="0"/>
              <w:divBdr>
                <w:top w:val="none" w:sz="0" w:space="0" w:color="auto"/>
                <w:left w:val="none" w:sz="0" w:space="0" w:color="auto"/>
                <w:bottom w:val="none" w:sz="0" w:space="0" w:color="auto"/>
                <w:right w:val="none" w:sz="0" w:space="0" w:color="auto"/>
              </w:divBdr>
            </w:div>
            <w:div w:id="2091459219">
              <w:marLeft w:val="0"/>
              <w:marRight w:val="0"/>
              <w:marTop w:val="0"/>
              <w:marBottom w:val="0"/>
              <w:divBdr>
                <w:top w:val="none" w:sz="0" w:space="0" w:color="auto"/>
                <w:left w:val="none" w:sz="0" w:space="0" w:color="auto"/>
                <w:bottom w:val="none" w:sz="0" w:space="0" w:color="auto"/>
                <w:right w:val="none" w:sz="0" w:space="0" w:color="auto"/>
              </w:divBdr>
            </w:div>
            <w:div w:id="1906529912">
              <w:marLeft w:val="0"/>
              <w:marRight w:val="0"/>
              <w:marTop w:val="0"/>
              <w:marBottom w:val="0"/>
              <w:divBdr>
                <w:top w:val="none" w:sz="0" w:space="0" w:color="auto"/>
                <w:left w:val="none" w:sz="0" w:space="0" w:color="auto"/>
                <w:bottom w:val="none" w:sz="0" w:space="0" w:color="auto"/>
                <w:right w:val="none" w:sz="0" w:space="0" w:color="auto"/>
              </w:divBdr>
            </w:div>
            <w:div w:id="1555459144">
              <w:marLeft w:val="0"/>
              <w:marRight w:val="0"/>
              <w:marTop w:val="0"/>
              <w:marBottom w:val="0"/>
              <w:divBdr>
                <w:top w:val="none" w:sz="0" w:space="0" w:color="auto"/>
                <w:left w:val="none" w:sz="0" w:space="0" w:color="auto"/>
                <w:bottom w:val="none" w:sz="0" w:space="0" w:color="auto"/>
                <w:right w:val="none" w:sz="0" w:space="0" w:color="auto"/>
              </w:divBdr>
            </w:div>
            <w:div w:id="578173961">
              <w:marLeft w:val="0"/>
              <w:marRight w:val="0"/>
              <w:marTop w:val="0"/>
              <w:marBottom w:val="0"/>
              <w:divBdr>
                <w:top w:val="none" w:sz="0" w:space="0" w:color="auto"/>
                <w:left w:val="none" w:sz="0" w:space="0" w:color="auto"/>
                <w:bottom w:val="none" w:sz="0" w:space="0" w:color="auto"/>
                <w:right w:val="none" w:sz="0" w:space="0" w:color="auto"/>
              </w:divBdr>
            </w:div>
            <w:div w:id="1229418629">
              <w:marLeft w:val="0"/>
              <w:marRight w:val="0"/>
              <w:marTop w:val="0"/>
              <w:marBottom w:val="0"/>
              <w:divBdr>
                <w:top w:val="none" w:sz="0" w:space="0" w:color="auto"/>
                <w:left w:val="none" w:sz="0" w:space="0" w:color="auto"/>
                <w:bottom w:val="none" w:sz="0" w:space="0" w:color="auto"/>
                <w:right w:val="none" w:sz="0" w:space="0" w:color="auto"/>
              </w:divBdr>
            </w:div>
            <w:div w:id="1458331650">
              <w:marLeft w:val="0"/>
              <w:marRight w:val="0"/>
              <w:marTop w:val="0"/>
              <w:marBottom w:val="0"/>
              <w:divBdr>
                <w:top w:val="none" w:sz="0" w:space="0" w:color="auto"/>
                <w:left w:val="none" w:sz="0" w:space="0" w:color="auto"/>
                <w:bottom w:val="none" w:sz="0" w:space="0" w:color="auto"/>
                <w:right w:val="none" w:sz="0" w:space="0" w:color="auto"/>
              </w:divBdr>
            </w:div>
            <w:div w:id="1528055965">
              <w:marLeft w:val="0"/>
              <w:marRight w:val="0"/>
              <w:marTop w:val="0"/>
              <w:marBottom w:val="0"/>
              <w:divBdr>
                <w:top w:val="none" w:sz="0" w:space="0" w:color="auto"/>
                <w:left w:val="none" w:sz="0" w:space="0" w:color="auto"/>
                <w:bottom w:val="none" w:sz="0" w:space="0" w:color="auto"/>
                <w:right w:val="none" w:sz="0" w:space="0" w:color="auto"/>
              </w:divBdr>
            </w:div>
            <w:div w:id="1363240672">
              <w:marLeft w:val="0"/>
              <w:marRight w:val="0"/>
              <w:marTop w:val="0"/>
              <w:marBottom w:val="0"/>
              <w:divBdr>
                <w:top w:val="none" w:sz="0" w:space="0" w:color="auto"/>
                <w:left w:val="none" w:sz="0" w:space="0" w:color="auto"/>
                <w:bottom w:val="none" w:sz="0" w:space="0" w:color="auto"/>
                <w:right w:val="none" w:sz="0" w:space="0" w:color="auto"/>
              </w:divBdr>
            </w:div>
            <w:div w:id="1490050710">
              <w:marLeft w:val="0"/>
              <w:marRight w:val="0"/>
              <w:marTop w:val="0"/>
              <w:marBottom w:val="0"/>
              <w:divBdr>
                <w:top w:val="none" w:sz="0" w:space="0" w:color="auto"/>
                <w:left w:val="none" w:sz="0" w:space="0" w:color="auto"/>
                <w:bottom w:val="none" w:sz="0" w:space="0" w:color="auto"/>
                <w:right w:val="none" w:sz="0" w:space="0" w:color="auto"/>
              </w:divBdr>
            </w:div>
            <w:div w:id="1180310771">
              <w:marLeft w:val="0"/>
              <w:marRight w:val="0"/>
              <w:marTop w:val="0"/>
              <w:marBottom w:val="0"/>
              <w:divBdr>
                <w:top w:val="none" w:sz="0" w:space="0" w:color="auto"/>
                <w:left w:val="none" w:sz="0" w:space="0" w:color="auto"/>
                <w:bottom w:val="none" w:sz="0" w:space="0" w:color="auto"/>
                <w:right w:val="none" w:sz="0" w:space="0" w:color="auto"/>
              </w:divBdr>
            </w:div>
            <w:div w:id="901520287">
              <w:marLeft w:val="0"/>
              <w:marRight w:val="0"/>
              <w:marTop w:val="0"/>
              <w:marBottom w:val="0"/>
              <w:divBdr>
                <w:top w:val="none" w:sz="0" w:space="0" w:color="auto"/>
                <w:left w:val="none" w:sz="0" w:space="0" w:color="auto"/>
                <w:bottom w:val="none" w:sz="0" w:space="0" w:color="auto"/>
                <w:right w:val="none" w:sz="0" w:space="0" w:color="auto"/>
              </w:divBdr>
            </w:div>
            <w:div w:id="1003585070">
              <w:marLeft w:val="0"/>
              <w:marRight w:val="0"/>
              <w:marTop w:val="0"/>
              <w:marBottom w:val="0"/>
              <w:divBdr>
                <w:top w:val="none" w:sz="0" w:space="0" w:color="auto"/>
                <w:left w:val="none" w:sz="0" w:space="0" w:color="auto"/>
                <w:bottom w:val="none" w:sz="0" w:space="0" w:color="auto"/>
                <w:right w:val="none" w:sz="0" w:space="0" w:color="auto"/>
              </w:divBdr>
            </w:div>
            <w:div w:id="1770540812">
              <w:marLeft w:val="0"/>
              <w:marRight w:val="0"/>
              <w:marTop w:val="0"/>
              <w:marBottom w:val="0"/>
              <w:divBdr>
                <w:top w:val="none" w:sz="0" w:space="0" w:color="auto"/>
                <w:left w:val="none" w:sz="0" w:space="0" w:color="auto"/>
                <w:bottom w:val="none" w:sz="0" w:space="0" w:color="auto"/>
                <w:right w:val="none" w:sz="0" w:space="0" w:color="auto"/>
              </w:divBdr>
            </w:div>
            <w:div w:id="602805061">
              <w:marLeft w:val="0"/>
              <w:marRight w:val="0"/>
              <w:marTop w:val="0"/>
              <w:marBottom w:val="0"/>
              <w:divBdr>
                <w:top w:val="none" w:sz="0" w:space="0" w:color="auto"/>
                <w:left w:val="none" w:sz="0" w:space="0" w:color="auto"/>
                <w:bottom w:val="none" w:sz="0" w:space="0" w:color="auto"/>
                <w:right w:val="none" w:sz="0" w:space="0" w:color="auto"/>
              </w:divBdr>
            </w:div>
            <w:div w:id="1149787186">
              <w:marLeft w:val="0"/>
              <w:marRight w:val="0"/>
              <w:marTop w:val="0"/>
              <w:marBottom w:val="0"/>
              <w:divBdr>
                <w:top w:val="none" w:sz="0" w:space="0" w:color="auto"/>
                <w:left w:val="none" w:sz="0" w:space="0" w:color="auto"/>
                <w:bottom w:val="none" w:sz="0" w:space="0" w:color="auto"/>
                <w:right w:val="none" w:sz="0" w:space="0" w:color="auto"/>
              </w:divBdr>
            </w:div>
            <w:div w:id="419106089">
              <w:marLeft w:val="0"/>
              <w:marRight w:val="0"/>
              <w:marTop w:val="0"/>
              <w:marBottom w:val="0"/>
              <w:divBdr>
                <w:top w:val="none" w:sz="0" w:space="0" w:color="auto"/>
                <w:left w:val="none" w:sz="0" w:space="0" w:color="auto"/>
                <w:bottom w:val="none" w:sz="0" w:space="0" w:color="auto"/>
                <w:right w:val="none" w:sz="0" w:space="0" w:color="auto"/>
              </w:divBdr>
            </w:div>
            <w:div w:id="1643077295">
              <w:marLeft w:val="0"/>
              <w:marRight w:val="0"/>
              <w:marTop w:val="0"/>
              <w:marBottom w:val="0"/>
              <w:divBdr>
                <w:top w:val="none" w:sz="0" w:space="0" w:color="auto"/>
                <w:left w:val="none" w:sz="0" w:space="0" w:color="auto"/>
                <w:bottom w:val="none" w:sz="0" w:space="0" w:color="auto"/>
                <w:right w:val="none" w:sz="0" w:space="0" w:color="auto"/>
              </w:divBdr>
            </w:div>
            <w:div w:id="170685642">
              <w:marLeft w:val="0"/>
              <w:marRight w:val="0"/>
              <w:marTop w:val="0"/>
              <w:marBottom w:val="0"/>
              <w:divBdr>
                <w:top w:val="none" w:sz="0" w:space="0" w:color="auto"/>
                <w:left w:val="none" w:sz="0" w:space="0" w:color="auto"/>
                <w:bottom w:val="none" w:sz="0" w:space="0" w:color="auto"/>
                <w:right w:val="none" w:sz="0" w:space="0" w:color="auto"/>
              </w:divBdr>
            </w:div>
            <w:div w:id="619994562">
              <w:marLeft w:val="0"/>
              <w:marRight w:val="0"/>
              <w:marTop w:val="0"/>
              <w:marBottom w:val="0"/>
              <w:divBdr>
                <w:top w:val="none" w:sz="0" w:space="0" w:color="auto"/>
                <w:left w:val="none" w:sz="0" w:space="0" w:color="auto"/>
                <w:bottom w:val="none" w:sz="0" w:space="0" w:color="auto"/>
                <w:right w:val="none" w:sz="0" w:space="0" w:color="auto"/>
              </w:divBdr>
            </w:div>
            <w:div w:id="2132742883">
              <w:marLeft w:val="0"/>
              <w:marRight w:val="0"/>
              <w:marTop w:val="0"/>
              <w:marBottom w:val="0"/>
              <w:divBdr>
                <w:top w:val="none" w:sz="0" w:space="0" w:color="auto"/>
                <w:left w:val="none" w:sz="0" w:space="0" w:color="auto"/>
                <w:bottom w:val="none" w:sz="0" w:space="0" w:color="auto"/>
                <w:right w:val="none" w:sz="0" w:space="0" w:color="auto"/>
              </w:divBdr>
            </w:div>
            <w:div w:id="637147869">
              <w:marLeft w:val="0"/>
              <w:marRight w:val="0"/>
              <w:marTop w:val="0"/>
              <w:marBottom w:val="0"/>
              <w:divBdr>
                <w:top w:val="none" w:sz="0" w:space="0" w:color="auto"/>
                <w:left w:val="none" w:sz="0" w:space="0" w:color="auto"/>
                <w:bottom w:val="none" w:sz="0" w:space="0" w:color="auto"/>
                <w:right w:val="none" w:sz="0" w:space="0" w:color="auto"/>
              </w:divBdr>
            </w:div>
            <w:div w:id="427963386">
              <w:marLeft w:val="0"/>
              <w:marRight w:val="0"/>
              <w:marTop w:val="0"/>
              <w:marBottom w:val="0"/>
              <w:divBdr>
                <w:top w:val="none" w:sz="0" w:space="0" w:color="auto"/>
                <w:left w:val="none" w:sz="0" w:space="0" w:color="auto"/>
                <w:bottom w:val="none" w:sz="0" w:space="0" w:color="auto"/>
                <w:right w:val="none" w:sz="0" w:space="0" w:color="auto"/>
              </w:divBdr>
            </w:div>
            <w:div w:id="201065717">
              <w:marLeft w:val="0"/>
              <w:marRight w:val="0"/>
              <w:marTop w:val="0"/>
              <w:marBottom w:val="0"/>
              <w:divBdr>
                <w:top w:val="none" w:sz="0" w:space="0" w:color="auto"/>
                <w:left w:val="none" w:sz="0" w:space="0" w:color="auto"/>
                <w:bottom w:val="none" w:sz="0" w:space="0" w:color="auto"/>
                <w:right w:val="none" w:sz="0" w:space="0" w:color="auto"/>
              </w:divBdr>
            </w:div>
            <w:div w:id="950471538">
              <w:marLeft w:val="0"/>
              <w:marRight w:val="0"/>
              <w:marTop w:val="0"/>
              <w:marBottom w:val="0"/>
              <w:divBdr>
                <w:top w:val="none" w:sz="0" w:space="0" w:color="auto"/>
                <w:left w:val="none" w:sz="0" w:space="0" w:color="auto"/>
                <w:bottom w:val="none" w:sz="0" w:space="0" w:color="auto"/>
                <w:right w:val="none" w:sz="0" w:space="0" w:color="auto"/>
              </w:divBdr>
            </w:div>
            <w:div w:id="284892429">
              <w:marLeft w:val="0"/>
              <w:marRight w:val="0"/>
              <w:marTop w:val="0"/>
              <w:marBottom w:val="0"/>
              <w:divBdr>
                <w:top w:val="none" w:sz="0" w:space="0" w:color="auto"/>
                <w:left w:val="none" w:sz="0" w:space="0" w:color="auto"/>
                <w:bottom w:val="none" w:sz="0" w:space="0" w:color="auto"/>
                <w:right w:val="none" w:sz="0" w:space="0" w:color="auto"/>
              </w:divBdr>
            </w:div>
            <w:div w:id="120654760">
              <w:marLeft w:val="0"/>
              <w:marRight w:val="0"/>
              <w:marTop w:val="0"/>
              <w:marBottom w:val="0"/>
              <w:divBdr>
                <w:top w:val="none" w:sz="0" w:space="0" w:color="auto"/>
                <w:left w:val="none" w:sz="0" w:space="0" w:color="auto"/>
                <w:bottom w:val="none" w:sz="0" w:space="0" w:color="auto"/>
                <w:right w:val="none" w:sz="0" w:space="0" w:color="auto"/>
              </w:divBdr>
            </w:div>
            <w:div w:id="1184242248">
              <w:marLeft w:val="0"/>
              <w:marRight w:val="0"/>
              <w:marTop w:val="0"/>
              <w:marBottom w:val="0"/>
              <w:divBdr>
                <w:top w:val="none" w:sz="0" w:space="0" w:color="auto"/>
                <w:left w:val="none" w:sz="0" w:space="0" w:color="auto"/>
                <w:bottom w:val="none" w:sz="0" w:space="0" w:color="auto"/>
                <w:right w:val="none" w:sz="0" w:space="0" w:color="auto"/>
              </w:divBdr>
            </w:div>
            <w:div w:id="1167862249">
              <w:marLeft w:val="0"/>
              <w:marRight w:val="0"/>
              <w:marTop w:val="0"/>
              <w:marBottom w:val="0"/>
              <w:divBdr>
                <w:top w:val="none" w:sz="0" w:space="0" w:color="auto"/>
                <w:left w:val="none" w:sz="0" w:space="0" w:color="auto"/>
                <w:bottom w:val="none" w:sz="0" w:space="0" w:color="auto"/>
                <w:right w:val="none" w:sz="0" w:space="0" w:color="auto"/>
              </w:divBdr>
            </w:div>
            <w:div w:id="1409423053">
              <w:marLeft w:val="0"/>
              <w:marRight w:val="0"/>
              <w:marTop w:val="0"/>
              <w:marBottom w:val="0"/>
              <w:divBdr>
                <w:top w:val="none" w:sz="0" w:space="0" w:color="auto"/>
                <w:left w:val="none" w:sz="0" w:space="0" w:color="auto"/>
                <w:bottom w:val="none" w:sz="0" w:space="0" w:color="auto"/>
                <w:right w:val="none" w:sz="0" w:space="0" w:color="auto"/>
              </w:divBdr>
            </w:div>
            <w:div w:id="1051078741">
              <w:marLeft w:val="0"/>
              <w:marRight w:val="0"/>
              <w:marTop w:val="0"/>
              <w:marBottom w:val="0"/>
              <w:divBdr>
                <w:top w:val="none" w:sz="0" w:space="0" w:color="auto"/>
                <w:left w:val="none" w:sz="0" w:space="0" w:color="auto"/>
                <w:bottom w:val="none" w:sz="0" w:space="0" w:color="auto"/>
                <w:right w:val="none" w:sz="0" w:space="0" w:color="auto"/>
              </w:divBdr>
            </w:div>
            <w:div w:id="890581567">
              <w:marLeft w:val="0"/>
              <w:marRight w:val="0"/>
              <w:marTop w:val="0"/>
              <w:marBottom w:val="0"/>
              <w:divBdr>
                <w:top w:val="none" w:sz="0" w:space="0" w:color="auto"/>
                <w:left w:val="none" w:sz="0" w:space="0" w:color="auto"/>
                <w:bottom w:val="none" w:sz="0" w:space="0" w:color="auto"/>
                <w:right w:val="none" w:sz="0" w:space="0" w:color="auto"/>
              </w:divBdr>
            </w:div>
            <w:div w:id="9726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1689">
      <w:bodyDiv w:val="1"/>
      <w:marLeft w:val="0"/>
      <w:marRight w:val="0"/>
      <w:marTop w:val="0"/>
      <w:marBottom w:val="0"/>
      <w:divBdr>
        <w:top w:val="none" w:sz="0" w:space="0" w:color="auto"/>
        <w:left w:val="none" w:sz="0" w:space="0" w:color="auto"/>
        <w:bottom w:val="none" w:sz="0" w:space="0" w:color="auto"/>
        <w:right w:val="none" w:sz="0" w:space="0" w:color="auto"/>
      </w:divBdr>
    </w:div>
    <w:div w:id="1891458333">
      <w:bodyDiv w:val="1"/>
      <w:marLeft w:val="0"/>
      <w:marRight w:val="0"/>
      <w:marTop w:val="0"/>
      <w:marBottom w:val="0"/>
      <w:divBdr>
        <w:top w:val="none" w:sz="0" w:space="0" w:color="auto"/>
        <w:left w:val="none" w:sz="0" w:space="0" w:color="auto"/>
        <w:bottom w:val="none" w:sz="0" w:space="0" w:color="auto"/>
        <w:right w:val="none" w:sz="0" w:space="0" w:color="auto"/>
      </w:divBdr>
    </w:div>
    <w:div w:id="20699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GIT\virtual_florist\inz.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3F0E9F-8F35-44AF-B83C-B4EB7D346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inz.dotx</Template>
  <TotalTime>14551</TotalTime>
  <Pages>55</Pages>
  <Words>10013</Words>
  <Characters>60078</Characters>
  <Application>Microsoft Office Word</Application>
  <DocSecurity>0</DocSecurity>
  <Lines>500</Lines>
  <Paragraphs>139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235044</dc:creator>
  <cp:lastModifiedBy>Student 235044</cp:lastModifiedBy>
  <cp:revision>24</cp:revision>
  <cp:lastPrinted>2019-12-02T20:35:00Z</cp:lastPrinted>
  <dcterms:created xsi:type="dcterms:W3CDTF">2019-11-11T16:02:00Z</dcterms:created>
  <dcterms:modified xsi:type="dcterms:W3CDTF">2019-12-09T02:26:00Z</dcterms:modified>
</cp:coreProperties>
</file>